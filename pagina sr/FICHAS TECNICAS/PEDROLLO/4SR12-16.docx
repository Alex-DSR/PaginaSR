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52C20B44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3964CA">
        <w:rPr>
          <w:b/>
          <w:color w:val="003377"/>
          <w:w w:val="110"/>
          <w:sz w:val="32"/>
          <w:szCs w:val="32"/>
        </w:rPr>
        <w:t>2</w:t>
      </w:r>
      <w:r>
        <w:rPr>
          <w:b/>
          <w:color w:val="003377"/>
          <w:w w:val="110"/>
          <w:sz w:val="32"/>
          <w:szCs w:val="32"/>
        </w:rPr>
        <w:t>/</w:t>
      </w:r>
      <w:r w:rsidR="004B0F8D">
        <w:rPr>
          <w:b/>
          <w:color w:val="003377"/>
          <w:w w:val="110"/>
          <w:sz w:val="32"/>
          <w:szCs w:val="32"/>
        </w:rPr>
        <w:t>1</w:t>
      </w:r>
      <w:r w:rsidR="00384548">
        <w:rPr>
          <w:b/>
          <w:color w:val="003377"/>
          <w:w w:val="110"/>
          <w:sz w:val="32"/>
          <w:szCs w:val="32"/>
        </w:rPr>
        <w:t>6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63F2CE0A" w:rsidR="00941F63" w:rsidRPr="00C06236" w:rsidRDefault="00681E52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1055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48CED42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30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7C73D5C5" w:rsidR="00941F63" w:rsidRPr="00C06236" w:rsidRDefault="00681E52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97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38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641F47C8" w:rsidR="00941F63" w:rsidRPr="00C06236" w:rsidRDefault="00681E52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100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24F11AD0" w:rsidR="00941F63" w:rsidRPr="00C06236" w:rsidRDefault="00681E52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38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516"/>
        <w:gridCol w:w="48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384548" w:rsidRPr="00384548" w14:paraId="1F3B3B0B" w14:textId="77777777" w:rsidTr="00384548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F67F2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EB9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8E56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5CBF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ED9E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A542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AD2A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1C72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13.2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0260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14.4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0938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15.6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9C5B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16.8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484A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</w:tr>
      <w:tr w:rsidR="00384548" w:rsidRPr="00384548" w14:paraId="3D113064" w14:textId="77777777" w:rsidTr="00384548">
        <w:trPr>
          <w:trHeight w:val="25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E54C7B9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4SR12/16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DCEC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25F8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8BF0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3EF2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8BB3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3E4D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E11E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313D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B5DE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220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F524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240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4AB6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260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D96C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280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CBA4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</w:tr>
      <w:tr w:rsidR="00384548" w:rsidRPr="00384548" w14:paraId="5CB7E51B" w14:textId="77777777" w:rsidTr="00384548">
        <w:trPr>
          <w:trHeight w:val="25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A2FB0" w14:textId="77777777" w:rsidR="00384548" w:rsidRPr="00384548" w:rsidRDefault="00384548" w:rsidP="00384548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5845818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1344C70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5.5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0E65359D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C6821A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7A16E1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CCA41C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C08F01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3AE21F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01810D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C095A1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392D63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8EF805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CDB57A" w14:textId="77777777" w:rsidR="00384548" w:rsidRPr="00384548" w:rsidRDefault="00384548" w:rsidP="00384548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84548">
              <w:rPr>
                <w:rFonts w:ascii="Arial" w:hAnsi="Arial" w:cs="Arial"/>
                <w:snapToGrid/>
                <w:color w:val="000000"/>
                <w:lang w:val="es-419" w:eastAsia="es-419"/>
              </w:rPr>
              <w:t>38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25B88" w14:textId="77777777" w:rsidR="00AD1DDF" w:rsidRDefault="00AD1DDF" w:rsidP="008A3980">
      <w:r>
        <w:separator/>
      </w:r>
    </w:p>
  </w:endnote>
  <w:endnote w:type="continuationSeparator" w:id="0">
    <w:p w14:paraId="7286BCDE" w14:textId="77777777" w:rsidR="00AD1DDF" w:rsidRDefault="00AD1DD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D323" w14:textId="77777777" w:rsidR="00AD1DDF" w:rsidRDefault="00AD1DDF" w:rsidP="008A3980">
      <w:r>
        <w:separator/>
      </w:r>
    </w:p>
  </w:footnote>
  <w:footnote w:type="continuationSeparator" w:id="0">
    <w:p w14:paraId="4EB0C3B4" w14:textId="77777777" w:rsidR="00AD1DDF" w:rsidRDefault="00AD1DD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4548"/>
    <w:rsid w:val="00387FFC"/>
    <w:rsid w:val="00391150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6834"/>
    <w:rsid w:val="00927C19"/>
    <w:rsid w:val="00934F39"/>
    <w:rsid w:val="00941F63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1DD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1310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2023-05-16T14:19:00Z</cp:lastPrinted>
  <dcterms:created xsi:type="dcterms:W3CDTF">2023-05-16T14:20:00Z</dcterms:created>
  <dcterms:modified xsi:type="dcterms:W3CDTF">2023-05-16T14:21:00Z</dcterms:modified>
</cp:coreProperties>
</file>