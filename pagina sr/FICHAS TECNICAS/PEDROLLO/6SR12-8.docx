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8714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1A8092E4" wp14:editId="518FE86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1C250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E710862" w14:textId="7C0A521D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>
        <w:rPr>
          <w:b/>
          <w:color w:val="003377"/>
          <w:w w:val="110"/>
          <w:sz w:val="32"/>
          <w:szCs w:val="32"/>
        </w:rPr>
        <w:t>2</w:t>
      </w:r>
      <w:r w:rsidR="003044EF">
        <w:rPr>
          <w:b/>
          <w:color w:val="003377"/>
          <w:w w:val="110"/>
          <w:sz w:val="32"/>
          <w:szCs w:val="32"/>
        </w:rPr>
        <w:t>/</w:t>
      </w:r>
      <w:r>
        <w:rPr>
          <w:b/>
          <w:color w:val="003377"/>
          <w:w w:val="110"/>
          <w:sz w:val="32"/>
          <w:szCs w:val="32"/>
        </w:rPr>
        <w:t>8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3C557459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5B7CAF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DCAFA52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F2173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870B94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7781743E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8A4C9CE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55D3D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149474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1190083A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D9843A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6757EC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08E6368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4DED23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33041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73088B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BFAEF8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C4470A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4C2A09C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2C6C87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05348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25BCFAD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EF9B6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7DB5706E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3C5C9B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D87B0C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6CF5681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DA6B69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FB85584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600DAF9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4A7371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DF9C62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42327FC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65C0FE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DB6710" w14:textId="77777777" w:rsidR="00941F63" w:rsidRPr="00C06236" w:rsidRDefault="00DD7B1A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 xml:space="preserve">719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6234D56F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81651C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B4D21C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915B63F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0FD586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2DB1E981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1FECECC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5F434B07" w14:textId="77777777" w:rsidR="00941F63" w:rsidRPr="00C06236" w:rsidRDefault="0024691F" w:rsidP="0024691F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33A23E1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7235879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0A9FC0B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559D1A9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D57C159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4AA131BF" w14:textId="77777777" w:rsidR="00941F63" w:rsidRPr="00C06236" w:rsidRDefault="0024691F" w:rsidP="0024691F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106</w:t>
            </w:r>
            <w:r w:rsidR="00376014">
              <w:rPr>
                <w:szCs w:val="20"/>
              </w:rPr>
              <w:t xml:space="preserve"> – </w:t>
            </w:r>
            <w:r>
              <w:rPr>
                <w:szCs w:val="20"/>
              </w:rPr>
              <w:t>32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4FE51F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B9C3C7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C7733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4FC375A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7110EFC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4789903" w14:textId="77777777" w:rsidR="00941F63" w:rsidRPr="00C06236" w:rsidRDefault="0024691F" w:rsidP="0037601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111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1192DC2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14E31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58CD2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73D88CAB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884BC9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743C68C" w14:textId="77777777" w:rsidR="00941F63" w:rsidRPr="00C06236" w:rsidRDefault="0024691F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32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3E24AC9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FFE24DA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83F482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599754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B351A0D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3F356F3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FF7780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3C56EF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32D641D7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0EC0107C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7945126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69DEE8F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279BD10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FAFB59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483276" w14:paraId="7204A546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60A8A2BB" w14:textId="5C60F271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077C0AB" w14:textId="0E41BAC3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D2726B4" w14:textId="7616CE44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63F3EF27" wp14:editId="126D24C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-22860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3276" w14:paraId="45C81AF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455F1F" w14:textId="0AA678ED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B5F094A" w14:textId="2F79C469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7F464B5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6E5B1A5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8BE6951" w14:textId="6D70BF57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BDB1321" w14:textId="19696C96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E79B681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3B91D57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80EBDF8" w14:textId="7C777341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89AB3D4" w14:textId="0D8D90BC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1F19299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571029C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4B726EC" w14:textId="0AF62330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15D0CC4" w14:textId="1FB0A655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9BF9DA9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7397126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22042F0" w14:textId="56E9BFB4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AB4C422" w14:textId="606C3867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3D5291E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2F9E7DB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5AAD816" w14:textId="32BCA35B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6307A78" w14:textId="09D3AF08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CD70319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14391904" w14:textId="77777777" w:rsidTr="00D2112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6E49D90D" w14:textId="18EE78A3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18C66E" w14:textId="0F96B792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B81236F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07975E3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D817110" w14:textId="240D11EA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9DB5F03" w14:textId="2475087D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FD8B4A9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12241A6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505F48A" w14:textId="38D36C04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0833171" w14:textId="21E3AFAB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40C97B1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83276" w14:paraId="09A46ED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E157E45" w14:textId="36D70146" w:rsidR="00483276" w:rsidRPr="00C06236" w:rsidRDefault="00483276" w:rsidP="00483276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999CDEB" w14:textId="71589F36" w:rsidR="00483276" w:rsidRPr="00C06236" w:rsidRDefault="00483276" w:rsidP="00483276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C7D9AB2" w14:textId="77777777" w:rsidR="00483276" w:rsidRDefault="00483276" w:rsidP="00483276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043CEF39" w14:textId="77777777" w:rsidR="00E6795C" w:rsidRPr="00E6795C" w:rsidRDefault="00E6795C" w:rsidP="00E6795C">
      <w:pPr>
        <w:rPr>
          <w:lang w:eastAsia="en-US"/>
        </w:rPr>
      </w:pPr>
    </w:p>
    <w:p w14:paraId="30B20B44" w14:textId="77777777" w:rsidR="00E6795C" w:rsidRPr="00E6795C" w:rsidRDefault="00E6795C" w:rsidP="00E6795C">
      <w:pPr>
        <w:rPr>
          <w:lang w:eastAsia="en-US"/>
        </w:rPr>
      </w:pPr>
    </w:p>
    <w:p w14:paraId="3966F3F7" w14:textId="77777777" w:rsidR="00E6795C" w:rsidRPr="00E6795C" w:rsidRDefault="00E6795C" w:rsidP="00E6795C">
      <w:pPr>
        <w:rPr>
          <w:lang w:eastAsia="en-US"/>
        </w:rPr>
      </w:pPr>
    </w:p>
    <w:p w14:paraId="3DAA106A" w14:textId="77777777" w:rsidR="00E6795C" w:rsidRPr="00E6795C" w:rsidRDefault="00E6795C" w:rsidP="00E6795C">
      <w:pPr>
        <w:rPr>
          <w:lang w:eastAsia="en-US"/>
        </w:rPr>
      </w:pPr>
    </w:p>
    <w:p w14:paraId="40448980" w14:textId="77777777" w:rsidR="00E6795C" w:rsidRPr="00E6795C" w:rsidRDefault="00E6795C" w:rsidP="00E6795C">
      <w:pPr>
        <w:rPr>
          <w:lang w:eastAsia="en-US"/>
        </w:rPr>
      </w:pPr>
    </w:p>
    <w:p w14:paraId="205BC8EC" w14:textId="77777777" w:rsidR="00E6795C" w:rsidRPr="00E6795C" w:rsidRDefault="00E6795C" w:rsidP="00E6795C">
      <w:pPr>
        <w:rPr>
          <w:lang w:eastAsia="en-US"/>
        </w:rPr>
      </w:pPr>
    </w:p>
    <w:p w14:paraId="7C37BBE7" w14:textId="77777777" w:rsidR="00E6795C" w:rsidRPr="00E6795C" w:rsidRDefault="00E6795C" w:rsidP="00E6795C">
      <w:pPr>
        <w:rPr>
          <w:lang w:eastAsia="en-US"/>
        </w:rPr>
      </w:pPr>
    </w:p>
    <w:p w14:paraId="013099A3" w14:textId="77777777" w:rsidR="00E6795C" w:rsidRPr="00E6795C" w:rsidRDefault="00E6795C" w:rsidP="00E6795C">
      <w:pPr>
        <w:rPr>
          <w:lang w:eastAsia="en-US"/>
        </w:rPr>
      </w:pPr>
    </w:p>
    <w:p w14:paraId="4082BA7C" w14:textId="77777777" w:rsidR="00E6795C" w:rsidRPr="00E6795C" w:rsidRDefault="00E6795C" w:rsidP="00E6795C">
      <w:pPr>
        <w:rPr>
          <w:lang w:eastAsia="en-US"/>
        </w:rPr>
      </w:pPr>
    </w:p>
    <w:p w14:paraId="723910B2" w14:textId="77777777" w:rsidR="00E6795C" w:rsidRPr="00E6795C" w:rsidRDefault="00E6795C" w:rsidP="00E6795C">
      <w:pPr>
        <w:rPr>
          <w:lang w:eastAsia="en-US"/>
        </w:rPr>
      </w:pPr>
    </w:p>
    <w:p w14:paraId="12426651" w14:textId="77777777" w:rsidR="00E6795C" w:rsidRPr="00E6795C" w:rsidRDefault="00E6795C" w:rsidP="00E6795C">
      <w:pPr>
        <w:rPr>
          <w:lang w:eastAsia="en-US"/>
        </w:rPr>
      </w:pPr>
    </w:p>
    <w:p w14:paraId="185BE966" w14:textId="77777777" w:rsidR="00E6795C" w:rsidRPr="00E6795C" w:rsidRDefault="00E6795C" w:rsidP="00E6795C">
      <w:pPr>
        <w:rPr>
          <w:lang w:eastAsia="en-US"/>
        </w:rPr>
      </w:pPr>
    </w:p>
    <w:p w14:paraId="1915BBD5" w14:textId="77777777" w:rsidR="00E6795C" w:rsidRPr="00E6795C" w:rsidRDefault="00E6795C" w:rsidP="00E6795C">
      <w:pPr>
        <w:rPr>
          <w:lang w:eastAsia="en-US"/>
        </w:rPr>
      </w:pPr>
    </w:p>
    <w:p w14:paraId="71D3A2AF" w14:textId="77777777" w:rsidR="00E6795C" w:rsidRPr="00E6795C" w:rsidRDefault="00E6795C" w:rsidP="00E6795C">
      <w:pPr>
        <w:rPr>
          <w:lang w:eastAsia="en-US"/>
        </w:rPr>
      </w:pPr>
    </w:p>
    <w:p w14:paraId="5F14F847" w14:textId="77777777" w:rsidR="00E6795C" w:rsidRPr="00E6795C" w:rsidRDefault="00E6795C" w:rsidP="00E6795C">
      <w:pPr>
        <w:rPr>
          <w:lang w:eastAsia="en-US"/>
        </w:rPr>
      </w:pPr>
    </w:p>
    <w:p w14:paraId="42859A6D" w14:textId="77777777" w:rsidR="00E6795C" w:rsidRPr="00E6795C" w:rsidRDefault="00E6795C" w:rsidP="00E6795C">
      <w:pPr>
        <w:rPr>
          <w:lang w:eastAsia="en-US"/>
        </w:rPr>
      </w:pPr>
    </w:p>
    <w:p w14:paraId="1A823140" w14:textId="77777777" w:rsidR="00E6795C" w:rsidRPr="00E6795C" w:rsidRDefault="00E6795C" w:rsidP="00E6795C">
      <w:pPr>
        <w:rPr>
          <w:lang w:eastAsia="en-US"/>
        </w:rPr>
      </w:pPr>
    </w:p>
    <w:p w14:paraId="0FA81C13" w14:textId="77777777" w:rsidR="00E6795C" w:rsidRPr="00E6795C" w:rsidRDefault="00E6795C" w:rsidP="00E6795C">
      <w:pPr>
        <w:rPr>
          <w:lang w:eastAsia="en-US"/>
        </w:rPr>
      </w:pPr>
    </w:p>
    <w:p w14:paraId="3F49C4BE" w14:textId="77777777" w:rsidR="00E6795C" w:rsidRPr="00E6795C" w:rsidRDefault="00E6795C" w:rsidP="00E6795C">
      <w:pPr>
        <w:rPr>
          <w:lang w:eastAsia="en-US"/>
        </w:rPr>
      </w:pPr>
    </w:p>
    <w:p w14:paraId="0C0D7D93" w14:textId="77777777" w:rsidR="00E6795C" w:rsidRPr="00E6795C" w:rsidRDefault="00E6795C" w:rsidP="00E6795C">
      <w:pPr>
        <w:rPr>
          <w:lang w:eastAsia="en-US"/>
        </w:rPr>
      </w:pPr>
    </w:p>
    <w:p w14:paraId="7C972DFD" w14:textId="77777777" w:rsidR="00E6795C" w:rsidRPr="00E6795C" w:rsidRDefault="00E6795C" w:rsidP="00E6795C">
      <w:pPr>
        <w:rPr>
          <w:lang w:eastAsia="en-US"/>
        </w:rPr>
      </w:pPr>
    </w:p>
    <w:p w14:paraId="4ECC4EF3" w14:textId="77777777" w:rsidR="00E6795C" w:rsidRPr="00E6795C" w:rsidRDefault="00E6795C" w:rsidP="00E6795C">
      <w:pPr>
        <w:rPr>
          <w:lang w:eastAsia="en-US"/>
        </w:rPr>
      </w:pPr>
    </w:p>
    <w:p w14:paraId="0EFDACDA" w14:textId="77777777" w:rsidR="00E6795C" w:rsidRPr="00E6795C" w:rsidRDefault="00E6795C" w:rsidP="00E6795C">
      <w:pPr>
        <w:rPr>
          <w:lang w:eastAsia="en-US"/>
        </w:rPr>
      </w:pPr>
    </w:p>
    <w:p w14:paraId="34DCE23D" w14:textId="77777777" w:rsidR="00E6795C" w:rsidRPr="00E6795C" w:rsidRDefault="00E6795C" w:rsidP="00E6795C">
      <w:pPr>
        <w:rPr>
          <w:lang w:eastAsia="en-US"/>
        </w:rPr>
      </w:pPr>
    </w:p>
    <w:p w14:paraId="18E01D19" w14:textId="77777777" w:rsidR="00E6795C" w:rsidRPr="00E6795C" w:rsidRDefault="00E6795C" w:rsidP="00E6795C">
      <w:pPr>
        <w:rPr>
          <w:lang w:eastAsia="en-US"/>
        </w:rPr>
      </w:pPr>
    </w:p>
    <w:p w14:paraId="68C900E0" w14:textId="77777777" w:rsidR="00E6795C" w:rsidRPr="00E6795C" w:rsidRDefault="00E6795C" w:rsidP="00E6795C">
      <w:pPr>
        <w:rPr>
          <w:lang w:eastAsia="en-US"/>
        </w:rPr>
      </w:pPr>
    </w:p>
    <w:p w14:paraId="02338571" w14:textId="77777777" w:rsidR="00E6795C" w:rsidRPr="00E6795C" w:rsidRDefault="00E6795C" w:rsidP="00E6795C">
      <w:pPr>
        <w:rPr>
          <w:lang w:eastAsia="en-US"/>
        </w:rPr>
      </w:pPr>
    </w:p>
    <w:p w14:paraId="0D930164" w14:textId="77777777" w:rsidR="00E6795C" w:rsidRPr="00E6795C" w:rsidRDefault="00E6795C" w:rsidP="00E6795C">
      <w:pPr>
        <w:rPr>
          <w:lang w:eastAsia="en-US"/>
        </w:rPr>
      </w:pPr>
    </w:p>
    <w:p w14:paraId="5BA91BCA" w14:textId="77777777" w:rsidR="00E6795C" w:rsidRPr="00E6795C" w:rsidRDefault="00E6795C" w:rsidP="00E6795C">
      <w:pPr>
        <w:rPr>
          <w:lang w:eastAsia="en-US"/>
        </w:rPr>
      </w:pPr>
    </w:p>
    <w:p w14:paraId="019C09A6" w14:textId="77777777" w:rsidR="00E6795C" w:rsidRPr="00E6795C" w:rsidRDefault="00E6795C" w:rsidP="00E6795C">
      <w:pPr>
        <w:rPr>
          <w:lang w:eastAsia="en-US"/>
        </w:rPr>
      </w:pPr>
    </w:p>
    <w:p w14:paraId="5A2AE30B" w14:textId="77777777" w:rsidR="00E6795C" w:rsidRPr="00E6795C" w:rsidRDefault="00E6795C" w:rsidP="00E6795C">
      <w:pPr>
        <w:rPr>
          <w:lang w:eastAsia="en-US"/>
        </w:rPr>
      </w:pPr>
    </w:p>
    <w:p w14:paraId="3A55109D" w14:textId="77777777" w:rsidR="00E6795C" w:rsidRPr="00E6795C" w:rsidRDefault="00E6795C" w:rsidP="00E6795C">
      <w:pPr>
        <w:rPr>
          <w:lang w:eastAsia="en-US"/>
        </w:rPr>
      </w:pPr>
    </w:p>
    <w:p w14:paraId="6C6B2063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64C66F7F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2BB04CF4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2585031C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621"/>
        <w:gridCol w:w="583"/>
        <w:gridCol w:w="954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DD7B1A" w:rsidRPr="00DD7B1A" w14:paraId="2B5BA8DA" w14:textId="77777777" w:rsidTr="00DD7B1A">
        <w:trPr>
          <w:trHeight w:val="290"/>
        </w:trPr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5142C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D55E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5AE2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3A83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8616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D34F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44F5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3AE1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9558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0F02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19.8</w:t>
            </w:r>
          </w:p>
        </w:tc>
      </w:tr>
      <w:tr w:rsidR="00DD7B1A" w:rsidRPr="00DD7B1A" w14:paraId="06468077" w14:textId="77777777" w:rsidTr="00DD7B1A">
        <w:trPr>
          <w:trHeight w:val="290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66986F6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6SR12/8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8E6B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6CDF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8439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570D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471E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28FD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248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199D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847B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6AD3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2281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330</w:t>
            </w:r>
          </w:p>
        </w:tc>
      </w:tr>
      <w:tr w:rsidR="00DD7B1A" w:rsidRPr="00DD7B1A" w14:paraId="58D1CF77" w14:textId="77777777" w:rsidTr="00DD7B1A">
        <w:trPr>
          <w:trHeight w:val="290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B0149" w14:textId="77777777" w:rsidR="00DD7B1A" w:rsidRPr="00DD7B1A" w:rsidRDefault="00DD7B1A" w:rsidP="00DD7B1A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62D463A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1EC10D0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184DCB37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79B3AD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111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EEE49E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106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C5431D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AC6E79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91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1707FA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9CA80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FA71AF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E8109A" w14:textId="77777777" w:rsidR="00DD7B1A" w:rsidRPr="00DD7B1A" w:rsidRDefault="00DD7B1A" w:rsidP="00DD7B1A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D7B1A">
              <w:rPr>
                <w:rFonts w:ascii="Arial" w:hAnsi="Arial" w:cs="Arial"/>
                <w:snapToGrid/>
                <w:color w:val="000000"/>
                <w:lang w:val="es-BO" w:eastAsia="es-BO"/>
              </w:rPr>
              <w:t>32</w:t>
            </w:r>
          </w:p>
        </w:tc>
      </w:tr>
    </w:tbl>
    <w:p w14:paraId="0410FB2D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8952" w14:textId="77777777" w:rsidR="009C55C0" w:rsidRDefault="009C55C0" w:rsidP="008A3980">
      <w:r>
        <w:separator/>
      </w:r>
    </w:p>
  </w:endnote>
  <w:endnote w:type="continuationSeparator" w:id="0">
    <w:p w14:paraId="5B874A99" w14:textId="77777777" w:rsidR="009C55C0" w:rsidRDefault="009C55C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1803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8575C02" wp14:editId="6A7177B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D2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25BF1591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32A2" w14:textId="77777777" w:rsidR="009C55C0" w:rsidRDefault="009C55C0" w:rsidP="008A3980">
      <w:r>
        <w:separator/>
      </w:r>
    </w:p>
  </w:footnote>
  <w:footnote w:type="continuationSeparator" w:id="0">
    <w:p w14:paraId="57D65B31" w14:textId="77777777" w:rsidR="009C55C0" w:rsidRDefault="009C55C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1CF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6319D143" wp14:editId="707DDB1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441E0F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241E2AA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4A17CF4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274A1250" wp14:editId="5FAD59B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72439DBD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27075AA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4691F"/>
    <w:rsid w:val="00253153"/>
    <w:rsid w:val="00274DE8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C6A6C"/>
    <w:rsid w:val="003D6066"/>
    <w:rsid w:val="00417A91"/>
    <w:rsid w:val="00433213"/>
    <w:rsid w:val="00440370"/>
    <w:rsid w:val="0048170D"/>
    <w:rsid w:val="00483276"/>
    <w:rsid w:val="004855A3"/>
    <w:rsid w:val="00487AAB"/>
    <w:rsid w:val="00490F9C"/>
    <w:rsid w:val="004A6C7C"/>
    <w:rsid w:val="004B6513"/>
    <w:rsid w:val="004C4EDF"/>
    <w:rsid w:val="004C7C34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73192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C55C0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B7DD4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EC98DD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174E-521A-4B3E-BB2D-8C974946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1324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2023-05-16T18:26:00Z</cp:lastPrinted>
  <dcterms:created xsi:type="dcterms:W3CDTF">2023-05-15T19:31:00Z</dcterms:created>
  <dcterms:modified xsi:type="dcterms:W3CDTF">2023-05-16T18:26:00Z</dcterms:modified>
</cp:coreProperties>
</file>