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3044EF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8/</w:t>
      </w:r>
      <w:r w:rsidR="00166446">
        <w:rPr>
          <w:b/>
          <w:color w:val="003377"/>
          <w:w w:val="110"/>
          <w:sz w:val="32"/>
          <w:szCs w:val="32"/>
        </w:rPr>
        <w:t>43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376014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1618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066169" w:rsidP="0006616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40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376014" w:rsidP="0048170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288 – 88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376014" w:rsidP="00376014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301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376014" w:rsidP="0037601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88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465"/>
        <w:gridCol w:w="43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D15A27" w:rsidRPr="00D15A27" w:rsidTr="00D15A27">
        <w:trPr>
          <w:trHeight w:val="255"/>
        </w:trPr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2.4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3.6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4.8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7.2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8.4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9.6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10.8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</w:tr>
      <w:tr w:rsidR="00D15A27" w:rsidRPr="00D15A27" w:rsidTr="00D15A27">
        <w:trPr>
          <w:trHeight w:val="255"/>
        </w:trPr>
        <w:tc>
          <w:tcPr>
            <w:tcW w:w="14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4SR8/43-S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</w:tr>
      <w:tr w:rsidR="00D15A27" w:rsidRPr="00D15A27" w:rsidTr="00D15A27">
        <w:trPr>
          <w:trHeight w:val="255"/>
        </w:trPr>
        <w:tc>
          <w:tcPr>
            <w:tcW w:w="1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5A27" w:rsidRPr="00D15A27" w:rsidRDefault="00D15A27" w:rsidP="00D15A27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301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288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280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268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253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234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209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137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15A27" w:rsidRPr="00D15A27" w:rsidRDefault="00D15A27" w:rsidP="00D15A27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D15A27">
              <w:rPr>
                <w:rFonts w:ascii="Arial" w:hAnsi="Arial" w:cs="Arial"/>
                <w:snapToGrid/>
                <w:color w:val="000000"/>
                <w:lang w:val="es-BO" w:eastAsia="es-BO"/>
              </w:rPr>
              <w:t>88</w:t>
            </w:r>
          </w:p>
        </w:tc>
      </w:tr>
    </w:tbl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5D4" w:rsidRDefault="00BC15D4" w:rsidP="008A3980">
      <w:r>
        <w:separator/>
      </w:r>
    </w:p>
  </w:endnote>
  <w:endnote w:type="continuationSeparator" w:id="0">
    <w:p w:rsidR="00BC15D4" w:rsidRDefault="00BC15D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31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5D4" w:rsidRDefault="00BC15D4" w:rsidP="008A3980">
      <w:r>
        <w:separator/>
      </w:r>
    </w:p>
  </w:footnote>
  <w:footnote w:type="continuationSeparator" w:id="0">
    <w:p w:rsidR="00BC15D4" w:rsidRDefault="00BC15D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A77A8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6F0AEB"/>
    <w:rsid w:val="00734F61"/>
    <w:rsid w:val="00740D26"/>
    <w:rsid w:val="00750244"/>
    <w:rsid w:val="00766CE4"/>
    <w:rsid w:val="00780CA7"/>
    <w:rsid w:val="007A7DBD"/>
    <w:rsid w:val="007D5199"/>
    <w:rsid w:val="008049FF"/>
    <w:rsid w:val="00812982"/>
    <w:rsid w:val="0081495B"/>
    <w:rsid w:val="008319BA"/>
    <w:rsid w:val="00832239"/>
    <w:rsid w:val="008342E6"/>
    <w:rsid w:val="00836DFF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C15D4"/>
    <w:rsid w:val="00BD5879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7AEE-455F-4E8F-BFF9-61DBD0AA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1456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2023-05-15T18:49:00Z</cp:lastPrinted>
  <dcterms:created xsi:type="dcterms:W3CDTF">2023-05-15T18:50:00Z</dcterms:created>
  <dcterms:modified xsi:type="dcterms:W3CDTF">2023-05-15T18:51:00Z</dcterms:modified>
</cp:coreProperties>
</file>