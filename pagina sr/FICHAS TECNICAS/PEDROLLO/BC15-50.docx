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51068B31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52BC2282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Las bombas BC cuentan con rodete BICANAL en acero inoxidable 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inmundas y cargadas.</w:t>
            </w:r>
          </w:p>
        </w:tc>
      </w:tr>
    </w:tbl>
    <w:p w14:paraId="2B3A5955" w14:textId="78B3200D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7B3FD0B7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3262B65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1F2BB7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2AB0DC8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Base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25B4AAC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Camisa del motor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71096656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 en acero inox.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D8F68A2" w:rsidR="00DA519E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5433B1B6" w14:textId="380BD59B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E447C9">
        <w:rPr>
          <w:rFonts w:ascii="Arial" w:hAnsi="Arial" w:cs="Arial"/>
          <w:sz w:val="22"/>
          <w:szCs w:val="22"/>
          <w:lang w:val="es-419"/>
        </w:rPr>
        <w:t xml:space="preserve">inmersión mínima para trabajo continuo </w:t>
      </w:r>
      <w:r w:rsidR="003F02AB">
        <w:rPr>
          <w:rFonts w:ascii="Arial" w:hAnsi="Arial" w:cs="Arial"/>
          <w:sz w:val="22"/>
          <w:szCs w:val="22"/>
          <w:lang w:val="es-419"/>
        </w:rPr>
        <w:t>33</w:t>
      </w:r>
      <w:r w:rsidR="00E447C9">
        <w:rPr>
          <w:rFonts w:ascii="Arial" w:hAnsi="Arial" w:cs="Arial"/>
          <w:sz w:val="22"/>
          <w:szCs w:val="22"/>
          <w:lang w:val="es-419"/>
        </w:rPr>
        <w:t>0 mm</w:t>
      </w:r>
    </w:p>
    <w:p w14:paraId="722347A8" w14:textId="09D93F4A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7706ACDA" w:rsidR="00FC5EAA" w:rsidRPr="00FC5EAA" w:rsidRDefault="000D17AF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(</w:t>
            </w:r>
            <w:r w:rsidR="006A5123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0976D252" w:rsidR="00FC5EAA" w:rsidRPr="00FC5EAA" w:rsidRDefault="009851A8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FC5EAA" w:rsidRPr="00FC5EAA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3697C1B2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4A67D190" w:rsidR="00062FD9" w:rsidRDefault="005E40A5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76672" behindDoc="1" locked="0" layoutInCell="1" allowOverlap="1" wp14:anchorId="67952318" wp14:editId="5D3588A2">
            <wp:simplePos x="0" y="0"/>
            <wp:positionH relativeFrom="column">
              <wp:posOffset>325755</wp:posOffset>
            </wp:positionH>
            <wp:positionV relativeFrom="paragraph">
              <wp:posOffset>142875</wp:posOffset>
            </wp:positionV>
            <wp:extent cx="798195" cy="2015490"/>
            <wp:effectExtent l="0" t="0" r="1905" b="381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3319" b="96239" l="8939" r="88827">
                                  <a14:foregroundMark x1="32402" y1="88274" x2="32961" y2="87389"/>
                                  <a14:foregroundMark x1="34637" y1="94027" x2="41341" y2="84071"/>
                                  <a14:foregroundMark x1="82123" y1="85398" x2="84916" y2="89823"/>
                                  <a14:foregroundMark x1="68715" y1="96681" x2="68715" y2="96681"/>
                                  <a14:foregroundMark x1="16201" y1="92920" x2="16201" y2="92920"/>
                                  <a14:foregroundMark x1="19553" y1="88496" x2="19553" y2="88496"/>
                                  <a14:foregroundMark x1="85475" y1="73673" x2="85475" y2="73673"/>
                                  <a14:foregroundMark x1="48603" y1="10619" x2="48603" y2="10619"/>
                                  <a14:foregroundMark x1="56983" y1="10398" x2="56983" y2="10398"/>
                                  <a14:foregroundMark x1="59218" y1="7301" x2="59218" y2="7301"/>
                                  <a14:foregroundMark x1="79888" y1="7301" x2="79888" y2="7301"/>
                                  <a14:foregroundMark x1="74302" y1="3319" x2="74302" y2="3319"/>
                                  <a14:foregroundMark x1="84358" y1="11062" x2="84358" y2="11062"/>
                                  <a14:backgroundMark x1="60335" y1="95133" x2="60335" y2="95133"/>
                                  <a14:backgroundMark x1="24022" y1="92478" x2="24022" y2="92478"/>
                                  <a14:backgroundMark x1="41899" y1="4204" x2="10615" y2="10841"/>
                                  <a14:backgroundMark x1="26257" y1="30310" x2="26257" y2="30310"/>
                                  <a14:backgroundMark x1="24581" y1="30310" x2="24581" y2="34292"/>
                                  <a14:backgroundMark x1="25140" y1="28982" x2="18436" y2="21681"/>
                                  <a14:backgroundMark x1="25140" y1="37389" x2="21788" y2="47566"/>
                                  <a14:backgroundMark x1="19553" y1="53982" x2="16760" y2="59292"/>
                                  <a14:backgroundMark x1="27933" y1="63938" x2="27933" y2="65929"/>
                                  <a14:backgroundMark x1="30726" y1="65708" x2="30726" y2="6570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497ADCE8" w:rsidR="00A31188" w:rsidRDefault="00150295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79744" behindDoc="0" locked="0" layoutInCell="1" allowOverlap="1" wp14:anchorId="0E09FA62" wp14:editId="38B0682B">
            <wp:simplePos x="0" y="0"/>
            <wp:positionH relativeFrom="margin">
              <wp:posOffset>1570516</wp:posOffset>
            </wp:positionH>
            <wp:positionV relativeFrom="margin">
              <wp:posOffset>4394835</wp:posOffset>
            </wp:positionV>
            <wp:extent cx="5039995" cy="2015490"/>
            <wp:effectExtent l="0" t="0" r="8255" b="3810"/>
            <wp:wrapSquare wrapText="bothSides"/>
            <wp:docPr id="29" name="Gráfico 29">
              <a:extLst xmlns:a="http://schemas.openxmlformats.org/drawingml/2006/main">
                <a:ext uri="{FF2B5EF4-FFF2-40B4-BE49-F238E27FC236}">
                  <a16:creationId xmlns:a16="http://schemas.microsoft.com/office/drawing/2014/main" id="{1AF836AF-776D-4A0E-958F-F52D93468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4546D58A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0F0E241D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579C4D71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16748BBE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2DB997F8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116321E0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9CDAFC1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0E0356C" w14:textId="64765874" w:rsidR="00A31188" w:rsidRPr="00062FD9" w:rsidRDefault="006B6350" w:rsidP="00062FD9">
      <w:pPr>
        <w:rPr>
          <w:rFonts w:ascii="Arial" w:hAnsi="Arial" w:cs="Arial"/>
          <w:lang w:val="es-419"/>
        </w:rPr>
      </w:pPr>
      <w:r w:rsidRPr="006B6350">
        <w:drawing>
          <wp:anchor distT="0" distB="0" distL="114300" distR="114300" simplePos="0" relativeHeight="251680768" behindDoc="0" locked="0" layoutInCell="1" allowOverlap="1" wp14:anchorId="0C1E718F" wp14:editId="73FF5EB6">
            <wp:simplePos x="0" y="0"/>
            <wp:positionH relativeFrom="margin">
              <wp:posOffset>176530</wp:posOffset>
            </wp:positionH>
            <wp:positionV relativeFrom="margin">
              <wp:posOffset>6627495</wp:posOffset>
            </wp:positionV>
            <wp:extent cx="6657975" cy="6000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1188" w:rsidRPr="00062FD9" w:rsidSect="003D6066">
      <w:headerReference w:type="default" r:id="rId19"/>
      <w:footerReference w:type="default" r:id="rId2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99B4" w14:textId="77777777" w:rsidR="0067487D" w:rsidRDefault="0067487D" w:rsidP="008A3980">
      <w:r>
        <w:separator/>
      </w:r>
    </w:p>
  </w:endnote>
  <w:endnote w:type="continuationSeparator" w:id="0">
    <w:p w14:paraId="098B075A" w14:textId="77777777" w:rsidR="0067487D" w:rsidRDefault="0067487D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97F4" w14:textId="77777777" w:rsidR="0067487D" w:rsidRDefault="0067487D" w:rsidP="008A3980">
      <w:r>
        <w:separator/>
      </w:r>
    </w:p>
  </w:footnote>
  <w:footnote w:type="continuationSeparator" w:id="0">
    <w:p w14:paraId="2CB9681E" w14:textId="77777777" w:rsidR="0067487D" w:rsidRDefault="0067487D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72EBE"/>
    <w:rsid w:val="000743C2"/>
    <w:rsid w:val="00077B73"/>
    <w:rsid w:val="000A4B96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142C7"/>
    <w:rsid w:val="0021449D"/>
    <w:rsid w:val="00215288"/>
    <w:rsid w:val="00225595"/>
    <w:rsid w:val="00253153"/>
    <w:rsid w:val="002752E4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65AE7"/>
    <w:rsid w:val="003673FC"/>
    <w:rsid w:val="003B20AB"/>
    <w:rsid w:val="003B301B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960B5"/>
    <w:rsid w:val="005B4338"/>
    <w:rsid w:val="005B5378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487D"/>
    <w:rsid w:val="0067781E"/>
    <w:rsid w:val="006A4DCD"/>
    <w:rsid w:val="006A50A1"/>
    <w:rsid w:val="006A5123"/>
    <w:rsid w:val="006B6350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F4970"/>
    <w:rsid w:val="009F6BC0"/>
    <w:rsid w:val="00A0336D"/>
    <w:rsid w:val="00A07577"/>
    <w:rsid w:val="00A31188"/>
    <w:rsid w:val="00A444E3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F25"/>
    <w:rsid w:val="00C5749B"/>
    <w:rsid w:val="00C7782E"/>
    <w:rsid w:val="00C922C0"/>
    <w:rsid w:val="00CB193D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774FE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'BCM15-50'!$E$15:$M$15</c:f>
              <c:numCache>
                <c:formatCode>General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 formatCode="0">
                  <c:v>300</c:v>
                </c:pt>
                <c:pt idx="5" formatCode="0">
                  <c:v>400</c:v>
                </c:pt>
                <c:pt idx="6" formatCode="0">
                  <c:v>500</c:v>
                </c:pt>
                <c:pt idx="7">
                  <c:v>600</c:v>
                </c:pt>
                <c:pt idx="8" formatCode="0">
                  <c:v>750</c:v>
                </c:pt>
              </c:numCache>
            </c:numRef>
          </c:xVal>
          <c:yVal>
            <c:numRef>
              <c:f>'BCM15-50'!$E$16:$M$16</c:f>
              <c:numCache>
                <c:formatCode>General</c:formatCode>
                <c:ptCount val="9"/>
                <c:pt idx="0">
                  <c:v>15</c:v>
                </c:pt>
                <c:pt idx="1">
                  <c:v>14</c:v>
                </c:pt>
                <c:pt idx="2">
                  <c:v>13</c:v>
                </c:pt>
                <c:pt idx="3">
                  <c:v>11.5</c:v>
                </c:pt>
                <c:pt idx="4">
                  <c:v>9.6999999999999993</c:v>
                </c:pt>
                <c:pt idx="5">
                  <c:v>8</c:v>
                </c:pt>
                <c:pt idx="6">
                  <c:v>6.3</c:v>
                </c:pt>
                <c:pt idx="7">
                  <c:v>4.5999999999999996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B6-4E8E-B972-849A8D88AF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929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2023-05-12T18:53:00Z</cp:lastPrinted>
  <dcterms:created xsi:type="dcterms:W3CDTF">2023-05-12T18:52:00Z</dcterms:created>
  <dcterms:modified xsi:type="dcterms:W3CDTF">2023-05-16T15:21:00Z</dcterms:modified>
</cp:coreProperties>
</file>