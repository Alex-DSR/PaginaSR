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2009D4AB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DF68F6">
        <w:rPr>
          <w:b/>
          <w:color w:val="003377"/>
          <w:w w:val="110"/>
          <w:sz w:val="32"/>
          <w:szCs w:val="32"/>
        </w:rPr>
        <w:t>20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4849D001" w:rsidR="00941F63" w:rsidRPr="00C06236" w:rsidRDefault="004D3BE5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1259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06AB05D1" w:rsidR="00941F63" w:rsidRPr="00C06236" w:rsidRDefault="002770B9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123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40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79AA20CF" w:rsidR="00941F63" w:rsidRPr="00C06236" w:rsidRDefault="002770B9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130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2085026D" w:rsidR="00941F63" w:rsidRPr="00C06236" w:rsidRDefault="002770B9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770B9" w:rsidRPr="002770B9" w14:paraId="1C52DCE5" w14:textId="77777777" w:rsidTr="002770B9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33048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2E60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C1D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FC7A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8D9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ACF9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9283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A56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0769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258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D5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BA10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2770B9" w:rsidRPr="002770B9" w14:paraId="740C9ACC" w14:textId="77777777" w:rsidTr="002770B9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1F0F1F1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7F99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CA47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DA6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E49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C8B9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3B92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2C21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A88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F441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469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7FA5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BA7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BFEC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2770B9" w:rsidRPr="002770B9" w14:paraId="6610164C" w14:textId="77777777" w:rsidTr="002770B9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B6AB0" w14:textId="77777777" w:rsidR="002770B9" w:rsidRPr="002770B9" w:rsidRDefault="002770B9" w:rsidP="002770B9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F58AF0A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83FE8F3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56D895B5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F41C0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E3A86F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C18224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AA746C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4128C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106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C72AF2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C76406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55196A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BCCC2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F1BDED" w14:textId="77777777" w:rsidR="002770B9" w:rsidRPr="002770B9" w:rsidRDefault="002770B9" w:rsidP="002770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770B9">
              <w:rPr>
                <w:rFonts w:ascii="Arial" w:hAnsi="Arial" w:cs="Arial"/>
                <w:snapToGrid/>
                <w:color w:val="000000"/>
                <w:lang w:val="es-419" w:eastAsia="es-419"/>
              </w:rPr>
              <w:t>40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4EE6" w14:textId="77777777" w:rsidR="002B0C15" w:rsidRDefault="002B0C15" w:rsidP="008A3980">
      <w:r>
        <w:separator/>
      </w:r>
    </w:p>
  </w:endnote>
  <w:endnote w:type="continuationSeparator" w:id="0">
    <w:p w14:paraId="3E934629" w14:textId="77777777" w:rsidR="002B0C15" w:rsidRDefault="002B0C1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6090" w14:textId="77777777" w:rsidR="002B0C15" w:rsidRDefault="002B0C15" w:rsidP="008A3980">
      <w:r>
        <w:separator/>
      </w:r>
    </w:p>
  </w:footnote>
  <w:footnote w:type="continuationSeparator" w:id="0">
    <w:p w14:paraId="1AD11CDE" w14:textId="77777777" w:rsidR="002B0C15" w:rsidRDefault="002B0C1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0C15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779A"/>
    <w:rsid w:val="00E23E8F"/>
    <w:rsid w:val="00E254BA"/>
    <w:rsid w:val="00E3548E"/>
    <w:rsid w:val="00E3628A"/>
    <w:rsid w:val="00E4654C"/>
    <w:rsid w:val="00E46BDB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2023-05-16T13:41:00Z</cp:lastPrinted>
  <dcterms:created xsi:type="dcterms:W3CDTF">2023-05-16T13:43:00Z</dcterms:created>
  <dcterms:modified xsi:type="dcterms:W3CDTF">2023-05-16T13:43:00Z</dcterms:modified>
</cp:coreProperties>
</file>