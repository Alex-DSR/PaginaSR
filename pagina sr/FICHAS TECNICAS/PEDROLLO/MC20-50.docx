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1FB6F57F" w:rsidR="00DA519E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37B4E70A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CB49C3">
        <w:rPr>
          <w:rFonts w:ascii="Arial" w:hAnsi="Arial" w:cs="Arial"/>
          <w:sz w:val="22"/>
          <w:szCs w:val="22"/>
          <w:lang w:val="es-419"/>
        </w:rPr>
        <w:t>20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13070C5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5F2BD3A" w:rsidR="00FC5EAA" w:rsidRPr="00FC5EAA" w:rsidRDefault="00293E99" w:rsidP="00293E9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1AB3744F" w:rsidR="00FC5EAA" w:rsidRPr="00FC5EAA" w:rsidRDefault="003B602E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0AF9302A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0CE4DE33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09C54B6C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1FFDEBDD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4152D2BB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27F80BF7" w:rsidR="00A31188" w:rsidRDefault="00053DC9" w:rsidP="00062FD9">
      <w:pPr>
        <w:rPr>
          <w:rFonts w:ascii="Arial" w:hAnsi="Arial" w:cs="Arial"/>
          <w:lang w:val="es-419"/>
        </w:rPr>
      </w:pPr>
      <w:bookmarkStart w:id="0" w:name="_GoBack"/>
      <w:r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688960" behindDoc="1" locked="0" layoutInCell="1" allowOverlap="1" wp14:anchorId="53D125E7" wp14:editId="5A2FC18C">
            <wp:simplePos x="0" y="0"/>
            <wp:positionH relativeFrom="column">
              <wp:posOffset>310515</wp:posOffset>
            </wp:positionH>
            <wp:positionV relativeFrom="paragraph">
              <wp:posOffset>91745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93E99">
        <w:rPr>
          <w:noProof/>
          <w:snapToGrid/>
          <w:lang w:val="es-BO" w:eastAsia="es-BO"/>
        </w:rPr>
        <w:drawing>
          <wp:anchor distT="0" distB="0" distL="114300" distR="114300" simplePos="0" relativeHeight="251689984" behindDoc="1" locked="0" layoutInCell="1" allowOverlap="1" wp14:anchorId="3411521F" wp14:editId="65CF1748">
            <wp:simplePos x="0" y="0"/>
            <wp:positionH relativeFrom="margin">
              <wp:posOffset>1504772</wp:posOffset>
            </wp:positionH>
            <wp:positionV relativeFrom="margin">
              <wp:posOffset>4366641</wp:posOffset>
            </wp:positionV>
            <wp:extent cx="5040000" cy="2016000"/>
            <wp:effectExtent l="0" t="0" r="8255" b="3810"/>
            <wp:wrapNone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2D441576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4F87429A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01F1C820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293E99" w:rsidRPr="00293E99" w14:paraId="4D76EF72" w14:textId="77777777" w:rsidTr="00293E99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9617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B07E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BE32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6EA3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416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CC41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D087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88B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746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556E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7DA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6655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B74D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</w:tr>
      <w:tr w:rsidR="00293E99" w:rsidRPr="00293E99" w14:paraId="595B424C" w14:textId="77777777" w:rsidTr="00293E99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C686" w14:textId="77777777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E1EA" w14:textId="77777777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A2AC" w14:textId="77777777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AA6E" w14:textId="77777777" w:rsidR="00293E99" w:rsidRPr="00293E99" w:rsidRDefault="00293E99" w:rsidP="00293E99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293E9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00D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4CB9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034A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FC8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C92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906B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3C00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B1C1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638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</w:tr>
      <w:tr w:rsidR="00293E99" w:rsidRPr="00293E99" w14:paraId="12D96B37" w14:textId="77777777" w:rsidTr="00293E99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0B410B" w14:textId="77777777" w:rsidR="00293E99" w:rsidRPr="00293E99" w:rsidRDefault="00293E99" w:rsidP="00293E9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 20/50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CAF7E5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94EF2C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A842CC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1787D2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C2327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17F640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4EACF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4F91E0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9BECAF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D3B2CB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7ED896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47A6DD" w14:textId="77777777" w:rsidR="00293E99" w:rsidRPr="00293E99" w:rsidRDefault="00293E99" w:rsidP="00293E9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93E9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19D5C" w14:textId="77777777" w:rsidR="00054645" w:rsidRDefault="00054645" w:rsidP="008A3980">
      <w:r>
        <w:separator/>
      </w:r>
    </w:p>
  </w:endnote>
  <w:endnote w:type="continuationSeparator" w:id="0">
    <w:p w14:paraId="6706F679" w14:textId="77777777" w:rsidR="00054645" w:rsidRDefault="0005464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FB738" w14:textId="77777777" w:rsidR="00054645" w:rsidRDefault="00054645" w:rsidP="008A3980">
      <w:r>
        <w:separator/>
      </w:r>
    </w:p>
  </w:footnote>
  <w:footnote w:type="continuationSeparator" w:id="0">
    <w:p w14:paraId="29D9DB1F" w14:textId="77777777" w:rsidR="00054645" w:rsidRDefault="0005464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3DC9"/>
    <w:rsid w:val="00054645"/>
    <w:rsid w:val="000559F3"/>
    <w:rsid w:val="000569A8"/>
    <w:rsid w:val="00060507"/>
    <w:rsid w:val="00062FD9"/>
    <w:rsid w:val="00072EBE"/>
    <w:rsid w:val="000743C2"/>
    <w:rsid w:val="00077B73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27B2"/>
    <w:rsid w:val="00253153"/>
    <w:rsid w:val="002752E4"/>
    <w:rsid w:val="00287D4E"/>
    <w:rsid w:val="00293E99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46B2E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600</c:v>
                </c:pt>
                <c:pt idx="7">
                  <c:v>800</c:v>
                </c:pt>
                <c:pt idx="8" formatCode="0">
                  <c:v>900</c:v>
                </c:pt>
              </c:numCache>
            </c:numRef>
          </c:xVal>
          <c:yVal>
            <c:numRef>
              <c:f>Hoja2!$E$16:$M$16</c:f>
              <c:numCache>
                <c:formatCode>General</c:formatCode>
                <c:ptCount val="9"/>
                <c:pt idx="0">
                  <c:v>18</c:v>
                </c:pt>
                <c:pt idx="1">
                  <c:v>16</c:v>
                </c:pt>
                <c:pt idx="2">
                  <c:v>14</c:v>
                </c:pt>
                <c:pt idx="3">
                  <c:v>12.5</c:v>
                </c:pt>
                <c:pt idx="4">
                  <c:v>10.5</c:v>
                </c:pt>
                <c:pt idx="5">
                  <c:v>8.5</c:v>
                </c:pt>
                <c:pt idx="6">
                  <c:v>6.5</c:v>
                </c:pt>
                <c:pt idx="7">
                  <c:v>3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1E-41C4-9740-C02A5198A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B5A49-2B6E-4493-8852-D6276B42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1070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2023-05-15T12:52:00Z</cp:lastPrinted>
  <dcterms:created xsi:type="dcterms:W3CDTF">2023-05-15T12:57:00Z</dcterms:created>
  <dcterms:modified xsi:type="dcterms:W3CDTF">2023-05-15T13:53:00Z</dcterms:modified>
</cp:coreProperties>
</file>