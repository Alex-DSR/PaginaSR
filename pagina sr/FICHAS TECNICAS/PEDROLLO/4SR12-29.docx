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08713E43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3964CA">
        <w:rPr>
          <w:b/>
          <w:color w:val="003377"/>
          <w:w w:val="110"/>
          <w:sz w:val="32"/>
          <w:szCs w:val="32"/>
        </w:rPr>
        <w:t>2</w:t>
      </w:r>
      <w:r>
        <w:rPr>
          <w:b/>
          <w:color w:val="003377"/>
          <w:w w:val="110"/>
          <w:sz w:val="32"/>
          <w:szCs w:val="32"/>
        </w:rPr>
        <w:t>/</w:t>
      </w:r>
      <w:r w:rsidR="00F01768">
        <w:rPr>
          <w:b/>
          <w:color w:val="003377"/>
          <w:w w:val="110"/>
          <w:sz w:val="32"/>
          <w:szCs w:val="32"/>
        </w:rPr>
        <w:t>2</w:t>
      </w:r>
      <w:r w:rsidR="00D46341">
        <w:rPr>
          <w:b/>
          <w:color w:val="003377"/>
          <w:w w:val="110"/>
          <w:sz w:val="32"/>
          <w:szCs w:val="32"/>
        </w:rPr>
        <w:t>9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0DE8D4E1" w:rsidR="00941F63" w:rsidRPr="00C06236" w:rsidRDefault="00D46341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1755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48CED42E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 w:rsidR="004A717F">
              <w:rPr>
                <w:szCs w:val="20"/>
              </w:rPr>
              <w:t>30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0FDA1EE8" w:rsidR="00941F63" w:rsidRPr="00C06236" w:rsidRDefault="00F01768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46341">
              <w:rPr>
                <w:szCs w:val="20"/>
              </w:rPr>
              <w:t>76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53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1B86D7D4" w:rsidR="00941F63" w:rsidRPr="00C06236" w:rsidRDefault="00F01768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D46341">
              <w:rPr>
                <w:szCs w:val="20"/>
              </w:rPr>
              <w:t>82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6DEB2233" w:rsidR="00941F63" w:rsidRPr="00C06236" w:rsidRDefault="00D46341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71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482"/>
        <w:gridCol w:w="61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D46341" w:rsidRPr="00D46341" w14:paraId="3039383C" w14:textId="77777777" w:rsidTr="00D46341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53704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6F44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633C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E557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70DDB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3678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5E01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41FFD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13.2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D54B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14.4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29AC8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15.6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B0DC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16.8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EFB2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18</w:t>
            </w:r>
          </w:p>
        </w:tc>
      </w:tr>
      <w:tr w:rsidR="00D46341" w:rsidRPr="00D46341" w14:paraId="359A4FBE" w14:textId="77777777" w:rsidTr="00D46341">
        <w:trPr>
          <w:trHeight w:val="255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E2F34F6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4SR12/29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F7718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9043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2B30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A9E7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D81D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982C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75F8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9AED2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46E5B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220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5827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240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8164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260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E67E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280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51B4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300</w:t>
            </w:r>
          </w:p>
        </w:tc>
      </w:tr>
      <w:tr w:rsidR="00D46341" w:rsidRPr="00D46341" w14:paraId="0DB28094" w14:textId="77777777" w:rsidTr="00D46341">
        <w:trPr>
          <w:trHeight w:val="255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1EE55" w14:textId="77777777" w:rsidR="00D46341" w:rsidRPr="00D46341" w:rsidRDefault="00D46341" w:rsidP="00D46341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B512992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43B46EBA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10.0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7C08A13F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1ED942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182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19E0F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995A47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290B71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155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A8C9FC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9C3E1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BC67FB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EDC879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103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309DF5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2864DF" w14:textId="77777777" w:rsidR="00D46341" w:rsidRPr="00D46341" w:rsidRDefault="00D46341" w:rsidP="00D46341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46341">
              <w:rPr>
                <w:rFonts w:ascii="Arial" w:hAnsi="Arial" w:cs="Arial"/>
                <w:snapToGrid/>
                <w:color w:val="000000"/>
                <w:lang w:val="es-419" w:eastAsia="es-419"/>
              </w:rPr>
              <w:t>71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B015" w14:textId="77777777" w:rsidR="00030CCF" w:rsidRDefault="00030CCF" w:rsidP="008A3980">
      <w:r>
        <w:separator/>
      </w:r>
    </w:p>
  </w:endnote>
  <w:endnote w:type="continuationSeparator" w:id="0">
    <w:p w14:paraId="6532CFCD" w14:textId="77777777" w:rsidR="00030CCF" w:rsidRDefault="00030CC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2DC92" w14:textId="77777777" w:rsidR="00030CCF" w:rsidRDefault="00030CCF" w:rsidP="008A3980">
      <w:r>
        <w:separator/>
      </w:r>
    </w:p>
  </w:footnote>
  <w:footnote w:type="continuationSeparator" w:id="0">
    <w:p w14:paraId="0D294F99" w14:textId="77777777" w:rsidR="00030CCF" w:rsidRDefault="00030CC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30CCF"/>
    <w:rsid w:val="000446D3"/>
    <w:rsid w:val="000559F3"/>
    <w:rsid w:val="00066169"/>
    <w:rsid w:val="000802BD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770B9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31332"/>
    <w:rsid w:val="003366B9"/>
    <w:rsid w:val="00376014"/>
    <w:rsid w:val="00384548"/>
    <w:rsid w:val="00387FFC"/>
    <w:rsid w:val="00391150"/>
    <w:rsid w:val="003964CA"/>
    <w:rsid w:val="00397A84"/>
    <w:rsid w:val="003B0E9B"/>
    <w:rsid w:val="003B301B"/>
    <w:rsid w:val="003C6849"/>
    <w:rsid w:val="003D6066"/>
    <w:rsid w:val="003D6B41"/>
    <w:rsid w:val="003D7130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A717F"/>
    <w:rsid w:val="004B0F37"/>
    <w:rsid w:val="004B0F8D"/>
    <w:rsid w:val="004B6513"/>
    <w:rsid w:val="004C4EDF"/>
    <w:rsid w:val="004C7A5C"/>
    <w:rsid w:val="004D3BE5"/>
    <w:rsid w:val="004E0612"/>
    <w:rsid w:val="004E15D4"/>
    <w:rsid w:val="004E3FA0"/>
    <w:rsid w:val="00502F71"/>
    <w:rsid w:val="00502FCF"/>
    <w:rsid w:val="00503185"/>
    <w:rsid w:val="005049AB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063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52"/>
    <w:rsid w:val="00681E99"/>
    <w:rsid w:val="00684473"/>
    <w:rsid w:val="0068790D"/>
    <w:rsid w:val="006A3814"/>
    <w:rsid w:val="006B1DFC"/>
    <w:rsid w:val="006B2884"/>
    <w:rsid w:val="006D1827"/>
    <w:rsid w:val="006E3E09"/>
    <w:rsid w:val="006F0AEB"/>
    <w:rsid w:val="006F2571"/>
    <w:rsid w:val="007035A3"/>
    <w:rsid w:val="00733944"/>
    <w:rsid w:val="00734F61"/>
    <w:rsid w:val="00740D26"/>
    <w:rsid w:val="00745AB5"/>
    <w:rsid w:val="00750244"/>
    <w:rsid w:val="00766CE4"/>
    <w:rsid w:val="00780CA7"/>
    <w:rsid w:val="00783A82"/>
    <w:rsid w:val="007A0AA0"/>
    <w:rsid w:val="007A7DBD"/>
    <w:rsid w:val="007B3A6A"/>
    <w:rsid w:val="007C3000"/>
    <w:rsid w:val="007D5199"/>
    <w:rsid w:val="008049FF"/>
    <w:rsid w:val="00812444"/>
    <w:rsid w:val="00812982"/>
    <w:rsid w:val="008137AA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8F5C14"/>
    <w:rsid w:val="0090075A"/>
    <w:rsid w:val="00905BF1"/>
    <w:rsid w:val="00916006"/>
    <w:rsid w:val="00926834"/>
    <w:rsid w:val="00927C19"/>
    <w:rsid w:val="00934F39"/>
    <w:rsid w:val="00941F63"/>
    <w:rsid w:val="00964798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C5279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46341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DF68F6"/>
    <w:rsid w:val="00E064A3"/>
    <w:rsid w:val="00E10A33"/>
    <w:rsid w:val="00E1779A"/>
    <w:rsid w:val="00E23E8F"/>
    <w:rsid w:val="00E254BA"/>
    <w:rsid w:val="00E3548E"/>
    <w:rsid w:val="00E3628A"/>
    <w:rsid w:val="00E4654C"/>
    <w:rsid w:val="00E46BDB"/>
    <w:rsid w:val="00E47824"/>
    <w:rsid w:val="00E47BB2"/>
    <w:rsid w:val="00E50165"/>
    <w:rsid w:val="00E6795C"/>
    <w:rsid w:val="00E74D27"/>
    <w:rsid w:val="00E86C57"/>
    <w:rsid w:val="00E87B8C"/>
    <w:rsid w:val="00ED588D"/>
    <w:rsid w:val="00ED7A15"/>
    <w:rsid w:val="00F01768"/>
    <w:rsid w:val="00F112DF"/>
    <w:rsid w:val="00F40331"/>
    <w:rsid w:val="00F67437"/>
    <w:rsid w:val="00F67708"/>
    <w:rsid w:val="00F75A4E"/>
    <w:rsid w:val="00F77DA3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1321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2023-05-16T14:23:00Z</cp:lastPrinted>
  <dcterms:created xsi:type="dcterms:W3CDTF">2023-05-16T14:23:00Z</dcterms:created>
  <dcterms:modified xsi:type="dcterms:W3CDTF">2023-05-16T14:24:00Z</dcterms:modified>
</cp:coreProperties>
</file>