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6F2571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1</w:t>
      </w:r>
      <w:r w:rsidR="006B1DFC">
        <w:rPr>
          <w:b/>
          <w:color w:val="003377"/>
          <w:w w:val="110"/>
          <w:sz w:val="32"/>
          <w:szCs w:val="32"/>
        </w:rPr>
        <w:t>.5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E3628A">
        <w:rPr>
          <w:b/>
          <w:color w:val="003377"/>
          <w:w w:val="110"/>
          <w:sz w:val="32"/>
          <w:szCs w:val="32"/>
        </w:rPr>
        <w:t>2</w:t>
      </w:r>
      <w:r w:rsidR="006B1DFC">
        <w:rPr>
          <w:b/>
          <w:color w:val="003377"/>
          <w:w w:val="110"/>
          <w:sz w:val="32"/>
          <w:szCs w:val="32"/>
        </w:rPr>
        <w:t>2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81244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 ¼”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CE3AA9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627</w:t>
            </w:r>
            <w:bookmarkStart w:id="0" w:name="_GoBack"/>
            <w:bookmarkEnd w:id="0"/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812444" w:rsidP="00812444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30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CE3AA9" w:rsidP="00CE3AA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154</w:t>
            </w:r>
            <w:r w:rsidR="00376014">
              <w:rPr>
                <w:szCs w:val="20"/>
              </w:rPr>
              <w:t xml:space="preserve"> – </w:t>
            </w:r>
            <w:r>
              <w:rPr>
                <w:szCs w:val="20"/>
              </w:rPr>
              <w:t>52.5</w:t>
            </w:r>
            <w:r w:rsidR="00376014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CE3AA9" w:rsidP="00376014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158</w:t>
            </w:r>
            <w:r w:rsidR="00376014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CE3AA9" w:rsidP="00376014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52.5</w:t>
            </w:r>
            <w:r w:rsidR="00376014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5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4"/>
        <w:gridCol w:w="482"/>
        <w:gridCol w:w="446"/>
        <w:gridCol w:w="804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</w:tblGrid>
      <w:tr w:rsidR="00CE3AA9" w:rsidRPr="00CE3AA9" w:rsidTr="00CE3AA9">
        <w:trPr>
          <w:trHeight w:val="338"/>
        </w:trPr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0.3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0.6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0.9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2.1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2.7</w:t>
            </w:r>
          </w:p>
        </w:tc>
      </w:tr>
      <w:tr w:rsidR="00CE3AA9" w:rsidRPr="00CE3AA9" w:rsidTr="00CE3AA9">
        <w:trPr>
          <w:trHeight w:val="338"/>
        </w:trPr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4SR1.5/22-S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CE3AA9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CE3AA9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CE3AA9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45</w:t>
            </w:r>
          </w:p>
        </w:tc>
      </w:tr>
      <w:tr w:rsidR="00CE3AA9" w:rsidRPr="00CE3AA9" w:rsidTr="00CE3AA9">
        <w:trPr>
          <w:trHeight w:val="338"/>
        </w:trPr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3AA9" w:rsidRPr="00CE3AA9" w:rsidRDefault="00CE3AA9" w:rsidP="00CE3AA9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lang w:val="es-BO" w:eastAsia="es-BO"/>
              </w:rPr>
              <w:t>1.1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lang w:val="es-BO" w:eastAsia="es-BO"/>
              </w:rPr>
              <w:t>1.5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bottom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CE3AA9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158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154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148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141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133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3AA9" w:rsidRPr="00CE3AA9" w:rsidRDefault="00CE3AA9" w:rsidP="00CE3AA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E3AA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52.5</w:t>
            </w:r>
          </w:p>
        </w:tc>
      </w:tr>
    </w:tbl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682" w:rsidRDefault="007E1682" w:rsidP="008A3980">
      <w:r>
        <w:separator/>
      </w:r>
    </w:p>
  </w:endnote>
  <w:endnote w:type="continuationSeparator" w:id="0">
    <w:p w:rsidR="007E1682" w:rsidRDefault="007E168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A6B4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682" w:rsidRDefault="007E1682" w:rsidP="008A3980">
      <w:r>
        <w:separator/>
      </w:r>
    </w:p>
  </w:footnote>
  <w:footnote w:type="continuationSeparator" w:id="0">
    <w:p w:rsidR="007E1682" w:rsidRDefault="007E168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0B2C"/>
    <w:rsid w:val="00021226"/>
    <w:rsid w:val="00022BF1"/>
    <w:rsid w:val="000446D3"/>
    <w:rsid w:val="000559F3"/>
    <w:rsid w:val="00066169"/>
    <w:rsid w:val="0008136C"/>
    <w:rsid w:val="00086F0D"/>
    <w:rsid w:val="000A4B96"/>
    <w:rsid w:val="000A77A8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6782A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B1DFC"/>
    <w:rsid w:val="006E3E09"/>
    <w:rsid w:val="006F0AEB"/>
    <w:rsid w:val="006F2571"/>
    <w:rsid w:val="00734F61"/>
    <w:rsid w:val="00740D26"/>
    <w:rsid w:val="00750244"/>
    <w:rsid w:val="00766CE4"/>
    <w:rsid w:val="00780CA7"/>
    <w:rsid w:val="007A7DBD"/>
    <w:rsid w:val="007D5199"/>
    <w:rsid w:val="007E1682"/>
    <w:rsid w:val="008049FF"/>
    <w:rsid w:val="00812444"/>
    <w:rsid w:val="00812982"/>
    <w:rsid w:val="0081495B"/>
    <w:rsid w:val="008319BA"/>
    <w:rsid w:val="00832239"/>
    <w:rsid w:val="008342E6"/>
    <w:rsid w:val="00836DFF"/>
    <w:rsid w:val="008A2816"/>
    <w:rsid w:val="008A3980"/>
    <w:rsid w:val="008B5577"/>
    <w:rsid w:val="008D57AB"/>
    <w:rsid w:val="008F3526"/>
    <w:rsid w:val="008F5336"/>
    <w:rsid w:val="0090075A"/>
    <w:rsid w:val="00916006"/>
    <w:rsid w:val="00934F39"/>
    <w:rsid w:val="00941F63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879"/>
    <w:rsid w:val="00BD5BD4"/>
    <w:rsid w:val="00BD5D40"/>
    <w:rsid w:val="00C0192C"/>
    <w:rsid w:val="00C06236"/>
    <w:rsid w:val="00C212DD"/>
    <w:rsid w:val="00C5749B"/>
    <w:rsid w:val="00C922C0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E1EDF"/>
    <w:rsid w:val="00DE23CD"/>
    <w:rsid w:val="00E064A3"/>
    <w:rsid w:val="00E23E8F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B3D98-08D2-463D-B774-5BACD7AC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1460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3</cp:revision>
  <cp:lastPrinted>2023-05-15T19:07:00Z</cp:lastPrinted>
  <dcterms:created xsi:type="dcterms:W3CDTF">2023-05-15T19:09:00Z</dcterms:created>
  <dcterms:modified xsi:type="dcterms:W3CDTF">2023-05-15T19:10:00Z</dcterms:modified>
</cp:coreProperties>
</file>