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734F61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4</w:t>
      </w:r>
      <w:r w:rsidR="0067596E">
        <w:rPr>
          <w:b/>
          <w:color w:val="003377"/>
          <w:w w:val="110"/>
          <w:sz w:val="32"/>
          <w:szCs w:val="32"/>
        </w:rPr>
        <w:t>/</w:t>
      </w:r>
      <w:r w:rsidR="001A480A">
        <w:rPr>
          <w:b/>
          <w:color w:val="003377"/>
          <w:w w:val="110"/>
          <w:sz w:val="32"/>
          <w:szCs w:val="32"/>
        </w:rPr>
        <w:t>15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 xml:space="preserve"> 1 ¼”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5E136E" w:rsidP="00941F63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563</w:t>
            </w:r>
            <w:r w:rsidR="00D8229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734F61" w:rsidP="00734F61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 xml:space="preserve">20 </w:t>
            </w:r>
            <w:r w:rsidR="00812982">
              <w:rPr>
                <w:szCs w:val="20"/>
              </w:rPr>
              <w:t xml:space="preserve">– </w:t>
            </w:r>
            <w:r>
              <w:rPr>
                <w:szCs w:val="20"/>
              </w:rPr>
              <w:t>100</w:t>
            </w:r>
            <w:r w:rsidR="00812982">
              <w:rPr>
                <w:szCs w:val="20"/>
              </w:rPr>
              <w:t xml:space="preserve"> </w:t>
            </w:r>
            <w:r w:rsidR="00681E99" w:rsidRPr="00681E99">
              <w:rPr>
                <w:szCs w:val="20"/>
              </w:rPr>
              <w:t>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5E136E" w:rsidP="005E136E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114 – 42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5E136E" w:rsidP="00E4654C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120</w:t>
            </w:r>
            <w:r w:rsidR="00A31BD9">
              <w:rPr>
                <w:szCs w:val="20"/>
              </w:rPr>
              <w:t xml:space="preserve">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5E136E" w:rsidP="00941F6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42</w:t>
            </w:r>
            <w:r w:rsidR="00681E99" w:rsidRPr="00681E99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  <w:bookmarkStart w:id="0" w:name="_GoBack"/>
      <w:bookmarkEnd w:id="0"/>
    </w:p>
    <w:p w:rsidR="00B831EC" w:rsidRDefault="0008136C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tbl>
      <w:tblPr>
        <w:tblW w:w="105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9"/>
        <w:gridCol w:w="544"/>
        <w:gridCol w:w="466"/>
        <w:gridCol w:w="806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5E136E" w:rsidRPr="005E136E" w:rsidTr="005E136E">
        <w:trPr>
          <w:trHeight w:val="360"/>
        </w:trPr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1.2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1.8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2.4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3.6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4.2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4.8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5.4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</w:tr>
      <w:tr w:rsidR="005E136E" w:rsidRPr="005E136E" w:rsidTr="005E136E">
        <w:trPr>
          <w:trHeight w:val="360"/>
        </w:trPr>
        <w:tc>
          <w:tcPr>
            <w:tcW w:w="16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4SR4/15-S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5E136E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5E136E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5E136E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</w:tr>
      <w:tr w:rsidR="005E136E" w:rsidRPr="005E136E" w:rsidTr="005E136E">
        <w:trPr>
          <w:trHeight w:val="360"/>
        </w:trPr>
        <w:tc>
          <w:tcPr>
            <w:tcW w:w="16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136E" w:rsidRPr="005E136E" w:rsidRDefault="005E136E" w:rsidP="005E136E">
            <w:pP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lang w:val="es-BO" w:eastAsia="es-BO"/>
              </w:rPr>
              <w:t>1.5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lang w:val="es-BO" w:eastAsia="es-BO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bottom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5E136E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114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110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E136E" w:rsidRPr="005E136E" w:rsidRDefault="005E136E" w:rsidP="005E136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136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</w:tr>
    </w:tbl>
    <w:p w:rsidR="00C06236" w:rsidRDefault="005E136E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EEF" w:rsidRDefault="00AF2EEF" w:rsidP="008A3980">
      <w:r>
        <w:separator/>
      </w:r>
    </w:p>
  </w:endnote>
  <w:endnote w:type="continuationSeparator" w:id="0">
    <w:p w:rsidR="00AF2EEF" w:rsidRDefault="00AF2EE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4C0A4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EEF" w:rsidRDefault="00AF2EEF" w:rsidP="008A3980">
      <w:r>
        <w:separator/>
      </w:r>
    </w:p>
  </w:footnote>
  <w:footnote w:type="continuationSeparator" w:id="0">
    <w:p w:rsidR="00AF2EEF" w:rsidRDefault="00AF2EE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8136C"/>
    <w:rsid w:val="000A4B96"/>
    <w:rsid w:val="00101047"/>
    <w:rsid w:val="001151E0"/>
    <w:rsid w:val="001428E9"/>
    <w:rsid w:val="00173616"/>
    <w:rsid w:val="001A480A"/>
    <w:rsid w:val="001C374D"/>
    <w:rsid w:val="001E004D"/>
    <w:rsid w:val="001E618D"/>
    <w:rsid w:val="001F685E"/>
    <w:rsid w:val="001F719B"/>
    <w:rsid w:val="00240973"/>
    <w:rsid w:val="00253153"/>
    <w:rsid w:val="002A3B5F"/>
    <w:rsid w:val="002C2E6C"/>
    <w:rsid w:val="002E1480"/>
    <w:rsid w:val="002E7F0F"/>
    <w:rsid w:val="00387FFC"/>
    <w:rsid w:val="003B0E9B"/>
    <w:rsid w:val="003B301B"/>
    <w:rsid w:val="003C6849"/>
    <w:rsid w:val="003D6066"/>
    <w:rsid w:val="00417A91"/>
    <w:rsid w:val="00433213"/>
    <w:rsid w:val="00440370"/>
    <w:rsid w:val="004855A3"/>
    <w:rsid w:val="00490F9C"/>
    <w:rsid w:val="004B6513"/>
    <w:rsid w:val="004E3FA0"/>
    <w:rsid w:val="00502FCF"/>
    <w:rsid w:val="00503185"/>
    <w:rsid w:val="005102A3"/>
    <w:rsid w:val="005960B5"/>
    <w:rsid w:val="005A15DE"/>
    <w:rsid w:val="005B0488"/>
    <w:rsid w:val="005B4338"/>
    <w:rsid w:val="005B5378"/>
    <w:rsid w:val="005E136E"/>
    <w:rsid w:val="005E4450"/>
    <w:rsid w:val="005F234B"/>
    <w:rsid w:val="00606569"/>
    <w:rsid w:val="006248B3"/>
    <w:rsid w:val="006530F8"/>
    <w:rsid w:val="006736DE"/>
    <w:rsid w:val="0067596E"/>
    <w:rsid w:val="00681E99"/>
    <w:rsid w:val="006E3E09"/>
    <w:rsid w:val="00734F61"/>
    <w:rsid w:val="00750244"/>
    <w:rsid w:val="00766CE4"/>
    <w:rsid w:val="00780CA7"/>
    <w:rsid w:val="007D5199"/>
    <w:rsid w:val="00812982"/>
    <w:rsid w:val="008319BA"/>
    <w:rsid w:val="00832239"/>
    <w:rsid w:val="00836DFF"/>
    <w:rsid w:val="008A2816"/>
    <w:rsid w:val="008A3980"/>
    <w:rsid w:val="008D57AB"/>
    <w:rsid w:val="008F5336"/>
    <w:rsid w:val="00934F39"/>
    <w:rsid w:val="00941F63"/>
    <w:rsid w:val="009A11F8"/>
    <w:rsid w:val="009A3AF7"/>
    <w:rsid w:val="009D2914"/>
    <w:rsid w:val="00A31BD9"/>
    <w:rsid w:val="00A71A0B"/>
    <w:rsid w:val="00A86F6C"/>
    <w:rsid w:val="00AA7447"/>
    <w:rsid w:val="00AB281F"/>
    <w:rsid w:val="00AD5EDC"/>
    <w:rsid w:val="00AD6AC6"/>
    <w:rsid w:val="00AF2EEF"/>
    <w:rsid w:val="00AF546C"/>
    <w:rsid w:val="00B163B0"/>
    <w:rsid w:val="00B23F6C"/>
    <w:rsid w:val="00B43683"/>
    <w:rsid w:val="00B831EC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373F2"/>
    <w:rsid w:val="00D61D67"/>
    <w:rsid w:val="00D82294"/>
    <w:rsid w:val="00D90D5A"/>
    <w:rsid w:val="00DA08D9"/>
    <w:rsid w:val="00DE23CD"/>
    <w:rsid w:val="00E064A3"/>
    <w:rsid w:val="00E23E8F"/>
    <w:rsid w:val="00E3548E"/>
    <w:rsid w:val="00E4654C"/>
    <w:rsid w:val="00E6795C"/>
    <w:rsid w:val="00E86C57"/>
    <w:rsid w:val="00E87B8C"/>
    <w:rsid w:val="00ED588D"/>
    <w:rsid w:val="00F112DF"/>
    <w:rsid w:val="00F67437"/>
    <w:rsid w:val="00F8283B"/>
    <w:rsid w:val="00F94CBA"/>
    <w:rsid w:val="00FA60A8"/>
    <w:rsid w:val="00FD24E2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C7734-6251-4E44-A125-6D64D4839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7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1447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4</cp:revision>
  <cp:lastPrinted>2023-05-15T17:27:00Z</cp:lastPrinted>
  <dcterms:created xsi:type="dcterms:W3CDTF">2023-05-15T17:27:00Z</dcterms:created>
  <dcterms:modified xsi:type="dcterms:W3CDTF">2023-05-15T17:33:00Z</dcterms:modified>
</cp:coreProperties>
</file>