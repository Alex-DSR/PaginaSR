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5DC4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DA9FBF7" wp14:editId="2D34267F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F0C88" w14:textId="792A152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DE7178">
        <w:rPr>
          <w:b/>
          <w:color w:val="003377"/>
          <w:w w:val="110"/>
          <w:sz w:val="32"/>
          <w:szCs w:val="32"/>
        </w:rPr>
        <w:t>3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40909F90" w14:textId="0D29790D" w:rsidR="00C06236" w:rsidRDefault="00DE7178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3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300BB2">
        <w:rPr>
          <w:b/>
          <w:color w:val="003377"/>
          <w:w w:val="110"/>
          <w:sz w:val="32"/>
          <w:szCs w:val="32"/>
        </w:rPr>
        <w:t>4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CE62CC">
        <w:rPr>
          <w:b/>
          <w:color w:val="003377"/>
          <w:w w:val="110"/>
          <w:sz w:val="32"/>
          <w:szCs w:val="32"/>
        </w:rPr>
        <w:t>23</w:t>
      </w:r>
    </w:p>
    <w:p w14:paraId="07462F35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701"/>
        <w:gridCol w:w="283"/>
        <w:gridCol w:w="2410"/>
        <w:gridCol w:w="2410"/>
      </w:tblGrid>
      <w:tr w:rsidR="00941F63" w14:paraId="06C5010B" w14:textId="77777777" w:rsidTr="00201031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A8DBA34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A2D2E57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2578417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27340F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1A8F4E8C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5C558A20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EC5C59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3AB782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283" w:type="dxa"/>
            <w:shd w:val="clear" w:color="auto" w:fill="auto"/>
          </w:tcPr>
          <w:p w14:paraId="2B9EB4CB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8A9CE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AB2E706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62CA845A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0E04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8671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283" w:type="dxa"/>
            <w:shd w:val="clear" w:color="auto" w:fill="auto"/>
          </w:tcPr>
          <w:p w14:paraId="5927EE1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BE6CC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2E7EFE" w14:textId="2BD44FD3" w:rsidR="00941F63" w:rsidRPr="00C06236" w:rsidRDefault="007B48EE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13C3AA7E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E4465B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FFAC7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283" w:type="dxa"/>
            <w:shd w:val="clear" w:color="auto" w:fill="auto"/>
          </w:tcPr>
          <w:p w14:paraId="1B895DC1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FDE71E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4EA00CF6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470710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ACD76E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9D1988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18D4B5A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34A90C1" w14:textId="51D60D5A" w:rsidR="00941F63" w:rsidRPr="00C06236" w:rsidRDefault="007B48EE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76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14A1AABF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D1E12D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C54A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CCAB11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6F9527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DE8504" w14:textId="1B9DCDE5" w:rsidR="00941F63" w:rsidRPr="00C06236" w:rsidRDefault="006B46EA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915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490B8336" w14:textId="77777777" w:rsidTr="00201031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9200F0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DECFE0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7DAD3ED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100DC2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6708B4BC" w14:textId="77777777" w:rsidTr="00201031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59B598F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701" w:type="dxa"/>
            <w:tcBorders>
              <w:top w:val="single" w:sz="18" w:space="0" w:color="003377"/>
            </w:tcBorders>
            <w:shd w:val="clear" w:color="auto" w:fill="auto"/>
          </w:tcPr>
          <w:p w14:paraId="26B925BA" w14:textId="31F1A10D" w:rsidR="00941F63" w:rsidRPr="00C06236" w:rsidRDefault="00155AD3" w:rsidP="00201031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15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90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283" w:type="dxa"/>
            <w:shd w:val="clear" w:color="auto" w:fill="auto"/>
          </w:tcPr>
          <w:p w14:paraId="27E911A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3583A7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5AC8DE6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6513CD0F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540A8DA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701" w:type="dxa"/>
            <w:shd w:val="clear" w:color="auto" w:fill="auto"/>
          </w:tcPr>
          <w:p w14:paraId="33E91516" w14:textId="270D0036" w:rsidR="00941F63" w:rsidRPr="00C06236" w:rsidRDefault="006B46EA" w:rsidP="00300BB2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85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21.5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0FDAC98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772266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37CF2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74CFA3CB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43AE9EE0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701" w:type="dxa"/>
            <w:shd w:val="clear" w:color="auto" w:fill="auto"/>
          </w:tcPr>
          <w:p w14:paraId="1D11DCD5" w14:textId="5C68FC0B" w:rsidR="00941F63" w:rsidRPr="00C06236" w:rsidRDefault="006B46EA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86</w:t>
            </w:r>
            <w:r w:rsidR="00300BB2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283" w:type="dxa"/>
            <w:shd w:val="clear" w:color="auto" w:fill="auto"/>
          </w:tcPr>
          <w:p w14:paraId="5151889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FF2891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82D91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5308426C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5CCB8B6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701" w:type="dxa"/>
            <w:shd w:val="clear" w:color="auto" w:fill="auto"/>
          </w:tcPr>
          <w:p w14:paraId="07B07EA3" w14:textId="5B7C30FC" w:rsidR="00941F63" w:rsidRPr="00C06236" w:rsidRDefault="006B46EA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21.5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18F6E2D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526A4C91" w14:textId="4E5AAE80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3BFE6A0D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7EE90AB6" w14:textId="6C4CA338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D4CF462" w14:textId="4DB51034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1C482EA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83217A8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C245D9" w14:textId="3573C3A6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7AF6488" w14:textId="77777777" w:rsidTr="00201031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2A3754D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701" w:type="dxa"/>
            <w:tcBorders>
              <w:bottom w:val="single" w:sz="18" w:space="0" w:color="002060"/>
            </w:tcBorders>
            <w:shd w:val="clear" w:color="auto" w:fill="auto"/>
          </w:tcPr>
          <w:p w14:paraId="27BF311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83" w:type="dxa"/>
            <w:tcBorders>
              <w:bottom w:val="single" w:sz="18" w:space="0" w:color="002060"/>
            </w:tcBorders>
            <w:shd w:val="clear" w:color="auto" w:fill="auto"/>
          </w:tcPr>
          <w:p w14:paraId="6CCC4AC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45C957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EDE0D4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8B5204B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2EB0A128" w14:textId="7250E9A3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1.3 -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92336A6" w14:textId="5220EFEB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6F46435" w14:textId="5F06EB9E" w:rsidR="00941F63" w:rsidRDefault="00155AD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155AD3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2789F8D2" wp14:editId="2FDE4316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55880</wp:posOffset>
                  </wp:positionV>
                  <wp:extent cx="901700" cy="2028825"/>
                  <wp:effectExtent l="0" t="0" r="0" b="952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41F63" w14:paraId="74C2CF3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7A4AB52" w14:textId="2B39953F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 xml:space="preserve">3.0 </w:t>
            </w:r>
            <w:r>
              <w:rPr>
                <w:b/>
                <w:color w:val="212121"/>
                <w:w w:val="105"/>
                <w:szCs w:val="20"/>
              </w:rPr>
              <w:t>–</w:t>
            </w:r>
            <w:r w:rsidRPr="00155AD3">
              <w:rPr>
                <w:b/>
                <w:color w:val="212121"/>
                <w:w w:val="105"/>
                <w:szCs w:val="20"/>
              </w:rPr>
              <w:t xml:space="preserve">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34D4CF8" w14:textId="6C8EE0DE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Resina acetílica POM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78E9A50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3E5A2F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0938CB9" w14:textId="080C13D3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4.0 -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78A9435" w14:textId="0DBD0A65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A64B0F6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44682FE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BA8954C" w14:textId="02911150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 xml:space="preserve">4.2 </w:t>
            </w:r>
            <w:r>
              <w:rPr>
                <w:b/>
                <w:color w:val="212121"/>
                <w:w w:val="105"/>
                <w:szCs w:val="20"/>
              </w:rPr>
              <w:t>–</w:t>
            </w:r>
            <w:r w:rsidRPr="00155AD3">
              <w:rPr>
                <w:b/>
                <w:color w:val="212121"/>
                <w:w w:val="105"/>
                <w:szCs w:val="20"/>
              </w:rPr>
              <w:t xml:space="preserve">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D7462B8" w14:textId="3ABA7330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4FC0C1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64B7A4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C03C767" w14:textId="14C45012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 xml:space="preserve">5.1 </w:t>
            </w:r>
            <w:r>
              <w:rPr>
                <w:b/>
                <w:color w:val="212121"/>
                <w:w w:val="105"/>
                <w:szCs w:val="20"/>
              </w:rPr>
              <w:t>–</w:t>
            </w:r>
            <w:r w:rsidRPr="00155AD3">
              <w:rPr>
                <w:b/>
                <w:color w:val="212121"/>
                <w:w w:val="105"/>
                <w:szCs w:val="20"/>
              </w:rPr>
              <w:t xml:space="preserve">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805A39D" w14:textId="65FBAA6E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B62BF23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ABC026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89EEA75" w14:textId="7F7BECB5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5.3 - Diafragma/Tapa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3955D39" w14:textId="67A1E207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Tecnopolímero reforzad</w:t>
            </w:r>
            <w:r>
              <w:rPr>
                <w:color w:val="212121"/>
                <w:szCs w:val="20"/>
              </w:rPr>
              <w:t>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42641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296DD8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9B60DED" w14:textId="5906F738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7.0 - 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8412062" w14:textId="53824736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583F690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844ACEC" w14:textId="77777777" w:rsidTr="007E6BCC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20BDA7D7" w14:textId="32E55BC0" w:rsidR="00155AD3" w:rsidRPr="00C06236" w:rsidRDefault="00155AD3" w:rsidP="007E6B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7.1 -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6DC9948" w14:textId="0D9D6902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7F11F2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69A06C5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DAADBE2" w14:textId="1B03DD2A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7.2 - 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EC25A93" w14:textId="55AFA28A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1197B6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D47B12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A686553" w14:textId="5213BE05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7.3 - 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203EB55" w14:textId="60E97D6E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B67EEFA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C2A0AC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264182F" w14:textId="4885069D" w:rsidR="00941F63" w:rsidRPr="00C06236" w:rsidRDefault="00155AD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155AD3">
              <w:rPr>
                <w:b/>
                <w:color w:val="212121"/>
                <w:w w:val="105"/>
                <w:szCs w:val="20"/>
              </w:rPr>
              <w:t>8.0 - 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50095F2" w14:textId="7B79EA93" w:rsidR="00941F63" w:rsidRPr="00C06236" w:rsidRDefault="00155AD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155AD3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2853AB5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BF950" w14:textId="77777777" w:rsidR="00E6795C" w:rsidRPr="00E6795C" w:rsidRDefault="00E6795C" w:rsidP="00E6795C">
      <w:pPr>
        <w:rPr>
          <w:lang w:eastAsia="en-US"/>
        </w:rPr>
      </w:pPr>
    </w:p>
    <w:p w14:paraId="4EC8526B" w14:textId="77777777" w:rsidR="00E6795C" w:rsidRPr="00E6795C" w:rsidRDefault="00E6795C" w:rsidP="00E6795C">
      <w:pPr>
        <w:rPr>
          <w:lang w:eastAsia="en-US"/>
        </w:rPr>
      </w:pPr>
    </w:p>
    <w:p w14:paraId="760EC356" w14:textId="77777777" w:rsidR="00E6795C" w:rsidRPr="00E6795C" w:rsidRDefault="00E6795C" w:rsidP="00E6795C">
      <w:pPr>
        <w:rPr>
          <w:lang w:eastAsia="en-US"/>
        </w:rPr>
      </w:pPr>
    </w:p>
    <w:p w14:paraId="2F68ACBC" w14:textId="77777777" w:rsidR="00E6795C" w:rsidRPr="00E6795C" w:rsidRDefault="00E6795C" w:rsidP="00E6795C">
      <w:pPr>
        <w:rPr>
          <w:lang w:eastAsia="en-US"/>
        </w:rPr>
      </w:pPr>
    </w:p>
    <w:p w14:paraId="5DB770C0" w14:textId="77777777" w:rsidR="00E6795C" w:rsidRPr="00E6795C" w:rsidRDefault="00E6795C" w:rsidP="00E6795C">
      <w:pPr>
        <w:rPr>
          <w:lang w:eastAsia="en-US"/>
        </w:rPr>
      </w:pPr>
    </w:p>
    <w:p w14:paraId="616D6863" w14:textId="77777777" w:rsidR="00E6795C" w:rsidRPr="00E6795C" w:rsidRDefault="00E6795C" w:rsidP="00E6795C">
      <w:pPr>
        <w:rPr>
          <w:lang w:eastAsia="en-US"/>
        </w:rPr>
      </w:pPr>
    </w:p>
    <w:p w14:paraId="3D4A9AB9" w14:textId="77777777" w:rsidR="00E6795C" w:rsidRPr="00E6795C" w:rsidRDefault="00E6795C" w:rsidP="00E6795C">
      <w:pPr>
        <w:rPr>
          <w:lang w:eastAsia="en-US"/>
        </w:rPr>
      </w:pPr>
    </w:p>
    <w:p w14:paraId="721E6F3D" w14:textId="77777777" w:rsidR="00E6795C" w:rsidRPr="00E6795C" w:rsidRDefault="00E6795C" w:rsidP="00E6795C">
      <w:pPr>
        <w:rPr>
          <w:lang w:eastAsia="en-US"/>
        </w:rPr>
      </w:pPr>
    </w:p>
    <w:p w14:paraId="149E74AB" w14:textId="77777777" w:rsidR="00E6795C" w:rsidRPr="00E6795C" w:rsidRDefault="00E6795C" w:rsidP="00E6795C">
      <w:pPr>
        <w:rPr>
          <w:lang w:eastAsia="en-US"/>
        </w:rPr>
      </w:pPr>
    </w:p>
    <w:p w14:paraId="1DEE8131" w14:textId="77777777" w:rsidR="00E6795C" w:rsidRPr="00E6795C" w:rsidRDefault="00E6795C" w:rsidP="00E6795C">
      <w:pPr>
        <w:rPr>
          <w:lang w:eastAsia="en-US"/>
        </w:rPr>
      </w:pPr>
    </w:p>
    <w:p w14:paraId="61DEE9B3" w14:textId="77777777" w:rsidR="00E6795C" w:rsidRPr="00E6795C" w:rsidRDefault="00E6795C" w:rsidP="00E6795C">
      <w:pPr>
        <w:rPr>
          <w:lang w:eastAsia="en-US"/>
        </w:rPr>
      </w:pPr>
    </w:p>
    <w:p w14:paraId="3FB85B02" w14:textId="77777777" w:rsidR="00E6795C" w:rsidRPr="00E6795C" w:rsidRDefault="00E6795C" w:rsidP="00E6795C">
      <w:pPr>
        <w:rPr>
          <w:lang w:eastAsia="en-US"/>
        </w:rPr>
      </w:pPr>
    </w:p>
    <w:p w14:paraId="1E88338B" w14:textId="77777777" w:rsidR="00E6795C" w:rsidRPr="00E6795C" w:rsidRDefault="00E6795C" w:rsidP="00E6795C">
      <w:pPr>
        <w:rPr>
          <w:lang w:eastAsia="en-US"/>
        </w:rPr>
      </w:pPr>
    </w:p>
    <w:p w14:paraId="6A2E30D6" w14:textId="77777777" w:rsidR="00E6795C" w:rsidRPr="00E6795C" w:rsidRDefault="00E6795C" w:rsidP="00E6795C">
      <w:pPr>
        <w:rPr>
          <w:lang w:eastAsia="en-US"/>
        </w:rPr>
      </w:pPr>
    </w:p>
    <w:p w14:paraId="09147DAD" w14:textId="77777777" w:rsidR="00E6795C" w:rsidRPr="00E6795C" w:rsidRDefault="00E6795C" w:rsidP="00E6795C">
      <w:pPr>
        <w:rPr>
          <w:lang w:eastAsia="en-US"/>
        </w:rPr>
      </w:pPr>
    </w:p>
    <w:p w14:paraId="722619F4" w14:textId="77777777" w:rsidR="00E6795C" w:rsidRPr="00E6795C" w:rsidRDefault="00E6795C" w:rsidP="00E6795C">
      <w:pPr>
        <w:rPr>
          <w:lang w:eastAsia="en-US"/>
        </w:rPr>
      </w:pPr>
    </w:p>
    <w:p w14:paraId="3ABEAA1D" w14:textId="77777777" w:rsidR="00E6795C" w:rsidRPr="00E6795C" w:rsidRDefault="00E6795C" w:rsidP="00E6795C">
      <w:pPr>
        <w:rPr>
          <w:lang w:eastAsia="en-US"/>
        </w:rPr>
      </w:pPr>
    </w:p>
    <w:p w14:paraId="3F90F9C5" w14:textId="77777777" w:rsidR="00E6795C" w:rsidRPr="00E6795C" w:rsidRDefault="00E6795C" w:rsidP="00E6795C">
      <w:pPr>
        <w:rPr>
          <w:lang w:eastAsia="en-US"/>
        </w:rPr>
      </w:pPr>
    </w:p>
    <w:p w14:paraId="37CACF3C" w14:textId="77777777" w:rsidR="00E6795C" w:rsidRPr="00E6795C" w:rsidRDefault="00E6795C" w:rsidP="00E6795C">
      <w:pPr>
        <w:rPr>
          <w:lang w:eastAsia="en-US"/>
        </w:rPr>
      </w:pPr>
    </w:p>
    <w:p w14:paraId="7A7D1460" w14:textId="77777777" w:rsidR="00E6795C" w:rsidRPr="00E6795C" w:rsidRDefault="00E6795C" w:rsidP="00E6795C">
      <w:pPr>
        <w:rPr>
          <w:lang w:eastAsia="en-US"/>
        </w:rPr>
      </w:pPr>
    </w:p>
    <w:p w14:paraId="2B839013" w14:textId="77777777" w:rsidR="00E6795C" w:rsidRPr="00E6795C" w:rsidRDefault="00E6795C" w:rsidP="00E6795C">
      <w:pPr>
        <w:rPr>
          <w:lang w:eastAsia="en-US"/>
        </w:rPr>
      </w:pPr>
    </w:p>
    <w:p w14:paraId="713B03A3" w14:textId="77777777" w:rsidR="00E6795C" w:rsidRPr="00E6795C" w:rsidRDefault="00E6795C" w:rsidP="00E6795C">
      <w:pPr>
        <w:rPr>
          <w:lang w:eastAsia="en-US"/>
        </w:rPr>
      </w:pPr>
    </w:p>
    <w:p w14:paraId="00078326" w14:textId="77777777" w:rsidR="00E6795C" w:rsidRPr="00E6795C" w:rsidRDefault="00E6795C" w:rsidP="00E6795C">
      <w:pPr>
        <w:rPr>
          <w:lang w:eastAsia="en-US"/>
        </w:rPr>
      </w:pPr>
    </w:p>
    <w:p w14:paraId="3B3EF0E4" w14:textId="77777777" w:rsidR="00E6795C" w:rsidRPr="00E6795C" w:rsidRDefault="00E6795C" w:rsidP="00E6795C">
      <w:pPr>
        <w:rPr>
          <w:lang w:eastAsia="en-US"/>
        </w:rPr>
      </w:pPr>
    </w:p>
    <w:p w14:paraId="78AC3B7C" w14:textId="77777777" w:rsidR="00E6795C" w:rsidRPr="00E6795C" w:rsidRDefault="00E6795C" w:rsidP="00E6795C">
      <w:pPr>
        <w:rPr>
          <w:lang w:eastAsia="en-US"/>
        </w:rPr>
      </w:pPr>
    </w:p>
    <w:p w14:paraId="0272F7AA" w14:textId="77777777" w:rsidR="00E6795C" w:rsidRPr="00E6795C" w:rsidRDefault="00E6795C" w:rsidP="00E6795C">
      <w:pPr>
        <w:rPr>
          <w:lang w:eastAsia="en-US"/>
        </w:rPr>
      </w:pPr>
    </w:p>
    <w:p w14:paraId="0F93F2BA" w14:textId="77777777" w:rsidR="00E6795C" w:rsidRPr="00E6795C" w:rsidRDefault="00E6795C" w:rsidP="00E6795C">
      <w:pPr>
        <w:rPr>
          <w:lang w:eastAsia="en-US"/>
        </w:rPr>
      </w:pPr>
    </w:p>
    <w:p w14:paraId="39D3855E" w14:textId="77777777" w:rsidR="00E6795C" w:rsidRPr="00E6795C" w:rsidRDefault="00E6795C" w:rsidP="00E6795C">
      <w:pPr>
        <w:rPr>
          <w:lang w:eastAsia="en-US"/>
        </w:rPr>
      </w:pPr>
    </w:p>
    <w:p w14:paraId="02B02FAF" w14:textId="77777777" w:rsidR="00E6795C" w:rsidRPr="00E6795C" w:rsidRDefault="00E6795C" w:rsidP="00E6795C">
      <w:pPr>
        <w:rPr>
          <w:lang w:eastAsia="en-US"/>
        </w:rPr>
      </w:pPr>
    </w:p>
    <w:p w14:paraId="3C21F975" w14:textId="77777777" w:rsidR="00E6795C" w:rsidRPr="00E6795C" w:rsidRDefault="00E6795C" w:rsidP="00E6795C">
      <w:pPr>
        <w:rPr>
          <w:lang w:eastAsia="en-US"/>
        </w:rPr>
      </w:pPr>
    </w:p>
    <w:p w14:paraId="7E6BCFC6" w14:textId="77777777" w:rsidR="00E6795C" w:rsidRPr="00E6795C" w:rsidRDefault="00E6795C" w:rsidP="00E6795C">
      <w:pPr>
        <w:rPr>
          <w:lang w:eastAsia="en-US"/>
        </w:rPr>
      </w:pPr>
    </w:p>
    <w:p w14:paraId="090EE0B6" w14:textId="77777777" w:rsidR="00E6795C" w:rsidRPr="00E6795C" w:rsidRDefault="00E6795C" w:rsidP="00E6795C">
      <w:pPr>
        <w:rPr>
          <w:lang w:eastAsia="en-US"/>
        </w:rPr>
      </w:pPr>
    </w:p>
    <w:p w14:paraId="1ACF4A4F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1D628847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6812BB85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31B0D235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547"/>
        <w:gridCol w:w="512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300BB2" w:rsidRPr="00300BB2" w14:paraId="3C7C8FA4" w14:textId="77777777" w:rsidTr="00300BB2">
        <w:trPr>
          <w:trHeight w:val="25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CFC84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35C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2894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A28F" w14:textId="07113EE4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0.9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3E42" w14:textId="01B58336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62E9" w14:textId="2C1CCA1C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64ED" w14:textId="5059AE44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C199" w14:textId="7D7413CD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DAD5" w14:textId="28C85E0B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E576" w14:textId="582A836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4.2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AFAA" w14:textId="58F5CE42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F7C2" w14:textId="72CC2AC6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5.4</w:t>
            </w:r>
          </w:p>
        </w:tc>
      </w:tr>
      <w:tr w:rsidR="00300BB2" w:rsidRPr="00300BB2" w14:paraId="0A066E69" w14:textId="77777777" w:rsidTr="00300BB2">
        <w:trPr>
          <w:trHeight w:val="255"/>
        </w:trPr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19F48F8" w14:textId="7773DC45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3SR 4/</w:t>
            </w:r>
            <w:r w:rsidR="006B46EA">
              <w:rPr>
                <w:rFonts w:ascii="Arial" w:hAnsi="Arial" w:cs="Arial"/>
                <w:snapToGrid/>
                <w:color w:val="000000"/>
                <w:lang w:val="es-BO" w:eastAsia="es-BO"/>
              </w:rPr>
              <w:t>23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0306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C81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A63A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C08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FE58" w14:textId="0EBA21AB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725A" w14:textId="3C86B7C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AE41" w14:textId="2314471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B900" w14:textId="2750844A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F01E" w14:textId="290D42DD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94CD" w14:textId="54FB932F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5784" w14:textId="53995E76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0AAB" w14:textId="7B7DF261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FFF0" w14:textId="0B93F5B2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90</w:t>
            </w:r>
          </w:p>
        </w:tc>
      </w:tr>
      <w:tr w:rsidR="00300BB2" w:rsidRPr="00300BB2" w14:paraId="6A748E43" w14:textId="77777777" w:rsidTr="00300BB2">
        <w:trPr>
          <w:trHeight w:val="255"/>
        </w:trPr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66BEA" w14:textId="77777777" w:rsidR="00300BB2" w:rsidRPr="00300BB2" w:rsidRDefault="00300BB2" w:rsidP="00300BB2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E26CB92" w14:textId="560F96D6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</w:t>
            </w:r>
            <w:r w:rsidR="00155AD3">
              <w:rPr>
                <w:rFonts w:ascii="Arial" w:hAnsi="Arial" w:cs="Arial"/>
                <w:snapToGrid/>
                <w:color w:val="000000"/>
                <w:lang w:val="es-BO" w:eastAsia="es-BO"/>
              </w:rPr>
              <w:t>.</w:t>
            </w: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15C7888" w14:textId="22B0520C" w:rsidR="00300BB2" w:rsidRPr="00300BB2" w:rsidRDefault="00155AD3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1</w:t>
            </w:r>
            <w:r w:rsidR="006B46EA">
              <w:rPr>
                <w:rFonts w:ascii="Arial" w:hAnsi="Arial" w:cs="Arial"/>
                <w:snapToGrid/>
                <w:color w:val="000000"/>
                <w:lang w:val="es-BO" w:eastAsia="es-BO"/>
              </w:rPr>
              <w:t>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2388C0B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6E980" w14:textId="375057AE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48C159" w14:textId="19C1FDF0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2E31BF" w14:textId="60ED8F9B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3751FD" w14:textId="2A988DCF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513C6F" w14:textId="6210D451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887340" w14:textId="308817A6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BA1AB8" w14:textId="3F9521DA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65.5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9FCEBA" w14:textId="0581D9BC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54.5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CA83CC" w14:textId="1B29CD4C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2EF4DC" w14:textId="2E3E41CC" w:rsidR="00300BB2" w:rsidRPr="00300BB2" w:rsidRDefault="006B46EA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>
              <w:rPr>
                <w:rFonts w:ascii="Arial" w:hAnsi="Arial" w:cs="Arial"/>
                <w:snapToGrid/>
                <w:color w:val="000000"/>
                <w:lang w:val="es-BO" w:eastAsia="es-BO"/>
              </w:rPr>
              <w:t>21.5</w:t>
            </w:r>
          </w:p>
        </w:tc>
      </w:tr>
    </w:tbl>
    <w:p w14:paraId="1482816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19C9" w14:textId="77777777" w:rsidR="00BD7E57" w:rsidRDefault="00BD7E57" w:rsidP="008A3980">
      <w:r>
        <w:separator/>
      </w:r>
    </w:p>
  </w:endnote>
  <w:endnote w:type="continuationSeparator" w:id="0">
    <w:p w14:paraId="4B9DD454" w14:textId="77777777" w:rsidR="00BD7E57" w:rsidRDefault="00BD7E5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D4FC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E712C6" wp14:editId="2DC8050E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00A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C24C940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6FD4" w14:textId="77777777" w:rsidR="00BD7E57" w:rsidRDefault="00BD7E57" w:rsidP="008A3980">
      <w:r>
        <w:separator/>
      </w:r>
    </w:p>
  </w:footnote>
  <w:footnote w:type="continuationSeparator" w:id="0">
    <w:p w14:paraId="5FFBD0D2" w14:textId="77777777" w:rsidR="00BD7E57" w:rsidRDefault="00BD7E5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C15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126FD04D" wp14:editId="6696C607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F93490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B62672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91B4FA1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4137F341" wp14:editId="1A7BCFFE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37CAA9E2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74E40722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333"/>
    <w:rsid w:val="000559F3"/>
    <w:rsid w:val="00066169"/>
    <w:rsid w:val="0008136C"/>
    <w:rsid w:val="00086F0D"/>
    <w:rsid w:val="000876BF"/>
    <w:rsid w:val="000A4B96"/>
    <w:rsid w:val="000A77A8"/>
    <w:rsid w:val="000B0472"/>
    <w:rsid w:val="000B6990"/>
    <w:rsid w:val="000C5FB0"/>
    <w:rsid w:val="000D0761"/>
    <w:rsid w:val="000E2113"/>
    <w:rsid w:val="000E6C55"/>
    <w:rsid w:val="00101047"/>
    <w:rsid w:val="001151E0"/>
    <w:rsid w:val="00121E3B"/>
    <w:rsid w:val="001428E9"/>
    <w:rsid w:val="00154E6B"/>
    <w:rsid w:val="00155AD3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031"/>
    <w:rsid w:val="0020111E"/>
    <w:rsid w:val="00213E29"/>
    <w:rsid w:val="002374E5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0BB2"/>
    <w:rsid w:val="003044EF"/>
    <w:rsid w:val="003102F9"/>
    <w:rsid w:val="00331332"/>
    <w:rsid w:val="003366B9"/>
    <w:rsid w:val="00376014"/>
    <w:rsid w:val="00387FFC"/>
    <w:rsid w:val="00397A84"/>
    <w:rsid w:val="003A4CCF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2625"/>
    <w:rsid w:val="00684473"/>
    <w:rsid w:val="0068790D"/>
    <w:rsid w:val="006A3814"/>
    <w:rsid w:val="006B1DFC"/>
    <w:rsid w:val="006B46EA"/>
    <w:rsid w:val="006D1827"/>
    <w:rsid w:val="006D2198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94ADD"/>
    <w:rsid w:val="007A0AA0"/>
    <w:rsid w:val="007A7DBD"/>
    <w:rsid w:val="007B3A6A"/>
    <w:rsid w:val="007B48EE"/>
    <w:rsid w:val="007D5199"/>
    <w:rsid w:val="007E6BCC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D4AC8"/>
    <w:rsid w:val="009E0D9C"/>
    <w:rsid w:val="009F03D6"/>
    <w:rsid w:val="00A31BD9"/>
    <w:rsid w:val="00A56518"/>
    <w:rsid w:val="00A71A0B"/>
    <w:rsid w:val="00A7767C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D7E57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E62CC"/>
    <w:rsid w:val="00CF2223"/>
    <w:rsid w:val="00CF3769"/>
    <w:rsid w:val="00D15A27"/>
    <w:rsid w:val="00D22AEF"/>
    <w:rsid w:val="00D2710D"/>
    <w:rsid w:val="00D32D3B"/>
    <w:rsid w:val="00D373F2"/>
    <w:rsid w:val="00D61D67"/>
    <w:rsid w:val="00D736A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E7178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522BE"/>
    <w:rsid w:val="00F67437"/>
    <w:rsid w:val="00F67708"/>
    <w:rsid w:val="00F8283B"/>
    <w:rsid w:val="00F82D66"/>
    <w:rsid w:val="00F94CBA"/>
    <w:rsid w:val="00FA60A8"/>
    <w:rsid w:val="00FA6C26"/>
    <w:rsid w:val="00FA7484"/>
    <w:rsid w:val="00FC3880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F33392E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9BA2-A5D4-4E14-B25A-87F4FCB1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1394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2023-05-16T19:00:00Z</cp:lastPrinted>
  <dcterms:created xsi:type="dcterms:W3CDTF">2023-05-16T18:58:00Z</dcterms:created>
  <dcterms:modified xsi:type="dcterms:W3CDTF">2023-05-16T19:01:00Z</dcterms:modified>
</cp:coreProperties>
</file>