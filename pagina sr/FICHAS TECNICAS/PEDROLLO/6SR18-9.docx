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60EC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7C66C06B" wp14:editId="0CF0C987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C1420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00FCFA07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 w:rsidR="001E2F79">
        <w:rPr>
          <w:b/>
          <w:color w:val="003377"/>
          <w:w w:val="110"/>
          <w:sz w:val="32"/>
          <w:szCs w:val="32"/>
        </w:rPr>
        <w:t>8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B4351D">
        <w:rPr>
          <w:b/>
          <w:color w:val="003377"/>
          <w:w w:val="110"/>
          <w:sz w:val="32"/>
          <w:szCs w:val="32"/>
        </w:rPr>
        <w:t>9</w:t>
      </w:r>
    </w:p>
    <w:p w14:paraId="04108F53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5E968A14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A572026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B790B3B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DB0C48E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171841C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7AE5D7D9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4A014B7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03C1C5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19531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3F944B87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722552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29B493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38DD445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EB8C27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09057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522406A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B1F9BF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AE541B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39D8440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B93576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8C10A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5E67F6DD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576639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584474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8B6405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CE4EB9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7FAEED3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D03BC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3928D52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0B185712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52335E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2D7120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4FDBFBE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55B807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5C543B" w14:textId="77777777" w:rsidR="00941F63" w:rsidRPr="00C06236" w:rsidRDefault="00B4351D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762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71A08DC3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FD0F5C7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E719B8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7684169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5A2624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30CDF524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76B618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2D8A7E32" w14:textId="77777777" w:rsidR="00941F63" w:rsidRPr="00C06236" w:rsidRDefault="0024691F" w:rsidP="001E2F7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1E2F79">
              <w:rPr>
                <w:szCs w:val="20"/>
              </w:rPr>
              <w:t>450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3518167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78218B1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9E211B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AC8E726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8423C3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00E1261" w14:textId="77777777" w:rsidR="00941F63" w:rsidRPr="00C06236" w:rsidRDefault="00B4351D" w:rsidP="00B4351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121</w:t>
            </w:r>
            <w:r w:rsidR="001E2F79">
              <w:rPr>
                <w:szCs w:val="20"/>
              </w:rPr>
              <w:t xml:space="preserve"> </w:t>
            </w:r>
            <w:r w:rsidR="00E1779A">
              <w:rPr>
                <w:szCs w:val="20"/>
              </w:rPr>
              <w:t xml:space="preserve">– </w:t>
            </w:r>
            <w:r>
              <w:rPr>
                <w:szCs w:val="20"/>
              </w:rPr>
              <w:t>48</w:t>
            </w:r>
            <w:r w:rsidR="00E1779A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46E3F6B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27DB94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C38D1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24CB00C5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8586EA1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1398D774" w14:textId="77777777" w:rsidR="00941F63" w:rsidRPr="00C06236" w:rsidRDefault="00B4351D" w:rsidP="00E1779A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122 </w:t>
            </w:r>
            <w:r w:rsidR="001E2F7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698E431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1B1EF2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2F89E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5AAD3739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AE95DE9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05C46D0B" w14:textId="77777777" w:rsidR="00941F63" w:rsidRPr="00C06236" w:rsidRDefault="00B4351D" w:rsidP="001E2F7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48</w:t>
            </w:r>
            <w:r w:rsidR="001E2F7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5B97F7B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70071493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220E7EC8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422C6E3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3D8DB62F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0093005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281E11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BA488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722E202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2122776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424A8AF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40C237EA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5E7F47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E9A0E4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7C767E" w14:paraId="3767DFCC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7045383F" w14:textId="4988875D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A8BBAB4" w14:textId="15BDD78D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D8661EF" w14:textId="46D383F3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3B79D0A1" wp14:editId="1F1A9869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60960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C767E" w14:paraId="2CA580D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7016403" w14:textId="2F02EAC1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B6684D4" w14:textId="1DF4C03D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702ACA2" w14:textId="77777777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C767E" w14:paraId="1A7B7CF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44BB414" w14:textId="517F9AA2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7486185" w14:textId="275C14B7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D207A1" w14:textId="77777777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C767E" w14:paraId="3FF2BAF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E74C7AD" w14:textId="12937E7C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11CEC13" w14:textId="3F6811E5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D995F88" w14:textId="77777777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C767E" w14:paraId="2BC7F4E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DFACE3F" w14:textId="16835689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9C73C25" w14:textId="479B7F2A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B5B61E8" w14:textId="77777777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C767E" w14:paraId="0E7563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10AD986" w14:textId="336A4D58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847A57A" w14:textId="1025EFB4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FA3EAD9" w14:textId="77777777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C767E" w14:paraId="0E49324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86953E3" w14:textId="1A6991DA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BC41651" w14:textId="5F0D1A48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C98D5A6" w14:textId="77777777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C767E" w14:paraId="23334FED" w14:textId="77777777" w:rsidTr="00CB0A2E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291B6427" w14:textId="14B61DF1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ADDFE24" w14:textId="29A75B9A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16B79FA" w14:textId="77777777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C767E" w14:paraId="6BEA8539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28E045A" w14:textId="1471ED80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D49AE97" w14:textId="71B11712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EBB8BAF" w14:textId="77777777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C767E" w14:paraId="5BF7401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F05D4F1" w14:textId="31CF09FF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DC6F77E" w14:textId="6EBF4A3C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51183BA" w14:textId="77777777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7C767E" w14:paraId="2B3FCCF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61FA03" w14:textId="3B8FCE64" w:rsidR="007C767E" w:rsidRPr="00C06236" w:rsidRDefault="007C767E" w:rsidP="007C767E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4C10827" w14:textId="16EDB011" w:rsidR="007C767E" w:rsidRPr="00C06236" w:rsidRDefault="007C767E" w:rsidP="007C767E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C628973" w14:textId="77777777" w:rsidR="007C767E" w:rsidRDefault="007C767E" w:rsidP="007C767E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9A7889B" w14:textId="77777777" w:rsidR="00E6795C" w:rsidRPr="00E6795C" w:rsidRDefault="00E6795C" w:rsidP="00E6795C">
      <w:pPr>
        <w:rPr>
          <w:lang w:eastAsia="en-US"/>
        </w:rPr>
      </w:pPr>
    </w:p>
    <w:p w14:paraId="3B3090D4" w14:textId="77777777" w:rsidR="00E6795C" w:rsidRPr="00E6795C" w:rsidRDefault="00E6795C" w:rsidP="00E6795C">
      <w:pPr>
        <w:rPr>
          <w:lang w:eastAsia="en-US"/>
        </w:rPr>
      </w:pPr>
    </w:p>
    <w:p w14:paraId="5130EBC8" w14:textId="77777777" w:rsidR="00E6795C" w:rsidRPr="00E6795C" w:rsidRDefault="00E6795C" w:rsidP="00E6795C">
      <w:pPr>
        <w:rPr>
          <w:lang w:eastAsia="en-US"/>
        </w:rPr>
      </w:pPr>
    </w:p>
    <w:p w14:paraId="5CD23E88" w14:textId="77777777" w:rsidR="00E6795C" w:rsidRPr="00E6795C" w:rsidRDefault="00E6795C" w:rsidP="00E6795C">
      <w:pPr>
        <w:rPr>
          <w:lang w:eastAsia="en-US"/>
        </w:rPr>
      </w:pPr>
    </w:p>
    <w:p w14:paraId="08B5D04F" w14:textId="77777777" w:rsidR="00E6795C" w:rsidRPr="00E6795C" w:rsidRDefault="00E6795C" w:rsidP="00E6795C">
      <w:pPr>
        <w:rPr>
          <w:lang w:eastAsia="en-US"/>
        </w:rPr>
      </w:pPr>
    </w:p>
    <w:p w14:paraId="42052590" w14:textId="77777777" w:rsidR="00E6795C" w:rsidRPr="00E6795C" w:rsidRDefault="00E6795C" w:rsidP="00E6795C">
      <w:pPr>
        <w:rPr>
          <w:lang w:eastAsia="en-US"/>
        </w:rPr>
      </w:pPr>
    </w:p>
    <w:p w14:paraId="5A7EEE5C" w14:textId="77777777" w:rsidR="00E6795C" w:rsidRPr="00E6795C" w:rsidRDefault="00E6795C" w:rsidP="00E6795C">
      <w:pPr>
        <w:rPr>
          <w:lang w:eastAsia="en-US"/>
        </w:rPr>
      </w:pPr>
    </w:p>
    <w:p w14:paraId="528B3296" w14:textId="77777777" w:rsidR="00E6795C" w:rsidRPr="00E6795C" w:rsidRDefault="00E6795C" w:rsidP="00E6795C">
      <w:pPr>
        <w:rPr>
          <w:lang w:eastAsia="en-US"/>
        </w:rPr>
      </w:pPr>
    </w:p>
    <w:p w14:paraId="4120854D" w14:textId="77777777" w:rsidR="00E6795C" w:rsidRPr="00E6795C" w:rsidRDefault="00E6795C" w:rsidP="00E6795C">
      <w:pPr>
        <w:rPr>
          <w:lang w:eastAsia="en-US"/>
        </w:rPr>
      </w:pPr>
    </w:p>
    <w:p w14:paraId="17A6A887" w14:textId="77777777" w:rsidR="00E6795C" w:rsidRPr="00E6795C" w:rsidRDefault="00E6795C" w:rsidP="00E6795C">
      <w:pPr>
        <w:rPr>
          <w:lang w:eastAsia="en-US"/>
        </w:rPr>
      </w:pPr>
    </w:p>
    <w:p w14:paraId="6F9BF671" w14:textId="77777777" w:rsidR="00E6795C" w:rsidRPr="00E6795C" w:rsidRDefault="00E6795C" w:rsidP="00E6795C">
      <w:pPr>
        <w:rPr>
          <w:lang w:eastAsia="en-US"/>
        </w:rPr>
      </w:pPr>
    </w:p>
    <w:p w14:paraId="4D4A3E1E" w14:textId="77777777" w:rsidR="00E6795C" w:rsidRPr="00E6795C" w:rsidRDefault="00E6795C" w:rsidP="00E6795C">
      <w:pPr>
        <w:rPr>
          <w:lang w:eastAsia="en-US"/>
        </w:rPr>
      </w:pPr>
    </w:p>
    <w:p w14:paraId="343DE27C" w14:textId="77777777" w:rsidR="00E6795C" w:rsidRPr="00E6795C" w:rsidRDefault="00E6795C" w:rsidP="00E6795C">
      <w:pPr>
        <w:rPr>
          <w:lang w:eastAsia="en-US"/>
        </w:rPr>
      </w:pPr>
    </w:p>
    <w:p w14:paraId="452683DE" w14:textId="77777777" w:rsidR="00E6795C" w:rsidRPr="00E6795C" w:rsidRDefault="00E6795C" w:rsidP="00E6795C">
      <w:pPr>
        <w:rPr>
          <w:lang w:eastAsia="en-US"/>
        </w:rPr>
      </w:pPr>
    </w:p>
    <w:p w14:paraId="719DA6CC" w14:textId="77777777" w:rsidR="00E6795C" w:rsidRPr="00E6795C" w:rsidRDefault="00E6795C" w:rsidP="00E6795C">
      <w:pPr>
        <w:rPr>
          <w:lang w:eastAsia="en-US"/>
        </w:rPr>
      </w:pPr>
    </w:p>
    <w:p w14:paraId="4814E76E" w14:textId="77777777" w:rsidR="00E6795C" w:rsidRPr="00E6795C" w:rsidRDefault="00E6795C" w:rsidP="00E6795C">
      <w:pPr>
        <w:rPr>
          <w:lang w:eastAsia="en-US"/>
        </w:rPr>
      </w:pPr>
    </w:p>
    <w:p w14:paraId="64FF4299" w14:textId="77777777" w:rsidR="00E6795C" w:rsidRPr="00E6795C" w:rsidRDefault="00E6795C" w:rsidP="00E6795C">
      <w:pPr>
        <w:rPr>
          <w:lang w:eastAsia="en-US"/>
        </w:rPr>
      </w:pPr>
    </w:p>
    <w:p w14:paraId="2FAAC70B" w14:textId="77777777" w:rsidR="00E6795C" w:rsidRPr="00E6795C" w:rsidRDefault="00E6795C" w:rsidP="00E6795C">
      <w:pPr>
        <w:rPr>
          <w:lang w:eastAsia="en-US"/>
        </w:rPr>
      </w:pPr>
    </w:p>
    <w:p w14:paraId="45A2B435" w14:textId="77777777" w:rsidR="00E6795C" w:rsidRPr="00E6795C" w:rsidRDefault="00E6795C" w:rsidP="00E6795C">
      <w:pPr>
        <w:rPr>
          <w:lang w:eastAsia="en-US"/>
        </w:rPr>
      </w:pPr>
    </w:p>
    <w:p w14:paraId="0DE82C79" w14:textId="77777777" w:rsidR="00E6795C" w:rsidRPr="00E6795C" w:rsidRDefault="00E6795C" w:rsidP="00E6795C">
      <w:pPr>
        <w:rPr>
          <w:lang w:eastAsia="en-US"/>
        </w:rPr>
      </w:pPr>
    </w:p>
    <w:p w14:paraId="1EFEE1EB" w14:textId="77777777" w:rsidR="00E6795C" w:rsidRPr="00E6795C" w:rsidRDefault="00E6795C" w:rsidP="00E6795C">
      <w:pPr>
        <w:rPr>
          <w:lang w:eastAsia="en-US"/>
        </w:rPr>
      </w:pPr>
    </w:p>
    <w:p w14:paraId="332DC48C" w14:textId="77777777" w:rsidR="00E6795C" w:rsidRPr="00E6795C" w:rsidRDefault="00E6795C" w:rsidP="00E6795C">
      <w:pPr>
        <w:rPr>
          <w:lang w:eastAsia="en-US"/>
        </w:rPr>
      </w:pPr>
    </w:p>
    <w:p w14:paraId="7DD9EFF8" w14:textId="77777777" w:rsidR="00E6795C" w:rsidRPr="00E6795C" w:rsidRDefault="00E6795C" w:rsidP="00E6795C">
      <w:pPr>
        <w:rPr>
          <w:lang w:eastAsia="en-US"/>
        </w:rPr>
      </w:pPr>
    </w:p>
    <w:p w14:paraId="2CD7F761" w14:textId="77777777" w:rsidR="00E6795C" w:rsidRPr="00E6795C" w:rsidRDefault="00E6795C" w:rsidP="00E6795C">
      <w:pPr>
        <w:rPr>
          <w:lang w:eastAsia="en-US"/>
        </w:rPr>
      </w:pPr>
    </w:p>
    <w:p w14:paraId="743A087F" w14:textId="77777777" w:rsidR="00E6795C" w:rsidRPr="00E6795C" w:rsidRDefault="00E6795C" w:rsidP="00E6795C">
      <w:pPr>
        <w:rPr>
          <w:lang w:eastAsia="en-US"/>
        </w:rPr>
      </w:pPr>
    </w:p>
    <w:p w14:paraId="7164DC2E" w14:textId="77777777" w:rsidR="00E6795C" w:rsidRPr="00E6795C" w:rsidRDefault="00E6795C" w:rsidP="00E6795C">
      <w:pPr>
        <w:rPr>
          <w:lang w:eastAsia="en-US"/>
        </w:rPr>
      </w:pPr>
    </w:p>
    <w:p w14:paraId="455FCE37" w14:textId="77777777" w:rsidR="00E6795C" w:rsidRPr="00E6795C" w:rsidRDefault="00E6795C" w:rsidP="00E6795C">
      <w:pPr>
        <w:rPr>
          <w:lang w:eastAsia="en-US"/>
        </w:rPr>
      </w:pPr>
    </w:p>
    <w:p w14:paraId="0776F76A" w14:textId="77777777" w:rsidR="00E6795C" w:rsidRPr="00E6795C" w:rsidRDefault="00E6795C" w:rsidP="00E6795C">
      <w:pPr>
        <w:rPr>
          <w:lang w:eastAsia="en-US"/>
        </w:rPr>
      </w:pPr>
    </w:p>
    <w:p w14:paraId="79FE5267" w14:textId="77777777" w:rsidR="00E6795C" w:rsidRPr="00E6795C" w:rsidRDefault="00E6795C" w:rsidP="00E6795C">
      <w:pPr>
        <w:rPr>
          <w:lang w:eastAsia="en-US"/>
        </w:rPr>
      </w:pPr>
    </w:p>
    <w:p w14:paraId="2CAC42C3" w14:textId="77777777" w:rsidR="00E6795C" w:rsidRPr="00E6795C" w:rsidRDefault="00E6795C" w:rsidP="00E6795C">
      <w:pPr>
        <w:rPr>
          <w:lang w:eastAsia="en-US"/>
        </w:rPr>
      </w:pPr>
    </w:p>
    <w:p w14:paraId="678A0ABB" w14:textId="77777777" w:rsidR="00E6795C" w:rsidRPr="00E6795C" w:rsidRDefault="00E6795C" w:rsidP="00E6795C">
      <w:pPr>
        <w:rPr>
          <w:lang w:eastAsia="en-US"/>
        </w:rPr>
      </w:pPr>
    </w:p>
    <w:p w14:paraId="35CA843F" w14:textId="77777777" w:rsidR="00E6795C" w:rsidRPr="00E6795C" w:rsidRDefault="00E6795C" w:rsidP="00E6795C">
      <w:pPr>
        <w:rPr>
          <w:lang w:eastAsia="en-US"/>
        </w:rPr>
      </w:pPr>
    </w:p>
    <w:p w14:paraId="35403656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7B7145B9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438CCB29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0B5AAE9A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2"/>
        <w:gridCol w:w="547"/>
        <w:gridCol w:w="511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B4351D" w:rsidRPr="00B4351D" w14:paraId="24594635" w14:textId="77777777" w:rsidTr="00B4351D">
        <w:trPr>
          <w:trHeight w:val="28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90118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C391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8751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E8CB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A0B2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8430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EFC5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133D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C741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D604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2348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541B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27</w:t>
            </w:r>
          </w:p>
        </w:tc>
      </w:tr>
      <w:tr w:rsidR="00B4351D" w:rsidRPr="00B4351D" w14:paraId="2C2F27B2" w14:textId="77777777" w:rsidTr="00B4351D">
        <w:trPr>
          <w:trHeight w:val="285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FE73427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6SR18/9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7650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B31B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6B1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33DE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B740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BF6E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CD1B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5F3F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D6F1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BA57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4677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192D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93EF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450</w:t>
            </w:r>
          </w:p>
        </w:tc>
      </w:tr>
      <w:tr w:rsidR="00B4351D" w:rsidRPr="00B4351D" w14:paraId="69736487" w14:textId="77777777" w:rsidTr="00B4351D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29269" w14:textId="77777777" w:rsidR="00B4351D" w:rsidRPr="00B4351D" w:rsidRDefault="00B4351D" w:rsidP="00B4351D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6B878934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7.5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9A77F89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39D4771F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EABDA0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79630B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D94E26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97E7A4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E9E3E44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C79FAE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103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459C0C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8036EC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C7EF46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332DDD" w14:textId="77777777" w:rsidR="00B4351D" w:rsidRPr="00B4351D" w:rsidRDefault="00B4351D" w:rsidP="00B4351D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B4351D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</w:tr>
    </w:tbl>
    <w:p w14:paraId="0AE488F4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867B" w14:textId="77777777" w:rsidR="007E65F3" w:rsidRDefault="007E65F3" w:rsidP="008A3980">
      <w:r>
        <w:separator/>
      </w:r>
    </w:p>
  </w:endnote>
  <w:endnote w:type="continuationSeparator" w:id="0">
    <w:p w14:paraId="10064A65" w14:textId="77777777" w:rsidR="007E65F3" w:rsidRDefault="007E65F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BAAC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55C471" wp14:editId="015E1F40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C28F6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31D82E34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AA8B" w14:textId="77777777" w:rsidR="007E65F3" w:rsidRDefault="007E65F3" w:rsidP="008A3980">
      <w:r>
        <w:separator/>
      </w:r>
    </w:p>
  </w:footnote>
  <w:footnote w:type="continuationSeparator" w:id="0">
    <w:p w14:paraId="39113D8B" w14:textId="77777777" w:rsidR="007E65F3" w:rsidRDefault="007E65F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DD0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5FBAD411" wp14:editId="1D66842B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5462E6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3663153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12314B47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0E91FFF" wp14:editId="0A7D19DC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08219F0A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0CDEF79C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A7DBD"/>
    <w:rsid w:val="007C767E"/>
    <w:rsid w:val="007D5199"/>
    <w:rsid w:val="007E65F3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C0192C"/>
    <w:rsid w:val="00C0496C"/>
    <w:rsid w:val="00C06236"/>
    <w:rsid w:val="00C10A06"/>
    <w:rsid w:val="00C212DD"/>
    <w:rsid w:val="00C444AA"/>
    <w:rsid w:val="00C5749B"/>
    <w:rsid w:val="00C922C0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1779A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F8E86B1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B87E6-21B5-4B7C-BDB0-E0A83416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1347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2023-05-15T20:02:00Z</cp:lastPrinted>
  <dcterms:created xsi:type="dcterms:W3CDTF">2023-05-15T20:03:00Z</dcterms:created>
  <dcterms:modified xsi:type="dcterms:W3CDTF">2023-05-16T18:19:00Z</dcterms:modified>
</cp:coreProperties>
</file>