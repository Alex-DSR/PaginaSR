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105" w:tblpY="2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</w:tblGrid>
      <w:tr w:rsidR="0060110D" w14:paraId="0EE4FD30" w14:textId="77777777" w:rsidTr="004E45F9">
        <w:trPr>
          <w:trHeight w:val="397"/>
        </w:trPr>
        <w:tc>
          <w:tcPr>
            <w:tcW w:w="993" w:type="dxa"/>
            <w:vAlign w:val="center"/>
          </w:tcPr>
          <w:p w14:paraId="72538988" w14:textId="77777777" w:rsidR="0060110D" w:rsidRDefault="0060110D" w:rsidP="004E45F9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465AADDE" wp14:editId="1FCCF71D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09D015E7" w14:textId="2EEA4B28" w:rsidR="0060110D" w:rsidRPr="00FC1719" w:rsidRDefault="0060110D" w:rsidP="004E45F9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 w:rsidR="004E45F9">
              <w:rPr>
                <w:rFonts w:ascii="Arial" w:hAnsi="Arial" w:cs="Arial"/>
                <w:b/>
                <w:bCs/>
                <w:color w:val="002060"/>
                <w:lang w:val="es-419"/>
              </w:rPr>
              <w:t xml:space="preserve">s </w:t>
            </w:r>
            <w:r w:rsidR="003B20AB">
              <w:rPr>
                <w:rFonts w:ascii="Arial" w:hAnsi="Arial" w:cs="Arial"/>
                <w:b/>
                <w:bCs/>
                <w:color w:val="002060"/>
                <w:lang w:val="es-419"/>
              </w:rPr>
              <w:t>sucias</w:t>
            </w:r>
          </w:p>
        </w:tc>
      </w:tr>
      <w:tr w:rsidR="0060110D" w14:paraId="5E30FCC6" w14:textId="77777777" w:rsidTr="004E45F9">
        <w:trPr>
          <w:trHeight w:val="397"/>
        </w:trPr>
        <w:tc>
          <w:tcPr>
            <w:tcW w:w="993" w:type="dxa"/>
            <w:vAlign w:val="center"/>
          </w:tcPr>
          <w:p w14:paraId="01D1CBBF" w14:textId="77777777" w:rsidR="0060110D" w:rsidRDefault="0060110D" w:rsidP="004E45F9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1530E8BB" wp14:editId="105D1591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6881FF6E" w14:textId="77777777" w:rsidR="0060110D" w:rsidRPr="00FC1719" w:rsidRDefault="0060110D" w:rsidP="004E45F9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</w:tbl>
    <w:p w14:paraId="5F85A28F" w14:textId="24C6CD3F" w:rsidR="00FC1719" w:rsidRDefault="00FC1719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62336" behindDoc="0" locked="0" layoutInCell="1" allowOverlap="1" wp14:anchorId="11F861B8" wp14:editId="455720EA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50D29" w14:textId="13DB6374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77777777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77777777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77777777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USOS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5B775050" w:rsidR="003B20AB" w:rsidRDefault="003B20AB" w:rsidP="00DA519E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 serie TOP VORTEX es adecuada para el drenaje de aguas sucias con presencia de cuerpos solidos en suspensión de hasta 25mm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</w:tbl>
    <w:p w14:paraId="2B3A5955" w14:textId="4D05C6D0" w:rsidR="0060110D" w:rsidRPr="0060110D" w:rsidRDefault="003B20AB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  <w:r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062FD9"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Electrobomba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sumergible</w:t>
      </w:r>
      <w:r w:rsidR="003673FC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de drenaje</w:t>
      </w:r>
    </w:p>
    <w:p w14:paraId="20574B88" w14:textId="5373C277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545A0B73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51AD9B41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63332585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40°C</w:t>
      </w:r>
    </w:p>
    <w:p w14:paraId="4C6B0C9E" w14:textId="490E0E71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43600B">
        <w:rPr>
          <w:rFonts w:ascii="Arial" w:hAnsi="Arial" w:cs="Arial"/>
          <w:sz w:val="22"/>
          <w:szCs w:val="22"/>
          <w:lang w:val="es-419"/>
        </w:rPr>
        <w:t>3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Tecnopolímero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Rejilla de aspiración:</w:t>
            </w:r>
          </w:p>
        </w:tc>
        <w:tc>
          <w:tcPr>
            <w:tcW w:w="2409" w:type="dxa"/>
            <w:vAlign w:val="center"/>
          </w:tcPr>
          <w:p w14:paraId="2DE27314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Tecnopolímero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Difusor:</w:t>
            </w:r>
          </w:p>
        </w:tc>
        <w:tc>
          <w:tcPr>
            <w:tcW w:w="2409" w:type="dxa"/>
            <w:vAlign w:val="center"/>
          </w:tcPr>
          <w:p w14:paraId="5F68A3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Tecnopolímero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10AE36E7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VORTEX en tecnopolímero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77777777" w:rsidR="00DA519E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¼”</w:t>
            </w:r>
          </w:p>
        </w:tc>
      </w:tr>
    </w:tbl>
    <w:p w14:paraId="5433B1B6" w14:textId="06CF5BAD" w:rsidR="0060110D" w:rsidRPr="00FC5EAA" w:rsidRDefault="00DA519E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 </w:t>
      </w:r>
      <w:r w:rsidR="00FC5EAA">
        <w:rPr>
          <w:rFonts w:ascii="Arial" w:hAnsi="Arial" w:cs="Arial"/>
          <w:sz w:val="22"/>
          <w:szCs w:val="22"/>
          <w:lang w:val="es-419"/>
        </w:rPr>
        <w:t xml:space="preserve">● </w:t>
      </w:r>
      <w:r w:rsidR="00B241BB">
        <w:rPr>
          <w:rFonts w:ascii="Arial" w:hAnsi="Arial" w:cs="Arial"/>
          <w:sz w:val="22"/>
          <w:szCs w:val="22"/>
          <w:lang w:val="es-419"/>
        </w:rPr>
        <w:t>Nivel de vaciado máximo hasta 25 mm del fondo</w:t>
      </w:r>
    </w:p>
    <w:p w14:paraId="722347A8" w14:textId="3FCC26FD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en suspensión 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hasta </w:t>
      </w:r>
      <w:r w:rsidR="00B241BB">
        <w:rPr>
          <w:rFonts w:ascii="Arial" w:hAnsi="Arial" w:cs="Arial"/>
          <w:sz w:val="22"/>
          <w:szCs w:val="22"/>
          <w:lang w:val="es-419"/>
        </w:rPr>
        <w:t>25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735746C0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DA519E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3B20AB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2DF1A296" w:rsidR="00FC5EAA" w:rsidRPr="00FC5EAA" w:rsidRDefault="00752448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0.</w:t>
            </w:r>
            <w:r w:rsidR="009F4970">
              <w:rPr>
                <w:rFonts w:ascii="Arial" w:hAnsi="Arial" w:cs="Arial"/>
                <w:sz w:val="22"/>
                <w:szCs w:val="22"/>
                <w:lang w:val="es-419"/>
              </w:rPr>
              <w:t>55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0.</w:t>
            </w:r>
            <w:r w:rsidR="009F4970">
              <w:rPr>
                <w:rFonts w:ascii="Arial" w:hAnsi="Arial" w:cs="Arial"/>
                <w:sz w:val="22"/>
                <w:szCs w:val="22"/>
                <w:lang w:val="es-419"/>
              </w:rPr>
              <w:t>7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5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368EC40E" w14:textId="0528CF40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FC5EAA" w14:paraId="6B7A97B4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28E15536" w14:textId="6A7CA76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591AB63F" w14:textId="15EC0EC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6F2881AB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1EB35462" w:rsidR="00752448" w:rsidRDefault="00752448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Interruptor con flotador externo</w:t>
      </w:r>
    </w:p>
    <w:p w14:paraId="2868CA2E" w14:textId="0496EBA3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42210D79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1DDC072F" w14:textId="5175742F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1EAD596E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312DB504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4D4E4329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7A7D5563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4EC4515B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46D276AC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069CF27B" w:rsidR="00062FD9" w:rsidRDefault="00EA0037" w:rsidP="00062FD9">
      <w:pPr>
        <w:rPr>
          <w:rFonts w:ascii="Arial" w:hAnsi="Arial" w:cs="Arial"/>
          <w:lang w:val="es-419"/>
        </w:rPr>
      </w:pPr>
      <w:r w:rsidRPr="00EA0037">
        <w:rPr>
          <w:rFonts w:ascii="Arial" w:hAnsi="Arial" w:cs="Arial"/>
          <w:lang w:val="es-419"/>
        </w:rPr>
        <w:drawing>
          <wp:anchor distT="0" distB="0" distL="114300" distR="114300" simplePos="0" relativeHeight="251664384" behindDoc="1" locked="0" layoutInCell="1" allowOverlap="1" wp14:anchorId="228F4C9B" wp14:editId="330A4A4A">
            <wp:simplePos x="0" y="0"/>
            <wp:positionH relativeFrom="column">
              <wp:posOffset>1641</wp:posOffset>
            </wp:positionH>
            <wp:positionV relativeFrom="paragraph">
              <wp:posOffset>106045</wp:posOffset>
            </wp:positionV>
            <wp:extent cx="1272048" cy="1968138"/>
            <wp:effectExtent l="0" t="0" r="4445" b="0"/>
            <wp:wrapNone/>
            <wp:docPr id="6" name="Imagen 6" descr="Imagen que contiene interior, tabla, computadora, escrito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ior, tabla, computadora, escritorio&#10;&#10;Descripción generada automáticamente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3037" b="97614" l="9732" r="96980">
                                  <a14:foregroundMark x1="22819" y1="9111" x2="9396" y2="16703"/>
                                  <a14:foregroundMark x1="9396" y1="16703" x2="5705" y2="80911"/>
                                  <a14:foregroundMark x1="5705" y1="80911" x2="9396" y2="92408"/>
                                  <a14:foregroundMark x1="9396" y1="92408" x2="27517" y2="97614"/>
                                  <a14:foregroundMark x1="27517" y1="97614" x2="67450" y2="89805"/>
                                  <a14:foregroundMark x1="67450" y1="89805" x2="68121" y2="89588"/>
                                  <a14:foregroundMark x1="53691" y1="91540" x2="47651" y2="54447"/>
                                  <a14:foregroundMark x1="47651" y1="54447" x2="43289" y2="64859"/>
                                  <a14:foregroundMark x1="43289" y1="64859" x2="46644" y2="53362"/>
                                  <a14:foregroundMark x1="46644" y1="53362" x2="47315" y2="68547"/>
                                  <a14:foregroundMark x1="47315" y1="68547" x2="31208" y2="45770"/>
                                  <a14:foregroundMark x1="31208" y1="45770" x2="33893" y2="51844"/>
                                  <a14:foregroundMark x1="29530" y1="37744" x2="55705" y2="39479"/>
                                  <a14:foregroundMark x1="55705" y1="39479" x2="57047" y2="45987"/>
                                  <a14:foregroundMark x1="33221" y1="68113" x2="22819" y2="45987"/>
                                  <a14:foregroundMark x1="24161" y1="75705" x2="20805" y2="41432"/>
                                  <a14:foregroundMark x1="24832" y1="32321" x2="42617" y2="28200"/>
                                  <a14:foregroundMark x1="42617" y1="28200" x2="43624" y2="28200"/>
                                  <a14:foregroundMark x1="61409" y1="34924" x2="62752" y2="68113"/>
                                  <a14:foregroundMark x1="64094" y1="57701" x2="63087" y2="38612"/>
                                  <a14:foregroundMark x1="62752" y1="37093" x2="62752" y2="32321"/>
                                  <a14:foregroundMark x1="47987" y1="35792" x2="37584" y2="40998"/>
                                  <a14:foregroundMark x1="44295" y1="37527" x2="47987" y2="30369"/>
                                  <a14:foregroundMark x1="52013" y1="30152" x2="50000" y2="45119"/>
                                  <a14:foregroundMark x1="24832" y1="71584" x2="48322" y2="71584"/>
                                  <a14:foregroundMark x1="48322" y1="71584" x2="56040" y2="55531"/>
                                  <a14:foregroundMark x1="56040" y1="55531" x2="55369" y2="45987"/>
                                  <a14:foregroundMark x1="18121" y1="80477" x2="48658" y2="76356"/>
                                  <a14:foregroundMark x1="64094" y1="45987" x2="67450" y2="40130"/>
                                  <a14:foregroundMark x1="67450" y1="38829" x2="68792" y2="49675"/>
                                  <a14:foregroundMark x1="67785" y1="38612" x2="66107" y2="27766"/>
                                  <a14:foregroundMark x1="44631" y1="44685" x2="44631" y2="44685"/>
                                  <a14:foregroundMark x1="92282" y1="69197" x2="92282" y2="76356"/>
                                  <a14:foregroundMark x1="94966" y1="69414" x2="96980" y2="72885"/>
                                  <a14:foregroundMark x1="14094" y1="3471" x2="14094" y2="3471"/>
                                  <a14:foregroundMark x1="65436" y1="10195" x2="65436" y2="10195"/>
                                  <a14:foregroundMark x1="83893" y1="3037" x2="83893" y2="3037"/>
                                  <a14:foregroundMark x1="40268" y1="36009" x2="40268" y2="36009"/>
                                  <a14:foregroundMark x1="44631" y1="43167" x2="40604" y2="41432"/>
                                  <a14:foregroundMark x1="39933" y1="43818" x2="39933" y2="4381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048" cy="1968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FF206" w14:textId="52E93E1D" w:rsidR="00062FD9" w:rsidRDefault="00365AE7" w:rsidP="00062FD9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5408" behindDoc="0" locked="0" layoutInCell="1" allowOverlap="1" wp14:anchorId="11786482" wp14:editId="49446BCB">
            <wp:simplePos x="0" y="0"/>
            <wp:positionH relativeFrom="margin">
              <wp:posOffset>1692437</wp:posOffset>
            </wp:positionH>
            <wp:positionV relativeFrom="margin">
              <wp:posOffset>4301490</wp:posOffset>
            </wp:positionV>
            <wp:extent cx="5039995" cy="2015490"/>
            <wp:effectExtent l="0" t="0" r="8255" b="3810"/>
            <wp:wrapSquare wrapText="bothSides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63D2DDEE-4516-4C91-8046-E5DDB4D312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188">
        <w:rPr>
          <w:rFonts w:ascii="Arial" w:hAnsi="Arial" w:cs="Arial"/>
          <w:lang w:val="es-419"/>
        </w:rPr>
        <w:tab/>
      </w:r>
    </w:p>
    <w:p w14:paraId="74FC3679" w14:textId="46C37195" w:rsidR="00A31188" w:rsidRDefault="00A31188" w:rsidP="00062FD9">
      <w:pPr>
        <w:rPr>
          <w:rFonts w:ascii="Arial" w:hAnsi="Arial" w:cs="Arial"/>
          <w:lang w:val="es-419"/>
        </w:rPr>
      </w:pPr>
    </w:p>
    <w:p w14:paraId="699835FE" w14:textId="3FE983D0" w:rsidR="00A31188" w:rsidRDefault="00A31188" w:rsidP="00062FD9">
      <w:pPr>
        <w:rPr>
          <w:rFonts w:ascii="Arial" w:hAnsi="Arial" w:cs="Arial"/>
          <w:lang w:val="es-419"/>
        </w:rPr>
      </w:pPr>
    </w:p>
    <w:p w14:paraId="5E75E321" w14:textId="6C7A31AD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18F34138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4B0EFF84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45846899" w:rsidR="00A31188" w:rsidRDefault="00A31188" w:rsidP="00062FD9">
      <w:pPr>
        <w:rPr>
          <w:rFonts w:ascii="Arial" w:hAnsi="Arial" w:cs="Arial"/>
          <w:lang w:val="es-419"/>
        </w:rPr>
      </w:pPr>
    </w:p>
    <w:p w14:paraId="6A786716" w14:textId="746348D4" w:rsidR="00A31188" w:rsidRDefault="00A31188" w:rsidP="00062FD9">
      <w:pPr>
        <w:rPr>
          <w:rFonts w:ascii="Arial" w:hAnsi="Arial" w:cs="Arial"/>
          <w:lang w:val="es-419"/>
        </w:rPr>
      </w:pPr>
    </w:p>
    <w:p w14:paraId="2C35C061" w14:textId="59C4FCF4" w:rsidR="00A31188" w:rsidRDefault="00A31188" w:rsidP="00062FD9">
      <w:pPr>
        <w:rPr>
          <w:rFonts w:ascii="Arial" w:hAnsi="Arial" w:cs="Arial"/>
          <w:lang w:val="es-419"/>
        </w:rPr>
      </w:pPr>
    </w:p>
    <w:p w14:paraId="268F2BA2" w14:textId="30586545" w:rsidR="00A31188" w:rsidRDefault="00A31188" w:rsidP="00062FD9">
      <w:pPr>
        <w:rPr>
          <w:rFonts w:ascii="Arial" w:hAnsi="Arial" w:cs="Arial"/>
          <w:lang w:val="es-419"/>
        </w:rPr>
      </w:pPr>
    </w:p>
    <w:p w14:paraId="06751308" w14:textId="3A0E8122" w:rsidR="00A31188" w:rsidRDefault="00A31188" w:rsidP="00062FD9">
      <w:pPr>
        <w:rPr>
          <w:rFonts w:ascii="Arial" w:hAnsi="Arial" w:cs="Arial"/>
          <w:lang w:val="es-419"/>
        </w:rPr>
      </w:pPr>
    </w:p>
    <w:p w14:paraId="597CD9E7" w14:textId="77777777" w:rsidR="00335427" w:rsidRDefault="00335427" w:rsidP="00062FD9">
      <w:pPr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6FE7F3CD" w:rsidR="00A31188" w:rsidRDefault="00A31188" w:rsidP="00062FD9">
      <w:pPr>
        <w:rPr>
          <w:rFonts w:ascii="Arial" w:hAnsi="Arial" w:cs="Arial"/>
          <w:lang w:val="es-419"/>
        </w:rPr>
      </w:pPr>
    </w:p>
    <w:p w14:paraId="3080E23B" w14:textId="5B73B47E" w:rsidR="00A31188" w:rsidRDefault="00A31188" w:rsidP="00062FD9">
      <w:pPr>
        <w:rPr>
          <w:rFonts w:ascii="Arial" w:hAnsi="Arial" w:cs="Arial"/>
          <w:lang w:val="es-419"/>
        </w:rPr>
      </w:pPr>
    </w:p>
    <w:tbl>
      <w:tblPr>
        <w:tblW w:w="10460" w:type="dxa"/>
        <w:tblInd w:w="3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80"/>
        <w:gridCol w:w="580"/>
        <w:gridCol w:w="72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365AE7" w:rsidRPr="00365AE7" w14:paraId="0B3C5F80" w14:textId="77777777" w:rsidTr="00365AE7">
        <w:trPr>
          <w:trHeight w:val="3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869D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5207C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FAA7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BCF0F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m3/h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25A0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7474A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A564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3E06B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3.6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42B6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D11CB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4BC6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7.2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B928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8.4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FF49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10.2</w:t>
            </w:r>
          </w:p>
        </w:tc>
      </w:tr>
      <w:tr w:rsidR="00365AE7" w:rsidRPr="00365AE7" w14:paraId="0336F55A" w14:textId="77777777" w:rsidTr="00365AE7">
        <w:trPr>
          <w:trHeight w:val="31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86C05" w14:textId="77777777" w:rsidR="00365AE7" w:rsidRPr="00365AE7" w:rsidRDefault="00365AE7" w:rsidP="00365AE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4D055" w14:textId="77777777" w:rsidR="00365AE7" w:rsidRPr="00365AE7" w:rsidRDefault="00365AE7" w:rsidP="00365AE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948E2" w14:textId="77777777" w:rsidR="00365AE7" w:rsidRPr="00365AE7" w:rsidRDefault="00365AE7" w:rsidP="00365AE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DF79E" w14:textId="77777777" w:rsidR="00365AE7" w:rsidRPr="00365AE7" w:rsidRDefault="00365AE7" w:rsidP="00365AE7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365AE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495C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8038B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CE363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C0923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31B9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4DEA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DD54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B8C1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AAC5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170</w:t>
            </w:r>
          </w:p>
        </w:tc>
      </w:tr>
      <w:tr w:rsidR="00365AE7" w:rsidRPr="00365AE7" w14:paraId="2830B23A" w14:textId="77777777" w:rsidTr="00365AE7">
        <w:trPr>
          <w:trHeight w:val="6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E6F307F" w14:textId="77777777" w:rsidR="00365AE7" w:rsidRPr="00365AE7" w:rsidRDefault="00365AE7" w:rsidP="00365AE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TOP3 VORTEX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A457D3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0.55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CA0268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0.75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CB37EE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2D91BB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8.7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3C9ED5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8.2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A61A70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7.7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50F1FD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7.2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602C55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6.7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A91A647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A4ACC3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5.3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8848CCE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4.4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01A9E1E" w14:textId="77777777" w:rsidR="00365AE7" w:rsidRPr="00365AE7" w:rsidRDefault="00365AE7" w:rsidP="00365AE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365AE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2.8</w:t>
            </w:r>
          </w:p>
        </w:tc>
      </w:tr>
    </w:tbl>
    <w:p w14:paraId="00E0356C" w14:textId="6FA686E2" w:rsidR="00A31188" w:rsidRPr="00062FD9" w:rsidRDefault="00A31188" w:rsidP="00062FD9">
      <w:pPr>
        <w:rPr>
          <w:rFonts w:ascii="Arial" w:hAnsi="Arial" w:cs="Arial"/>
          <w:lang w:val="es-419"/>
        </w:rPr>
      </w:pPr>
    </w:p>
    <w:sectPr w:rsidR="00A31188" w:rsidRPr="00062FD9" w:rsidSect="003D6066">
      <w:headerReference w:type="default" r:id="rId16"/>
      <w:footerReference w:type="default" r:id="rId17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5AFC3" w14:textId="77777777" w:rsidR="004D274C" w:rsidRDefault="004D274C" w:rsidP="008A3980">
      <w:r>
        <w:separator/>
      </w:r>
    </w:p>
  </w:endnote>
  <w:endnote w:type="continuationSeparator" w:id="0">
    <w:p w14:paraId="6BFFCE95" w14:textId="77777777" w:rsidR="004D274C" w:rsidRDefault="004D274C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69A1C" w14:textId="77777777" w:rsidR="004D274C" w:rsidRDefault="004D274C" w:rsidP="008A3980">
      <w:r>
        <w:separator/>
      </w:r>
    </w:p>
  </w:footnote>
  <w:footnote w:type="continuationSeparator" w:id="0">
    <w:p w14:paraId="4FD0DCAA" w14:textId="77777777" w:rsidR="004D274C" w:rsidRDefault="004D274C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927938">
    <w:abstractNumId w:val="0"/>
  </w:num>
  <w:num w:numId="2" w16cid:durableId="179466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1345"/>
    <w:rsid w:val="00006629"/>
    <w:rsid w:val="00007EC9"/>
    <w:rsid w:val="000365A8"/>
    <w:rsid w:val="000559F3"/>
    <w:rsid w:val="000569A8"/>
    <w:rsid w:val="00060507"/>
    <w:rsid w:val="00062FD9"/>
    <w:rsid w:val="000A4B96"/>
    <w:rsid w:val="000B709B"/>
    <w:rsid w:val="00111DBA"/>
    <w:rsid w:val="0012665D"/>
    <w:rsid w:val="001428E9"/>
    <w:rsid w:val="00166627"/>
    <w:rsid w:val="001A11F9"/>
    <w:rsid w:val="001D5F8D"/>
    <w:rsid w:val="001F685E"/>
    <w:rsid w:val="001F719B"/>
    <w:rsid w:val="002009D3"/>
    <w:rsid w:val="0021449D"/>
    <w:rsid w:val="00215288"/>
    <w:rsid w:val="00225595"/>
    <w:rsid w:val="00253153"/>
    <w:rsid w:val="002752E4"/>
    <w:rsid w:val="002A2A7B"/>
    <w:rsid w:val="002C6C8B"/>
    <w:rsid w:val="002E1480"/>
    <w:rsid w:val="002E7F0F"/>
    <w:rsid w:val="0033167C"/>
    <w:rsid w:val="00335427"/>
    <w:rsid w:val="00346DCF"/>
    <w:rsid w:val="00365AE7"/>
    <w:rsid w:val="003673FC"/>
    <w:rsid w:val="003B20AB"/>
    <w:rsid w:val="003B301B"/>
    <w:rsid w:val="003D315D"/>
    <w:rsid w:val="003D6066"/>
    <w:rsid w:val="00417A91"/>
    <w:rsid w:val="0042002C"/>
    <w:rsid w:val="00426385"/>
    <w:rsid w:val="00433213"/>
    <w:rsid w:val="0043600B"/>
    <w:rsid w:val="00440029"/>
    <w:rsid w:val="00440F48"/>
    <w:rsid w:val="004855A3"/>
    <w:rsid w:val="00490F9C"/>
    <w:rsid w:val="0049691D"/>
    <w:rsid w:val="004B6513"/>
    <w:rsid w:val="004C1D13"/>
    <w:rsid w:val="004D274C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960B5"/>
    <w:rsid w:val="005B4338"/>
    <w:rsid w:val="005B5378"/>
    <w:rsid w:val="005D32DB"/>
    <w:rsid w:val="005E4450"/>
    <w:rsid w:val="005F3749"/>
    <w:rsid w:val="005F5B9A"/>
    <w:rsid w:val="0060110D"/>
    <w:rsid w:val="00606569"/>
    <w:rsid w:val="00612F97"/>
    <w:rsid w:val="006248B3"/>
    <w:rsid w:val="006358C6"/>
    <w:rsid w:val="00666A5D"/>
    <w:rsid w:val="006736DE"/>
    <w:rsid w:val="0067781E"/>
    <w:rsid w:val="006E3E09"/>
    <w:rsid w:val="006E5036"/>
    <w:rsid w:val="006F0C78"/>
    <w:rsid w:val="007027DB"/>
    <w:rsid w:val="00717C93"/>
    <w:rsid w:val="00730D3D"/>
    <w:rsid w:val="00744BE8"/>
    <w:rsid w:val="00750244"/>
    <w:rsid w:val="00750AC6"/>
    <w:rsid w:val="00752448"/>
    <w:rsid w:val="00780CA7"/>
    <w:rsid w:val="0079277E"/>
    <w:rsid w:val="007C6D08"/>
    <w:rsid w:val="007D484D"/>
    <w:rsid w:val="007E6B40"/>
    <w:rsid w:val="007E6C69"/>
    <w:rsid w:val="008204FD"/>
    <w:rsid w:val="008319BA"/>
    <w:rsid w:val="00832239"/>
    <w:rsid w:val="00842E68"/>
    <w:rsid w:val="00850918"/>
    <w:rsid w:val="008A3980"/>
    <w:rsid w:val="008B6473"/>
    <w:rsid w:val="008D57AB"/>
    <w:rsid w:val="008F5336"/>
    <w:rsid w:val="009201D1"/>
    <w:rsid w:val="00934F39"/>
    <w:rsid w:val="00961797"/>
    <w:rsid w:val="0096266B"/>
    <w:rsid w:val="009628D4"/>
    <w:rsid w:val="009A11F8"/>
    <w:rsid w:val="009D2914"/>
    <w:rsid w:val="009D3540"/>
    <w:rsid w:val="009F4970"/>
    <w:rsid w:val="009F6BC0"/>
    <w:rsid w:val="00A31188"/>
    <w:rsid w:val="00A665D7"/>
    <w:rsid w:val="00A738E7"/>
    <w:rsid w:val="00A8603D"/>
    <w:rsid w:val="00A86F6C"/>
    <w:rsid w:val="00A92914"/>
    <w:rsid w:val="00AB281F"/>
    <w:rsid w:val="00AD5EDC"/>
    <w:rsid w:val="00AD6AC6"/>
    <w:rsid w:val="00AE698A"/>
    <w:rsid w:val="00AF546C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328C4"/>
    <w:rsid w:val="00C36F25"/>
    <w:rsid w:val="00C5749B"/>
    <w:rsid w:val="00C922C0"/>
    <w:rsid w:val="00CB193D"/>
    <w:rsid w:val="00CF2223"/>
    <w:rsid w:val="00CF3769"/>
    <w:rsid w:val="00CF7B7C"/>
    <w:rsid w:val="00D07F46"/>
    <w:rsid w:val="00D20EB2"/>
    <w:rsid w:val="00D26A3F"/>
    <w:rsid w:val="00D26EA9"/>
    <w:rsid w:val="00D26F35"/>
    <w:rsid w:val="00D61D67"/>
    <w:rsid w:val="00D774FE"/>
    <w:rsid w:val="00D90D5A"/>
    <w:rsid w:val="00DA08D9"/>
    <w:rsid w:val="00DA09C5"/>
    <w:rsid w:val="00DA519E"/>
    <w:rsid w:val="00DB332A"/>
    <w:rsid w:val="00DC1411"/>
    <w:rsid w:val="00DE23CD"/>
    <w:rsid w:val="00E064A3"/>
    <w:rsid w:val="00E23E8F"/>
    <w:rsid w:val="00E3097D"/>
    <w:rsid w:val="00E3548E"/>
    <w:rsid w:val="00E35647"/>
    <w:rsid w:val="00E37466"/>
    <w:rsid w:val="00E7798B"/>
    <w:rsid w:val="00E87B8C"/>
    <w:rsid w:val="00E94AAE"/>
    <w:rsid w:val="00EA0037"/>
    <w:rsid w:val="00ED588D"/>
    <w:rsid w:val="00EF2F6B"/>
    <w:rsid w:val="00F112DF"/>
    <w:rsid w:val="00F151F0"/>
    <w:rsid w:val="00F363B4"/>
    <w:rsid w:val="00F66EDD"/>
    <w:rsid w:val="00F67437"/>
    <w:rsid w:val="00F8283B"/>
    <w:rsid w:val="00F870E0"/>
    <w:rsid w:val="00F94CBA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'TOP 3 VORTEX'!$E$15:$M$15</c:f>
              <c:numCache>
                <c:formatCode>General</c:formatCode>
                <c:ptCount val="9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 formatCode="0">
                  <c:v>80</c:v>
                </c:pt>
                <c:pt idx="5" formatCode="0">
                  <c:v>100</c:v>
                </c:pt>
                <c:pt idx="6" formatCode="0">
                  <c:v>120</c:v>
                </c:pt>
                <c:pt idx="7">
                  <c:v>140</c:v>
                </c:pt>
                <c:pt idx="8" formatCode="0">
                  <c:v>170</c:v>
                </c:pt>
              </c:numCache>
            </c:numRef>
          </c:xVal>
          <c:yVal>
            <c:numRef>
              <c:f>'TOP 3 VORTEX'!$E$16:$M$16</c:f>
              <c:numCache>
                <c:formatCode>General</c:formatCode>
                <c:ptCount val="9"/>
                <c:pt idx="0">
                  <c:v>8.6999999999999993</c:v>
                </c:pt>
                <c:pt idx="1">
                  <c:v>8.1999999999999993</c:v>
                </c:pt>
                <c:pt idx="2">
                  <c:v>7.7</c:v>
                </c:pt>
                <c:pt idx="3">
                  <c:v>7.2</c:v>
                </c:pt>
                <c:pt idx="4">
                  <c:v>6.7</c:v>
                </c:pt>
                <c:pt idx="5">
                  <c:v>6</c:v>
                </c:pt>
                <c:pt idx="6">
                  <c:v>5.3</c:v>
                </c:pt>
                <c:pt idx="7">
                  <c:v>4.4000000000000004</c:v>
                </c:pt>
                <c:pt idx="8">
                  <c:v>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788-4ED2-A1A3-D0B09E1268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5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1110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5</cp:revision>
  <cp:lastPrinted>2023-05-12T13:22:00Z</cp:lastPrinted>
  <dcterms:created xsi:type="dcterms:W3CDTF">2023-05-12T13:23:00Z</dcterms:created>
  <dcterms:modified xsi:type="dcterms:W3CDTF">2023-05-12T13:28:00Z</dcterms:modified>
</cp:coreProperties>
</file>