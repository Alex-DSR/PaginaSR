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105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</w:tblGrid>
      <w:tr w:rsidR="0060110D" w14:paraId="0EE4FD30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72538988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65AADDE" wp14:editId="1FCCF71D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9D015E7" w14:textId="53963390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 w:rsidR="004E45F9">
              <w:rPr>
                <w:rFonts w:ascii="Arial" w:hAnsi="Arial" w:cs="Arial"/>
                <w:b/>
                <w:bCs/>
                <w:color w:val="002060"/>
                <w:lang w:val="es-419"/>
              </w:rPr>
              <w:t xml:space="preserve">s </w:t>
            </w:r>
            <w:r w:rsidR="001F589E">
              <w:rPr>
                <w:rFonts w:ascii="Arial" w:hAnsi="Arial" w:cs="Arial"/>
                <w:b/>
                <w:bCs/>
                <w:color w:val="002060"/>
                <w:lang w:val="es-419"/>
              </w:rPr>
              <w:t>claras</w:t>
            </w:r>
          </w:p>
        </w:tc>
      </w:tr>
      <w:tr w:rsidR="0060110D" w14:paraId="5E30FCC6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01D1CBBF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1530E8BB" wp14:editId="105D1591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881FF6E" w14:textId="77777777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6A50A1" w14:paraId="135BEBAC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5C18ABB8" w14:textId="429765C8" w:rsidR="006A50A1" w:rsidRPr="00FC1719" w:rsidRDefault="006A50A1" w:rsidP="004E45F9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52887C4" wp14:editId="747FB669">
                  <wp:extent cx="264214" cy="216000"/>
                  <wp:effectExtent l="0" t="0" r="254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39808ADC" w14:textId="002EB6C9" w:rsidR="006A50A1" w:rsidRPr="00FC1719" w:rsidRDefault="006A50A1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</w:tbl>
    <w:p w14:paraId="5F85A28F" w14:textId="5B9C66EC" w:rsidR="00FC1719" w:rsidRDefault="00FC1719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24CDD459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29A8D6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2A2DE0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1550DD8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663DC22E" w:rsidR="003B20AB" w:rsidRDefault="006A4DCD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Diseñada para el drenaje de aguas claras o ligeramente sucias</w:t>
            </w:r>
            <w:r w:rsidR="003B20A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78B3200D" w:rsidR="0060110D" w:rsidRPr="0060110D" w:rsidRDefault="003B20AB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062FD9"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de drenaje</w:t>
      </w:r>
    </w:p>
    <w:p w14:paraId="20574B88" w14:textId="20D88479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462E0A1D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45C8C65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0A639BB0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40°C</w:t>
      </w:r>
    </w:p>
    <w:p w14:paraId="4C6B0C9E" w14:textId="663DBBF0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6A50A1">
        <w:rPr>
          <w:rFonts w:ascii="Arial" w:hAnsi="Arial" w:cs="Arial"/>
          <w:sz w:val="22"/>
          <w:szCs w:val="22"/>
          <w:lang w:val="es-419"/>
        </w:rPr>
        <w:t>5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50C7635D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Rejilla de aspiración:</w:t>
            </w:r>
          </w:p>
        </w:tc>
        <w:tc>
          <w:tcPr>
            <w:tcW w:w="2409" w:type="dxa"/>
            <w:vAlign w:val="center"/>
          </w:tcPr>
          <w:p w14:paraId="2DE27314" w14:textId="2673A6BE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28DADE11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6A5123">
              <w:rPr>
                <w:rFonts w:ascii="Arial" w:hAnsi="Arial" w:cs="Arial"/>
                <w:sz w:val="22"/>
                <w:szCs w:val="22"/>
                <w:lang w:val="es-419"/>
              </w:rPr>
              <w:t>Camisa motor</w:t>
            </w:r>
          </w:p>
        </w:tc>
        <w:tc>
          <w:tcPr>
            <w:tcW w:w="2409" w:type="dxa"/>
            <w:vAlign w:val="center"/>
          </w:tcPr>
          <w:p w14:paraId="5F68A328" w14:textId="0F881AB6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10AE36E7" w14:textId="05A03D56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Abierto en </w:t>
            </w:r>
            <w:r w:rsidR="005E647C"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57C5FFB7" w:rsidR="00DA519E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1 </w:t>
            </w:r>
            <w:r w:rsidR="00C04E7E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</w:tbl>
    <w:p w14:paraId="5433B1B6" w14:textId="78819948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B241BB">
        <w:rPr>
          <w:rFonts w:ascii="Arial" w:hAnsi="Arial" w:cs="Arial"/>
          <w:sz w:val="22"/>
          <w:szCs w:val="22"/>
          <w:lang w:val="es-419"/>
        </w:rPr>
        <w:t>Nivel de vaciado</w:t>
      </w:r>
      <w:r w:rsidR="006A50A1">
        <w:rPr>
          <w:rFonts w:ascii="Arial" w:hAnsi="Arial" w:cs="Arial"/>
          <w:sz w:val="22"/>
          <w:szCs w:val="22"/>
          <w:lang w:val="es-419"/>
        </w:rPr>
        <w:t xml:space="preserve"> </w:t>
      </w:r>
      <w:r w:rsidR="006A50A1">
        <w:rPr>
          <w:rFonts w:ascii="Arial" w:hAnsi="Arial" w:cs="Arial"/>
          <w:sz w:val="22"/>
          <w:szCs w:val="22"/>
          <w:lang w:val="es-419"/>
        </w:rPr>
        <w:t>del fondo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</w:t>
      </w:r>
      <w:r w:rsidR="006A50A1">
        <w:rPr>
          <w:rFonts w:ascii="Arial" w:hAnsi="Arial" w:cs="Arial"/>
          <w:sz w:val="22"/>
          <w:szCs w:val="22"/>
          <w:lang w:val="es-419"/>
        </w:rPr>
        <w:t>hasta 17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mm </w:t>
      </w:r>
    </w:p>
    <w:p w14:paraId="722347A8" w14:textId="50D427B1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6A50A1">
        <w:rPr>
          <w:rFonts w:ascii="Arial" w:hAnsi="Arial" w:cs="Arial"/>
          <w:sz w:val="22"/>
          <w:szCs w:val="22"/>
          <w:lang w:val="es-419"/>
        </w:rPr>
        <w:t>10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31E27EF1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62B7024C" w:rsidR="00FC5EAA" w:rsidRPr="00FC5EAA" w:rsidRDefault="00A73D80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6A5123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.5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4C9A1708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68026635" w:rsidR="00752448" w:rsidRDefault="00752448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externo</w:t>
      </w:r>
    </w:p>
    <w:p w14:paraId="2868CA2E" w14:textId="6F49C26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448E2F15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394DD036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2EBC2A6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7EA93D6B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39A5A362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458FE4FE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38BD418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110AE0E2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5A2A6948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03D21A7B" w:rsidR="00062FD9" w:rsidRDefault="00343AE0" w:rsidP="00062FD9">
      <w:pPr>
        <w:rPr>
          <w:rFonts w:ascii="Arial" w:hAnsi="Arial" w:cs="Arial"/>
          <w:lang w:val="es-419"/>
        </w:rPr>
      </w:pPr>
      <w:r w:rsidRPr="00343AE0">
        <w:rPr>
          <w:rFonts w:ascii="Arial" w:hAnsi="Arial" w:cs="Arial"/>
          <w:lang w:val="es-419"/>
        </w:rPr>
        <w:drawing>
          <wp:anchor distT="0" distB="0" distL="114300" distR="114300" simplePos="0" relativeHeight="251668480" behindDoc="1" locked="0" layoutInCell="1" allowOverlap="1" wp14:anchorId="40C7A28C" wp14:editId="1515B769">
            <wp:simplePos x="0" y="0"/>
            <wp:positionH relativeFrom="column">
              <wp:posOffset>170654</wp:posOffset>
            </wp:positionH>
            <wp:positionV relativeFrom="paragraph">
              <wp:posOffset>137795</wp:posOffset>
            </wp:positionV>
            <wp:extent cx="959485" cy="2015490"/>
            <wp:effectExtent l="0" t="0" r="0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88">
        <w:rPr>
          <w:rFonts w:ascii="Arial" w:hAnsi="Arial" w:cs="Arial"/>
          <w:lang w:val="es-419"/>
        </w:rPr>
        <w:tab/>
      </w:r>
    </w:p>
    <w:p w14:paraId="74FC3679" w14:textId="2E4E8374" w:rsidR="00A31188" w:rsidRDefault="00A73D80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71552" behindDoc="0" locked="0" layoutInCell="1" allowOverlap="1" wp14:anchorId="5E254716" wp14:editId="1ED38E24">
            <wp:simplePos x="0" y="0"/>
            <wp:positionH relativeFrom="margin">
              <wp:posOffset>1725295</wp:posOffset>
            </wp:positionH>
            <wp:positionV relativeFrom="margin">
              <wp:posOffset>4341495</wp:posOffset>
            </wp:positionV>
            <wp:extent cx="5039995" cy="2015490"/>
            <wp:effectExtent l="0" t="0" r="8255" b="3810"/>
            <wp:wrapSquare wrapText="bothSides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9AEA2249-4A88-48D8-8EE6-BB1D183176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835FE" w14:textId="449A2265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5EF9CA19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61EE4D6C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51FA36F3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29EF4766" w:rsidR="00A31188" w:rsidRDefault="00A31188" w:rsidP="00062FD9">
      <w:pPr>
        <w:rPr>
          <w:rFonts w:ascii="Arial" w:hAnsi="Arial" w:cs="Arial"/>
          <w:lang w:val="es-419"/>
        </w:rPr>
      </w:pPr>
    </w:p>
    <w:p w14:paraId="6A786716" w14:textId="6C24CE40" w:rsidR="00A31188" w:rsidRDefault="00A31188" w:rsidP="00062FD9">
      <w:pPr>
        <w:rPr>
          <w:rFonts w:ascii="Arial" w:hAnsi="Arial" w:cs="Arial"/>
          <w:lang w:val="es-419"/>
        </w:rPr>
      </w:pPr>
    </w:p>
    <w:p w14:paraId="2C35C061" w14:textId="33F7C129" w:rsidR="00A31188" w:rsidRDefault="00A31188" w:rsidP="00062FD9">
      <w:pPr>
        <w:rPr>
          <w:rFonts w:ascii="Arial" w:hAnsi="Arial" w:cs="Arial"/>
          <w:lang w:val="es-419"/>
        </w:rPr>
      </w:pPr>
    </w:p>
    <w:p w14:paraId="268F2BA2" w14:textId="2E6B129B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p w14:paraId="0D415464" w14:textId="29570D97" w:rsidR="00AF2DB8" w:rsidRDefault="00AF2DB8" w:rsidP="00062FD9">
      <w:pPr>
        <w:rPr>
          <w:rFonts w:ascii="Arial" w:hAnsi="Arial" w:cs="Arial"/>
          <w:lang w:val="es-419"/>
        </w:rPr>
      </w:pPr>
    </w:p>
    <w:p w14:paraId="00E0356C" w14:textId="759E2264" w:rsidR="00A31188" w:rsidRPr="00062FD9" w:rsidRDefault="00A73D80" w:rsidP="00062FD9">
      <w:pPr>
        <w:rPr>
          <w:rFonts w:ascii="Arial" w:hAnsi="Arial" w:cs="Arial"/>
          <w:lang w:val="es-419"/>
        </w:rPr>
      </w:pPr>
      <w:r w:rsidRPr="00A73D80">
        <w:drawing>
          <wp:anchor distT="0" distB="0" distL="114300" distR="114300" simplePos="0" relativeHeight="251672576" behindDoc="0" locked="0" layoutInCell="1" allowOverlap="1" wp14:anchorId="19C44230" wp14:editId="79E39B22">
            <wp:simplePos x="0" y="0"/>
            <wp:positionH relativeFrom="margin">
              <wp:posOffset>433705</wp:posOffset>
            </wp:positionH>
            <wp:positionV relativeFrom="margin">
              <wp:posOffset>6570345</wp:posOffset>
            </wp:positionV>
            <wp:extent cx="6162675" cy="600075"/>
            <wp:effectExtent l="0" t="0" r="952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1188" w:rsidRPr="00062FD9" w:rsidSect="003D6066">
      <w:headerReference w:type="default" r:id="rId17"/>
      <w:footerReference w:type="default" r:id="rId18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AD59F" w14:textId="77777777" w:rsidR="00B12B9F" w:rsidRDefault="00B12B9F" w:rsidP="008A3980">
      <w:r>
        <w:separator/>
      </w:r>
    </w:p>
  </w:endnote>
  <w:endnote w:type="continuationSeparator" w:id="0">
    <w:p w14:paraId="14AF8047" w14:textId="77777777" w:rsidR="00B12B9F" w:rsidRDefault="00B12B9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332DF" w14:textId="77777777" w:rsidR="00B12B9F" w:rsidRDefault="00B12B9F" w:rsidP="008A3980">
      <w:r>
        <w:separator/>
      </w:r>
    </w:p>
  </w:footnote>
  <w:footnote w:type="continuationSeparator" w:id="0">
    <w:p w14:paraId="74DDC8E8" w14:textId="77777777" w:rsidR="00B12B9F" w:rsidRDefault="00B12B9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365A8"/>
    <w:rsid w:val="000559F3"/>
    <w:rsid w:val="000569A8"/>
    <w:rsid w:val="00060507"/>
    <w:rsid w:val="00062FD9"/>
    <w:rsid w:val="000A4B96"/>
    <w:rsid w:val="000B709B"/>
    <w:rsid w:val="00111DBA"/>
    <w:rsid w:val="0012665D"/>
    <w:rsid w:val="001428E9"/>
    <w:rsid w:val="00166627"/>
    <w:rsid w:val="00170F9A"/>
    <w:rsid w:val="001A11F9"/>
    <w:rsid w:val="001D5F8D"/>
    <w:rsid w:val="001F589E"/>
    <w:rsid w:val="001F685E"/>
    <w:rsid w:val="001F719B"/>
    <w:rsid w:val="002009D3"/>
    <w:rsid w:val="0021449D"/>
    <w:rsid w:val="00215288"/>
    <w:rsid w:val="00225595"/>
    <w:rsid w:val="00253153"/>
    <w:rsid w:val="002752E4"/>
    <w:rsid w:val="002A1895"/>
    <w:rsid w:val="002A2A7B"/>
    <w:rsid w:val="002C6C8B"/>
    <w:rsid w:val="002E1480"/>
    <w:rsid w:val="002E7F0F"/>
    <w:rsid w:val="0033167C"/>
    <w:rsid w:val="00335427"/>
    <w:rsid w:val="00343AE0"/>
    <w:rsid w:val="00346DCF"/>
    <w:rsid w:val="00365AE7"/>
    <w:rsid w:val="003673FC"/>
    <w:rsid w:val="003B20AB"/>
    <w:rsid w:val="003B301B"/>
    <w:rsid w:val="003D315D"/>
    <w:rsid w:val="003D6066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960B5"/>
    <w:rsid w:val="005B4338"/>
    <w:rsid w:val="005B5378"/>
    <w:rsid w:val="005D32DB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A4DCD"/>
    <w:rsid w:val="006A50A1"/>
    <w:rsid w:val="006A5123"/>
    <w:rsid w:val="006E3E09"/>
    <w:rsid w:val="006E5036"/>
    <w:rsid w:val="006F0C78"/>
    <w:rsid w:val="007027DB"/>
    <w:rsid w:val="00717C93"/>
    <w:rsid w:val="00730D3D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201D1"/>
    <w:rsid w:val="00934F39"/>
    <w:rsid w:val="00961797"/>
    <w:rsid w:val="0096266B"/>
    <w:rsid w:val="009628D4"/>
    <w:rsid w:val="009A11F8"/>
    <w:rsid w:val="009D2914"/>
    <w:rsid w:val="009D3540"/>
    <w:rsid w:val="009F4970"/>
    <w:rsid w:val="009F6BC0"/>
    <w:rsid w:val="00A0336D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3489"/>
    <w:rsid w:val="00B100C2"/>
    <w:rsid w:val="00B11432"/>
    <w:rsid w:val="00B12B9F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F25"/>
    <w:rsid w:val="00C5749B"/>
    <w:rsid w:val="00C922C0"/>
    <w:rsid w:val="00CB193D"/>
    <w:rsid w:val="00CF2223"/>
    <w:rsid w:val="00CF3769"/>
    <w:rsid w:val="00CF7B7C"/>
    <w:rsid w:val="00D07F46"/>
    <w:rsid w:val="00D20EB2"/>
    <w:rsid w:val="00D26A3F"/>
    <w:rsid w:val="00D26EA9"/>
    <w:rsid w:val="00D26F35"/>
    <w:rsid w:val="00D61D67"/>
    <w:rsid w:val="00D774FE"/>
    <w:rsid w:val="00D90D5A"/>
    <w:rsid w:val="00DA08D9"/>
    <w:rsid w:val="00DA09C5"/>
    <w:rsid w:val="00DA519E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7798B"/>
    <w:rsid w:val="00E87B8C"/>
    <w:rsid w:val="00E94AAE"/>
    <w:rsid w:val="00EA0037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Hoja5!$E$15:$L$15</c:f>
              <c:numCache>
                <c:formatCode>General</c:formatCode>
                <c:ptCount val="8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 formatCode="0">
                  <c:v>150</c:v>
                </c:pt>
                <c:pt idx="5" formatCode="0">
                  <c:v>200</c:v>
                </c:pt>
                <c:pt idx="6" formatCode="0">
                  <c:v>250</c:v>
                </c:pt>
                <c:pt idx="7">
                  <c:v>275</c:v>
                </c:pt>
              </c:numCache>
            </c:numRef>
          </c:xVal>
          <c:yVal>
            <c:numRef>
              <c:f>Hoja5!$E$16:$L$16</c:f>
              <c:numCache>
                <c:formatCode>General</c:formatCode>
                <c:ptCount val="8"/>
                <c:pt idx="0">
                  <c:v>26</c:v>
                </c:pt>
                <c:pt idx="1">
                  <c:v>26</c:v>
                </c:pt>
                <c:pt idx="2">
                  <c:v>25</c:v>
                </c:pt>
                <c:pt idx="3">
                  <c:v>22</c:v>
                </c:pt>
                <c:pt idx="4">
                  <c:v>18.7</c:v>
                </c:pt>
                <c:pt idx="5">
                  <c:v>15</c:v>
                </c:pt>
                <c:pt idx="6">
                  <c:v>11</c:v>
                </c:pt>
                <c:pt idx="7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CB-4CE7-865A-31F77DF5ED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7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903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2023-05-12T14:14:00Z</cp:lastPrinted>
  <dcterms:created xsi:type="dcterms:W3CDTF">2023-05-12T14:14:00Z</dcterms:created>
  <dcterms:modified xsi:type="dcterms:W3CDTF">2023-05-12T14:21:00Z</dcterms:modified>
</cp:coreProperties>
</file>