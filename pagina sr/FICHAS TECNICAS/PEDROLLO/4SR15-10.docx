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0ECDFB2E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043F45">
        <w:rPr>
          <w:b/>
          <w:color w:val="003377"/>
          <w:w w:val="110"/>
          <w:sz w:val="32"/>
          <w:szCs w:val="32"/>
        </w:rPr>
        <w:t>10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7367A6CB" w:rsidR="00941F63" w:rsidRPr="00C06236" w:rsidRDefault="00043F45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722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1D487360" w:rsidR="00941F63" w:rsidRPr="00C06236" w:rsidRDefault="00043F45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60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43ACA26C" w:rsidR="00941F63" w:rsidRPr="00C06236" w:rsidRDefault="00043F45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62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3FC4C795" w:rsidR="00941F63" w:rsidRPr="00C06236" w:rsidRDefault="00043F45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43F45" w:rsidRPr="00043F45" w14:paraId="38F949DF" w14:textId="77777777" w:rsidTr="00043F45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408FE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FBC5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AC60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C9B9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98CC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94BE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ED34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B5DE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C530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9D7A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1F64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043F45" w:rsidRPr="00043F45" w14:paraId="77B1C0CC" w14:textId="77777777" w:rsidTr="00043F45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E93C44E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CB71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5F22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DDA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8E5E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94D3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330C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4FBD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F395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6097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42F2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F956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0D4A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043F45" w:rsidRPr="00043F45" w14:paraId="0F3F3D46" w14:textId="77777777" w:rsidTr="00043F45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E481E" w14:textId="77777777" w:rsidR="00043F45" w:rsidRPr="00043F45" w:rsidRDefault="00043F45" w:rsidP="00043F45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561AA65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ED2DC80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4.0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A620559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740213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80451B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E7EB1B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3363E4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8C100B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507D9D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EFE78C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92B4D5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303A75" w14:textId="77777777" w:rsidR="00043F45" w:rsidRPr="00043F45" w:rsidRDefault="00043F45" w:rsidP="00043F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43F45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EBA9" w14:textId="77777777" w:rsidR="00E00DE2" w:rsidRDefault="00E00DE2" w:rsidP="008A3980">
      <w:r>
        <w:separator/>
      </w:r>
    </w:p>
  </w:endnote>
  <w:endnote w:type="continuationSeparator" w:id="0">
    <w:p w14:paraId="4A683C99" w14:textId="77777777" w:rsidR="00E00DE2" w:rsidRDefault="00E00DE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D2A9" w14:textId="77777777" w:rsidR="00E00DE2" w:rsidRDefault="00E00DE2" w:rsidP="008A3980">
      <w:r>
        <w:separator/>
      </w:r>
    </w:p>
  </w:footnote>
  <w:footnote w:type="continuationSeparator" w:id="0">
    <w:p w14:paraId="32C74BB5" w14:textId="77777777" w:rsidR="00E00DE2" w:rsidRDefault="00E00DE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3F45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03ED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207D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0DE2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EF03A6"/>
    <w:rsid w:val="00F01768"/>
    <w:rsid w:val="00F112DF"/>
    <w:rsid w:val="00F15AA0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1291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2023-05-16T14:42:00Z</cp:lastPrinted>
  <dcterms:created xsi:type="dcterms:W3CDTF">2023-05-16T14:42:00Z</dcterms:created>
  <dcterms:modified xsi:type="dcterms:W3CDTF">2023-05-16T14:44:00Z</dcterms:modified>
</cp:coreProperties>
</file>