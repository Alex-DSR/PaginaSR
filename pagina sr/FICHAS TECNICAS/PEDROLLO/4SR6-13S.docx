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121E3B">
        <w:rPr>
          <w:b/>
          <w:color w:val="003377"/>
          <w:w w:val="110"/>
          <w:sz w:val="32"/>
          <w:szCs w:val="32"/>
        </w:rPr>
        <w:t>13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F6770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598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495B" w:rsidP="00E4782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83 – 31.5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495B" w:rsidP="0081495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86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495B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E47824">
              <w:rPr>
                <w:szCs w:val="20"/>
              </w:rPr>
              <w:t xml:space="preserve">1.5 </w:t>
            </w:r>
            <w:r w:rsidR="00677B26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530"/>
        <w:gridCol w:w="504"/>
        <w:gridCol w:w="986"/>
        <w:gridCol w:w="993"/>
        <w:gridCol w:w="993"/>
        <w:gridCol w:w="993"/>
        <w:gridCol w:w="993"/>
        <w:gridCol w:w="993"/>
        <w:gridCol w:w="993"/>
        <w:gridCol w:w="993"/>
      </w:tblGrid>
      <w:tr w:rsidR="003102F9" w:rsidRPr="003102F9" w:rsidTr="003102F9">
        <w:trPr>
          <w:trHeight w:val="317"/>
        </w:trPr>
        <w:tc>
          <w:tcPr>
            <w:tcW w:w="2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3102F9" w:rsidRPr="003102F9" w:rsidTr="003102F9">
        <w:trPr>
          <w:trHeight w:val="317"/>
        </w:trPr>
        <w:tc>
          <w:tcPr>
            <w:tcW w:w="1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4SR6/13-S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3102F9" w:rsidRPr="003102F9" w:rsidTr="003102F9">
        <w:trPr>
          <w:trHeight w:val="317"/>
        </w:trPr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2F9" w:rsidRPr="003102F9" w:rsidRDefault="003102F9" w:rsidP="003102F9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64.5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102F9" w:rsidRPr="003102F9" w:rsidRDefault="003102F9" w:rsidP="003102F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102F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31.5</w:t>
            </w:r>
          </w:p>
        </w:tc>
      </w:tr>
    </w:tbl>
    <w:p w:rsidR="00C06236" w:rsidRDefault="003102F9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487AAB">
        <w:rPr>
          <w:noProof/>
          <w:snapToGrid/>
          <w:lang w:val="es-BO" w:eastAsia="es-BO"/>
        </w:rPr>
        <w:t xml:space="preserve"> </w:t>
      </w:r>
      <w:r w:rsidR="0002122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B2" w:rsidRDefault="009D4FB2" w:rsidP="008A3980">
      <w:r>
        <w:separator/>
      </w:r>
    </w:p>
  </w:endnote>
  <w:endnote w:type="continuationSeparator" w:id="0">
    <w:p w:rsidR="009D4FB2" w:rsidRDefault="009D4FB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014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B2" w:rsidRDefault="009D4FB2" w:rsidP="008A3980">
      <w:r>
        <w:separator/>
      </w:r>
    </w:p>
  </w:footnote>
  <w:footnote w:type="continuationSeparator" w:id="0">
    <w:p w:rsidR="009D4FB2" w:rsidRDefault="009D4FB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559F3"/>
    <w:rsid w:val="0008136C"/>
    <w:rsid w:val="000A4B96"/>
    <w:rsid w:val="000D0761"/>
    <w:rsid w:val="00101047"/>
    <w:rsid w:val="001151E0"/>
    <w:rsid w:val="00121E3B"/>
    <w:rsid w:val="001428E9"/>
    <w:rsid w:val="00173616"/>
    <w:rsid w:val="001A480A"/>
    <w:rsid w:val="001B00D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20740"/>
    <w:rsid w:val="006248B3"/>
    <w:rsid w:val="006530F8"/>
    <w:rsid w:val="006736DE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D4FB2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47824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FB89-601C-454B-A86C-50DA155C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2023-05-15T18:06:00Z</cp:lastPrinted>
  <dcterms:created xsi:type="dcterms:W3CDTF">2023-05-15T18:07:00Z</dcterms:created>
  <dcterms:modified xsi:type="dcterms:W3CDTF">2023-05-15T18:08:00Z</dcterms:modified>
</cp:coreProperties>
</file>