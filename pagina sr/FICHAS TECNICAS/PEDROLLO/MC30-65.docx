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4B1D969B" w:rsidR="00DA519E" w:rsidRDefault="00D66C59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5433B1B6" w14:textId="2D5BF58F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977C79">
        <w:rPr>
          <w:rFonts w:ascii="Arial" w:hAnsi="Arial" w:cs="Arial"/>
          <w:sz w:val="22"/>
          <w:szCs w:val="22"/>
          <w:lang w:val="es-419"/>
        </w:rPr>
        <w:t>60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4459568C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977C79">
        <w:rPr>
          <w:rFonts w:ascii="Arial" w:hAnsi="Arial" w:cs="Arial"/>
          <w:sz w:val="22"/>
          <w:szCs w:val="22"/>
          <w:lang w:val="es-419"/>
        </w:rPr>
        <w:t>6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A614B8A" w:rsidR="00FC5EAA" w:rsidRPr="00FC5EAA" w:rsidRDefault="00841556" w:rsidP="008415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D77EBF6" w:rsidR="00FC5EAA" w:rsidRPr="00FC5EAA" w:rsidRDefault="00E60B3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21FB98EB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  <w:bookmarkStart w:id="0" w:name="_GoBack"/>
      <w:bookmarkEnd w:id="0"/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FA948A5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E1F9139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77EA1737" w:rsidR="00A31188" w:rsidRDefault="00D66C59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96128" behindDoc="1" locked="0" layoutInCell="1" allowOverlap="1" wp14:anchorId="2CC0EF92" wp14:editId="5A41F60A">
            <wp:simplePos x="0" y="0"/>
            <wp:positionH relativeFrom="column">
              <wp:posOffset>1585494</wp:posOffset>
            </wp:positionH>
            <wp:positionV relativeFrom="paragraph">
              <wp:posOffset>6680</wp:posOffset>
            </wp:positionV>
            <wp:extent cx="5039995" cy="2015490"/>
            <wp:effectExtent l="0" t="0" r="8255" b="3810"/>
            <wp:wrapNone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6F"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695104" behindDoc="1" locked="0" layoutInCell="1" allowOverlap="1" wp14:anchorId="631FEE8B" wp14:editId="662DB44C">
            <wp:simplePos x="0" y="0"/>
            <wp:positionH relativeFrom="column">
              <wp:posOffset>302590</wp:posOffset>
            </wp:positionH>
            <wp:positionV relativeFrom="paragraph">
              <wp:posOffset>23495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A2C0E2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067A85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D66C59" w:rsidRPr="00D66C59" w14:paraId="097CA327" w14:textId="77777777" w:rsidTr="00D66C59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85FA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B5B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F7C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FA2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CC2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0FC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9CC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8E2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3EB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B058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E19B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D5A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E8B8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</w:tr>
      <w:tr w:rsidR="00D66C59" w:rsidRPr="00D66C59" w14:paraId="016BE57B" w14:textId="77777777" w:rsidTr="00D66C59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CD83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D2DC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2B93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5E39" w14:textId="77777777" w:rsidR="00D66C59" w:rsidRPr="00D66C59" w:rsidRDefault="00D66C59" w:rsidP="00D66C59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66C5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96E9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393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F0C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01CA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8EE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282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2967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3334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231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1500</w:t>
            </w:r>
          </w:p>
        </w:tc>
      </w:tr>
      <w:tr w:rsidR="00D66C59" w:rsidRPr="00D66C59" w14:paraId="69E64764" w14:textId="77777777" w:rsidTr="00D66C59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4F6046" w14:textId="3B9F0D15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</w:t>
            </w: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30/65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D26F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3B8B6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60F2FF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56FA06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C2ACC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ACD5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538EC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8D616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59DE8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A1D3B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0051E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51D85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3CD02" w14:textId="77777777" w:rsidR="00CA53C9" w:rsidRDefault="00CA53C9" w:rsidP="008A3980">
      <w:r>
        <w:separator/>
      </w:r>
    </w:p>
  </w:endnote>
  <w:endnote w:type="continuationSeparator" w:id="0">
    <w:p w14:paraId="3DE6BF50" w14:textId="77777777" w:rsidR="00CA53C9" w:rsidRDefault="00CA53C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7ACA0" w14:textId="77777777" w:rsidR="00CA53C9" w:rsidRDefault="00CA53C9" w:rsidP="008A3980">
      <w:r>
        <w:separator/>
      </w:r>
    </w:p>
  </w:footnote>
  <w:footnote w:type="continuationSeparator" w:id="0">
    <w:p w14:paraId="4907D3EE" w14:textId="77777777" w:rsidR="00CA53C9" w:rsidRDefault="00CA53C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A53C9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'MC30-65'!$E$15:$M$15</c:f>
              <c:numCache>
                <c:formatCode>General</c:formatCode>
                <c:ptCount val="9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 formatCode="0">
                  <c:v>800</c:v>
                </c:pt>
                <c:pt idx="5" formatCode="0">
                  <c:v>1000</c:v>
                </c:pt>
                <c:pt idx="6" formatCode="0">
                  <c:v>1100</c:v>
                </c:pt>
                <c:pt idx="7">
                  <c:v>1200</c:v>
                </c:pt>
                <c:pt idx="8" formatCode="0">
                  <c:v>1500</c:v>
                </c:pt>
              </c:numCache>
            </c:numRef>
          </c:xVal>
          <c:yVal>
            <c:numRef>
              <c:f>'MC30-65'!$E$16:$M$16</c:f>
              <c:numCache>
                <c:formatCode>General</c:formatCode>
                <c:ptCount val="9"/>
                <c:pt idx="0">
                  <c:v>13</c:v>
                </c:pt>
                <c:pt idx="1">
                  <c:v>12</c:v>
                </c:pt>
                <c:pt idx="2">
                  <c:v>10.5</c:v>
                </c:pt>
                <c:pt idx="3">
                  <c:v>9</c:v>
                </c:pt>
                <c:pt idx="4">
                  <c:v>7.5</c:v>
                </c:pt>
                <c:pt idx="5">
                  <c:v>6</c:v>
                </c:pt>
                <c:pt idx="6">
                  <c:v>5</c:v>
                </c:pt>
                <c:pt idx="7">
                  <c:v>4.5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F0-4F10-BB64-11F7B00B6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4C86-432A-444C-90A8-2BE5C479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2023-05-15T13:16:00Z</cp:lastPrinted>
  <dcterms:created xsi:type="dcterms:W3CDTF">2023-05-15T13:17:00Z</dcterms:created>
  <dcterms:modified xsi:type="dcterms:W3CDTF">2023-05-15T13:22:00Z</dcterms:modified>
</cp:coreProperties>
</file>