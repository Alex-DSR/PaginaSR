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13A7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5E54EF07" wp14:editId="7B62C2F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8AEB4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4C0322B4" w14:textId="77777777" w:rsidR="00C06236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>SR 1</w:t>
      </w:r>
      <w:r w:rsidR="001E2F79">
        <w:rPr>
          <w:b/>
          <w:color w:val="003377"/>
          <w:w w:val="110"/>
          <w:sz w:val="32"/>
          <w:szCs w:val="32"/>
        </w:rPr>
        <w:t>8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1E2F79">
        <w:rPr>
          <w:b/>
          <w:color w:val="003377"/>
          <w:w w:val="110"/>
          <w:sz w:val="32"/>
          <w:szCs w:val="32"/>
        </w:rPr>
        <w:t>4</w:t>
      </w:r>
    </w:p>
    <w:p w14:paraId="2F574236" w14:textId="77777777"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426F8E41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193DDE5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0B47095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54FEE88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67E882F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1F3B566E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62507BD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CB13AB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2655EC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47BB1799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F8532C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3F8FEB6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30783A6D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4AB93E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56435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59611C9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D92C676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2D49581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1AAFE378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F6622C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51A34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42F0E8D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2F20DC4B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07BE7FAE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8B62B3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A5A94A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015C457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4BE1A7F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AF4ADDB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7FE38C79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234F6E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4EFBFD9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6C9FC4D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84E6FB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20F855" w14:textId="77777777" w:rsidR="00941F63" w:rsidRPr="00C06236" w:rsidRDefault="001E2F79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545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542B562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790F59E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F2B8B6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48F1866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0A7ED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49CA3E74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5B3548D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26394571" w14:textId="77777777" w:rsidR="00941F63" w:rsidRPr="00C06236" w:rsidRDefault="0024691F" w:rsidP="001E2F79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1E2F79">
              <w:rPr>
                <w:szCs w:val="20"/>
              </w:rPr>
              <w:t>450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7E29BCE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2240638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1B37E14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31C913D6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ECAC3E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73CB487D" w14:textId="77777777" w:rsidR="00941F63" w:rsidRPr="00C06236" w:rsidRDefault="001E2F79" w:rsidP="001E2F7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53.8 </w:t>
            </w:r>
            <w:r w:rsidR="00E1779A">
              <w:rPr>
                <w:szCs w:val="20"/>
              </w:rPr>
              <w:t xml:space="preserve">– </w:t>
            </w:r>
            <w:r>
              <w:rPr>
                <w:szCs w:val="20"/>
              </w:rPr>
              <w:t>2</w:t>
            </w:r>
            <w:r w:rsidR="00E1779A">
              <w:rPr>
                <w:szCs w:val="20"/>
              </w:rPr>
              <w:t>2 m</w:t>
            </w:r>
          </w:p>
        </w:tc>
        <w:tc>
          <w:tcPr>
            <w:tcW w:w="425" w:type="dxa"/>
            <w:shd w:val="clear" w:color="auto" w:fill="auto"/>
          </w:tcPr>
          <w:p w14:paraId="58A8EB1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35042D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21691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4C7275AD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0A0ABDFB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5926F35D" w14:textId="77777777" w:rsidR="00941F63" w:rsidRPr="00C06236" w:rsidRDefault="001E2F79" w:rsidP="00E1779A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54 m</w:t>
            </w:r>
          </w:p>
        </w:tc>
        <w:tc>
          <w:tcPr>
            <w:tcW w:w="425" w:type="dxa"/>
            <w:shd w:val="clear" w:color="auto" w:fill="auto"/>
          </w:tcPr>
          <w:p w14:paraId="465324E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EBC98B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3CD2D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30467C56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E193E52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0978ACC7" w14:textId="77777777" w:rsidR="00941F63" w:rsidRPr="00C06236" w:rsidRDefault="001E2F79" w:rsidP="001E2F7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22 m</w:t>
            </w:r>
          </w:p>
        </w:tc>
        <w:tc>
          <w:tcPr>
            <w:tcW w:w="425" w:type="dxa"/>
            <w:shd w:val="clear" w:color="auto" w:fill="auto"/>
          </w:tcPr>
          <w:p w14:paraId="758911B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679F8B2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2B900C6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B1CC783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3A1E9F04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43C73FA9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DE1FCC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1AA4117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19D279A2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5038F8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3493D79D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26C382C5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57C862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5333DB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786039" w14:paraId="24D59BB5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3A90F685" w14:textId="0A730A35" w:rsidR="00786039" w:rsidRPr="00C06236" w:rsidRDefault="00786039" w:rsidP="00786039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64E2EC5" w14:textId="7A5B5B55" w:rsidR="00786039" w:rsidRPr="00C06236" w:rsidRDefault="00786039" w:rsidP="00786039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0652F54" w14:textId="29187738" w:rsidR="00786039" w:rsidRDefault="00786039" w:rsidP="00786039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0800" behindDoc="1" locked="0" layoutInCell="1" allowOverlap="1" wp14:anchorId="2AA26448" wp14:editId="33A21B86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57785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6039" w14:paraId="258F93E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1C341B3" w14:textId="1DCBC20B" w:rsidR="00786039" w:rsidRPr="00C06236" w:rsidRDefault="00786039" w:rsidP="00786039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ABC4CCA" w14:textId="2CDFE4B5" w:rsidR="00786039" w:rsidRPr="00C06236" w:rsidRDefault="00786039" w:rsidP="00786039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4DAB648" w14:textId="77777777" w:rsidR="00786039" w:rsidRDefault="00786039" w:rsidP="00786039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86039" w14:paraId="5CB9E4F3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02A54D9" w14:textId="2455BCE3" w:rsidR="00786039" w:rsidRPr="00C06236" w:rsidRDefault="00786039" w:rsidP="00786039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305BE55" w14:textId="083C0EBC" w:rsidR="00786039" w:rsidRPr="00C06236" w:rsidRDefault="00786039" w:rsidP="00786039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E6390E1" w14:textId="77777777" w:rsidR="00786039" w:rsidRDefault="00786039" w:rsidP="00786039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86039" w14:paraId="249DE035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91169E" w14:textId="030DF39B" w:rsidR="00786039" w:rsidRPr="00C06236" w:rsidRDefault="00786039" w:rsidP="00786039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31D8B27" w14:textId="4947225A" w:rsidR="00786039" w:rsidRPr="00C06236" w:rsidRDefault="00786039" w:rsidP="00786039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F705C9D" w14:textId="77777777" w:rsidR="00786039" w:rsidRDefault="00786039" w:rsidP="00786039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86039" w14:paraId="3CAFBE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7AF1DAE" w14:textId="48FDB482" w:rsidR="00786039" w:rsidRPr="00C06236" w:rsidRDefault="00786039" w:rsidP="00786039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4128089" w14:textId="4802B997" w:rsidR="00786039" w:rsidRPr="00C06236" w:rsidRDefault="00786039" w:rsidP="00786039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4DA104B" w14:textId="77777777" w:rsidR="00786039" w:rsidRDefault="00786039" w:rsidP="00786039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86039" w14:paraId="0EE6E3E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D3C4DFC" w14:textId="2B96B1F2" w:rsidR="00786039" w:rsidRPr="00C06236" w:rsidRDefault="00786039" w:rsidP="00786039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D8885C0" w14:textId="4F354D75" w:rsidR="00786039" w:rsidRPr="00C06236" w:rsidRDefault="00786039" w:rsidP="00786039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980025A" w14:textId="77777777" w:rsidR="00786039" w:rsidRDefault="00786039" w:rsidP="00786039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86039" w14:paraId="01CA85A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AC0F685" w14:textId="4AE9525A" w:rsidR="00786039" w:rsidRPr="00C06236" w:rsidRDefault="00786039" w:rsidP="00786039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7BE269A" w14:textId="74092028" w:rsidR="00786039" w:rsidRPr="00C06236" w:rsidRDefault="00786039" w:rsidP="00786039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4DBDD6E" w14:textId="77777777" w:rsidR="00786039" w:rsidRDefault="00786039" w:rsidP="00786039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86039" w14:paraId="651C3B60" w14:textId="77777777" w:rsidTr="00313C32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1751B99" w14:textId="1D239A17" w:rsidR="00786039" w:rsidRPr="00C06236" w:rsidRDefault="00786039" w:rsidP="00786039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4B09993" w14:textId="79DB2C0F" w:rsidR="00786039" w:rsidRPr="00C06236" w:rsidRDefault="00786039" w:rsidP="00786039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600507A" w14:textId="77777777" w:rsidR="00786039" w:rsidRDefault="00786039" w:rsidP="00786039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86039" w14:paraId="656F3B8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71EB0AA" w14:textId="68363521" w:rsidR="00786039" w:rsidRPr="00C06236" w:rsidRDefault="00786039" w:rsidP="00786039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F6C149E" w14:textId="02A13298" w:rsidR="00786039" w:rsidRPr="00C06236" w:rsidRDefault="00786039" w:rsidP="00786039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05FC758" w14:textId="77777777" w:rsidR="00786039" w:rsidRDefault="00786039" w:rsidP="00786039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86039" w14:paraId="6AFC5157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74CA673" w14:textId="7D1EB181" w:rsidR="00786039" w:rsidRPr="00C06236" w:rsidRDefault="00786039" w:rsidP="00786039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29A913F" w14:textId="1D8C9C3A" w:rsidR="00786039" w:rsidRPr="00C06236" w:rsidRDefault="00786039" w:rsidP="00786039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EC30750" w14:textId="77777777" w:rsidR="00786039" w:rsidRDefault="00786039" w:rsidP="00786039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86039" w14:paraId="11938A8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CC9692B" w14:textId="365218F0" w:rsidR="00786039" w:rsidRPr="00C06236" w:rsidRDefault="00786039" w:rsidP="00786039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5D48C7D" w14:textId="06938E0D" w:rsidR="00786039" w:rsidRPr="00C06236" w:rsidRDefault="00786039" w:rsidP="00786039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61E403F" w14:textId="77777777" w:rsidR="00786039" w:rsidRDefault="00786039" w:rsidP="00786039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643533A1" w14:textId="77777777" w:rsidR="00E6795C" w:rsidRPr="00E6795C" w:rsidRDefault="00E6795C" w:rsidP="00E6795C">
      <w:pPr>
        <w:rPr>
          <w:lang w:eastAsia="en-US"/>
        </w:rPr>
      </w:pPr>
    </w:p>
    <w:p w14:paraId="680A8D3D" w14:textId="77777777" w:rsidR="00E6795C" w:rsidRPr="00E6795C" w:rsidRDefault="00E6795C" w:rsidP="00E6795C">
      <w:pPr>
        <w:rPr>
          <w:lang w:eastAsia="en-US"/>
        </w:rPr>
      </w:pPr>
    </w:p>
    <w:p w14:paraId="77D9509F" w14:textId="77777777" w:rsidR="00E6795C" w:rsidRPr="00E6795C" w:rsidRDefault="00E6795C" w:rsidP="00E6795C">
      <w:pPr>
        <w:rPr>
          <w:lang w:eastAsia="en-US"/>
        </w:rPr>
      </w:pPr>
    </w:p>
    <w:p w14:paraId="66F6E071" w14:textId="77777777" w:rsidR="00E6795C" w:rsidRPr="00E6795C" w:rsidRDefault="00E6795C" w:rsidP="00E6795C">
      <w:pPr>
        <w:rPr>
          <w:lang w:eastAsia="en-US"/>
        </w:rPr>
      </w:pPr>
    </w:p>
    <w:p w14:paraId="280D327B" w14:textId="77777777" w:rsidR="00E6795C" w:rsidRPr="00E6795C" w:rsidRDefault="00E6795C" w:rsidP="00E6795C">
      <w:pPr>
        <w:rPr>
          <w:lang w:eastAsia="en-US"/>
        </w:rPr>
      </w:pPr>
    </w:p>
    <w:p w14:paraId="1D5673F3" w14:textId="77777777" w:rsidR="00E6795C" w:rsidRPr="00E6795C" w:rsidRDefault="00E6795C" w:rsidP="00E6795C">
      <w:pPr>
        <w:rPr>
          <w:lang w:eastAsia="en-US"/>
        </w:rPr>
      </w:pPr>
    </w:p>
    <w:p w14:paraId="18AAEDE6" w14:textId="77777777" w:rsidR="00E6795C" w:rsidRPr="00E6795C" w:rsidRDefault="00E6795C" w:rsidP="00E6795C">
      <w:pPr>
        <w:rPr>
          <w:lang w:eastAsia="en-US"/>
        </w:rPr>
      </w:pPr>
    </w:p>
    <w:p w14:paraId="70754201" w14:textId="77777777" w:rsidR="00E6795C" w:rsidRPr="00E6795C" w:rsidRDefault="00E6795C" w:rsidP="00E6795C">
      <w:pPr>
        <w:rPr>
          <w:lang w:eastAsia="en-US"/>
        </w:rPr>
      </w:pPr>
    </w:p>
    <w:p w14:paraId="5D721C12" w14:textId="77777777" w:rsidR="00E6795C" w:rsidRPr="00E6795C" w:rsidRDefault="00E6795C" w:rsidP="00E6795C">
      <w:pPr>
        <w:rPr>
          <w:lang w:eastAsia="en-US"/>
        </w:rPr>
      </w:pPr>
    </w:p>
    <w:p w14:paraId="7DABB42E" w14:textId="77777777" w:rsidR="00E6795C" w:rsidRPr="00E6795C" w:rsidRDefault="00E6795C" w:rsidP="00E6795C">
      <w:pPr>
        <w:rPr>
          <w:lang w:eastAsia="en-US"/>
        </w:rPr>
      </w:pPr>
    </w:p>
    <w:p w14:paraId="3F2C3A27" w14:textId="77777777" w:rsidR="00E6795C" w:rsidRPr="00E6795C" w:rsidRDefault="00E6795C" w:rsidP="00E6795C">
      <w:pPr>
        <w:rPr>
          <w:lang w:eastAsia="en-US"/>
        </w:rPr>
      </w:pPr>
    </w:p>
    <w:p w14:paraId="1EBFC44F" w14:textId="77777777" w:rsidR="00E6795C" w:rsidRPr="00E6795C" w:rsidRDefault="00E6795C" w:rsidP="00E6795C">
      <w:pPr>
        <w:rPr>
          <w:lang w:eastAsia="en-US"/>
        </w:rPr>
      </w:pPr>
    </w:p>
    <w:p w14:paraId="3DDAD1E2" w14:textId="77777777" w:rsidR="00E6795C" w:rsidRPr="00E6795C" w:rsidRDefault="00E6795C" w:rsidP="00E6795C">
      <w:pPr>
        <w:rPr>
          <w:lang w:eastAsia="en-US"/>
        </w:rPr>
      </w:pPr>
    </w:p>
    <w:p w14:paraId="0EB29403" w14:textId="77777777" w:rsidR="00E6795C" w:rsidRPr="00E6795C" w:rsidRDefault="00E6795C" w:rsidP="00E6795C">
      <w:pPr>
        <w:rPr>
          <w:lang w:eastAsia="en-US"/>
        </w:rPr>
      </w:pPr>
    </w:p>
    <w:p w14:paraId="73E4E073" w14:textId="77777777" w:rsidR="00E6795C" w:rsidRPr="00E6795C" w:rsidRDefault="00E6795C" w:rsidP="00E6795C">
      <w:pPr>
        <w:rPr>
          <w:lang w:eastAsia="en-US"/>
        </w:rPr>
      </w:pPr>
    </w:p>
    <w:p w14:paraId="2E837FCF" w14:textId="77777777" w:rsidR="00E6795C" w:rsidRPr="00E6795C" w:rsidRDefault="00E6795C" w:rsidP="00E6795C">
      <w:pPr>
        <w:rPr>
          <w:lang w:eastAsia="en-US"/>
        </w:rPr>
      </w:pPr>
    </w:p>
    <w:p w14:paraId="05CAEE90" w14:textId="77777777" w:rsidR="00E6795C" w:rsidRPr="00E6795C" w:rsidRDefault="00E6795C" w:rsidP="00E6795C">
      <w:pPr>
        <w:rPr>
          <w:lang w:eastAsia="en-US"/>
        </w:rPr>
      </w:pPr>
    </w:p>
    <w:p w14:paraId="552EACEE" w14:textId="77777777" w:rsidR="00E6795C" w:rsidRPr="00E6795C" w:rsidRDefault="00E6795C" w:rsidP="00E6795C">
      <w:pPr>
        <w:rPr>
          <w:lang w:eastAsia="en-US"/>
        </w:rPr>
      </w:pPr>
    </w:p>
    <w:p w14:paraId="7AACFD26" w14:textId="77777777" w:rsidR="00E6795C" w:rsidRPr="00E6795C" w:rsidRDefault="00E6795C" w:rsidP="00E6795C">
      <w:pPr>
        <w:rPr>
          <w:lang w:eastAsia="en-US"/>
        </w:rPr>
      </w:pPr>
    </w:p>
    <w:p w14:paraId="5978A113" w14:textId="77777777" w:rsidR="00E6795C" w:rsidRPr="00E6795C" w:rsidRDefault="00E6795C" w:rsidP="00E6795C">
      <w:pPr>
        <w:rPr>
          <w:lang w:eastAsia="en-US"/>
        </w:rPr>
      </w:pPr>
    </w:p>
    <w:p w14:paraId="03C842ED" w14:textId="77777777" w:rsidR="00E6795C" w:rsidRPr="00E6795C" w:rsidRDefault="00E6795C" w:rsidP="00E6795C">
      <w:pPr>
        <w:rPr>
          <w:lang w:eastAsia="en-US"/>
        </w:rPr>
      </w:pPr>
    </w:p>
    <w:p w14:paraId="34BC3C97" w14:textId="77777777" w:rsidR="00E6795C" w:rsidRPr="00E6795C" w:rsidRDefault="00E6795C" w:rsidP="00E6795C">
      <w:pPr>
        <w:rPr>
          <w:lang w:eastAsia="en-US"/>
        </w:rPr>
      </w:pPr>
    </w:p>
    <w:p w14:paraId="346D3310" w14:textId="77777777" w:rsidR="00E6795C" w:rsidRPr="00E6795C" w:rsidRDefault="00E6795C" w:rsidP="00E6795C">
      <w:pPr>
        <w:rPr>
          <w:lang w:eastAsia="en-US"/>
        </w:rPr>
      </w:pPr>
    </w:p>
    <w:p w14:paraId="5C4CCE38" w14:textId="77777777" w:rsidR="00E6795C" w:rsidRPr="00E6795C" w:rsidRDefault="00E6795C" w:rsidP="00E6795C">
      <w:pPr>
        <w:rPr>
          <w:lang w:eastAsia="en-US"/>
        </w:rPr>
      </w:pPr>
    </w:p>
    <w:p w14:paraId="09901948" w14:textId="77777777" w:rsidR="00E6795C" w:rsidRPr="00E6795C" w:rsidRDefault="00E6795C" w:rsidP="00E6795C">
      <w:pPr>
        <w:rPr>
          <w:lang w:eastAsia="en-US"/>
        </w:rPr>
      </w:pPr>
    </w:p>
    <w:p w14:paraId="782697F3" w14:textId="77777777" w:rsidR="00E6795C" w:rsidRPr="00E6795C" w:rsidRDefault="00E6795C" w:rsidP="00E6795C">
      <w:pPr>
        <w:rPr>
          <w:lang w:eastAsia="en-US"/>
        </w:rPr>
      </w:pPr>
    </w:p>
    <w:p w14:paraId="7BA03957" w14:textId="77777777" w:rsidR="00E6795C" w:rsidRPr="00E6795C" w:rsidRDefault="00E6795C" w:rsidP="00E6795C">
      <w:pPr>
        <w:rPr>
          <w:lang w:eastAsia="en-US"/>
        </w:rPr>
      </w:pPr>
    </w:p>
    <w:p w14:paraId="4CC4A661" w14:textId="77777777" w:rsidR="00E6795C" w:rsidRPr="00E6795C" w:rsidRDefault="00E6795C" w:rsidP="00E6795C">
      <w:pPr>
        <w:rPr>
          <w:lang w:eastAsia="en-US"/>
        </w:rPr>
      </w:pPr>
    </w:p>
    <w:p w14:paraId="2F2FC71C" w14:textId="77777777" w:rsidR="00E6795C" w:rsidRPr="00E6795C" w:rsidRDefault="00E6795C" w:rsidP="00E6795C">
      <w:pPr>
        <w:rPr>
          <w:lang w:eastAsia="en-US"/>
        </w:rPr>
      </w:pPr>
    </w:p>
    <w:p w14:paraId="56F637EA" w14:textId="77777777" w:rsidR="00E6795C" w:rsidRPr="00E6795C" w:rsidRDefault="00E6795C" w:rsidP="00E6795C">
      <w:pPr>
        <w:rPr>
          <w:lang w:eastAsia="en-US"/>
        </w:rPr>
      </w:pPr>
    </w:p>
    <w:p w14:paraId="3ECBF56F" w14:textId="77777777" w:rsidR="00E6795C" w:rsidRPr="00E6795C" w:rsidRDefault="00E6795C" w:rsidP="00E6795C">
      <w:pPr>
        <w:rPr>
          <w:lang w:eastAsia="en-US"/>
        </w:rPr>
      </w:pPr>
    </w:p>
    <w:p w14:paraId="31936C9B" w14:textId="77777777" w:rsidR="00E6795C" w:rsidRPr="00E6795C" w:rsidRDefault="00E6795C" w:rsidP="00E6795C">
      <w:pPr>
        <w:rPr>
          <w:lang w:eastAsia="en-US"/>
        </w:rPr>
      </w:pPr>
    </w:p>
    <w:p w14:paraId="7FBA4282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27966B04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5094409C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627F7770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547"/>
        <w:gridCol w:w="512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1E2F79" w:rsidRPr="001E2F79" w14:paraId="69514239" w14:textId="77777777" w:rsidTr="001E2F79">
        <w:trPr>
          <w:trHeight w:val="255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5EA90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47F37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1FD8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8A85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DD45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6873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C916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2B82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DDE4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2820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21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4B96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28BFD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27</w:t>
            </w:r>
          </w:p>
        </w:tc>
      </w:tr>
      <w:tr w:rsidR="001E2F79" w:rsidRPr="001E2F79" w14:paraId="5254FC00" w14:textId="77777777" w:rsidTr="001E2F79">
        <w:trPr>
          <w:trHeight w:val="255"/>
        </w:trPr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D667253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6SR18/4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D064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5815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E99B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C032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EC52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7DB6F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FC68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D569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D664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250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8B7A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964C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350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A651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60EA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450</w:t>
            </w:r>
          </w:p>
        </w:tc>
      </w:tr>
      <w:tr w:rsidR="001E2F79" w:rsidRPr="001E2F79" w14:paraId="1E2DBA24" w14:textId="77777777" w:rsidTr="001E2F79">
        <w:trPr>
          <w:trHeight w:val="255"/>
        </w:trPr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5463BE" w14:textId="77777777" w:rsidR="001E2F79" w:rsidRPr="001E2F79" w:rsidRDefault="001E2F79" w:rsidP="001E2F79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D833E66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4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EFDA8BE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5.5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143F6B20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FD65E4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73ACFAC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53.8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3DA5EB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12F732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A2164C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3E5958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3F668DA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212B8B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903DC0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9DC8D0" w14:textId="77777777" w:rsidR="001E2F79" w:rsidRPr="001E2F79" w:rsidRDefault="001E2F79" w:rsidP="001E2F7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E2F79">
              <w:rPr>
                <w:rFonts w:ascii="Arial" w:hAnsi="Arial" w:cs="Arial"/>
                <w:snapToGrid/>
                <w:color w:val="000000"/>
                <w:lang w:val="es-BO" w:eastAsia="es-BO"/>
              </w:rPr>
              <w:t>22</w:t>
            </w:r>
          </w:p>
        </w:tc>
      </w:tr>
    </w:tbl>
    <w:p w14:paraId="5B4AC42E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37E43" w14:textId="77777777" w:rsidR="00A92A8B" w:rsidRDefault="00A92A8B" w:rsidP="008A3980">
      <w:r>
        <w:separator/>
      </w:r>
    </w:p>
  </w:endnote>
  <w:endnote w:type="continuationSeparator" w:id="0">
    <w:p w14:paraId="66846BF7" w14:textId="77777777" w:rsidR="00A92A8B" w:rsidRDefault="00A92A8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DBDE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F9C30A" wp14:editId="11BC22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FE34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0CE09A9C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2FC9F" w14:textId="77777777" w:rsidR="00A92A8B" w:rsidRDefault="00A92A8B" w:rsidP="008A3980">
      <w:r>
        <w:separator/>
      </w:r>
    </w:p>
  </w:footnote>
  <w:footnote w:type="continuationSeparator" w:id="0">
    <w:p w14:paraId="52D10EB8" w14:textId="77777777" w:rsidR="00A92A8B" w:rsidRDefault="00A92A8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C9F7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390253F2" wp14:editId="295B3BC3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51CCEA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3E2F1216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2ED5B11B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2C10814E" wp14:editId="103D6288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6F82DDA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0A03E442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C5225"/>
    <w:rsid w:val="000C5FB0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40973"/>
    <w:rsid w:val="0024691F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B1DFC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6039"/>
    <w:rsid w:val="007A7DBD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92A8B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879"/>
    <w:rsid w:val="00BD5BD4"/>
    <w:rsid w:val="00BD5D40"/>
    <w:rsid w:val="00C0192C"/>
    <w:rsid w:val="00C0496C"/>
    <w:rsid w:val="00C06236"/>
    <w:rsid w:val="00C10A06"/>
    <w:rsid w:val="00C212DD"/>
    <w:rsid w:val="00C5749B"/>
    <w:rsid w:val="00C922C0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D7B1A"/>
    <w:rsid w:val="00DE1EDF"/>
    <w:rsid w:val="00DE23CD"/>
    <w:rsid w:val="00E064A3"/>
    <w:rsid w:val="00E1779A"/>
    <w:rsid w:val="00E23E8F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0247C8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A314-34FF-4305-88B7-93AA8F6F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10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1342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2023-05-15T19:43:00Z</cp:lastPrinted>
  <dcterms:created xsi:type="dcterms:W3CDTF">2023-05-15T19:50:00Z</dcterms:created>
  <dcterms:modified xsi:type="dcterms:W3CDTF">2023-05-16T18:21:00Z</dcterms:modified>
</cp:coreProperties>
</file>