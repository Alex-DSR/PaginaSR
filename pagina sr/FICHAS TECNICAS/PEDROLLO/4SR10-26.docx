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7E997E94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DF68F6">
        <w:rPr>
          <w:b/>
          <w:color w:val="003377"/>
          <w:w w:val="110"/>
          <w:sz w:val="32"/>
          <w:szCs w:val="32"/>
        </w:rPr>
        <w:t>2</w:t>
      </w:r>
      <w:r w:rsidR="003D7130">
        <w:rPr>
          <w:b/>
          <w:color w:val="003377"/>
          <w:w w:val="110"/>
          <w:sz w:val="32"/>
          <w:szCs w:val="32"/>
        </w:rPr>
        <w:t>6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4D0BB1D2" w:rsidR="00941F63" w:rsidRPr="00C06236" w:rsidRDefault="003D7130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1602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19B0A831" w:rsidR="00941F63" w:rsidRPr="00C06236" w:rsidRDefault="003D7130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160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52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0E70E7E6" w:rsidR="00941F63" w:rsidRPr="00C06236" w:rsidRDefault="003D7130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170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5FB0DEF6" w:rsidR="00941F63" w:rsidRPr="00C06236" w:rsidRDefault="003D7130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D7130" w:rsidRPr="003D7130" w14:paraId="2216C238" w14:textId="77777777" w:rsidTr="003D7130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D1FE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E6A0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4A6F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7B02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F124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BDC2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807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A0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98DE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55D0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EC3F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0500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3D7130" w:rsidRPr="003D7130" w14:paraId="03475EA4" w14:textId="77777777" w:rsidTr="003D7130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E25A36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4SR10/26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7891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4911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C45B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8CDC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9770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4A0C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AE91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2F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643C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20D9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F082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969A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5095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3D7130" w:rsidRPr="003D7130" w14:paraId="09E3B73C" w14:textId="77777777" w:rsidTr="003D7130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6C61" w14:textId="77777777" w:rsidR="003D7130" w:rsidRPr="003D7130" w:rsidRDefault="003D7130" w:rsidP="003D7130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578A4EC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05BE0DA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FCDF359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FD633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D5070F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7C9382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339985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958578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2E13B4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B6A255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110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7E445D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116113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C60612" w14:textId="77777777" w:rsidR="003D7130" w:rsidRPr="003D7130" w:rsidRDefault="003D7130" w:rsidP="003D713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D7130">
              <w:rPr>
                <w:rFonts w:ascii="Arial" w:hAnsi="Arial" w:cs="Arial"/>
                <w:snapToGrid/>
                <w:color w:val="000000"/>
                <w:lang w:val="es-419" w:eastAsia="es-419"/>
              </w:rPr>
              <w:t>52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7354" w14:textId="77777777" w:rsidR="0097454A" w:rsidRDefault="0097454A" w:rsidP="008A3980">
      <w:r>
        <w:separator/>
      </w:r>
    </w:p>
  </w:endnote>
  <w:endnote w:type="continuationSeparator" w:id="0">
    <w:p w14:paraId="4C182629" w14:textId="77777777" w:rsidR="0097454A" w:rsidRDefault="0097454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2163" w14:textId="77777777" w:rsidR="0097454A" w:rsidRDefault="0097454A" w:rsidP="008A3980">
      <w:r>
        <w:separator/>
      </w:r>
    </w:p>
  </w:footnote>
  <w:footnote w:type="continuationSeparator" w:id="0">
    <w:p w14:paraId="36F26798" w14:textId="77777777" w:rsidR="0097454A" w:rsidRDefault="0097454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7454A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2023-05-16T13:46:00Z</cp:lastPrinted>
  <dcterms:created xsi:type="dcterms:W3CDTF">2023-05-16T13:48:00Z</dcterms:created>
  <dcterms:modified xsi:type="dcterms:W3CDTF">2023-05-16T13:49:00Z</dcterms:modified>
</cp:coreProperties>
</file>