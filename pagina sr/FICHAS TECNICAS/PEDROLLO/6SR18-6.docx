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9DE5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1F9354EB" wp14:editId="722D7FB4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29E9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7A8ADA09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 w:rsidR="001E2F79">
        <w:rPr>
          <w:b/>
          <w:color w:val="003377"/>
          <w:w w:val="110"/>
          <w:sz w:val="32"/>
          <w:szCs w:val="32"/>
        </w:rPr>
        <w:t>8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905BF1">
        <w:rPr>
          <w:b/>
          <w:color w:val="003377"/>
          <w:w w:val="110"/>
          <w:sz w:val="32"/>
          <w:szCs w:val="32"/>
        </w:rPr>
        <w:t>6</w:t>
      </w:r>
    </w:p>
    <w:p w14:paraId="3BDB77FE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155EB23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D971453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7F3B82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BED7249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F462F7E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6298A780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04635993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CE7C43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5F62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705F0168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7C5DAE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6CC8E2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5DCC69A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2701D3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1DA564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565EC21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C48171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AA8C12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31FB241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5FE00B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6E262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28BB60F2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82DA3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22775FB0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AA4363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C17842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112F5B5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0D0BB0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2A3D6E1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20736EFC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9EB6A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BD13A9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0C51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255B2D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BB81E7" w14:textId="77777777" w:rsidR="00941F63" w:rsidRPr="00C06236" w:rsidRDefault="00905BF1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632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740B5DDC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7757AE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0F818E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8E11A5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EBD023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45E22E01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731CA54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2CFC6A7C" w14:textId="77777777" w:rsidR="00941F63" w:rsidRPr="00C06236" w:rsidRDefault="0024691F" w:rsidP="001E2F7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1E2F79">
              <w:rPr>
                <w:szCs w:val="20"/>
              </w:rPr>
              <w:t>450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6A8DCF9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5D62BF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05B9EA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5A3E186F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10BC53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0B98A0B3" w14:textId="77777777" w:rsidR="00941F63" w:rsidRPr="00C06236" w:rsidRDefault="00905BF1" w:rsidP="00905BF1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80.5</w:t>
            </w:r>
            <w:r w:rsidR="001E2F79">
              <w:rPr>
                <w:szCs w:val="20"/>
              </w:rPr>
              <w:t xml:space="preserve"> </w:t>
            </w:r>
            <w:r w:rsidR="00E1779A">
              <w:rPr>
                <w:szCs w:val="20"/>
              </w:rPr>
              <w:t xml:space="preserve">– </w:t>
            </w:r>
            <w:r>
              <w:rPr>
                <w:szCs w:val="20"/>
              </w:rPr>
              <w:t>32</w:t>
            </w:r>
            <w:r w:rsidR="00E1779A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959B9D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3B132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5B3CF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3DC23C53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B3C493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72D1BC96" w14:textId="77777777" w:rsidR="00941F63" w:rsidRPr="00C06236" w:rsidRDefault="00905BF1" w:rsidP="00E1779A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81</w:t>
            </w:r>
            <w:r w:rsidR="001E2F7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33CBF2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C7D198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49F17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0DBF9DC6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F9115EA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5C02A313" w14:textId="77777777" w:rsidR="00941F63" w:rsidRPr="00C06236" w:rsidRDefault="00905BF1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32</w:t>
            </w:r>
            <w:r w:rsidR="001E2F7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6C36ED6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23EC95D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3BB6D12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B14761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2B0437CA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5BDD008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869DAB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FF9582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4AC1363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6F8316AA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130972D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6C8872E8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49AD1A5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0D7DFA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655DCD" w14:paraId="45EBEE9E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18709143" w14:textId="24C25702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1817814" w14:textId="4E90B4AD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EE86EB5" w14:textId="6831A7BF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53FD2C51" wp14:editId="19B15827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10795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55DCD" w14:paraId="4C2E21F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72E0D93" w14:textId="20703F98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CCB82A4" w14:textId="0D446F88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65F96EE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55DCD" w14:paraId="774DA80C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0DAFF17" w14:textId="1577688F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C78EBD4" w14:textId="20F2F99D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5FBC8A9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55DCD" w14:paraId="0E98870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934DE73" w14:textId="245EB056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C46D8FC" w14:textId="5F9FA4D6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4FF3B73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55DCD" w14:paraId="6F0F117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C806EEF" w14:textId="0A839E88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62C8F6E" w14:textId="76657363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687492C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55DCD" w14:paraId="70F3091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01F2049" w14:textId="2D088EB5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52660C5" w14:textId="3C578567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C5B2DA6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55DCD" w14:paraId="1A6A177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6B11572" w14:textId="04A59D7C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2907893" w14:textId="60974216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B6E8827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55DCD" w14:paraId="71509DA7" w14:textId="77777777" w:rsidTr="00924437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7312D4CB" w14:textId="25CF2DFF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47A622A" w14:textId="1824479C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614A6D2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55DCD" w14:paraId="53BEF75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CBD07EE" w14:textId="42DBF973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E5FD78" w14:textId="0BFD7916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439AD6D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55DCD" w14:paraId="3A6F720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241FD8" w14:textId="161AFF56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4E68DBD" w14:textId="24C23E84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BD8778E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655DCD" w14:paraId="17CD392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756E19" w14:textId="4AE5113D" w:rsidR="00655DCD" w:rsidRPr="00C06236" w:rsidRDefault="00655DCD" w:rsidP="00655DC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40D97D7" w14:textId="50D32F58" w:rsidR="00655DCD" w:rsidRPr="00C06236" w:rsidRDefault="00655DCD" w:rsidP="00655DC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886D604" w14:textId="77777777" w:rsidR="00655DCD" w:rsidRDefault="00655DCD" w:rsidP="00655DC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3716AE57" w14:textId="77777777" w:rsidR="00E6795C" w:rsidRPr="00E6795C" w:rsidRDefault="00E6795C" w:rsidP="00E6795C">
      <w:pPr>
        <w:rPr>
          <w:lang w:eastAsia="en-US"/>
        </w:rPr>
      </w:pPr>
    </w:p>
    <w:p w14:paraId="7C2B0E47" w14:textId="77777777" w:rsidR="00E6795C" w:rsidRPr="00E6795C" w:rsidRDefault="00E6795C" w:rsidP="00E6795C">
      <w:pPr>
        <w:rPr>
          <w:lang w:eastAsia="en-US"/>
        </w:rPr>
      </w:pPr>
    </w:p>
    <w:p w14:paraId="1ACFAF5C" w14:textId="77777777" w:rsidR="00E6795C" w:rsidRPr="00E6795C" w:rsidRDefault="00E6795C" w:rsidP="00E6795C">
      <w:pPr>
        <w:rPr>
          <w:lang w:eastAsia="en-US"/>
        </w:rPr>
      </w:pPr>
    </w:p>
    <w:p w14:paraId="2C870FC0" w14:textId="77777777" w:rsidR="00E6795C" w:rsidRPr="00E6795C" w:rsidRDefault="00E6795C" w:rsidP="00E6795C">
      <w:pPr>
        <w:rPr>
          <w:lang w:eastAsia="en-US"/>
        </w:rPr>
      </w:pPr>
    </w:p>
    <w:p w14:paraId="5473FC7C" w14:textId="77777777" w:rsidR="00E6795C" w:rsidRPr="00E6795C" w:rsidRDefault="00E6795C" w:rsidP="00E6795C">
      <w:pPr>
        <w:rPr>
          <w:lang w:eastAsia="en-US"/>
        </w:rPr>
      </w:pPr>
    </w:p>
    <w:p w14:paraId="00AA02AF" w14:textId="77777777" w:rsidR="00E6795C" w:rsidRPr="00E6795C" w:rsidRDefault="00E6795C" w:rsidP="00E6795C">
      <w:pPr>
        <w:rPr>
          <w:lang w:eastAsia="en-US"/>
        </w:rPr>
      </w:pPr>
    </w:p>
    <w:p w14:paraId="15359AB1" w14:textId="77777777" w:rsidR="00E6795C" w:rsidRPr="00E6795C" w:rsidRDefault="00E6795C" w:rsidP="00E6795C">
      <w:pPr>
        <w:rPr>
          <w:lang w:eastAsia="en-US"/>
        </w:rPr>
      </w:pPr>
    </w:p>
    <w:p w14:paraId="447C24BC" w14:textId="77777777" w:rsidR="00E6795C" w:rsidRPr="00E6795C" w:rsidRDefault="00E6795C" w:rsidP="00E6795C">
      <w:pPr>
        <w:rPr>
          <w:lang w:eastAsia="en-US"/>
        </w:rPr>
      </w:pPr>
    </w:p>
    <w:p w14:paraId="699A1A9F" w14:textId="77777777" w:rsidR="00E6795C" w:rsidRPr="00E6795C" w:rsidRDefault="00E6795C" w:rsidP="00E6795C">
      <w:pPr>
        <w:rPr>
          <w:lang w:eastAsia="en-US"/>
        </w:rPr>
      </w:pPr>
    </w:p>
    <w:p w14:paraId="57FC3182" w14:textId="77777777" w:rsidR="00E6795C" w:rsidRPr="00E6795C" w:rsidRDefault="00E6795C" w:rsidP="00E6795C">
      <w:pPr>
        <w:rPr>
          <w:lang w:eastAsia="en-US"/>
        </w:rPr>
      </w:pPr>
    </w:p>
    <w:p w14:paraId="010429B6" w14:textId="77777777" w:rsidR="00E6795C" w:rsidRPr="00E6795C" w:rsidRDefault="00E6795C" w:rsidP="00E6795C">
      <w:pPr>
        <w:rPr>
          <w:lang w:eastAsia="en-US"/>
        </w:rPr>
      </w:pPr>
    </w:p>
    <w:p w14:paraId="17C0EAA9" w14:textId="77777777" w:rsidR="00E6795C" w:rsidRPr="00E6795C" w:rsidRDefault="00E6795C" w:rsidP="00E6795C">
      <w:pPr>
        <w:rPr>
          <w:lang w:eastAsia="en-US"/>
        </w:rPr>
      </w:pPr>
    </w:p>
    <w:p w14:paraId="5EF70A12" w14:textId="77777777" w:rsidR="00E6795C" w:rsidRPr="00E6795C" w:rsidRDefault="00E6795C" w:rsidP="00E6795C">
      <w:pPr>
        <w:rPr>
          <w:lang w:eastAsia="en-US"/>
        </w:rPr>
      </w:pPr>
    </w:p>
    <w:p w14:paraId="464A2E1E" w14:textId="77777777" w:rsidR="00E6795C" w:rsidRPr="00E6795C" w:rsidRDefault="00E6795C" w:rsidP="00E6795C">
      <w:pPr>
        <w:rPr>
          <w:lang w:eastAsia="en-US"/>
        </w:rPr>
      </w:pPr>
    </w:p>
    <w:p w14:paraId="26D80154" w14:textId="77777777" w:rsidR="00E6795C" w:rsidRPr="00E6795C" w:rsidRDefault="00E6795C" w:rsidP="00E6795C">
      <w:pPr>
        <w:rPr>
          <w:lang w:eastAsia="en-US"/>
        </w:rPr>
      </w:pPr>
    </w:p>
    <w:p w14:paraId="47B7B17B" w14:textId="77777777" w:rsidR="00E6795C" w:rsidRPr="00E6795C" w:rsidRDefault="00E6795C" w:rsidP="00E6795C">
      <w:pPr>
        <w:rPr>
          <w:lang w:eastAsia="en-US"/>
        </w:rPr>
      </w:pPr>
    </w:p>
    <w:p w14:paraId="6D209DD6" w14:textId="77777777" w:rsidR="00E6795C" w:rsidRPr="00E6795C" w:rsidRDefault="00E6795C" w:rsidP="00E6795C">
      <w:pPr>
        <w:rPr>
          <w:lang w:eastAsia="en-US"/>
        </w:rPr>
      </w:pPr>
    </w:p>
    <w:p w14:paraId="17541900" w14:textId="77777777" w:rsidR="00E6795C" w:rsidRPr="00E6795C" w:rsidRDefault="00E6795C" w:rsidP="00E6795C">
      <w:pPr>
        <w:rPr>
          <w:lang w:eastAsia="en-US"/>
        </w:rPr>
      </w:pPr>
    </w:p>
    <w:p w14:paraId="104FCB07" w14:textId="77777777" w:rsidR="00E6795C" w:rsidRPr="00E6795C" w:rsidRDefault="00E6795C" w:rsidP="00E6795C">
      <w:pPr>
        <w:rPr>
          <w:lang w:eastAsia="en-US"/>
        </w:rPr>
      </w:pPr>
    </w:p>
    <w:p w14:paraId="602C7D98" w14:textId="77777777" w:rsidR="00E6795C" w:rsidRPr="00E6795C" w:rsidRDefault="00E6795C" w:rsidP="00E6795C">
      <w:pPr>
        <w:rPr>
          <w:lang w:eastAsia="en-US"/>
        </w:rPr>
      </w:pPr>
    </w:p>
    <w:p w14:paraId="25DB16F3" w14:textId="77777777" w:rsidR="00E6795C" w:rsidRPr="00E6795C" w:rsidRDefault="00E6795C" w:rsidP="00E6795C">
      <w:pPr>
        <w:rPr>
          <w:lang w:eastAsia="en-US"/>
        </w:rPr>
      </w:pPr>
    </w:p>
    <w:p w14:paraId="610C1CE0" w14:textId="77777777" w:rsidR="00E6795C" w:rsidRPr="00E6795C" w:rsidRDefault="00E6795C" w:rsidP="00E6795C">
      <w:pPr>
        <w:rPr>
          <w:lang w:eastAsia="en-US"/>
        </w:rPr>
      </w:pPr>
    </w:p>
    <w:p w14:paraId="28BCAAD9" w14:textId="77777777" w:rsidR="00E6795C" w:rsidRPr="00E6795C" w:rsidRDefault="00E6795C" w:rsidP="00E6795C">
      <w:pPr>
        <w:rPr>
          <w:lang w:eastAsia="en-US"/>
        </w:rPr>
      </w:pPr>
    </w:p>
    <w:p w14:paraId="68F308C4" w14:textId="77777777" w:rsidR="00E6795C" w:rsidRPr="00E6795C" w:rsidRDefault="00E6795C" w:rsidP="00E6795C">
      <w:pPr>
        <w:rPr>
          <w:lang w:eastAsia="en-US"/>
        </w:rPr>
      </w:pPr>
    </w:p>
    <w:p w14:paraId="4EA44169" w14:textId="77777777" w:rsidR="00E6795C" w:rsidRPr="00E6795C" w:rsidRDefault="00E6795C" w:rsidP="00E6795C">
      <w:pPr>
        <w:rPr>
          <w:lang w:eastAsia="en-US"/>
        </w:rPr>
      </w:pPr>
    </w:p>
    <w:p w14:paraId="0E6E3CCD" w14:textId="77777777" w:rsidR="00E6795C" w:rsidRPr="00E6795C" w:rsidRDefault="00E6795C" w:rsidP="00E6795C">
      <w:pPr>
        <w:rPr>
          <w:lang w:eastAsia="en-US"/>
        </w:rPr>
      </w:pPr>
    </w:p>
    <w:p w14:paraId="361F4E47" w14:textId="77777777" w:rsidR="00E6795C" w:rsidRPr="00E6795C" w:rsidRDefault="00E6795C" w:rsidP="00E6795C">
      <w:pPr>
        <w:rPr>
          <w:lang w:eastAsia="en-US"/>
        </w:rPr>
      </w:pPr>
    </w:p>
    <w:p w14:paraId="6A0AD068" w14:textId="77777777" w:rsidR="00E6795C" w:rsidRPr="00E6795C" w:rsidRDefault="00E6795C" w:rsidP="00E6795C">
      <w:pPr>
        <w:rPr>
          <w:lang w:eastAsia="en-US"/>
        </w:rPr>
      </w:pPr>
    </w:p>
    <w:p w14:paraId="3BEA2516" w14:textId="77777777" w:rsidR="00E6795C" w:rsidRPr="00E6795C" w:rsidRDefault="00E6795C" w:rsidP="00E6795C">
      <w:pPr>
        <w:rPr>
          <w:lang w:eastAsia="en-US"/>
        </w:rPr>
      </w:pPr>
    </w:p>
    <w:p w14:paraId="209D87C6" w14:textId="77777777" w:rsidR="00E6795C" w:rsidRPr="00E6795C" w:rsidRDefault="00E6795C" w:rsidP="00E6795C">
      <w:pPr>
        <w:rPr>
          <w:lang w:eastAsia="en-US"/>
        </w:rPr>
      </w:pPr>
    </w:p>
    <w:p w14:paraId="566E750B" w14:textId="77777777" w:rsidR="00E6795C" w:rsidRPr="00E6795C" w:rsidRDefault="00E6795C" w:rsidP="00E6795C">
      <w:pPr>
        <w:rPr>
          <w:lang w:eastAsia="en-US"/>
        </w:rPr>
      </w:pPr>
    </w:p>
    <w:p w14:paraId="668D1716" w14:textId="77777777" w:rsidR="00E6795C" w:rsidRPr="00E6795C" w:rsidRDefault="00E6795C" w:rsidP="00E6795C">
      <w:pPr>
        <w:rPr>
          <w:lang w:eastAsia="en-US"/>
        </w:rPr>
      </w:pPr>
    </w:p>
    <w:p w14:paraId="4DBB9D01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1830C6D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B807C01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5B21F40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547"/>
        <w:gridCol w:w="512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905BF1" w:rsidRPr="00905BF1" w14:paraId="5D597AAB" w14:textId="77777777" w:rsidTr="00905BF1">
        <w:trPr>
          <w:trHeight w:val="28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A8256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EB06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E720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74F7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1D5B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23B8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26C1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9CF2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B9CC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7E56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57B2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392F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27</w:t>
            </w:r>
          </w:p>
        </w:tc>
      </w:tr>
      <w:tr w:rsidR="00905BF1" w:rsidRPr="00905BF1" w14:paraId="1500FE1D" w14:textId="77777777" w:rsidTr="00905BF1">
        <w:trPr>
          <w:trHeight w:val="285"/>
        </w:trPr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CC3CD9C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6SR18/6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AB32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689F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4BDE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4EA7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2FB1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56AB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AEE4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59B0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8E42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61AE0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ACE4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630F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28E6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450</w:t>
            </w:r>
          </w:p>
        </w:tc>
      </w:tr>
      <w:tr w:rsidR="00905BF1" w:rsidRPr="00905BF1" w14:paraId="065FC03D" w14:textId="77777777" w:rsidTr="00905BF1">
        <w:trPr>
          <w:trHeight w:val="285"/>
        </w:trPr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214A11" w14:textId="77777777" w:rsidR="00905BF1" w:rsidRPr="00905BF1" w:rsidRDefault="00905BF1" w:rsidP="00905BF1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2235C79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5.5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19F4FD2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27C5F82B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CE4B08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2161B3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80.5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ADEA2A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FD3ACE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C5B9BF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737DBF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ABEC6A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998B27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7C3F8B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9E924F" w14:textId="77777777" w:rsidR="00905BF1" w:rsidRPr="00905BF1" w:rsidRDefault="00905BF1" w:rsidP="00905BF1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05BF1">
              <w:rPr>
                <w:rFonts w:ascii="Arial" w:hAnsi="Arial" w:cs="Arial"/>
                <w:snapToGrid/>
                <w:color w:val="000000"/>
                <w:lang w:val="es-BO" w:eastAsia="es-BO"/>
              </w:rPr>
              <w:t>32</w:t>
            </w:r>
          </w:p>
        </w:tc>
      </w:tr>
    </w:tbl>
    <w:p w14:paraId="225E87FA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BD0D" w14:textId="77777777" w:rsidR="000C20D0" w:rsidRDefault="000C20D0" w:rsidP="008A3980">
      <w:r>
        <w:separator/>
      </w:r>
    </w:p>
  </w:endnote>
  <w:endnote w:type="continuationSeparator" w:id="0">
    <w:p w14:paraId="32A14FEA" w14:textId="77777777" w:rsidR="000C20D0" w:rsidRDefault="000C20D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79A6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C904CF6" wp14:editId="36E53ED4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A55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0B78C27B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4E82" w14:textId="77777777" w:rsidR="000C20D0" w:rsidRDefault="000C20D0" w:rsidP="008A3980">
      <w:r>
        <w:separator/>
      </w:r>
    </w:p>
  </w:footnote>
  <w:footnote w:type="continuationSeparator" w:id="0">
    <w:p w14:paraId="6E6BFA34" w14:textId="77777777" w:rsidR="000C20D0" w:rsidRDefault="000C20D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6A49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310BCD87" wp14:editId="2CD88C63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463B20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35714D8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3EC74A42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A8E6B5D" wp14:editId="14B98782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7E788AC2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71702AEF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C20D0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40973"/>
    <w:rsid w:val="0024691F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74F14"/>
    <w:rsid w:val="0048170D"/>
    <w:rsid w:val="004855A3"/>
    <w:rsid w:val="00487AAB"/>
    <w:rsid w:val="00490F9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5DCD"/>
    <w:rsid w:val="00657DA6"/>
    <w:rsid w:val="006736DE"/>
    <w:rsid w:val="006748B4"/>
    <w:rsid w:val="0067596E"/>
    <w:rsid w:val="00677B26"/>
    <w:rsid w:val="00681E99"/>
    <w:rsid w:val="00684473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A7DBD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496C"/>
    <w:rsid w:val="00C06236"/>
    <w:rsid w:val="00C10A06"/>
    <w:rsid w:val="00C212DD"/>
    <w:rsid w:val="00C5749B"/>
    <w:rsid w:val="00C922C0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10B803A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CCEF-F2C8-41A5-BB6D-9F3AB1E2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1344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2023-05-15T19:52:00Z</cp:lastPrinted>
  <dcterms:created xsi:type="dcterms:W3CDTF">2023-05-15T20:00:00Z</dcterms:created>
  <dcterms:modified xsi:type="dcterms:W3CDTF">2023-05-16T18:20:00Z</dcterms:modified>
</cp:coreProperties>
</file>