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BE03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32613A42" wp14:editId="5704BB36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B7385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241BADE1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 w:rsidR="001E2F79">
        <w:rPr>
          <w:b/>
          <w:color w:val="003377"/>
          <w:w w:val="110"/>
          <w:sz w:val="32"/>
          <w:szCs w:val="32"/>
        </w:rPr>
        <w:t>8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783A82">
        <w:rPr>
          <w:b/>
          <w:color w:val="003377"/>
          <w:w w:val="110"/>
          <w:sz w:val="32"/>
          <w:szCs w:val="32"/>
        </w:rPr>
        <w:t>1</w:t>
      </w:r>
      <w:r w:rsidR="007B3A6A">
        <w:rPr>
          <w:b/>
          <w:color w:val="003377"/>
          <w:w w:val="110"/>
          <w:sz w:val="32"/>
          <w:szCs w:val="32"/>
        </w:rPr>
        <w:t>8</w:t>
      </w:r>
    </w:p>
    <w:p w14:paraId="54EA4E41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7F8FF64F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BC8F253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7052468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B5283D9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98DC0B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E3E8563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7279157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0E9429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AD5C1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58B212FA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28EE50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F40537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3F3CDB1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A39C4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45CA8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6177DA4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DFF022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02A33B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0298664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CADADD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F3CD1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1D0F5148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6FAE08E7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6BACE38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B987C0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DBB26E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6E58D6D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135D3E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90E7BB6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170E902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2A2DB1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CBCAC3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D28B60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DB9C1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FFA94C" w14:textId="77777777" w:rsidR="00941F63" w:rsidRPr="00C06236" w:rsidRDefault="00C303D3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1198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10E7084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4BD870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5F112D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6CCE5F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535ED8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434CE54D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0A362FC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5BD42C9A" w14:textId="77777777" w:rsidR="00941F63" w:rsidRPr="00C06236" w:rsidRDefault="0024691F" w:rsidP="00C303D3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1E2F79">
              <w:rPr>
                <w:szCs w:val="20"/>
              </w:rPr>
              <w:t>450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75BFF01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F6A0AD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022E3FA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1372DC17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805899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077BABA4" w14:textId="77777777" w:rsidR="00941F63" w:rsidRPr="00C06236" w:rsidRDefault="00C303D3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242 – 96 m</w:t>
            </w:r>
          </w:p>
        </w:tc>
        <w:tc>
          <w:tcPr>
            <w:tcW w:w="425" w:type="dxa"/>
            <w:shd w:val="clear" w:color="auto" w:fill="auto"/>
          </w:tcPr>
          <w:p w14:paraId="2E7460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1B8818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4EE34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7E44292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8720D09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0A6AF255" w14:textId="77777777" w:rsidR="00941F63" w:rsidRPr="00C06236" w:rsidRDefault="00C303D3" w:rsidP="00C303D3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244 m</w:t>
            </w:r>
          </w:p>
        </w:tc>
        <w:tc>
          <w:tcPr>
            <w:tcW w:w="425" w:type="dxa"/>
            <w:shd w:val="clear" w:color="auto" w:fill="auto"/>
          </w:tcPr>
          <w:p w14:paraId="43DF551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9D0EFC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8BB8F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5A47DA02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7ECCC2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726123DF" w14:textId="77777777" w:rsidR="00941F63" w:rsidRPr="00C06236" w:rsidRDefault="00C303D3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96 m</w:t>
            </w:r>
          </w:p>
        </w:tc>
        <w:tc>
          <w:tcPr>
            <w:tcW w:w="425" w:type="dxa"/>
            <w:shd w:val="clear" w:color="auto" w:fill="auto"/>
          </w:tcPr>
          <w:p w14:paraId="13AA203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00A1CD26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4B5C2BE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1836934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7967B319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1A4EC3A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AB514B7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FE8A70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18D3367B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2A0E1D7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7A8CDCB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8FCD9D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673EA45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9345CA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6D0ACC" w14:paraId="4D299C37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79DDCEEB" w14:textId="354CC8DC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D57FD17" w14:textId="5DC27BB5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3952E9A" w14:textId="0B3B6110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0007547F" wp14:editId="13A56A2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-53975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D0ACC" w14:paraId="7863EC8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05AD4C1" w14:textId="0910BC27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7A0C3BC" w14:textId="620EDF23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D81D20B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3785BE8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C75CCB0" w14:textId="6F9319AE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E3A4717" w14:textId="794D0B7D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CC61E50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0DB6FA6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0EBF8BF" w14:textId="1BBEAE2D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7B282D8" w14:textId="7D2CC03F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6524893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6DD4394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FB13ACD" w14:textId="38D8312A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9AE35" w14:textId="58E2F0E6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30CD1AB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5EA833E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1A54BEF" w14:textId="15407CD3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D5EB0B8" w14:textId="66017940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4AE52B7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3C689C1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5DC4E2E" w14:textId="61957AD8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FB02111" w14:textId="3E968E34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2F14172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394E799F" w14:textId="77777777" w:rsidTr="001B0E0A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1437F000" w14:textId="30DA43A6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0FEEFD7" w14:textId="4061FA37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F43DBA8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584C38A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29CAE71" w14:textId="09C8F1B1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FDCEB30" w14:textId="7CECC161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374482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0842241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F25F0DF" w14:textId="21C39B47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D96A088" w14:textId="6828C224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699759F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D0ACC" w14:paraId="6F6968A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C702DB8" w14:textId="7EACC6A0" w:rsidR="006D0ACC" w:rsidRPr="00C06236" w:rsidRDefault="006D0ACC" w:rsidP="006D0A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696ED19" w14:textId="454CE960" w:rsidR="006D0ACC" w:rsidRPr="00C06236" w:rsidRDefault="006D0ACC" w:rsidP="006D0AC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712984D" w14:textId="77777777" w:rsidR="006D0ACC" w:rsidRDefault="006D0ACC" w:rsidP="006D0AC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39E00491" w14:textId="77777777" w:rsidR="00E6795C" w:rsidRPr="00E6795C" w:rsidRDefault="00E6795C" w:rsidP="00E6795C">
      <w:pPr>
        <w:rPr>
          <w:lang w:eastAsia="en-US"/>
        </w:rPr>
      </w:pPr>
    </w:p>
    <w:p w14:paraId="621BEFF0" w14:textId="77777777" w:rsidR="00E6795C" w:rsidRPr="00E6795C" w:rsidRDefault="00E6795C" w:rsidP="00E6795C">
      <w:pPr>
        <w:rPr>
          <w:lang w:eastAsia="en-US"/>
        </w:rPr>
      </w:pPr>
    </w:p>
    <w:p w14:paraId="64D0AC0B" w14:textId="77777777" w:rsidR="00E6795C" w:rsidRPr="00E6795C" w:rsidRDefault="00E6795C" w:rsidP="00E6795C">
      <w:pPr>
        <w:rPr>
          <w:lang w:eastAsia="en-US"/>
        </w:rPr>
      </w:pPr>
    </w:p>
    <w:p w14:paraId="34650461" w14:textId="77777777" w:rsidR="00E6795C" w:rsidRPr="00E6795C" w:rsidRDefault="00E6795C" w:rsidP="00E6795C">
      <w:pPr>
        <w:rPr>
          <w:lang w:eastAsia="en-US"/>
        </w:rPr>
      </w:pPr>
    </w:p>
    <w:p w14:paraId="2265C3AC" w14:textId="77777777" w:rsidR="00E6795C" w:rsidRPr="00E6795C" w:rsidRDefault="00E6795C" w:rsidP="00E6795C">
      <w:pPr>
        <w:rPr>
          <w:lang w:eastAsia="en-US"/>
        </w:rPr>
      </w:pPr>
    </w:p>
    <w:p w14:paraId="35106D6F" w14:textId="77777777" w:rsidR="00E6795C" w:rsidRPr="00E6795C" w:rsidRDefault="00E6795C" w:rsidP="00E6795C">
      <w:pPr>
        <w:rPr>
          <w:lang w:eastAsia="en-US"/>
        </w:rPr>
      </w:pPr>
    </w:p>
    <w:p w14:paraId="52430DE5" w14:textId="77777777" w:rsidR="00E6795C" w:rsidRPr="00E6795C" w:rsidRDefault="00E6795C" w:rsidP="00E6795C">
      <w:pPr>
        <w:rPr>
          <w:lang w:eastAsia="en-US"/>
        </w:rPr>
      </w:pPr>
    </w:p>
    <w:p w14:paraId="7178EA79" w14:textId="77777777" w:rsidR="00E6795C" w:rsidRPr="00E6795C" w:rsidRDefault="00E6795C" w:rsidP="00E6795C">
      <w:pPr>
        <w:rPr>
          <w:lang w:eastAsia="en-US"/>
        </w:rPr>
      </w:pPr>
    </w:p>
    <w:p w14:paraId="46C80D75" w14:textId="77777777" w:rsidR="00E6795C" w:rsidRPr="00E6795C" w:rsidRDefault="00E6795C" w:rsidP="00E6795C">
      <w:pPr>
        <w:rPr>
          <w:lang w:eastAsia="en-US"/>
        </w:rPr>
      </w:pPr>
    </w:p>
    <w:p w14:paraId="03B911C2" w14:textId="77777777" w:rsidR="00E6795C" w:rsidRPr="00E6795C" w:rsidRDefault="00E6795C" w:rsidP="00E6795C">
      <w:pPr>
        <w:rPr>
          <w:lang w:eastAsia="en-US"/>
        </w:rPr>
      </w:pPr>
    </w:p>
    <w:p w14:paraId="6DEAE131" w14:textId="77777777" w:rsidR="00E6795C" w:rsidRPr="00E6795C" w:rsidRDefault="00E6795C" w:rsidP="00E6795C">
      <w:pPr>
        <w:rPr>
          <w:lang w:eastAsia="en-US"/>
        </w:rPr>
      </w:pPr>
    </w:p>
    <w:p w14:paraId="66CE0AF6" w14:textId="77777777" w:rsidR="00E6795C" w:rsidRPr="00E6795C" w:rsidRDefault="00E6795C" w:rsidP="00E6795C">
      <w:pPr>
        <w:rPr>
          <w:lang w:eastAsia="en-US"/>
        </w:rPr>
      </w:pPr>
    </w:p>
    <w:p w14:paraId="09876A72" w14:textId="77777777" w:rsidR="00E6795C" w:rsidRPr="00E6795C" w:rsidRDefault="00E6795C" w:rsidP="00E6795C">
      <w:pPr>
        <w:rPr>
          <w:lang w:eastAsia="en-US"/>
        </w:rPr>
      </w:pPr>
    </w:p>
    <w:p w14:paraId="2B0B3A2F" w14:textId="77777777" w:rsidR="00E6795C" w:rsidRPr="00E6795C" w:rsidRDefault="00E6795C" w:rsidP="00E6795C">
      <w:pPr>
        <w:rPr>
          <w:lang w:eastAsia="en-US"/>
        </w:rPr>
      </w:pPr>
    </w:p>
    <w:p w14:paraId="68C3DB56" w14:textId="77777777" w:rsidR="00E6795C" w:rsidRPr="00E6795C" w:rsidRDefault="00E6795C" w:rsidP="00E6795C">
      <w:pPr>
        <w:rPr>
          <w:lang w:eastAsia="en-US"/>
        </w:rPr>
      </w:pPr>
    </w:p>
    <w:p w14:paraId="3CC27046" w14:textId="77777777" w:rsidR="00E6795C" w:rsidRPr="00E6795C" w:rsidRDefault="00E6795C" w:rsidP="00E6795C">
      <w:pPr>
        <w:rPr>
          <w:lang w:eastAsia="en-US"/>
        </w:rPr>
      </w:pPr>
    </w:p>
    <w:p w14:paraId="0A59F4D7" w14:textId="77777777" w:rsidR="00E6795C" w:rsidRPr="00E6795C" w:rsidRDefault="00E6795C" w:rsidP="00E6795C">
      <w:pPr>
        <w:rPr>
          <w:lang w:eastAsia="en-US"/>
        </w:rPr>
      </w:pPr>
    </w:p>
    <w:p w14:paraId="3812938E" w14:textId="77777777" w:rsidR="00E6795C" w:rsidRPr="00E6795C" w:rsidRDefault="00E6795C" w:rsidP="00E6795C">
      <w:pPr>
        <w:rPr>
          <w:lang w:eastAsia="en-US"/>
        </w:rPr>
      </w:pPr>
    </w:p>
    <w:p w14:paraId="3BB371F2" w14:textId="77777777" w:rsidR="00E6795C" w:rsidRPr="00E6795C" w:rsidRDefault="00E6795C" w:rsidP="00E6795C">
      <w:pPr>
        <w:rPr>
          <w:lang w:eastAsia="en-US"/>
        </w:rPr>
      </w:pPr>
    </w:p>
    <w:p w14:paraId="6E273611" w14:textId="77777777" w:rsidR="00E6795C" w:rsidRPr="00E6795C" w:rsidRDefault="00E6795C" w:rsidP="00E6795C">
      <w:pPr>
        <w:rPr>
          <w:lang w:eastAsia="en-US"/>
        </w:rPr>
      </w:pPr>
    </w:p>
    <w:p w14:paraId="71520C41" w14:textId="77777777" w:rsidR="00E6795C" w:rsidRPr="00E6795C" w:rsidRDefault="00E6795C" w:rsidP="00E6795C">
      <w:pPr>
        <w:rPr>
          <w:lang w:eastAsia="en-US"/>
        </w:rPr>
      </w:pPr>
    </w:p>
    <w:p w14:paraId="73AD10F9" w14:textId="77777777" w:rsidR="00E6795C" w:rsidRPr="00E6795C" w:rsidRDefault="00E6795C" w:rsidP="00E6795C">
      <w:pPr>
        <w:rPr>
          <w:lang w:eastAsia="en-US"/>
        </w:rPr>
      </w:pPr>
    </w:p>
    <w:p w14:paraId="517107EF" w14:textId="77777777" w:rsidR="00E6795C" w:rsidRPr="00E6795C" w:rsidRDefault="00E6795C" w:rsidP="00E6795C">
      <w:pPr>
        <w:rPr>
          <w:lang w:eastAsia="en-US"/>
        </w:rPr>
      </w:pPr>
    </w:p>
    <w:p w14:paraId="784A2FD1" w14:textId="77777777" w:rsidR="00E6795C" w:rsidRPr="00E6795C" w:rsidRDefault="00E6795C" w:rsidP="00E6795C">
      <w:pPr>
        <w:rPr>
          <w:lang w:eastAsia="en-US"/>
        </w:rPr>
      </w:pPr>
    </w:p>
    <w:p w14:paraId="51195684" w14:textId="77777777" w:rsidR="00E6795C" w:rsidRPr="00E6795C" w:rsidRDefault="00E6795C" w:rsidP="00E6795C">
      <w:pPr>
        <w:rPr>
          <w:lang w:eastAsia="en-US"/>
        </w:rPr>
      </w:pPr>
    </w:p>
    <w:p w14:paraId="5418EDE1" w14:textId="77777777" w:rsidR="00E6795C" w:rsidRPr="00E6795C" w:rsidRDefault="00E6795C" w:rsidP="00E6795C">
      <w:pPr>
        <w:rPr>
          <w:lang w:eastAsia="en-US"/>
        </w:rPr>
      </w:pPr>
    </w:p>
    <w:p w14:paraId="5B6AA81A" w14:textId="77777777" w:rsidR="00E6795C" w:rsidRPr="00E6795C" w:rsidRDefault="00E6795C" w:rsidP="00E6795C">
      <w:pPr>
        <w:rPr>
          <w:lang w:eastAsia="en-US"/>
        </w:rPr>
      </w:pPr>
    </w:p>
    <w:p w14:paraId="25BFE5B5" w14:textId="77777777" w:rsidR="00E6795C" w:rsidRPr="00E6795C" w:rsidRDefault="00E6795C" w:rsidP="00E6795C">
      <w:pPr>
        <w:rPr>
          <w:lang w:eastAsia="en-US"/>
        </w:rPr>
      </w:pPr>
    </w:p>
    <w:p w14:paraId="4DDC18AF" w14:textId="77777777" w:rsidR="00E6795C" w:rsidRPr="00E6795C" w:rsidRDefault="00E6795C" w:rsidP="00E6795C">
      <w:pPr>
        <w:rPr>
          <w:lang w:eastAsia="en-US"/>
        </w:rPr>
      </w:pPr>
    </w:p>
    <w:p w14:paraId="0FABD9CE" w14:textId="77777777" w:rsidR="00E6795C" w:rsidRPr="00E6795C" w:rsidRDefault="00E6795C" w:rsidP="00E6795C">
      <w:pPr>
        <w:rPr>
          <w:lang w:eastAsia="en-US"/>
        </w:rPr>
      </w:pPr>
    </w:p>
    <w:p w14:paraId="4ECF5A59" w14:textId="77777777" w:rsidR="00E6795C" w:rsidRPr="00E6795C" w:rsidRDefault="00E6795C" w:rsidP="00E6795C">
      <w:pPr>
        <w:rPr>
          <w:lang w:eastAsia="en-US"/>
        </w:rPr>
      </w:pPr>
    </w:p>
    <w:p w14:paraId="03C9F01D" w14:textId="77777777" w:rsidR="00E6795C" w:rsidRPr="00E6795C" w:rsidRDefault="00E6795C" w:rsidP="00E6795C">
      <w:pPr>
        <w:rPr>
          <w:lang w:eastAsia="en-US"/>
        </w:rPr>
      </w:pPr>
    </w:p>
    <w:p w14:paraId="750D2B9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154E8D16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1874C41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3E85032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08"/>
        <w:gridCol w:w="47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C303D3" w:rsidRPr="00C303D3" w14:paraId="1D0E3ADE" w14:textId="77777777" w:rsidTr="00C303D3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5AE3B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D6F1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964C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A4AD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23C5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E269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8D96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6798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1CAF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3466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0A31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CB2C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27</w:t>
            </w:r>
          </w:p>
        </w:tc>
      </w:tr>
      <w:tr w:rsidR="00C303D3" w:rsidRPr="00C303D3" w14:paraId="5D5A6310" w14:textId="77777777" w:rsidTr="00C303D3">
        <w:trPr>
          <w:trHeight w:val="28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5F50EFF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6SR18/18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16E4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2E4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CB67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21CE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D18C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F6A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CA2E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3B26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0521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CB83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1244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A4F4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EDD9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450</w:t>
            </w:r>
          </w:p>
        </w:tc>
      </w:tr>
      <w:tr w:rsidR="00C303D3" w:rsidRPr="00C303D3" w14:paraId="499DFBE5" w14:textId="77777777" w:rsidTr="00C303D3">
        <w:trPr>
          <w:trHeight w:val="28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756B8" w14:textId="77777777" w:rsidR="00C303D3" w:rsidRPr="00C303D3" w:rsidRDefault="00C303D3" w:rsidP="00C303D3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BE6BEFE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E39CA58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A149B64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9A03E6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946DB6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41D32F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4F7369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0B6BF9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39E75B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206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6D54DE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5D9514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2CDE3B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135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565F97" w14:textId="77777777" w:rsidR="00C303D3" w:rsidRPr="00C303D3" w:rsidRDefault="00C303D3" w:rsidP="00C303D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303D3">
              <w:rPr>
                <w:rFonts w:ascii="Arial" w:hAnsi="Arial" w:cs="Arial"/>
                <w:snapToGrid/>
                <w:color w:val="000000"/>
                <w:lang w:val="es-BO" w:eastAsia="es-BO"/>
              </w:rPr>
              <w:t>96</w:t>
            </w:r>
          </w:p>
        </w:tc>
      </w:tr>
    </w:tbl>
    <w:p w14:paraId="4CD56A7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EA78" w14:textId="77777777" w:rsidR="007B4616" w:rsidRDefault="007B4616" w:rsidP="008A3980">
      <w:r>
        <w:separator/>
      </w:r>
    </w:p>
  </w:endnote>
  <w:endnote w:type="continuationSeparator" w:id="0">
    <w:p w14:paraId="3CDB8ADC" w14:textId="77777777" w:rsidR="007B4616" w:rsidRDefault="007B461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7FE7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B6886F" wp14:editId="0E9D0A3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316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039A8FD2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0D9F" w14:textId="77777777" w:rsidR="007B4616" w:rsidRDefault="007B4616" w:rsidP="008A3980">
      <w:r>
        <w:separator/>
      </w:r>
    </w:p>
  </w:footnote>
  <w:footnote w:type="continuationSeparator" w:id="0">
    <w:p w14:paraId="0ACFB237" w14:textId="77777777" w:rsidR="007B4616" w:rsidRDefault="007B461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43D0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57A13C8" wp14:editId="6755E13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54DB8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64F3467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3E2122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64AD8A57" wp14:editId="70A10E82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72E019DE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1A4D4B78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0AC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B4616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B2E58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489B42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175B-BB77-4E0D-AA11-F4083FAA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1352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2023-05-15T20:09:00Z</cp:lastPrinted>
  <dcterms:created xsi:type="dcterms:W3CDTF">2023-05-15T20:09:00Z</dcterms:created>
  <dcterms:modified xsi:type="dcterms:W3CDTF">2023-05-16T18:16:00Z</dcterms:modified>
</cp:coreProperties>
</file>