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A7BF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2C6DC8F3" wp14:editId="0AC2E527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930D1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129C4E0C" w14:textId="17803400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6331BC">
        <w:rPr>
          <w:b/>
          <w:color w:val="003377"/>
          <w:w w:val="110"/>
          <w:sz w:val="32"/>
          <w:szCs w:val="32"/>
        </w:rPr>
        <w:t>36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0E6C55">
        <w:rPr>
          <w:b/>
          <w:color w:val="003377"/>
          <w:w w:val="110"/>
          <w:sz w:val="32"/>
          <w:szCs w:val="32"/>
        </w:rPr>
        <w:t>1</w:t>
      </w:r>
      <w:r w:rsidR="006D1827">
        <w:rPr>
          <w:b/>
          <w:color w:val="003377"/>
          <w:w w:val="110"/>
          <w:sz w:val="32"/>
          <w:szCs w:val="32"/>
        </w:rPr>
        <w:t>1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55428DD7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6AE2E0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C8E6DE9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F1B68E0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9931C1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0BA85E9E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4AB10CC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548650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584A94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573200FB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45C88B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F5545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7158877C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5442E9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BB6FA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68B83B7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ECEAC4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B434C0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3E374D3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C5282C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70DBE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68B0CFE8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6224F0D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50E4A06C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A9A98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EB0EFA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1FAA5F1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60EE02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3B9259B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2624DB4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DEB256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06B5E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297D8F3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0EC66F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378CE5" w14:textId="77777777" w:rsidR="00941F63" w:rsidRPr="00C06236" w:rsidRDefault="0020111E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1613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733DFFCF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EFCDB1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56E6A0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E5A86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07AD4A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1986509D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2C8B97E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024FE59F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4E28B0A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0A0E7AE6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688D8DD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10D835E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0CF47A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3AFD1A2D" w14:textId="77777777" w:rsidR="00941F63" w:rsidRPr="00C06236" w:rsidRDefault="006D1827" w:rsidP="006D1827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123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37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1AE20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15207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AE0A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2B24232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199190A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796275F6" w14:textId="77777777" w:rsidR="00941F63" w:rsidRPr="00C06236" w:rsidRDefault="006D1827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129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51545C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C74FC1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F7FFF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07BA16E4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2465DA1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726BE03E" w14:textId="77777777" w:rsidR="00941F63" w:rsidRPr="00C06236" w:rsidRDefault="006D1827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37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2F86A67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5BAC9AC3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BE90282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90CD976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4CFF32EC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7551644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E80916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57948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0B0713BB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351239C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173F473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719B93C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880CC6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02E4B3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84394F" w14:paraId="722D08C9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298CB59E" w14:textId="499F3D39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6203799" w14:textId="7CFC9BEE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D019E91" w14:textId="38314859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55B1485C" wp14:editId="0F6609A8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139700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394F" w14:paraId="00F4C64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4B70307" w14:textId="01F6ECB4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BFBEEB2" w14:textId="78E376F3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B01039F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470D14D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96656C6" w14:textId="49574602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61BB561" w14:textId="3425A3B4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00A5289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7120ECE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BE4F8A8" w14:textId="2305F63A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A243798" w14:textId="36C3CDA3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A75B801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3596C2C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72C70DF" w14:textId="10B4B365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EF2DBAD" w14:textId="7F52E09C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5E24C52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7A86BD8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3BB0FBA" w14:textId="297FC658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A573EB1" w14:textId="25E8F99C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0CEA56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276C80F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E20FD05" w14:textId="75BC8EC4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29765BB" w14:textId="5DBDDEC7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26AAA0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22C58F09" w14:textId="77777777" w:rsidTr="00596956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089D1A9E" w14:textId="58184F95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E12D56D" w14:textId="37B1F86C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39268A7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3E21255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00D00DF" w14:textId="41941349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DE7321E" w14:textId="68B4BF5E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97A9134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0A583A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8A3912B" w14:textId="791E6FE8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604E86D" w14:textId="1FB813AA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5557438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4394F" w14:paraId="56276A9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5D93A83" w14:textId="73D72850" w:rsidR="0084394F" w:rsidRPr="00C06236" w:rsidRDefault="0084394F" w:rsidP="0084394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9A69812" w14:textId="203270D0" w:rsidR="0084394F" w:rsidRPr="00C06236" w:rsidRDefault="0084394F" w:rsidP="0084394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724B457" w14:textId="77777777" w:rsidR="0084394F" w:rsidRDefault="0084394F" w:rsidP="0084394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130D56F" w14:textId="77777777" w:rsidR="00E6795C" w:rsidRPr="00E6795C" w:rsidRDefault="00E6795C" w:rsidP="00E6795C">
      <w:pPr>
        <w:rPr>
          <w:lang w:eastAsia="en-US"/>
        </w:rPr>
      </w:pPr>
    </w:p>
    <w:p w14:paraId="0978CE1B" w14:textId="77777777" w:rsidR="00E6795C" w:rsidRPr="00E6795C" w:rsidRDefault="00E6795C" w:rsidP="00E6795C">
      <w:pPr>
        <w:rPr>
          <w:lang w:eastAsia="en-US"/>
        </w:rPr>
      </w:pPr>
    </w:p>
    <w:p w14:paraId="7A879FEC" w14:textId="77777777" w:rsidR="00E6795C" w:rsidRPr="00E6795C" w:rsidRDefault="00E6795C" w:rsidP="00E6795C">
      <w:pPr>
        <w:rPr>
          <w:lang w:eastAsia="en-US"/>
        </w:rPr>
      </w:pPr>
    </w:p>
    <w:p w14:paraId="400F10D4" w14:textId="77777777" w:rsidR="00E6795C" w:rsidRPr="00E6795C" w:rsidRDefault="00E6795C" w:rsidP="00E6795C">
      <w:pPr>
        <w:rPr>
          <w:lang w:eastAsia="en-US"/>
        </w:rPr>
      </w:pPr>
    </w:p>
    <w:p w14:paraId="1D0564AB" w14:textId="77777777" w:rsidR="00E6795C" w:rsidRPr="00E6795C" w:rsidRDefault="00E6795C" w:rsidP="00E6795C">
      <w:pPr>
        <w:rPr>
          <w:lang w:eastAsia="en-US"/>
        </w:rPr>
      </w:pPr>
    </w:p>
    <w:p w14:paraId="72F3AAD1" w14:textId="77777777" w:rsidR="00E6795C" w:rsidRPr="00E6795C" w:rsidRDefault="00E6795C" w:rsidP="00E6795C">
      <w:pPr>
        <w:rPr>
          <w:lang w:eastAsia="en-US"/>
        </w:rPr>
      </w:pPr>
    </w:p>
    <w:p w14:paraId="08ED04B2" w14:textId="77777777" w:rsidR="00E6795C" w:rsidRPr="00E6795C" w:rsidRDefault="00E6795C" w:rsidP="00E6795C">
      <w:pPr>
        <w:rPr>
          <w:lang w:eastAsia="en-US"/>
        </w:rPr>
      </w:pPr>
    </w:p>
    <w:p w14:paraId="07D9E261" w14:textId="77777777" w:rsidR="00E6795C" w:rsidRPr="00E6795C" w:rsidRDefault="00E6795C" w:rsidP="00E6795C">
      <w:pPr>
        <w:rPr>
          <w:lang w:eastAsia="en-US"/>
        </w:rPr>
      </w:pPr>
    </w:p>
    <w:p w14:paraId="4CCE622D" w14:textId="77777777" w:rsidR="00E6795C" w:rsidRPr="00E6795C" w:rsidRDefault="00E6795C" w:rsidP="00E6795C">
      <w:pPr>
        <w:rPr>
          <w:lang w:eastAsia="en-US"/>
        </w:rPr>
      </w:pPr>
    </w:p>
    <w:p w14:paraId="2499485E" w14:textId="77777777" w:rsidR="00E6795C" w:rsidRPr="00E6795C" w:rsidRDefault="00E6795C" w:rsidP="00E6795C">
      <w:pPr>
        <w:rPr>
          <w:lang w:eastAsia="en-US"/>
        </w:rPr>
      </w:pPr>
    </w:p>
    <w:p w14:paraId="277A06D5" w14:textId="77777777" w:rsidR="00E6795C" w:rsidRPr="00E6795C" w:rsidRDefault="00E6795C" w:rsidP="00E6795C">
      <w:pPr>
        <w:rPr>
          <w:lang w:eastAsia="en-US"/>
        </w:rPr>
      </w:pPr>
    </w:p>
    <w:p w14:paraId="0F64D433" w14:textId="77777777" w:rsidR="00E6795C" w:rsidRPr="00E6795C" w:rsidRDefault="00E6795C" w:rsidP="00E6795C">
      <w:pPr>
        <w:rPr>
          <w:lang w:eastAsia="en-US"/>
        </w:rPr>
      </w:pPr>
    </w:p>
    <w:p w14:paraId="2A2D728F" w14:textId="77777777" w:rsidR="00E6795C" w:rsidRPr="00E6795C" w:rsidRDefault="00E6795C" w:rsidP="00E6795C">
      <w:pPr>
        <w:rPr>
          <w:lang w:eastAsia="en-US"/>
        </w:rPr>
      </w:pPr>
    </w:p>
    <w:p w14:paraId="2C909D1C" w14:textId="77777777" w:rsidR="00E6795C" w:rsidRPr="00E6795C" w:rsidRDefault="00E6795C" w:rsidP="00E6795C">
      <w:pPr>
        <w:rPr>
          <w:lang w:eastAsia="en-US"/>
        </w:rPr>
      </w:pPr>
    </w:p>
    <w:p w14:paraId="42E807C0" w14:textId="77777777" w:rsidR="00E6795C" w:rsidRPr="00E6795C" w:rsidRDefault="00E6795C" w:rsidP="00E6795C">
      <w:pPr>
        <w:rPr>
          <w:lang w:eastAsia="en-US"/>
        </w:rPr>
      </w:pPr>
    </w:p>
    <w:p w14:paraId="5A7E1CA7" w14:textId="77777777" w:rsidR="00E6795C" w:rsidRPr="00E6795C" w:rsidRDefault="00E6795C" w:rsidP="00E6795C">
      <w:pPr>
        <w:rPr>
          <w:lang w:eastAsia="en-US"/>
        </w:rPr>
      </w:pPr>
    </w:p>
    <w:p w14:paraId="331E0C95" w14:textId="77777777" w:rsidR="00E6795C" w:rsidRPr="00E6795C" w:rsidRDefault="00E6795C" w:rsidP="00E6795C">
      <w:pPr>
        <w:rPr>
          <w:lang w:eastAsia="en-US"/>
        </w:rPr>
      </w:pPr>
    </w:p>
    <w:p w14:paraId="22D588C5" w14:textId="77777777" w:rsidR="00E6795C" w:rsidRPr="00E6795C" w:rsidRDefault="00E6795C" w:rsidP="00E6795C">
      <w:pPr>
        <w:rPr>
          <w:lang w:eastAsia="en-US"/>
        </w:rPr>
      </w:pPr>
    </w:p>
    <w:p w14:paraId="74ECC2D5" w14:textId="77777777" w:rsidR="00E6795C" w:rsidRPr="00E6795C" w:rsidRDefault="00E6795C" w:rsidP="00E6795C">
      <w:pPr>
        <w:rPr>
          <w:lang w:eastAsia="en-US"/>
        </w:rPr>
      </w:pPr>
    </w:p>
    <w:p w14:paraId="39FB5A58" w14:textId="77777777" w:rsidR="00E6795C" w:rsidRPr="00E6795C" w:rsidRDefault="00E6795C" w:rsidP="00E6795C">
      <w:pPr>
        <w:rPr>
          <w:lang w:eastAsia="en-US"/>
        </w:rPr>
      </w:pPr>
    </w:p>
    <w:p w14:paraId="7AC5AA45" w14:textId="77777777" w:rsidR="00E6795C" w:rsidRPr="00E6795C" w:rsidRDefault="00E6795C" w:rsidP="00E6795C">
      <w:pPr>
        <w:rPr>
          <w:lang w:eastAsia="en-US"/>
        </w:rPr>
      </w:pPr>
    </w:p>
    <w:p w14:paraId="0C222423" w14:textId="77777777" w:rsidR="00E6795C" w:rsidRPr="00E6795C" w:rsidRDefault="00E6795C" w:rsidP="00E6795C">
      <w:pPr>
        <w:rPr>
          <w:lang w:eastAsia="en-US"/>
        </w:rPr>
      </w:pPr>
    </w:p>
    <w:p w14:paraId="14D10AFD" w14:textId="77777777" w:rsidR="00E6795C" w:rsidRPr="00E6795C" w:rsidRDefault="00E6795C" w:rsidP="00E6795C">
      <w:pPr>
        <w:rPr>
          <w:lang w:eastAsia="en-US"/>
        </w:rPr>
      </w:pPr>
    </w:p>
    <w:p w14:paraId="329F4F32" w14:textId="77777777" w:rsidR="00E6795C" w:rsidRPr="00E6795C" w:rsidRDefault="00E6795C" w:rsidP="00E6795C">
      <w:pPr>
        <w:rPr>
          <w:lang w:eastAsia="en-US"/>
        </w:rPr>
      </w:pPr>
    </w:p>
    <w:p w14:paraId="24AE0F5A" w14:textId="77777777" w:rsidR="00E6795C" w:rsidRPr="00E6795C" w:rsidRDefault="00E6795C" w:rsidP="00E6795C">
      <w:pPr>
        <w:rPr>
          <w:lang w:eastAsia="en-US"/>
        </w:rPr>
      </w:pPr>
    </w:p>
    <w:p w14:paraId="448FAF89" w14:textId="77777777" w:rsidR="00E6795C" w:rsidRPr="00E6795C" w:rsidRDefault="00E6795C" w:rsidP="00E6795C">
      <w:pPr>
        <w:rPr>
          <w:lang w:eastAsia="en-US"/>
        </w:rPr>
      </w:pPr>
    </w:p>
    <w:p w14:paraId="574DEB51" w14:textId="77777777" w:rsidR="00E6795C" w:rsidRPr="00E6795C" w:rsidRDefault="00E6795C" w:rsidP="00E6795C">
      <w:pPr>
        <w:rPr>
          <w:lang w:eastAsia="en-US"/>
        </w:rPr>
      </w:pPr>
    </w:p>
    <w:p w14:paraId="63496661" w14:textId="77777777" w:rsidR="00E6795C" w:rsidRPr="00E6795C" w:rsidRDefault="00E6795C" w:rsidP="00E6795C">
      <w:pPr>
        <w:rPr>
          <w:lang w:eastAsia="en-US"/>
        </w:rPr>
      </w:pPr>
    </w:p>
    <w:p w14:paraId="11E97CEB" w14:textId="77777777" w:rsidR="00E6795C" w:rsidRPr="00E6795C" w:rsidRDefault="00E6795C" w:rsidP="00E6795C">
      <w:pPr>
        <w:rPr>
          <w:lang w:eastAsia="en-US"/>
        </w:rPr>
      </w:pPr>
    </w:p>
    <w:p w14:paraId="456A0981" w14:textId="77777777" w:rsidR="00E6795C" w:rsidRPr="00E6795C" w:rsidRDefault="00E6795C" w:rsidP="00E6795C">
      <w:pPr>
        <w:rPr>
          <w:lang w:eastAsia="en-US"/>
        </w:rPr>
      </w:pPr>
    </w:p>
    <w:p w14:paraId="0FFB744E" w14:textId="77777777" w:rsidR="00E6795C" w:rsidRPr="00E6795C" w:rsidRDefault="00E6795C" w:rsidP="00E6795C">
      <w:pPr>
        <w:rPr>
          <w:lang w:eastAsia="en-US"/>
        </w:rPr>
      </w:pPr>
    </w:p>
    <w:p w14:paraId="3CA99107" w14:textId="77777777" w:rsidR="00E6795C" w:rsidRPr="00E6795C" w:rsidRDefault="00E6795C" w:rsidP="00E6795C">
      <w:pPr>
        <w:rPr>
          <w:lang w:eastAsia="en-US"/>
        </w:rPr>
      </w:pPr>
    </w:p>
    <w:p w14:paraId="502D9854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00399FBE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6DA859E5" w14:textId="13D79474" w:rsidR="000A77A8" w:rsidRDefault="003B0E9B" w:rsidP="0084394F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5066EC33" w14:textId="77777777" w:rsidR="0084394F" w:rsidRDefault="0084394F" w:rsidP="0084394F">
      <w:pPr>
        <w:rPr>
          <w:b/>
          <w:color w:val="003377"/>
          <w:w w:val="110"/>
          <w:sz w:val="28"/>
          <w:u w:val="thick"/>
        </w:rPr>
      </w:pPr>
    </w:p>
    <w:tbl>
      <w:tblPr>
        <w:tblW w:w="104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1"/>
        <w:gridCol w:w="527"/>
        <w:gridCol w:w="492"/>
        <w:gridCol w:w="871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5B788F" w:rsidRPr="005B788F" w14:paraId="6FAF7241" w14:textId="77777777" w:rsidTr="005B788F">
        <w:trPr>
          <w:trHeight w:val="342"/>
        </w:trPr>
        <w:tc>
          <w:tcPr>
            <w:tcW w:w="2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DA471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85CD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E1F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8810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A4A8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884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EE5E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71C1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B84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5A5A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1160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</w:tr>
      <w:tr w:rsidR="005B788F" w:rsidRPr="005B788F" w14:paraId="6849AF30" w14:textId="77777777" w:rsidTr="0084394F">
        <w:trPr>
          <w:trHeight w:val="342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8BF1469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6SR36/11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D019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FB4A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262B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02C2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9CBA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53A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FD7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A93A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FE99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F5F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0262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5AF8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</w:tr>
      <w:tr w:rsidR="005B788F" w:rsidRPr="005B788F" w14:paraId="78D92B9D" w14:textId="77777777" w:rsidTr="0084394F">
        <w:trPr>
          <w:trHeight w:val="342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2AF22" w14:textId="77777777" w:rsidR="005B788F" w:rsidRPr="005B788F" w:rsidRDefault="005B788F" w:rsidP="005B788F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6959E5E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4E94F1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58C287B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F9CBBA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129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097EA0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123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4BBB15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115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54F151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105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BA7E5A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93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8E18EF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5F8BA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68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7D3ED7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53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E0884A" w14:textId="77777777" w:rsidR="005B788F" w:rsidRPr="005B788F" w:rsidRDefault="005B788F" w:rsidP="005B788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B788F">
              <w:rPr>
                <w:rFonts w:ascii="Arial" w:hAnsi="Arial" w:cs="Arial"/>
                <w:snapToGrid/>
                <w:color w:val="000000"/>
                <w:lang w:val="es-BO" w:eastAsia="es-BO"/>
              </w:rPr>
              <w:t>37</w:t>
            </w:r>
          </w:p>
        </w:tc>
      </w:tr>
    </w:tbl>
    <w:p w14:paraId="3E6B10BC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1F9D" w14:textId="77777777" w:rsidR="00DE03B7" w:rsidRDefault="00DE03B7" w:rsidP="008A3980">
      <w:r>
        <w:separator/>
      </w:r>
    </w:p>
  </w:endnote>
  <w:endnote w:type="continuationSeparator" w:id="0">
    <w:p w14:paraId="7F7121EA" w14:textId="77777777" w:rsidR="00DE03B7" w:rsidRDefault="00DE03B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6C1E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A48534" wp14:editId="6296D61C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F3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0F768AE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6E86" w14:textId="77777777" w:rsidR="00DE03B7" w:rsidRDefault="00DE03B7" w:rsidP="008A3980">
      <w:r>
        <w:separator/>
      </w:r>
    </w:p>
  </w:footnote>
  <w:footnote w:type="continuationSeparator" w:id="0">
    <w:p w14:paraId="1C3E105F" w14:textId="77777777" w:rsidR="00DE03B7" w:rsidRDefault="00DE03B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3D47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37B59411" wp14:editId="4BFE1B07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A786A3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5AE4FDBF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1DE75CC2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6E5FC6FD" wp14:editId="6B61C3E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FDE462F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1D374C6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6C55"/>
    <w:rsid w:val="00101047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4394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9F18CB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03B7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738FDD6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F11FB-35C1-4D61-816A-EED90457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2023-05-15T20:44:00Z</cp:lastPrinted>
  <dcterms:created xsi:type="dcterms:W3CDTF">2023-05-15T20:44:00Z</dcterms:created>
  <dcterms:modified xsi:type="dcterms:W3CDTF">2023-05-16T18:09:00Z</dcterms:modified>
</cp:coreProperties>
</file>