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Pr="00941F63" w:rsidRDefault="00101047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2</w:t>
      </w:r>
      <w:r w:rsidR="00941F63" w:rsidRPr="00941F63">
        <w:rPr>
          <w:b/>
          <w:color w:val="003377"/>
          <w:w w:val="110"/>
          <w:sz w:val="32"/>
          <w:szCs w:val="32"/>
        </w:rPr>
        <w:t>/1</w:t>
      </w:r>
      <w:r>
        <w:rPr>
          <w:b/>
          <w:color w:val="003377"/>
          <w:w w:val="110"/>
          <w:sz w:val="32"/>
          <w:szCs w:val="32"/>
        </w:rPr>
        <w:t>2</w:t>
      </w:r>
      <w:bookmarkStart w:id="0" w:name="_GoBack"/>
      <w:bookmarkEnd w:id="0"/>
      <w:r>
        <w:rPr>
          <w:b/>
          <w:color w:val="003377"/>
          <w:w w:val="110"/>
          <w:sz w:val="32"/>
          <w:szCs w:val="32"/>
        </w:rPr>
        <w:t>-S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 xml:space="preserve"> 1 ¼”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Máxima profundidad de utilizo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300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81E99" w:rsidP="00941F63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402</w:t>
            </w:r>
            <w:r w:rsidR="00941F63" w:rsidRPr="00C06236">
              <w:rPr>
                <w:color w:val="212121"/>
                <w:w w:val="105"/>
              </w:rPr>
              <w:t xml:space="preserve">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81E99" w:rsidP="00941F63">
            <w:pPr>
              <w:pStyle w:val="TableParagraph"/>
              <w:spacing w:before="61"/>
              <w:rPr>
                <w:szCs w:val="20"/>
              </w:rPr>
            </w:pPr>
            <w:r w:rsidRPr="00681E99">
              <w:rPr>
                <w:szCs w:val="20"/>
              </w:rPr>
              <w:t>10 - 65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81E99" w:rsidP="00941F63">
            <w:pPr>
              <w:pStyle w:val="TableParagraph"/>
              <w:spacing w:before="39"/>
              <w:rPr>
                <w:szCs w:val="20"/>
              </w:rPr>
            </w:pPr>
            <w:r w:rsidRPr="00681E99">
              <w:rPr>
                <w:szCs w:val="20"/>
              </w:rPr>
              <w:t>90 - 25.5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81E99" w:rsidP="00681E99">
            <w:pPr>
              <w:pStyle w:val="TableParagraph"/>
              <w:spacing w:before="33"/>
              <w:rPr>
                <w:szCs w:val="20"/>
              </w:rPr>
            </w:pPr>
            <w:r w:rsidRPr="00681E99">
              <w:rPr>
                <w:szCs w:val="20"/>
              </w:rPr>
              <w:t>94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681E99" w:rsidP="00941F63">
            <w:pPr>
              <w:pStyle w:val="TableParagraph"/>
              <w:spacing w:before="39"/>
              <w:rPr>
                <w:szCs w:val="20"/>
              </w:rPr>
            </w:pPr>
            <w:r w:rsidRPr="00681E99">
              <w:rPr>
                <w:szCs w:val="20"/>
              </w:rPr>
              <w:t>25.5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Reglamento (UE) N.547/2012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Default="00C06236" w:rsidP="00E6795C">
      <w:pPr>
        <w:rPr>
          <w:noProof/>
          <w:snapToGrid/>
          <w:lang w:val="es-BO" w:eastAsia="es-BO"/>
        </w:rPr>
      </w:pPr>
    </w:p>
    <w:tbl>
      <w:tblPr>
        <w:tblW w:w="10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6"/>
        <w:gridCol w:w="735"/>
        <w:gridCol w:w="504"/>
        <w:gridCol w:w="916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8A2816" w:rsidRPr="008A2816" w:rsidTr="008A2816">
        <w:trPr>
          <w:trHeight w:val="391"/>
        </w:trPr>
        <w:tc>
          <w:tcPr>
            <w:tcW w:w="3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2.4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3.6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3.9</w:t>
            </w:r>
          </w:p>
        </w:tc>
      </w:tr>
      <w:tr w:rsidR="008A2816" w:rsidRPr="008A2816" w:rsidTr="008A2816">
        <w:trPr>
          <w:trHeight w:val="391"/>
        </w:trPr>
        <w:tc>
          <w:tcPr>
            <w:tcW w:w="18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4SR2/12-S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  <w:tr w:rsidR="008A2816" w:rsidRPr="008A2816" w:rsidTr="008A2816">
        <w:trPr>
          <w:trHeight w:val="391"/>
        </w:trPr>
        <w:tc>
          <w:tcPr>
            <w:tcW w:w="18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2816" w:rsidRPr="008A2816" w:rsidRDefault="008A2816" w:rsidP="008A2816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8A2816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76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A2816" w:rsidRPr="008A2816" w:rsidRDefault="008A2816" w:rsidP="008A281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8A281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25.5</w:t>
            </w:r>
          </w:p>
        </w:tc>
      </w:tr>
    </w:tbl>
    <w:p w:rsidR="00C06236" w:rsidRDefault="00C06236" w:rsidP="00E6795C">
      <w:pPr>
        <w:rPr>
          <w:noProof/>
          <w:snapToGrid/>
          <w:lang w:val="es-BO" w:eastAsia="es-BO"/>
        </w:rPr>
      </w:pP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056" w:rsidRDefault="00F20056" w:rsidP="008A3980">
      <w:r>
        <w:separator/>
      </w:r>
    </w:p>
  </w:endnote>
  <w:endnote w:type="continuationSeparator" w:id="0">
    <w:p w:rsidR="00F20056" w:rsidRDefault="00F2005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DC0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056" w:rsidRDefault="00F20056" w:rsidP="008A3980">
      <w:r>
        <w:separator/>
      </w:r>
    </w:p>
  </w:footnote>
  <w:footnote w:type="continuationSeparator" w:id="0">
    <w:p w:rsidR="00F20056" w:rsidRDefault="00F2005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559F3"/>
    <w:rsid w:val="000A4B96"/>
    <w:rsid w:val="00101047"/>
    <w:rsid w:val="001428E9"/>
    <w:rsid w:val="001F685E"/>
    <w:rsid w:val="001F719B"/>
    <w:rsid w:val="00240973"/>
    <w:rsid w:val="00253153"/>
    <w:rsid w:val="002E1480"/>
    <w:rsid w:val="002E7F0F"/>
    <w:rsid w:val="003B301B"/>
    <w:rsid w:val="003D6066"/>
    <w:rsid w:val="00417A91"/>
    <w:rsid w:val="00433213"/>
    <w:rsid w:val="00440370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530F8"/>
    <w:rsid w:val="006736DE"/>
    <w:rsid w:val="00681E99"/>
    <w:rsid w:val="006E3E09"/>
    <w:rsid w:val="00750244"/>
    <w:rsid w:val="00766CE4"/>
    <w:rsid w:val="00780CA7"/>
    <w:rsid w:val="008319BA"/>
    <w:rsid w:val="00832239"/>
    <w:rsid w:val="00836DFF"/>
    <w:rsid w:val="008A2816"/>
    <w:rsid w:val="008A3980"/>
    <w:rsid w:val="008D57AB"/>
    <w:rsid w:val="008F5336"/>
    <w:rsid w:val="00934F39"/>
    <w:rsid w:val="00941F63"/>
    <w:rsid w:val="009A11F8"/>
    <w:rsid w:val="009A3AF7"/>
    <w:rsid w:val="009D2914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06236"/>
    <w:rsid w:val="00C212DD"/>
    <w:rsid w:val="00C5749B"/>
    <w:rsid w:val="00C922C0"/>
    <w:rsid w:val="00CF2223"/>
    <w:rsid w:val="00CF3769"/>
    <w:rsid w:val="00D61D67"/>
    <w:rsid w:val="00D90D5A"/>
    <w:rsid w:val="00DA08D9"/>
    <w:rsid w:val="00DE23CD"/>
    <w:rsid w:val="00E064A3"/>
    <w:rsid w:val="00E23E8F"/>
    <w:rsid w:val="00E3548E"/>
    <w:rsid w:val="00E6795C"/>
    <w:rsid w:val="00E87B8C"/>
    <w:rsid w:val="00ED588D"/>
    <w:rsid w:val="00F112DF"/>
    <w:rsid w:val="00F20056"/>
    <w:rsid w:val="00F67437"/>
    <w:rsid w:val="00F8283B"/>
    <w:rsid w:val="00F94CBA"/>
    <w:rsid w:val="00FA60A8"/>
    <w:rsid w:val="00FD24E2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D347-ADA3-487D-B8A6-22090CF28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21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1474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2023-05-15T14:47:00Z</cp:lastPrinted>
  <dcterms:created xsi:type="dcterms:W3CDTF">2023-05-15T14:58:00Z</dcterms:created>
  <dcterms:modified xsi:type="dcterms:W3CDTF">2023-05-15T15:08:00Z</dcterms:modified>
</cp:coreProperties>
</file>