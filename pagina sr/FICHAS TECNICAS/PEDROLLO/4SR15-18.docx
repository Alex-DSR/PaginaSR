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281E30D3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</w:t>
      </w:r>
      <w:r w:rsidR="00EF03A6">
        <w:rPr>
          <w:b/>
          <w:color w:val="003377"/>
          <w:w w:val="110"/>
          <w:sz w:val="32"/>
          <w:szCs w:val="32"/>
        </w:rPr>
        <w:t>15</w:t>
      </w:r>
      <w:r>
        <w:rPr>
          <w:b/>
          <w:color w:val="003377"/>
          <w:w w:val="110"/>
          <w:sz w:val="32"/>
          <w:szCs w:val="32"/>
        </w:rPr>
        <w:t>/</w:t>
      </w:r>
      <w:r w:rsidR="00043F45">
        <w:rPr>
          <w:b/>
          <w:color w:val="003377"/>
          <w:w w:val="110"/>
          <w:sz w:val="32"/>
          <w:szCs w:val="32"/>
        </w:rPr>
        <w:t>1</w:t>
      </w:r>
      <w:r w:rsidR="0013549F">
        <w:rPr>
          <w:b/>
          <w:color w:val="003377"/>
          <w:w w:val="110"/>
          <w:sz w:val="32"/>
          <w:szCs w:val="32"/>
        </w:rPr>
        <w:t>8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4DF84306" w:rsidR="00941F63" w:rsidRPr="00C06236" w:rsidRDefault="00C21E86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1175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2398485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</w:t>
            </w:r>
            <w:r w:rsidR="00BB35AA">
              <w:rPr>
                <w:szCs w:val="20"/>
              </w:rPr>
              <w:t>75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5991E72B" w:rsidR="00941F63" w:rsidRPr="00C06236" w:rsidRDefault="00C21E86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108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27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32B678EF" w:rsidR="00941F63" w:rsidRPr="00C06236" w:rsidRDefault="00C21E86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112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583F0166" w:rsidR="00941F63" w:rsidRPr="00C06236" w:rsidRDefault="00C21E86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27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C21E86" w:rsidRPr="00C21E86" w14:paraId="02A2AB49" w14:textId="77777777" w:rsidTr="00C21E86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11A23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6AB6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923A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60D6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BA32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02CE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6F61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AE36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1C84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D80F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84B4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22.5</w:t>
            </w:r>
          </w:p>
        </w:tc>
      </w:tr>
      <w:tr w:rsidR="00C21E86" w:rsidRPr="00C21E86" w14:paraId="23E44451" w14:textId="77777777" w:rsidTr="00C21E86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591C458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4SR15/18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3FFC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7320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5E87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3AF4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A1A5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0C48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2217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909E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C315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D3A0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502D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D13E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375</w:t>
            </w:r>
          </w:p>
        </w:tc>
      </w:tr>
      <w:tr w:rsidR="00C21E86" w:rsidRPr="00C21E86" w14:paraId="1DC2600F" w14:textId="77777777" w:rsidTr="00C21E86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D9698" w14:textId="77777777" w:rsidR="00C21E86" w:rsidRPr="00C21E86" w:rsidRDefault="00C21E86" w:rsidP="00C21E86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526FD6B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3D4AE31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612B49BE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B8E3DA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09F644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3960E7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473B5C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BD1029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21E9A3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0CC5B1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08E8FA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DE71DA" w14:textId="77777777" w:rsidR="00C21E86" w:rsidRPr="00C21E86" w:rsidRDefault="00C21E86" w:rsidP="00C21E8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21E86">
              <w:rPr>
                <w:rFonts w:ascii="Arial" w:hAnsi="Arial" w:cs="Arial"/>
                <w:snapToGrid/>
                <w:color w:val="000000"/>
                <w:lang w:val="es-419" w:eastAsia="es-419"/>
              </w:rPr>
              <w:t>27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5751" w14:textId="77777777" w:rsidR="00B93B7F" w:rsidRDefault="00B93B7F" w:rsidP="008A3980">
      <w:r>
        <w:separator/>
      </w:r>
    </w:p>
  </w:endnote>
  <w:endnote w:type="continuationSeparator" w:id="0">
    <w:p w14:paraId="46684D1C" w14:textId="77777777" w:rsidR="00B93B7F" w:rsidRDefault="00B93B7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9B94" w14:textId="77777777" w:rsidR="00B93B7F" w:rsidRDefault="00B93B7F" w:rsidP="008A3980">
      <w:r>
        <w:separator/>
      </w:r>
    </w:p>
  </w:footnote>
  <w:footnote w:type="continuationSeparator" w:id="0">
    <w:p w14:paraId="2ED0E9A6" w14:textId="77777777" w:rsidR="00B93B7F" w:rsidRDefault="00B93B7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3F45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03ED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3549F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233A4"/>
    <w:rsid w:val="00331332"/>
    <w:rsid w:val="003366B9"/>
    <w:rsid w:val="0034062E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5A9D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7F78F0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57360"/>
    <w:rsid w:val="00870194"/>
    <w:rsid w:val="008845DB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207D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47BF8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07260"/>
    <w:rsid w:val="00B163B0"/>
    <w:rsid w:val="00B23F6C"/>
    <w:rsid w:val="00B4351D"/>
    <w:rsid w:val="00B43683"/>
    <w:rsid w:val="00B528A5"/>
    <w:rsid w:val="00B831EC"/>
    <w:rsid w:val="00B93B7F"/>
    <w:rsid w:val="00BB35AA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21E86"/>
    <w:rsid w:val="00C303D3"/>
    <w:rsid w:val="00C31E08"/>
    <w:rsid w:val="00C44F26"/>
    <w:rsid w:val="00C5749B"/>
    <w:rsid w:val="00C730CE"/>
    <w:rsid w:val="00C81E77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915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968AF"/>
    <w:rsid w:val="00ED588D"/>
    <w:rsid w:val="00ED7A15"/>
    <w:rsid w:val="00EF03A6"/>
    <w:rsid w:val="00F01768"/>
    <w:rsid w:val="00F112DF"/>
    <w:rsid w:val="00F15AA0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1299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2023-05-16T14:46:00Z</cp:lastPrinted>
  <dcterms:created xsi:type="dcterms:W3CDTF">2023-05-16T14:47:00Z</dcterms:created>
  <dcterms:modified xsi:type="dcterms:W3CDTF">2023-05-16T14:48:00Z</dcterms:modified>
</cp:coreProperties>
</file>