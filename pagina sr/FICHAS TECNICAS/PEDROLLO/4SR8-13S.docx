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3044EF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8/</w:t>
      </w:r>
      <w:r w:rsidR="00D2710D">
        <w:rPr>
          <w:b/>
          <w:color w:val="003377"/>
          <w:w w:val="110"/>
          <w:sz w:val="32"/>
          <w:szCs w:val="32"/>
        </w:rPr>
        <w:t>13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342E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598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066169" w:rsidP="00066169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40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342E6" w:rsidP="0048170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87 – 26.5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342E6" w:rsidP="008049FF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91 </w:t>
            </w:r>
            <w:r w:rsidR="008049FF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342E6" w:rsidP="008342E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26.5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7A7DBD" w:rsidRDefault="0008136C" w:rsidP="007A7DBD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465"/>
        <w:gridCol w:w="43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8342E6" w:rsidRPr="008342E6" w:rsidTr="008342E6">
        <w:trPr>
          <w:trHeight w:val="255"/>
        </w:trPr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2.4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3.6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4.8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7.2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8.4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9.6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10.8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</w:tr>
      <w:tr w:rsidR="008342E6" w:rsidRPr="008342E6" w:rsidTr="008342E6">
        <w:trPr>
          <w:trHeight w:val="255"/>
        </w:trPr>
        <w:tc>
          <w:tcPr>
            <w:tcW w:w="14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4SR8/13-S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180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</w:tr>
      <w:tr w:rsidR="008342E6" w:rsidRPr="008342E6" w:rsidTr="008342E6">
        <w:trPr>
          <w:trHeight w:val="255"/>
        </w:trPr>
        <w:tc>
          <w:tcPr>
            <w:tcW w:w="14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42E6" w:rsidRPr="008342E6" w:rsidRDefault="008342E6" w:rsidP="008342E6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2.2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53.5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41.5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342E6" w:rsidRPr="008342E6" w:rsidRDefault="008342E6" w:rsidP="008342E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8342E6">
              <w:rPr>
                <w:rFonts w:ascii="Arial" w:hAnsi="Arial" w:cs="Arial"/>
                <w:snapToGrid/>
                <w:color w:val="000000"/>
                <w:lang w:val="es-BO" w:eastAsia="es-BO"/>
              </w:rPr>
              <w:t>26.5</w:t>
            </w:r>
          </w:p>
        </w:tc>
      </w:tr>
    </w:tbl>
    <w:p w:rsidR="00D2710D" w:rsidRDefault="00D2710D" w:rsidP="007A7DBD">
      <w:pPr>
        <w:ind w:left="708" w:hanging="708"/>
        <w:rPr>
          <w:noProof/>
          <w:snapToGrid/>
          <w:lang w:val="es-BO" w:eastAsia="es-BO"/>
        </w:rPr>
      </w:pPr>
    </w:p>
    <w:sectPr w:rsidR="00D2710D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49" w:rsidRDefault="008B1549" w:rsidP="008A3980">
      <w:r>
        <w:separator/>
      </w:r>
    </w:p>
  </w:endnote>
  <w:endnote w:type="continuationSeparator" w:id="0">
    <w:p w:rsidR="008B1549" w:rsidRDefault="008B154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776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49" w:rsidRDefault="008B1549" w:rsidP="008A3980">
      <w:r>
        <w:separator/>
      </w:r>
    </w:p>
  </w:footnote>
  <w:footnote w:type="continuationSeparator" w:id="0">
    <w:p w:rsidR="008B1549" w:rsidRDefault="008B154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E0612"/>
    <w:rsid w:val="004E15D4"/>
    <w:rsid w:val="004E3FA0"/>
    <w:rsid w:val="00502FCF"/>
    <w:rsid w:val="00503185"/>
    <w:rsid w:val="005102A3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50244"/>
    <w:rsid w:val="00766CE4"/>
    <w:rsid w:val="00780CA7"/>
    <w:rsid w:val="007A7DBD"/>
    <w:rsid w:val="007D5199"/>
    <w:rsid w:val="008049FF"/>
    <w:rsid w:val="00812982"/>
    <w:rsid w:val="0081495B"/>
    <w:rsid w:val="008319BA"/>
    <w:rsid w:val="00832239"/>
    <w:rsid w:val="008342E6"/>
    <w:rsid w:val="00836DFF"/>
    <w:rsid w:val="008A2816"/>
    <w:rsid w:val="008A3980"/>
    <w:rsid w:val="008B1549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CCE0-BD83-475D-B706-18FC398A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2023-05-15T18:39:00Z</cp:lastPrinted>
  <dcterms:created xsi:type="dcterms:W3CDTF">2023-05-15T18:40:00Z</dcterms:created>
  <dcterms:modified xsi:type="dcterms:W3CDTF">2023-05-15T18:41:00Z</dcterms:modified>
</cp:coreProperties>
</file>