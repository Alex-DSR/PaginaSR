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1FB6F57F" w:rsidR="00DA519E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37B4E70A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CB49C3">
        <w:rPr>
          <w:rFonts w:ascii="Arial" w:hAnsi="Arial" w:cs="Arial"/>
          <w:sz w:val="22"/>
          <w:szCs w:val="22"/>
          <w:lang w:val="es-419"/>
        </w:rPr>
        <w:t>20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13070C5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0C9010A" w:rsidR="00FC5EAA" w:rsidRPr="00FC5EAA" w:rsidRDefault="005D6112" w:rsidP="00293E9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bookmarkStart w:id="0" w:name="_GoBack"/>
            <w:bookmarkEnd w:id="0"/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5EC3B189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1AB3744F" w:rsidR="00FC5EAA" w:rsidRPr="00FC5EAA" w:rsidRDefault="003B602E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319FBFBF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7B085A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09C54B6C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25BAD395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1FFDEBDD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6A9A9E8E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7779177B" w:rsidR="00A31188" w:rsidRDefault="00D64B08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89984" behindDoc="1" locked="0" layoutInCell="1" allowOverlap="1" wp14:anchorId="51C15F19" wp14:editId="01865662">
            <wp:simplePos x="0" y="0"/>
            <wp:positionH relativeFrom="column">
              <wp:posOffset>1563867</wp:posOffset>
            </wp:positionH>
            <wp:positionV relativeFrom="paragraph">
              <wp:posOffset>105272</wp:posOffset>
            </wp:positionV>
            <wp:extent cx="5039995" cy="2015490"/>
            <wp:effectExtent l="0" t="0" r="8255" b="381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DC9"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688960" behindDoc="1" locked="0" layoutInCell="1" allowOverlap="1" wp14:anchorId="53D125E7" wp14:editId="714E6C34">
            <wp:simplePos x="0" y="0"/>
            <wp:positionH relativeFrom="column">
              <wp:posOffset>310515</wp:posOffset>
            </wp:positionH>
            <wp:positionV relativeFrom="paragraph">
              <wp:posOffset>91745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0523C240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156D4071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01F1C820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D64B08" w:rsidRPr="00D64B08" w14:paraId="250518DC" w14:textId="77777777" w:rsidTr="00D64B08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03C5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FE4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C7ED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BC44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6F7E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191A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DC9A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D7D7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090F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2F88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5F42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1B34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6484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</w:tr>
      <w:tr w:rsidR="00D64B08" w:rsidRPr="00D64B08" w14:paraId="7C4FEB5C" w14:textId="77777777" w:rsidTr="00D64B08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81E5" w14:textId="77777777" w:rsidR="00D64B08" w:rsidRPr="00D64B08" w:rsidRDefault="00D64B08" w:rsidP="00D64B0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FD18" w14:textId="77777777" w:rsidR="00D64B08" w:rsidRPr="00D64B08" w:rsidRDefault="00D64B08" w:rsidP="00D64B0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3F76" w14:textId="77777777" w:rsidR="00D64B08" w:rsidRPr="00D64B08" w:rsidRDefault="00D64B08" w:rsidP="00D64B0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5F20" w14:textId="77777777" w:rsidR="00D64B08" w:rsidRPr="00D64B08" w:rsidRDefault="00D64B08" w:rsidP="00D64B08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64B08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D28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B9A7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1881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E8B9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F592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BF53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B277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3482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1852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1100</w:t>
            </w:r>
          </w:p>
        </w:tc>
      </w:tr>
      <w:tr w:rsidR="00D64B08" w:rsidRPr="00D64B08" w14:paraId="1093D89C" w14:textId="77777777" w:rsidTr="00D64B08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1052614" w14:textId="77777777" w:rsidR="00D64B08" w:rsidRPr="00D64B08" w:rsidRDefault="00D64B08" w:rsidP="00D64B0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 40/50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929844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E86216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07C9B8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D28EFB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C405D4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207D45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727F14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821941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0F972D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27548A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E31F02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94047" w14:textId="77777777" w:rsidR="00D64B08" w:rsidRPr="00D64B08" w:rsidRDefault="00D64B08" w:rsidP="00D64B0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4B0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232A1" w14:textId="77777777" w:rsidR="004642FD" w:rsidRDefault="004642FD" w:rsidP="008A3980">
      <w:r>
        <w:separator/>
      </w:r>
    </w:p>
  </w:endnote>
  <w:endnote w:type="continuationSeparator" w:id="0">
    <w:p w14:paraId="30E1C29A" w14:textId="77777777" w:rsidR="004642FD" w:rsidRDefault="004642F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834CB" w14:textId="77777777" w:rsidR="004642FD" w:rsidRDefault="004642FD" w:rsidP="008A3980">
      <w:r>
        <w:separator/>
      </w:r>
    </w:p>
  </w:footnote>
  <w:footnote w:type="continuationSeparator" w:id="0">
    <w:p w14:paraId="47B2CCA3" w14:textId="77777777" w:rsidR="004642FD" w:rsidRDefault="004642F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3DC9"/>
    <w:rsid w:val="00054645"/>
    <w:rsid w:val="000559F3"/>
    <w:rsid w:val="000569A8"/>
    <w:rsid w:val="00060507"/>
    <w:rsid w:val="00062FD9"/>
    <w:rsid w:val="00072EBE"/>
    <w:rsid w:val="000743C2"/>
    <w:rsid w:val="00077B73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27B2"/>
    <w:rsid w:val="00253153"/>
    <w:rsid w:val="002752E4"/>
    <w:rsid w:val="00287D4E"/>
    <w:rsid w:val="00293E99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46B2E"/>
    <w:rsid w:val="004642FD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D6112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D4A1E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4B08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Hoja8!$E$15:$M$15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 formatCode="0">
                  <c:v>600</c:v>
                </c:pt>
                <c:pt idx="5" formatCode="0">
                  <c:v>800</c:v>
                </c:pt>
                <c:pt idx="6" formatCode="0">
                  <c:v>900</c:v>
                </c:pt>
                <c:pt idx="7">
                  <c:v>1000</c:v>
                </c:pt>
                <c:pt idx="8" formatCode="0">
                  <c:v>1100</c:v>
                </c:pt>
              </c:numCache>
            </c:numRef>
          </c:xVal>
          <c:yVal>
            <c:numRef>
              <c:f>Hoja8!$E$16:$M$16</c:f>
              <c:numCache>
                <c:formatCode>General</c:formatCode>
                <c:ptCount val="9"/>
                <c:pt idx="0">
                  <c:v>25</c:v>
                </c:pt>
                <c:pt idx="1">
                  <c:v>24</c:v>
                </c:pt>
                <c:pt idx="2">
                  <c:v>22</c:v>
                </c:pt>
                <c:pt idx="3">
                  <c:v>18</c:v>
                </c:pt>
                <c:pt idx="4">
                  <c:v>14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19-4B7F-AF8E-7BD32EB93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B643-CE2C-4954-95CF-179A77D2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2023-05-15T12:52:00Z</cp:lastPrinted>
  <dcterms:created xsi:type="dcterms:W3CDTF">2023-05-15T14:02:00Z</dcterms:created>
  <dcterms:modified xsi:type="dcterms:W3CDTF">2023-05-15T14:05:00Z</dcterms:modified>
</cp:coreProperties>
</file>