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Pr="00941F63" w:rsidRDefault="00101047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2</w:t>
      </w:r>
      <w:r w:rsidR="006B67C7">
        <w:rPr>
          <w:b/>
          <w:color w:val="003377"/>
          <w:w w:val="110"/>
          <w:sz w:val="32"/>
          <w:szCs w:val="32"/>
        </w:rPr>
        <w:t>/6</w:t>
      </w:r>
      <w:bookmarkStart w:id="0" w:name="_GoBack"/>
      <w:bookmarkEnd w:id="0"/>
      <w:r>
        <w:rPr>
          <w:b/>
          <w:color w:val="003377"/>
          <w:w w:val="110"/>
          <w:sz w:val="32"/>
          <w:szCs w:val="32"/>
        </w:rPr>
        <w:t>-S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08136C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 xml:space="preserve">283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81E99" w:rsidP="00941F63">
            <w:pPr>
              <w:pStyle w:val="TableParagraph"/>
              <w:spacing w:before="61"/>
              <w:rPr>
                <w:szCs w:val="20"/>
              </w:rPr>
            </w:pPr>
            <w:r w:rsidRPr="00681E99">
              <w:rPr>
                <w:szCs w:val="20"/>
              </w:rPr>
              <w:t>10 - 65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8136C" w:rsidP="00941F63">
            <w:pPr>
              <w:pStyle w:val="TableParagraph"/>
              <w:spacing w:before="39"/>
              <w:rPr>
                <w:szCs w:val="20"/>
              </w:rPr>
            </w:pPr>
            <w:r w:rsidRPr="0008136C">
              <w:rPr>
                <w:szCs w:val="20"/>
              </w:rPr>
              <w:t>45 - 13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8136C" w:rsidP="0008136C">
            <w:pPr>
              <w:pStyle w:val="TableParagraph"/>
              <w:spacing w:before="33"/>
              <w:rPr>
                <w:szCs w:val="20"/>
              </w:rPr>
            </w:pPr>
            <w:r w:rsidRPr="0008136C">
              <w:rPr>
                <w:szCs w:val="20"/>
              </w:rPr>
              <w:t>47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8136C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13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Reglamento (UE) N.547/2012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Default="00C06236" w:rsidP="00E6795C">
      <w:pPr>
        <w:rPr>
          <w:noProof/>
          <w:snapToGrid/>
          <w:lang w:val="es-BO" w:eastAsia="es-BO"/>
        </w:rPr>
      </w:pPr>
    </w:p>
    <w:tbl>
      <w:tblPr>
        <w:tblW w:w="10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793"/>
        <w:gridCol w:w="586"/>
        <w:gridCol w:w="931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08136C" w:rsidRPr="0008136C" w:rsidTr="0008136C">
        <w:trPr>
          <w:trHeight w:val="359"/>
        </w:trPr>
        <w:tc>
          <w:tcPr>
            <w:tcW w:w="3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3.9</w:t>
            </w:r>
          </w:p>
        </w:tc>
      </w:tr>
      <w:tr w:rsidR="0008136C" w:rsidRPr="0008136C" w:rsidTr="0008136C">
        <w:trPr>
          <w:trHeight w:val="359"/>
        </w:trPr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4SR2/6-S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8136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8136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8136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65</w:t>
            </w:r>
          </w:p>
        </w:tc>
      </w:tr>
      <w:tr w:rsidR="0008136C" w:rsidRPr="0008136C" w:rsidTr="0008136C">
        <w:trPr>
          <w:trHeight w:val="359"/>
        </w:trPr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136C" w:rsidRPr="0008136C" w:rsidRDefault="0008136C" w:rsidP="0008136C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0.37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8136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26.4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17.9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8136C" w:rsidRPr="0008136C" w:rsidRDefault="0008136C" w:rsidP="0008136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8136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</w:t>
            </w:r>
          </w:p>
        </w:tc>
      </w:tr>
    </w:tbl>
    <w:p w:rsidR="00C06236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CD2" w:rsidRDefault="006A0CD2" w:rsidP="008A3980">
      <w:r>
        <w:separator/>
      </w:r>
    </w:p>
  </w:endnote>
  <w:endnote w:type="continuationSeparator" w:id="0">
    <w:p w:rsidR="006A0CD2" w:rsidRDefault="006A0CD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401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CD2" w:rsidRDefault="006A0CD2" w:rsidP="008A3980">
      <w:r>
        <w:separator/>
      </w:r>
    </w:p>
  </w:footnote>
  <w:footnote w:type="continuationSeparator" w:id="0">
    <w:p w:rsidR="006A0CD2" w:rsidRDefault="006A0CD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428E9"/>
    <w:rsid w:val="001F685E"/>
    <w:rsid w:val="001F719B"/>
    <w:rsid w:val="00240973"/>
    <w:rsid w:val="00253153"/>
    <w:rsid w:val="002E1480"/>
    <w:rsid w:val="002E7F0F"/>
    <w:rsid w:val="003B301B"/>
    <w:rsid w:val="003D6066"/>
    <w:rsid w:val="00417A91"/>
    <w:rsid w:val="00433213"/>
    <w:rsid w:val="00440370"/>
    <w:rsid w:val="00460D12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530F8"/>
    <w:rsid w:val="006736DE"/>
    <w:rsid w:val="00681E99"/>
    <w:rsid w:val="006A0CD2"/>
    <w:rsid w:val="006B67C7"/>
    <w:rsid w:val="006E3E09"/>
    <w:rsid w:val="00750244"/>
    <w:rsid w:val="00766CE4"/>
    <w:rsid w:val="00780CA7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90D5A"/>
    <w:rsid w:val="00DA08D9"/>
    <w:rsid w:val="00DE23CD"/>
    <w:rsid w:val="00E064A3"/>
    <w:rsid w:val="00E23E8F"/>
    <w:rsid w:val="00E3548E"/>
    <w:rsid w:val="00E6795C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CB7B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1723-A059-40D2-9BA6-56FCCC7C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2023-05-15T15:08:00Z</cp:lastPrinted>
  <dcterms:created xsi:type="dcterms:W3CDTF">2023-05-15T15:37:00Z</dcterms:created>
  <dcterms:modified xsi:type="dcterms:W3CDTF">2023-05-15T15:43:00Z</dcterms:modified>
</cp:coreProperties>
</file>