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0606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1CD30D54" wp14:editId="67B31AF7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5EB78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5D970F84" w14:textId="1C14293A" w:rsidR="00387FFC" w:rsidRPr="00941F63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 xml:space="preserve">SR </w:t>
      </w:r>
      <w:r w:rsidR="00E254BA">
        <w:rPr>
          <w:b/>
          <w:color w:val="003377"/>
          <w:w w:val="110"/>
          <w:sz w:val="32"/>
          <w:szCs w:val="32"/>
        </w:rPr>
        <w:t>27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DB4D55">
        <w:rPr>
          <w:b/>
          <w:color w:val="003377"/>
          <w:w w:val="110"/>
          <w:sz w:val="32"/>
          <w:szCs w:val="32"/>
        </w:rPr>
        <w:t>10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4DD8E3A5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073B22E2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02B5E91C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7BC82B5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35EF21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1EC35CE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49EF2C9A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4A2198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BAB2DA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7A6C285D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2556974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BB4FBF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583FDB29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78EDE1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EB29DE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5EB1F9E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CCCB4A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43AA104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2258CAE6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4C7A36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D3F199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72E82BE2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4FE86ADF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25B21BE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436CA3E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D7F622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2D0A58C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00FDCA9B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35241C6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1253B58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CE448A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CC378C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11FC7D0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E5615A5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7891E13" w14:textId="77777777" w:rsidR="00941F63" w:rsidRPr="00C06236" w:rsidRDefault="001A1ABB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901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617440FA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30675109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069C961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035F52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10B818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659CABF4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43ED8E4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0B777935" w14:textId="77777777" w:rsidR="00941F63" w:rsidRPr="00C06236" w:rsidRDefault="0043798C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100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600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0171AA1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0096106B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18007BD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60511C5F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467D98F4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B619A9C" w14:textId="77777777" w:rsidR="00941F63" w:rsidRPr="00C06236" w:rsidRDefault="001A1ABB" w:rsidP="00B4351D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132 – 44 m</w:t>
            </w:r>
          </w:p>
        </w:tc>
        <w:tc>
          <w:tcPr>
            <w:tcW w:w="425" w:type="dxa"/>
            <w:shd w:val="clear" w:color="auto" w:fill="auto"/>
          </w:tcPr>
          <w:p w14:paraId="4A75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0557FE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B199AB6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56E22EA4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22BA43B4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5EC4060A" w14:textId="77777777" w:rsidR="00941F63" w:rsidRPr="00C06236" w:rsidRDefault="001A1ABB" w:rsidP="001A1ABB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136 m</w:t>
            </w:r>
          </w:p>
        </w:tc>
        <w:tc>
          <w:tcPr>
            <w:tcW w:w="425" w:type="dxa"/>
            <w:shd w:val="clear" w:color="auto" w:fill="auto"/>
          </w:tcPr>
          <w:p w14:paraId="2128899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B327B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A5D4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51031DC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3E2425D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0BCB8D68" w14:textId="77777777" w:rsidR="00941F63" w:rsidRPr="00C06236" w:rsidRDefault="001A1ABB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44 m</w:t>
            </w:r>
          </w:p>
        </w:tc>
        <w:tc>
          <w:tcPr>
            <w:tcW w:w="425" w:type="dxa"/>
            <w:shd w:val="clear" w:color="auto" w:fill="auto"/>
          </w:tcPr>
          <w:p w14:paraId="1AFC976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67488B2D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120782EC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3955B012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275072A4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544AB7B9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1770C3F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F1DB72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2B3B2ED3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45365CF8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19969A3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576805D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2E2723B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E91D23D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8E16F8" w14:paraId="12976AB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18802521" w14:textId="63932227" w:rsidR="008E16F8" w:rsidRPr="00C06236" w:rsidRDefault="008E16F8" w:rsidP="008E1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71D199D" w14:textId="1E92142D" w:rsidR="008E16F8" w:rsidRPr="00C06236" w:rsidRDefault="008E16F8" w:rsidP="008E16F8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026C5F7A" w14:textId="0F002483" w:rsidR="008E16F8" w:rsidRDefault="008E16F8" w:rsidP="008E16F8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0800" behindDoc="1" locked="0" layoutInCell="1" allowOverlap="1" wp14:anchorId="13857A74" wp14:editId="170453EB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34925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E16F8" w14:paraId="6F966CDC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5E5CC71" w14:textId="651CCC4D" w:rsidR="008E16F8" w:rsidRPr="00C06236" w:rsidRDefault="008E16F8" w:rsidP="008E1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E0F359" w14:textId="1CD68A87" w:rsidR="008E16F8" w:rsidRPr="00C06236" w:rsidRDefault="008E16F8" w:rsidP="008E1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FE4978B" w14:textId="77777777" w:rsidR="008E16F8" w:rsidRDefault="008E16F8" w:rsidP="008E1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E16F8" w14:paraId="370C0B5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8DB2B0E" w14:textId="6D8D2DBD" w:rsidR="008E16F8" w:rsidRPr="00C06236" w:rsidRDefault="008E16F8" w:rsidP="008E1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B0FB119" w14:textId="5C209D8D" w:rsidR="008E16F8" w:rsidRPr="00C06236" w:rsidRDefault="008E16F8" w:rsidP="008E1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409CD0B" w14:textId="77777777" w:rsidR="008E16F8" w:rsidRDefault="008E16F8" w:rsidP="008E1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E16F8" w14:paraId="63C0FBF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41BFB9E" w14:textId="6A4907A8" w:rsidR="008E16F8" w:rsidRPr="00C06236" w:rsidRDefault="008E16F8" w:rsidP="008E1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090D5A2" w14:textId="0EB7A548" w:rsidR="008E16F8" w:rsidRPr="00C06236" w:rsidRDefault="008E16F8" w:rsidP="008E1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F607DA4" w14:textId="77777777" w:rsidR="008E16F8" w:rsidRDefault="008E16F8" w:rsidP="008E1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E16F8" w14:paraId="2AB3A4A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D8EB7BF" w14:textId="364C6830" w:rsidR="008E16F8" w:rsidRPr="00C06236" w:rsidRDefault="008E16F8" w:rsidP="008E1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72C211B" w14:textId="2C45D9A6" w:rsidR="008E16F8" w:rsidRPr="00C06236" w:rsidRDefault="008E16F8" w:rsidP="008E1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2FEF96E" w14:textId="77777777" w:rsidR="008E16F8" w:rsidRDefault="008E16F8" w:rsidP="008E1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E16F8" w14:paraId="1E09243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8C0CDF9" w14:textId="0EBB717A" w:rsidR="008E16F8" w:rsidRPr="00C06236" w:rsidRDefault="008E16F8" w:rsidP="008E1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7AA967C" w14:textId="47FD0353" w:rsidR="008E16F8" w:rsidRPr="00C06236" w:rsidRDefault="008E16F8" w:rsidP="008E1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65BE265" w14:textId="77777777" w:rsidR="008E16F8" w:rsidRDefault="008E16F8" w:rsidP="008E1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E16F8" w14:paraId="5FCA605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FC03969" w14:textId="50757539" w:rsidR="008E16F8" w:rsidRPr="00C06236" w:rsidRDefault="008E16F8" w:rsidP="008E1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C6757A5" w14:textId="451EDF07" w:rsidR="008E16F8" w:rsidRPr="00C06236" w:rsidRDefault="008E16F8" w:rsidP="008E1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39A415D" w14:textId="77777777" w:rsidR="008E16F8" w:rsidRDefault="008E16F8" w:rsidP="008E1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E16F8" w14:paraId="3B18AC46" w14:textId="77777777" w:rsidTr="00B044F6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71DE64A8" w14:textId="4C5EE8C8" w:rsidR="008E16F8" w:rsidRPr="00C06236" w:rsidRDefault="008E16F8" w:rsidP="008E1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BC881AE" w14:textId="7015274E" w:rsidR="008E16F8" w:rsidRPr="00C06236" w:rsidRDefault="008E16F8" w:rsidP="008E1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623EBC4" w14:textId="77777777" w:rsidR="008E16F8" w:rsidRDefault="008E16F8" w:rsidP="008E1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E16F8" w14:paraId="5118024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C95CCC0" w14:textId="7691D5B1" w:rsidR="008E16F8" w:rsidRPr="00C06236" w:rsidRDefault="008E16F8" w:rsidP="008E1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9DCBAFD" w14:textId="53BFD8F7" w:rsidR="008E16F8" w:rsidRPr="00C06236" w:rsidRDefault="008E16F8" w:rsidP="008E1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3FE6291" w14:textId="77777777" w:rsidR="008E16F8" w:rsidRDefault="008E16F8" w:rsidP="008E1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E16F8" w14:paraId="3B9908E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11D5BEE" w14:textId="01F36AB4" w:rsidR="008E16F8" w:rsidRPr="00C06236" w:rsidRDefault="008E16F8" w:rsidP="008E1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E5C7B05" w14:textId="72512F3D" w:rsidR="008E16F8" w:rsidRPr="00C06236" w:rsidRDefault="008E16F8" w:rsidP="008E1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CE86C8C" w14:textId="77777777" w:rsidR="008E16F8" w:rsidRDefault="008E16F8" w:rsidP="008E1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8E16F8" w14:paraId="648E575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8F78225" w14:textId="2F8E2BAD" w:rsidR="008E16F8" w:rsidRPr="00C06236" w:rsidRDefault="008E16F8" w:rsidP="008E1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A48CBCA" w14:textId="7C2E67A2" w:rsidR="008E16F8" w:rsidRPr="00C06236" w:rsidRDefault="008E16F8" w:rsidP="008E1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5BED215" w14:textId="77777777" w:rsidR="008E16F8" w:rsidRDefault="008E16F8" w:rsidP="008E1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B91A57" w14:textId="77777777" w:rsidR="00E6795C" w:rsidRPr="00E6795C" w:rsidRDefault="00E6795C" w:rsidP="00E6795C">
      <w:pPr>
        <w:rPr>
          <w:lang w:eastAsia="en-US"/>
        </w:rPr>
      </w:pPr>
    </w:p>
    <w:p w14:paraId="2F3459DE" w14:textId="77777777" w:rsidR="00E6795C" w:rsidRPr="00E6795C" w:rsidRDefault="00E6795C" w:rsidP="00E6795C">
      <w:pPr>
        <w:rPr>
          <w:lang w:eastAsia="en-US"/>
        </w:rPr>
      </w:pPr>
    </w:p>
    <w:p w14:paraId="06686076" w14:textId="77777777" w:rsidR="00E6795C" w:rsidRPr="00E6795C" w:rsidRDefault="00E6795C" w:rsidP="00E6795C">
      <w:pPr>
        <w:rPr>
          <w:lang w:eastAsia="en-US"/>
        </w:rPr>
      </w:pPr>
    </w:p>
    <w:p w14:paraId="6D4934EE" w14:textId="77777777" w:rsidR="00E6795C" w:rsidRPr="00E6795C" w:rsidRDefault="00E6795C" w:rsidP="00E6795C">
      <w:pPr>
        <w:rPr>
          <w:lang w:eastAsia="en-US"/>
        </w:rPr>
      </w:pPr>
    </w:p>
    <w:p w14:paraId="2C8072CB" w14:textId="77777777" w:rsidR="00E6795C" w:rsidRPr="00E6795C" w:rsidRDefault="00E6795C" w:rsidP="00E6795C">
      <w:pPr>
        <w:rPr>
          <w:lang w:eastAsia="en-US"/>
        </w:rPr>
      </w:pPr>
    </w:p>
    <w:p w14:paraId="56C0919D" w14:textId="77777777" w:rsidR="00E6795C" w:rsidRPr="00E6795C" w:rsidRDefault="00E6795C" w:rsidP="00E6795C">
      <w:pPr>
        <w:rPr>
          <w:lang w:eastAsia="en-US"/>
        </w:rPr>
      </w:pPr>
    </w:p>
    <w:p w14:paraId="349F12E5" w14:textId="77777777" w:rsidR="00E6795C" w:rsidRPr="00E6795C" w:rsidRDefault="00E6795C" w:rsidP="00E6795C">
      <w:pPr>
        <w:rPr>
          <w:lang w:eastAsia="en-US"/>
        </w:rPr>
      </w:pPr>
    </w:p>
    <w:p w14:paraId="55A4B362" w14:textId="77777777" w:rsidR="00E6795C" w:rsidRPr="00E6795C" w:rsidRDefault="00E6795C" w:rsidP="00E6795C">
      <w:pPr>
        <w:rPr>
          <w:lang w:eastAsia="en-US"/>
        </w:rPr>
      </w:pPr>
    </w:p>
    <w:p w14:paraId="2A82886D" w14:textId="77777777" w:rsidR="00E6795C" w:rsidRPr="00E6795C" w:rsidRDefault="00E6795C" w:rsidP="00E6795C">
      <w:pPr>
        <w:rPr>
          <w:lang w:eastAsia="en-US"/>
        </w:rPr>
      </w:pPr>
    </w:p>
    <w:p w14:paraId="6CB87E8F" w14:textId="77777777" w:rsidR="00E6795C" w:rsidRPr="00E6795C" w:rsidRDefault="00E6795C" w:rsidP="00E6795C">
      <w:pPr>
        <w:rPr>
          <w:lang w:eastAsia="en-US"/>
        </w:rPr>
      </w:pPr>
    </w:p>
    <w:p w14:paraId="7CDC204B" w14:textId="77777777" w:rsidR="00E6795C" w:rsidRPr="00E6795C" w:rsidRDefault="00E6795C" w:rsidP="00E6795C">
      <w:pPr>
        <w:rPr>
          <w:lang w:eastAsia="en-US"/>
        </w:rPr>
      </w:pPr>
    </w:p>
    <w:p w14:paraId="23CFD043" w14:textId="77777777" w:rsidR="00E6795C" w:rsidRPr="00E6795C" w:rsidRDefault="00E6795C" w:rsidP="00E6795C">
      <w:pPr>
        <w:rPr>
          <w:lang w:eastAsia="en-US"/>
        </w:rPr>
      </w:pPr>
    </w:p>
    <w:p w14:paraId="76756D48" w14:textId="77777777" w:rsidR="00E6795C" w:rsidRPr="00E6795C" w:rsidRDefault="00E6795C" w:rsidP="00E6795C">
      <w:pPr>
        <w:rPr>
          <w:lang w:eastAsia="en-US"/>
        </w:rPr>
      </w:pPr>
    </w:p>
    <w:p w14:paraId="11EE6649" w14:textId="77777777" w:rsidR="00E6795C" w:rsidRPr="00E6795C" w:rsidRDefault="00E6795C" w:rsidP="00E6795C">
      <w:pPr>
        <w:rPr>
          <w:lang w:eastAsia="en-US"/>
        </w:rPr>
      </w:pPr>
    </w:p>
    <w:p w14:paraId="01D6AD34" w14:textId="77777777" w:rsidR="00E6795C" w:rsidRPr="00E6795C" w:rsidRDefault="00E6795C" w:rsidP="00E6795C">
      <w:pPr>
        <w:rPr>
          <w:lang w:eastAsia="en-US"/>
        </w:rPr>
      </w:pPr>
    </w:p>
    <w:p w14:paraId="23BF5D96" w14:textId="77777777" w:rsidR="00E6795C" w:rsidRPr="00E6795C" w:rsidRDefault="00E6795C" w:rsidP="00E6795C">
      <w:pPr>
        <w:rPr>
          <w:lang w:eastAsia="en-US"/>
        </w:rPr>
      </w:pPr>
    </w:p>
    <w:p w14:paraId="7F761816" w14:textId="77777777" w:rsidR="00E6795C" w:rsidRPr="00E6795C" w:rsidRDefault="00E6795C" w:rsidP="00E6795C">
      <w:pPr>
        <w:rPr>
          <w:lang w:eastAsia="en-US"/>
        </w:rPr>
      </w:pPr>
    </w:p>
    <w:p w14:paraId="7086F79B" w14:textId="77777777" w:rsidR="00E6795C" w:rsidRPr="00E6795C" w:rsidRDefault="00E6795C" w:rsidP="00E6795C">
      <w:pPr>
        <w:rPr>
          <w:lang w:eastAsia="en-US"/>
        </w:rPr>
      </w:pPr>
    </w:p>
    <w:p w14:paraId="04D5D9A4" w14:textId="77777777" w:rsidR="00E6795C" w:rsidRPr="00E6795C" w:rsidRDefault="00E6795C" w:rsidP="00E6795C">
      <w:pPr>
        <w:rPr>
          <w:lang w:eastAsia="en-US"/>
        </w:rPr>
      </w:pPr>
    </w:p>
    <w:p w14:paraId="1B0B2473" w14:textId="77777777" w:rsidR="00E6795C" w:rsidRPr="00E6795C" w:rsidRDefault="00E6795C" w:rsidP="00E6795C">
      <w:pPr>
        <w:rPr>
          <w:lang w:eastAsia="en-US"/>
        </w:rPr>
      </w:pPr>
    </w:p>
    <w:p w14:paraId="15820847" w14:textId="77777777" w:rsidR="00E6795C" w:rsidRPr="00E6795C" w:rsidRDefault="00E6795C" w:rsidP="00E6795C">
      <w:pPr>
        <w:rPr>
          <w:lang w:eastAsia="en-US"/>
        </w:rPr>
      </w:pPr>
    </w:p>
    <w:p w14:paraId="38843D9F" w14:textId="77777777" w:rsidR="00E6795C" w:rsidRPr="00E6795C" w:rsidRDefault="00E6795C" w:rsidP="00E6795C">
      <w:pPr>
        <w:rPr>
          <w:lang w:eastAsia="en-US"/>
        </w:rPr>
      </w:pPr>
    </w:p>
    <w:p w14:paraId="443CCE95" w14:textId="77777777" w:rsidR="00E6795C" w:rsidRPr="00E6795C" w:rsidRDefault="00E6795C" w:rsidP="00E6795C">
      <w:pPr>
        <w:rPr>
          <w:lang w:eastAsia="en-US"/>
        </w:rPr>
      </w:pPr>
    </w:p>
    <w:p w14:paraId="6BCE1174" w14:textId="77777777" w:rsidR="00E6795C" w:rsidRPr="00E6795C" w:rsidRDefault="00E6795C" w:rsidP="00E6795C">
      <w:pPr>
        <w:rPr>
          <w:lang w:eastAsia="en-US"/>
        </w:rPr>
      </w:pPr>
    </w:p>
    <w:p w14:paraId="5B807B7C" w14:textId="77777777" w:rsidR="00E6795C" w:rsidRPr="00E6795C" w:rsidRDefault="00E6795C" w:rsidP="00E6795C">
      <w:pPr>
        <w:rPr>
          <w:lang w:eastAsia="en-US"/>
        </w:rPr>
      </w:pPr>
    </w:p>
    <w:p w14:paraId="6B0E370F" w14:textId="77777777" w:rsidR="00E6795C" w:rsidRPr="00E6795C" w:rsidRDefault="00E6795C" w:rsidP="00E6795C">
      <w:pPr>
        <w:rPr>
          <w:lang w:eastAsia="en-US"/>
        </w:rPr>
      </w:pPr>
    </w:p>
    <w:p w14:paraId="1B6333B0" w14:textId="77777777" w:rsidR="00E6795C" w:rsidRPr="00E6795C" w:rsidRDefault="00E6795C" w:rsidP="00E6795C">
      <w:pPr>
        <w:rPr>
          <w:lang w:eastAsia="en-US"/>
        </w:rPr>
      </w:pPr>
    </w:p>
    <w:p w14:paraId="47C29684" w14:textId="77777777" w:rsidR="00E6795C" w:rsidRPr="00E6795C" w:rsidRDefault="00E6795C" w:rsidP="00E6795C">
      <w:pPr>
        <w:rPr>
          <w:lang w:eastAsia="en-US"/>
        </w:rPr>
      </w:pPr>
    </w:p>
    <w:p w14:paraId="0F152CE8" w14:textId="77777777" w:rsidR="00E6795C" w:rsidRPr="00E6795C" w:rsidRDefault="00E6795C" w:rsidP="00E6795C">
      <w:pPr>
        <w:rPr>
          <w:lang w:eastAsia="en-US"/>
        </w:rPr>
      </w:pPr>
    </w:p>
    <w:p w14:paraId="3A6889C9" w14:textId="77777777" w:rsidR="00E6795C" w:rsidRPr="00E6795C" w:rsidRDefault="00E6795C" w:rsidP="00E6795C">
      <w:pPr>
        <w:rPr>
          <w:lang w:eastAsia="en-US"/>
        </w:rPr>
      </w:pPr>
    </w:p>
    <w:p w14:paraId="577AC520" w14:textId="77777777" w:rsidR="00E6795C" w:rsidRPr="00E6795C" w:rsidRDefault="00E6795C" w:rsidP="00E6795C">
      <w:pPr>
        <w:rPr>
          <w:lang w:eastAsia="en-US"/>
        </w:rPr>
      </w:pPr>
    </w:p>
    <w:p w14:paraId="1BE9460D" w14:textId="77777777" w:rsidR="00E6795C" w:rsidRPr="00E6795C" w:rsidRDefault="00E6795C" w:rsidP="00E6795C">
      <w:pPr>
        <w:rPr>
          <w:lang w:eastAsia="en-US"/>
        </w:rPr>
      </w:pPr>
    </w:p>
    <w:p w14:paraId="5F312A00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7C253490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3A5E6E1A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53B2A39A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5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2"/>
        <w:gridCol w:w="624"/>
        <w:gridCol w:w="582"/>
        <w:gridCol w:w="1032"/>
        <w:gridCol w:w="933"/>
        <w:gridCol w:w="933"/>
        <w:gridCol w:w="933"/>
        <w:gridCol w:w="933"/>
        <w:gridCol w:w="933"/>
        <w:gridCol w:w="933"/>
        <w:gridCol w:w="933"/>
      </w:tblGrid>
      <w:tr w:rsidR="001A1ABB" w:rsidRPr="001A1ABB" w14:paraId="42EE897F" w14:textId="77777777" w:rsidTr="001A1ABB">
        <w:trPr>
          <w:trHeight w:val="346"/>
        </w:trPr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B21B7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929FF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DE2C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42336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CEAC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6037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825FA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24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B55F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30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D747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36</w:t>
            </w:r>
          </w:p>
        </w:tc>
      </w:tr>
      <w:tr w:rsidR="001A1ABB" w:rsidRPr="001A1ABB" w14:paraId="650AFD4D" w14:textId="77777777" w:rsidTr="001A1ABB">
        <w:trPr>
          <w:trHeight w:val="346"/>
        </w:trPr>
        <w:tc>
          <w:tcPr>
            <w:tcW w:w="17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541DAAA5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6SR27/10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7029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37DCE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E286C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6FE1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DF0DD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3E3B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61F25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B3BF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400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D7B81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500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EAE3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600</w:t>
            </w:r>
          </w:p>
        </w:tc>
      </w:tr>
      <w:tr w:rsidR="001A1ABB" w:rsidRPr="001A1ABB" w14:paraId="5E1A34BD" w14:textId="77777777" w:rsidTr="001A1ABB">
        <w:trPr>
          <w:trHeight w:val="346"/>
        </w:trPr>
        <w:tc>
          <w:tcPr>
            <w:tcW w:w="17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44FF5" w14:textId="77777777" w:rsidR="001A1ABB" w:rsidRPr="001A1ABB" w:rsidRDefault="001A1ABB" w:rsidP="001A1ABB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79C53CD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11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5347CB98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045A642F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AC20A03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136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106CBA4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132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BF0F0C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124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B1093D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114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BC46BE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F2E234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74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DCD669" w14:textId="77777777" w:rsidR="001A1ABB" w:rsidRPr="001A1ABB" w:rsidRDefault="001A1ABB" w:rsidP="001A1ABB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1A1ABB">
              <w:rPr>
                <w:rFonts w:ascii="Arial" w:hAnsi="Arial" w:cs="Arial"/>
                <w:snapToGrid/>
                <w:color w:val="000000"/>
                <w:lang w:val="es-BO" w:eastAsia="es-BO"/>
              </w:rPr>
              <w:t>44</w:t>
            </w:r>
          </w:p>
        </w:tc>
      </w:tr>
    </w:tbl>
    <w:p w14:paraId="2E661226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987F3" w14:textId="77777777" w:rsidR="002B6B52" w:rsidRDefault="002B6B52" w:rsidP="008A3980">
      <w:r>
        <w:separator/>
      </w:r>
    </w:p>
  </w:endnote>
  <w:endnote w:type="continuationSeparator" w:id="0">
    <w:p w14:paraId="3495599B" w14:textId="77777777" w:rsidR="002B6B52" w:rsidRDefault="002B6B5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2F78F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097EC7" wp14:editId="2351782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A8288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787FF9CB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8C51A" w14:textId="77777777" w:rsidR="002B6B52" w:rsidRDefault="002B6B52" w:rsidP="008A3980">
      <w:r>
        <w:separator/>
      </w:r>
    </w:p>
  </w:footnote>
  <w:footnote w:type="continuationSeparator" w:id="0">
    <w:p w14:paraId="011BCF48" w14:textId="77777777" w:rsidR="002B6B52" w:rsidRDefault="002B6B5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A153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6B9940F4" wp14:editId="715DBB1C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0BF467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9ABC1A7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3D30D9EB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3E025B9" wp14:editId="3913EA1F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1624D355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1DCC17E2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B6990"/>
    <w:rsid w:val="000C5FB0"/>
    <w:rsid w:val="000D0761"/>
    <w:rsid w:val="00101047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13E29"/>
    <w:rsid w:val="00240973"/>
    <w:rsid w:val="0024691F"/>
    <w:rsid w:val="00253153"/>
    <w:rsid w:val="002A3B5F"/>
    <w:rsid w:val="002B5C6E"/>
    <w:rsid w:val="002B6B52"/>
    <w:rsid w:val="002C24FF"/>
    <w:rsid w:val="002C2E6C"/>
    <w:rsid w:val="002E1480"/>
    <w:rsid w:val="002E7F0F"/>
    <w:rsid w:val="003044EF"/>
    <w:rsid w:val="003102F9"/>
    <w:rsid w:val="00331332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3798C"/>
    <w:rsid w:val="00440370"/>
    <w:rsid w:val="0048170D"/>
    <w:rsid w:val="004855A3"/>
    <w:rsid w:val="00487AAB"/>
    <w:rsid w:val="00490F9C"/>
    <w:rsid w:val="00494E7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16D53"/>
    <w:rsid w:val="0054576E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C3530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B3A6A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E16F8"/>
    <w:rsid w:val="008F3526"/>
    <w:rsid w:val="008F5336"/>
    <w:rsid w:val="0090075A"/>
    <w:rsid w:val="00905BF1"/>
    <w:rsid w:val="00916006"/>
    <w:rsid w:val="00934F39"/>
    <w:rsid w:val="00941F63"/>
    <w:rsid w:val="00997865"/>
    <w:rsid w:val="009A11F8"/>
    <w:rsid w:val="009A3AF7"/>
    <w:rsid w:val="009D2914"/>
    <w:rsid w:val="009E0D9C"/>
    <w:rsid w:val="009F03D6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44F26"/>
    <w:rsid w:val="00C5749B"/>
    <w:rsid w:val="00C922C0"/>
    <w:rsid w:val="00CA4D09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E064A3"/>
    <w:rsid w:val="00E1779A"/>
    <w:rsid w:val="00E23E8F"/>
    <w:rsid w:val="00E254BA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ED7A15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9695AD2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02CF8-247D-4A1F-BCBC-5CCC22C9B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1320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2023-05-15T20:29:00Z</cp:lastPrinted>
  <dcterms:created xsi:type="dcterms:W3CDTF">2023-05-15T20:29:00Z</dcterms:created>
  <dcterms:modified xsi:type="dcterms:W3CDTF">2023-05-16T18:12:00Z</dcterms:modified>
</cp:coreProperties>
</file>