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2F48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435560CD" wp14:editId="3D6F7D84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47DAD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25B90FBC" w14:textId="15ED0133" w:rsidR="00387FFC" w:rsidRPr="00941F63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 xml:space="preserve">SR </w:t>
      </w:r>
      <w:r w:rsidR="00E254BA">
        <w:rPr>
          <w:b/>
          <w:color w:val="003377"/>
          <w:w w:val="110"/>
          <w:sz w:val="32"/>
          <w:szCs w:val="32"/>
        </w:rPr>
        <w:t>27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0B6990">
        <w:rPr>
          <w:b/>
          <w:color w:val="003377"/>
          <w:w w:val="110"/>
          <w:sz w:val="32"/>
          <w:szCs w:val="32"/>
        </w:rPr>
        <w:t>7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77FBB95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79D5B77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ACAB899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E18B3A7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4B0E111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0B7030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5CE0894E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F025FB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1E443F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492D0625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F518A7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38D216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694554E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D00641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30C3EF1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07D757B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B4C580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ADADC61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21FA1498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3D7B9E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048AE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175240B3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4988D90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4996F0C7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1F4D02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E24633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3EAC112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6A1B047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98760BD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303D8799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E9FCC0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362D1D5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51188F1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635BCAC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693D41F" w14:textId="77777777" w:rsidR="00941F63" w:rsidRPr="00C06236" w:rsidRDefault="00494E7C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742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60391A76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387C65C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AD17FBA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1DE746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303E4711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78EA2324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09B8FF0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191D7BED" w14:textId="77777777" w:rsidR="00941F63" w:rsidRPr="00C06236" w:rsidRDefault="0043798C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100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600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B2803A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6920B4E5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26C89AD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12D4F249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49531CE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1487C6DF" w14:textId="77777777" w:rsidR="00941F63" w:rsidRPr="00C06236" w:rsidRDefault="00494E7C" w:rsidP="00B4351D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92 – 31 m</w:t>
            </w:r>
          </w:p>
        </w:tc>
        <w:tc>
          <w:tcPr>
            <w:tcW w:w="425" w:type="dxa"/>
            <w:shd w:val="clear" w:color="auto" w:fill="auto"/>
          </w:tcPr>
          <w:p w14:paraId="37E5186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AE5F48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2E268A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7D751D99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0E5F8F6C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030DDEDB" w14:textId="77777777" w:rsidR="00941F63" w:rsidRPr="00C06236" w:rsidRDefault="00494E7C" w:rsidP="0043798C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95 m</w:t>
            </w:r>
          </w:p>
        </w:tc>
        <w:tc>
          <w:tcPr>
            <w:tcW w:w="425" w:type="dxa"/>
            <w:shd w:val="clear" w:color="auto" w:fill="auto"/>
          </w:tcPr>
          <w:p w14:paraId="462B290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0D12D7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C8E7E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10C57F1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FD610F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63813445" w14:textId="77777777" w:rsidR="00941F63" w:rsidRPr="00C06236" w:rsidRDefault="00494E7C" w:rsidP="001E2F79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31 m</w:t>
            </w:r>
          </w:p>
        </w:tc>
        <w:tc>
          <w:tcPr>
            <w:tcW w:w="425" w:type="dxa"/>
            <w:shd w:val="clear" w:color="auto" w:fill="auto"/>
          </w:tcPr>
          <w:p w14:paraId="6EBF214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356C249E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59779E2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03A87576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70AEF1E0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02821F8E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50143C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C9133A9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4936F49D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5CFA399E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0681563E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2AD634F5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76BA69D3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7AC72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EA478C" w14:paraId="70E67200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5C5315E2" w14:textId="4032E44B" w:rsidR="00EA478C" w:rsidRPr="00C06236" w:rsidRDefault="00EA478C" w:rsidP="00EA478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A7B59B0" w14:textId="7B6CE8AF" w:rsidR="00EA478C" w:rsidRPr="00C06236" w:rsidRDefault="00EA478C" w:rsidP="00EA478C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692CA5ED" w14:textId="6A4FEDC7" w:rsidR="00EA478C" w:rsidRDefault="00EA478C" w:rsidP="00EA478C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0800" behindDoc="1" locked="0" layoutInCell="1" allowOverlap="1" wp14:anchorId="1761D039" wp14:editId="00F0189D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-20320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A478C" w14:paraId="46B3DD1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3B06255" w14:textId="1C2780CE" w:rsidR="00EA478C" w:rsidRPr="00C06236" w:rsidRDefault="00EA478C" w:rsidP="00EA478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0B94C4B" w14:textId="328522CC" w:rsidR="00EA478C" w:rsidRPr="00C06236" w:rsidRDefault="00EA478C" w:rsidP="00EA478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FB0A4EC" w14:textId="77777777" w:rsidR="00EA478C" w:rsidRDefault="00EA478C" w:rsidP="00EA478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EA478C" w14:paraId="42ED62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D3639CF" w14:textId="3894BC49" w:rsidR="00EA478C" w:rsidRPr="00C06236" w:rsidRDefault="00EA478C" w:rsidP="00EA478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454B4B6" w14:textId="3D07FDA2" w:rsidR="00EA478C" w:rsidRPr="00C06236" w:rsidRDefault="00EA478C" w:rsidP="00EA478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0A55CFE" w14:textId="77777777" w:rsidR="00EA478C" w:rsidRDefault="00EA478C" w:rsidP="00EA478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EA478C" w14:paraId="394D2379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7F8F218" w14:textId="769A03C5" w:rsidR="00EA478C" w:rsidRPr="00C06236" w:rsidRDefault="00EA478C" w:rsidP="00EA478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46C4DF3" w14:textId="0D8F8731" w:rsidR="00EA478C" w:rsidRPr="00C06236" w:rsidRDefault="00EA478C" w:rsidP="00EA478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9F724D8" w14:textId="77777777" w:rsidR="00EA478C" w:rsidRDefault="00EA478C" w:rsidP="00EA478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EA478C" w14:paraId="7F18E41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F56AADA" w14:textId="5642288F" w:rsidR="00EA478C" w:rsidRPr="00C06236" w:rsidRDefault="00EA478C" w:rsidP="00EA478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AE55B7E" w14:textId="431AD3E9" w:rsidR="00EA478C" w:rsidRPr="00C06236" w:rsidRDefault="00EA478C" w:rsidP="00EA478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BF3B2A2" w14:textId="77777777" w:rsidR="00EA478C" w:rsidRDefault="00EA478C" w:rsidP="00EA478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EA478C" w14:paraId="5F9E1C75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8F32E47" w14:textId="774062F0" w:rsidR="00EA478C" w:rsidRPr="00C06236" w:rsidRDefault="00EA478C" w:rsidP="00EA478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4435799" w14:textId="7C209475" w:rsidR="00EA478C" w:rsidRPr="00C06236" w:rsidRDefault="00EA478C" w:rsidP="00EA478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6846186" w14:textId="77777777" w:rsidR="00EA478C" w:rsidRDefault="00EA478C" w:rsidP="00EA478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EA478C" w14:paraId="4ACF401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FB698FB" w14:textId="08EC55B4" w:rsidR="00EA478C" w:rsidRPr="00C06236" w:rsidRDefault="00EA478C" w:rsidP="00EA478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B17C547" w14:textId="6DA07DFB" w:rsidR="00EA478C" w:rsidRPr="00C06236" w:rsidRDefault="00EA478C" w:rsidP="00EA478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9F80471" w14:textId="77777777" w:rsidR="00EA478C" w:rsidRDefault="00EA478C" w:rsidP="00EA478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EA478C" w14:paraId="2088EDC8" w14:textId="77777777" w:rsidTr="00197DAA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0BDB62F1" w14:textId="410DEABD" w:rsidR="00EA478C" w:rsidRPr="00C06236" w:rsidRDefault="00EA478C" w:rsidP="00EA478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A6F792F" w14:textId="4DF32582" w:rsidR="00EA478C" w:rsidRPr="00C06236" w:rsidRDefault="00EA478C" w:rsidP="00EA478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18904C6" w14:textId="77777777" w:rsidR="00EA478C" w:rsidRDefault="00EA478C" w:rsidP="00EA478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EA478C" w14:paraId="3B3FE07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016E0EE" w14:textId="03F2C5B2" w:rsidR="00EA478C" w:rsidRPr="00C06236" w:rsidRDefault="00EA478C" w:rsidP="00EA478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8BFEB0B" w14:textId="1396EC7F" w:rsidR="00EA478C" w:rsidRPr="00C06236" w:rsidRDefault="00EA478C" w:rsidP="00EA478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5A8E402" w14:textId="77777777" w:rsidR="00EA478C" w:rsidRDefault="00EA478C" w:rsidP="00EA478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EA478C" w14:paraId="6D5B71A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C940B5B" w14:textId="1FFB8BC5" w:rsidR="00EA478C" w:rsidRPr="00C06236" w:rsidRDefault="00EA478C" w:rsidP="00EA478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68463C5" w14:textId="102DD0EC" w:rsidR="00EA478C" w:rsidRPr="00C06236" w:rsidRDefault="00EA478C" w:rsidP="00EA478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FF461DE" w14:textId="77777777" w:rsidR="00EA478C" w:rsidRDefault="00EA478C" w:rsidP="00EA478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EA478C" w14:paraId="165F23C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82475CD" w14:textId="48B4A4BB" w:rsidR="00EA478C" w:rsidRPr="00C06236" w:rsidRDefault="00EA478C" w:rsidP="00EA478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9C81ACE" w14:textId="55208036" w:rsidR="00EA478C" w:rsidRPr="00C06236" w:rsidRDefault="00EA478C" w:rsidP="00EA478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CB928CD" w14:textId="77777777" w:rsidR="00EA478C" w:rsidRDefault="00EA478C" w:rsidP="00EA478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5AEB7083" w14:textId="77777777" w:rsidR="00E6795C" w:rsidRPr="00E6795C" w:rsidRDefault="00E6795C" w:rsidP="00E6795C">
      <w:pPr>
        <w:rPr>
          <w:lang w:eastAsia="en-US"/>
        </w:rPr>
      </w:pPr>
    </w:p>
    <w:p w14:paraId="154843C9" w14:textId="77777777" w:rsidR="00E6795C" w:rsidRPr="00E6795C" w:rsidRDefault="00E6795C" w:rsidP="00E6795C">
      <w:pPr>
        <w:rPr>
          <w:lang w:eastAsia="en-US"/>
        </w:rPr>
      </w:pPr>
    </w:p>
    <w:p w14:paraId="105D229B" w14:textId="77777777" w:rsidR="00E6795C" w:rsidRPr="00E6795C" w:rsidRDefault="00E6795C" w:rsidP="00E6795C">
      <w:pPr>
        <w:rPr>
          <w:lang w:eastAsia="en-US"/>
        </w:rPr>
      </w:pPr>
    </w:p>
    <w:p w14:paraId="60054AB4" w14:textId="77777777" w:rsidR="00E6795C" w:rsidRPr="00E6795C" w:rsidRDefault="00E6795C" w:rsidP="00E6795C">
      <w:pPr>
        <w:rPr>
          <w:lang w:eastAsia="en-US"/>
        </w:rPr>
      </w:pPr>
    </w:p>
    <w:p w14:paraId="460FD6A6" w14:textId="77777777" w:rsidR="00E6795C" w:rsidRPr="00E6795C" w:rsidRDefault="00E6795C" w:rsidP="00E6795C">
      <w:pPr>
        <w:rPr>
          <w:lang w:eastAsia="en-US"/>
        </w:rPr>
      </w:pPr>
    </w:p>
    <w:p w14:paraId="68AA706D" w14:textId="77777777" w:rsidR="00E6795C" w:rsidRPr="00E6795C" w:rsidRDefault="00E6795C" w:rsidP="00E6795C">
      <w:pPr>
        <w:rPr>
          <w:lang w:eastAsia="en-US"/>
        </w:rPr>
      </w:pPr>
    </w:p>
    <w:p w14:paraId="6DA7E26E" w14:textId="77777777" w:rsidR="00E6795C" w:rsidRPr="00E6795C" w:rsidRDefault="00E6795C" w:rsidP="00E6795C">
      <w:pPr>
        <w:rPr>
          <w:lang w:eastAsia="en-US"/>
        </w:rPr>
      </w:pPr>
    </w:p>
    <w:p w14:paraId="5CA6982F" w14:textId="77777777" w:rsidR="00E6795C" w:rsidRPr="00E6795C" w:rsidRDefault="00E6795C" w:rsidP="00E6795C">
      <w:pPr>
        <w:rPr>
          <w:lang w:eastAsia="en-US"/>
        </w:rPr>
      </w:pPr>
    </w:p>
    <w:p w14:paraId="7E293796" w14:textId="77777777" w:rsidR="00E6795C" w:rsidRPr="00E6795C" w:rsidRDefault="00E6795C" w:rsidP="00E6795C">
      <w:pPr>
        <w:rPr>
          <w:lang w:eastAsia="en-US"/>
        </w:rPr>
      </w:pPr>
    </w:p>
    <w:p w14:paraId="0E4660A5" w14:textId="77777777" w:rsidR="00E6795C" w:rsidRPr="00E6795C" w:rsidRDefault="00E6795C" w:rsidP="00E6795C">
      <w:pPr>
        <w:rPr>
          <w:lang w:eastAsia="en-US"/>
        </w:rPr>
      </w:pPr>
    </w:p>
    <w:p w14:paraId="3CF643D4" w14:textId="77777777" w:rsidR="00E6795C" w:rsidRPr="00E6795C" w:rsidRDefault="00E6795C" w:rsidP="00E6795C">
      <w:pPr>
        <w:rPr>
          <w:lang w:eastAsia="en-US"/>
        </w:rPr>
      </w:pPr>
    </w:p>
    <w:p w14:paraId="4E94E419" w14:textId="77777777" w:rsidR="00E6795C" w:rsidRPr="00E6795C" w:rsidRDefault="00E6795C" w:rsidP="00E6795C">
      <w:pPr>
        <w:rPr>
          <w:lang w:eastAsia="en-US"/>
        </w:rPr>
      </w:pPr>
    </w:p>
    <w:p w14:paraId="40FF62E2" w14:textId="77777777" w:rsidR="00E6795C" w:rsidRPr="00E6795C" w:rsidRDefault="00E6795C" w:rsidP="00E6795C">
      <w:pPr>
        <w:rPr>
          <w:lang w:eastAsia="en-US"/>
        </w:rPr>
      </w:pPr>
    </w:p>
    <w:p w14:paraId="20813CBD" w14:textId="77777777" w:rsidR="00E6795C" w:rsidRPr="00E6795C" w:rsidRDefault="00E6795C" w:rsidP="00E6795C">
      <w:pPr>
        <w:rPr>
          <w:lang w:eastAsia="en-US"/>
        </w:rPr>
      </w:pPr>
    </w:p>
    <w:p w14:paraId="1903E0D3" w14:textId="77777777" w:rsidR="00E6795C" w:rsidRPr="00E6795C" w:rsidRDefault="00E6795C" w:rsidP="00E6795C">
      <w:pPr>
        <w:rPr>
          <w:lang w:eastAsia="en-US"/>
        </w:rPr>
      </w:pPr>
    </w:p>
    <w:p w14:paraId="44D4C10A" w14:textId="77777777" w:rsidR="00E6795C" w:rsidRPr="00E6795C" w:rsidRDefault="00E6795C" w:rsidP="00E6795C">
      <w:pPr>
        <w:rPr>
          <w:lang w:eastAsia="en-US"/>
        </w:rPr>
      </w:pPr>
    </w:p>
    <w:p w14:paraId="30FE73ED" w14:textId="77777777" w:rsidR="00E6795C" w:rsidRPr="00E6795C" w:rsidRDefault="00E6795C" w:rsidP="00E6795C">
      <w:pPr>
        <w:rPr>
          <w:lang w:eastAsia="en-US"/>
        </w:rPr>
      </w:pPr>
    </w:p>
    <w:p w14:paraId="2CB21607" w14:textId="77777777" w:rsidR="00E6795C" w:rsidRPr="00E6795C" w:rsidRDefault="00E6795C" w:rsidP="00E6795C">
      <w:pPr>
        <w:rPr>
          <w:lang w:eastAsia="en-US"/>
        </w:rPr>
      </w:pPr>
    </w:p>
    <w:p w14:paraId="4703D698" w14:textId="77777777" w:rsidR="00E6795C" w:rsidRPr="00E6795C" w:rsidRDefault="00E6795C" w:rsidP="00E6795C">
      <w:pPr>
        <w:rPr>
          <w:lang w:eastAsia="en-US"/>
        </w:rPr>
      </w:pPr>
    </w:p>
    <w:p w14:paraId="794C6D11" w14:textId="77777777" w:rsidR="00E6795C" w:rsidRPr="00E6795C" w:rsidRDefault="00E6795C" w:rsidP="00E6795C">
      <w:pPr>
        <w:rPr>
          <w:lang w:eastAsia="en-US"/>
        </w:rPr>
      </w:pPr>
    </w:p>
    <w:p w14:paraId="04011BF1" w14:textId="77777777" w:rsidR="00E6795C" w:rsidRPr="00E6795C" w:rsidRDefault="00E6795C" w:rsidP="00E6795C">
      <w:pPr>
        <w:rPr>
          <w:lang w:eastAsia="en-US"/>
        </w:rPr>
      </w:pPr>
    </w:p>
    <w:p w14:paraId="39999C48" w14:textId="77777777" w:rsidR="00E6795C" w:rsidRPr="00E6795C" w:rsidRDefault="00E6795C" w:rsidP="00E6795C">
      <w:pPr>
        <w:rPr>
          <w:lang w:eastAsia="en-US"/>
        </w:rPr>
      </w:pPr>
    </w:p>
    <w:p w14:paraId="550D44AE" w14:textId="77777777" w:rsidR="00E6795C" w:rsidRPr="00E6795C" w:rsidRDefault="00E6795C" w:rsidP="00E6795C">
      <w:pPr>
        <w:rPr>
          <w:lang w:eastAsia="en-US"/>
        </w:rPr>
      </w:pPr>
    </w:p>
    <w:p w14:paraId="7910AED5" w14:textId="77777777" w:rsidR="00E6795C" w:rsidRPr="00E6795C" w:rsidRDefault="00E6795C" w:rsidP="00E6795C">
      <w:pPr>
        <w:rPr>
          <w:lang w:eastAsia="en-US"/>
        </w:rPr>
      </w:pPr>
    </w:p>
    <w:p w14:paraId="1010299A" w14:textId="77777777" w:rsidR="00E6795C" w:rsidRPr="00E6795C" w:rsidRDefault="00E6795C" w:rsidP="00E6795C">
      <w:pPr>
        <w:rPr>
          <w:lang w:eastAsia="en-US"/>
        </w:rPr>
      </w:pPr>
    </w:p>
    <w:p w14:paraId="5718B51D" w14:textId="77777777" w:rsidR="00E6795C" w:rsidRPr="00E6795C" w:rsidRDefault="00E6795C" w:rsidP="00E6795C">
      <w:pPr>
        <w:rPr>
          <w:lang w:eastAsia="en-US"/>
        </w:rPr>
      </w:pPr>
    </w:p>
    <w:p w14:paraId="69E8EDE7" w14:textId="77777777" w:rsidR="00E6795C" w:rsidRPr="00E6795C" w:rsidRDefault="00E6795C" w:rsidP="00E6795C">
      <w:pPr>
        <w:rPr>
          <w:lang w:eastAsia="en-US"/>
        </w:rPr>
      </w:pPr>
    </w:p>
    <w:p w14:paraId="27FBA4FD" w14:textId="77777777" w:rsidR="00E6795C" w:rsidRPr="00E6795C" w:rsidRDefault="00E6795C" w:rsidP="00E6795C">
      <w:pPr>
        <w:rPr>
          <w:lang w:eastAsia="en-US"/>
        </w:rPr>
      </w:pPr>
    </w:p>
    <w:p w14:paraId="7BF5513A" w14:textId="77777777" w:rsidR="00E6795C" w:rsidRPr="00E6795C" w:rsidRDefault="00E6795C" w:rsidP="00E6795C">
      <w:pPr>
        <w:rPr>
          <w:lang w:eastAsia="en-US"/>
        </w:rPr>
      </w:pPr>
    </w:p>
    <w:p w14:paraId="0D3A1DAD" w14:textId="77777777" w:rsidR="00E6795C" w:rsidRPr="00E6795C" w:rsidRDefault="00E6795C" w:rsidP="00E6795C">
      <w:pPr>
        <w:rPr>
          <w:lang w:eastAsia="en-US"/>
        </w:rPr>
      </w:pPr>
    </w:p>
    <w:p w14:paraId="09913637" w14:textId="77777777" w:rsidR="00E6795C" w:rsidRPr="00E6795C" w:rsidRDefault="00E6795C" w:rsidP="00E6795C">
      <w:pPr>
        <w:rPr>
          <w:lang w:eastAsia="en-US"/>
        </w:rPr>
      </w:pPr>
    </w:p>
    <w:p w14:paraId="22D99095" w14:textId="77777777" w:rsidR="00E6795C" w:rsidRPr="00E6795C" w:rsidRDefault="00E6795C" w:rsidP="00E6795C">
      <w:pPr>
        <w:rPr>
          <w:lang w:eastAsia="en-US"/>
        </w:rPr>
      </w:pPr>
    </w:p>
    <w:p w14:paraId="0F8C6B3D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18FAC51A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676823ED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21371EC1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5"/>
        <w:gridCol w:w="674"/>
        <w:gridCol w:w="630"/>
        <w:gridCol w:w="1035"/>
        <w:gridCol w:w="937"/>
        <w:gridCol w:w="937"/>
        <w:gridCol w:w="937"/>
        <w:gridCol w:w="937"/>
        <w:gridCol w:w="937"/>
        <w:gridCol w:w="937"/>
        <w:gridCol w:w="937"/>
      </w:tblGrid>
      <w:tr w:rsidR="000B6990" w:rsidRPr="000B6990" w14:paraId="52E13D14" w14:textId="77777777" w:rsidTr="000B6990">
        <w:trPr>
          <w:trHeight w:val="328"/>
        </w:trPr>
        <w:tc>
          <w:tcPr>
            <w:tcW w:w="2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39BEB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5CFD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2EDA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2BF9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D3F0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67EB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7205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06E1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30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BB023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36</w:t>
            </w:r>
          </w:p>
        </w:tc>
      </w:tr>
      <w:tr w:rsidR="000B6990" w:rsidRPr="000B6990" w14:paraId="2B6724C2" w14:textId="77777777" w:rsidTr="000B6990">
        <w:trPr>
          <w:trHeight w:val="328"/>
        </w:trPr>
        <w:tc>
          <w:tcPr>
            <w:tcW w:w="16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25F1069A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6SR27/7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0FB9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F484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2A4C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5DE1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78C6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1D79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60C2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B5FD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77A3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500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820E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600</w:t>
            </w:r>
          </w:p>
        </w:tc>
      </w:tr>
      <w:tr w:rsidR="000B6990" w:rsidRPr="000B6990" w14:paraId="08BE6A29" w14:textId="77777777" w:rsidTr="000B6990">
        <w:trPr>
          <w:trHeight w:val="328"/>
        </w:trPr>
        <w:tc>
          <w:tcPr>
            <w:tcW w:w="16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F9FFDE" w14:textId="77777777" w:rsidR="000B6990" w:rsidRPr="000B6990" w:rsidRDefault="000B6990" w:rsidP="000B6990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7D9B5E0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7.5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06231E22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10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0C47A3F8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6A1B9D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95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B22A8F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92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175F3B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87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9AD2583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80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84EC94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70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74C961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52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5E3906" w14:textId="77777777" w:rsidR="000B6990" w:rsidRPr="000B6990" w:rsidRDefault="000B6990" w:rsidP="000B6990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B6990">
              <w:rPr>
                <w:rFonts w:ascii="Arial" w:hAnsi="Arial" w:cs="Arial"/>
                <w:snapToGrid/>
                <w:color w:val="000000"/>
                <w:lang w:val="es-BO" w:eastAsia="es-BO"/>
              </w:rPr>
              <w:t>31</w:t>
            </w:r>
          </w:p>
        </w:tc>
      </w:tr>
    </w:tbl>
    <w:p w14:paraId="0BFB50BF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BD95F" w14:textId="77777777" w:rsidR="008A2E0D" w:rsidRDefault="008A2E0D" w:rsidP="008A3980">
      <w:r>
        <w:separator/>
      </w:r>
    </w:p>
  </w:endnote>
  <w:endnote w:type="continuationSeparator" w:id="0">
    <w:p w14:paraId="53199AA1" w14:textId="77777777" w:rsidR="008A2E0D" w:rsidRDefault="008A2E0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C1B5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8688F5A" wp14:editId="2E5018C2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AE96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36391206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ED7CB" w14:textId="77777777" w:rsidR="008A2E0D" w:rsidRDefault="008A2E0D" w:rsidP="008A3980">
      <w:r>
        <w:separator/>
      </w:r>
    </w:p>
  </w:footnote>
  <w:footnote w:type="continuationSeparator" w:id="0">
    <w:p w14:paraId="06097AF8" w14:textId="77777777" w:rsidR="008A2E0D" w:rsidRDefault="008A2E0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B1804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50A5032" wp14:editId="27B39749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0532A3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1974613F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20C3730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2FBF8E95" wp14:editId="62CDB368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05215FF1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C6A461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70101"/>
    <w:rsid w:val="0008136C"/>
    <w:rsid w:val="00086F0D"/>
    <w:rsid w:val="000876BF"/>
    <w:rsid w:val="000A4B96"/>
    <w:rsid w:val="000A77A8"/>
    <w:rsid w:val="000B6990"/>
    <w:rsid w:val="000C5FB0"/>
    <w:rsid w:val="000D0761"/>
    <w:rsid w:val="00101047"/>
    <w:rsid w:val="001151E0"/>
    <w:rsid w:val="00121E3B"/>
    <w:rsid w:val="001428E9"/>
    <w:rsid w:val="00154E6B"/>
    <w:rsid w:val="00166446"/>
    <w:rsid w:val="00173616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13E29"/>
    <w:rsid w:val="00240973"/>
    <w:rsid w:val="0024691F"/>
    <w:rsid w:val="00253153"/>
    <w:rsid w:val="002A3B5F"/>
    <w:rsid w:val="002B5C6E"/>
    <w:rsid w:val="002C24FF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4576E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2E0D"/>
    <w:rsid w:val="008A3980"/>
    <w:rsid w:val="008B5577"/>
    <w:rsid w:val="008D57AB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5749B"/>
    <w:rsid w:val="00C922C0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D7B1A"/>
    <w:rsid w:val="00DE1EDF"/>
    <w:rsid w:val="00DE23CD"/>
    <w:rsid w:val="00E064A3"/>
    <w:rsid w:val="00E1779A"/>
    <w:rsid w:val="00E23E8F"/>
    <w:rsid w:val="00E254BA"/>
    <w:rsid w:val="00E3548E"/>
    <w:rsid w:val="00E3628A"/>
    <w:rsid w:val="00E4654C"/>
    <w:rsid w:val="00E47824"/>
    <w:rsid w:val="00E50165"/>
    <w:rsid w:val="00E6795C"/>
    <w:rsid w:val="00E86C57"/>
    <w:rsid w:val="00E87B8C"/>
    <w:rsid w:val="00EA478C"/>
    <w:rsid w:val="00ED588D"/>
    <w:rsid w:val="00ED7A15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650279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5DDD8-CD7C-41BB-B1FF-F385FC36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1312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2023-05-15T20:22:00Z</cp:lastPrinted>
  <dcterms:created xsi:type="dcterms:W3CDTF">2023-05-15T20:23:00Z</dcterms:created>
  <dcterms:modified xsi:type="dcterms:W3CDTF">2023-05-16T18:14:00Z</dcterms:modified>
</cp:coreProperties>
</file>