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>
        <w:rPr>
          <w:b/>
          <w:color w:val="003377"/>
          <w:w w:val="110"/>
          <w:sz w:val="32"/>
          <w:szCs w:val="32"/>
        </w:rPr>
        <w:t>6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734F61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313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45.5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17</w:t>
            </w:r>
            <w:r w:rsidR="00812982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734F61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48</w:t>
            </w:r>
            <w:r w:rsidR="00E4654C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734F61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  <w:bookmarkStart w:id="0" w:name="_GoBack"/>
      <w:bookmarkEnd w:id="0"/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5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641"/>
        <w:gridCol w:w="642"/>
        <w:gridCol w:w="803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 w:rsidR="005A6142" w:rsidRPr="005A6142" w:rsidTr="005A6142">
        <w:trPr>
          <w:trHeight w:val="328"/>
        </w:trPr>
        <w:tc>
          <w:tcPr>
            <w:tcW w:w="2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5A6142" w:rsidRPr="005A6142" w:rsidTr="005A6142">
        <w:trPr>
          <w:trHeight w:val="328"/>
        </w:trPr>
        <w:tc>
          <w:tcPr>
            <w:tcW w:w="13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4SR4/6-S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5A6142" w:rsidRPr="005A6142" w:rsidTr="005A6142">
        <w:trPr>
          <w:trHeight w:val="328"/>
        </w:trPr>
        <w:tc>
          <w:tcPr>
            <w:tcW w:w="1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142" w:rsidRPr="005A6142" w:rsidRDefault="005A6142" w:rsidP="005A6142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A6142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45.5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39.5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28.5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23.2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A6142" w:rsidRPr="005A6142" w:rsidRDefault="005A6142" w:rsidP="005A6142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A614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17</w:t>
            </w:r>
          </w:p>
        </w:tc>
      </w:tr>
    </w:tbl>
    <w:p w:rsidR="00C06236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5A6142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10" w:rsidRDefault="00807510" w:rsidP="008A3980">
      <w:r>
        <w:separator/>
      </w:r>
    </w:p>
  </w:endnote>
  <w:endnote w:type="continuationSeparator" w:id="0">
    <w:p w:rsidR="00807510" w:rsidRDefault="0080751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6B6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10" w:rsidRDefault="00807510" w:rsidP="008A3980">
      <w:r>
        <w:separator/>
      </w:r>
    </w:p>
  </w:footnote>
  <w:footnote w:type="continuationSeparator" w:id="0">
    <w:p w:rsidR="00807510" w:rsidRDefault="0080751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73616"/>
    <w:rsid w:val="001C374D"/>
    <w:rsid w:val="001F685E"/>
    <w:rsid w:val="001F719B"/>
    <w:rsid w:val="00240973"/>
    <w:rsid w:val="00253153"/>
    <w:rsid w:val="002A3B5F"/>
    <w:rsid w:val="002E1480"/>
    <w:rsid w:val="002E7F0F"/>
    <w:rsid w:val="00387FFC"/>
    <w:rsid w:val="003B301B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A6142"/>
    <w:rsid w:val="005B0488"/>
    <w:rsid w:val="005B4338"/>
    <w:rsid w:val="005B5378"/>
    <w:rsid w:val="005E4450"/>
    <w:rsid w:val="00606569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D5199"/>
    <w:rsid w:val="00807510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A72F5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9D798E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E286-9CF4-45E4-B294-29245010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2023-05-15T17:20:00Z</cp:lastPrinted>
  <dcterms:created xsi:type="dcterms:W3CDTF">2023-05-15T15:57:00Z</dcterms:created>
  <dcterms:modified xsi:type="dcterms:W3CDTF">2023-05-15T17:20:00Z</dcterms:modified>
</cp:coreProperties>
</file>