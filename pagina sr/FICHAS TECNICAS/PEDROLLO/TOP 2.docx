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42F2F474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>s claras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</w:tbl>
    <w:p w14:paraId="5F85A28F" w14:textId="24C6CD3F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455720EA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DB6374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2B3A5955" w14:textId="1F510AC8" w:rsidR="0060110D" w:rsidRPr="0060110D" w:rsidRDefault="00062FD9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5373C277" w:rsidR="00062FD9" w:rsidRDefault="00062FD9" w:rsidP="00F151F0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3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984"/>
      </w:tblGrid>
      <w:tr w:rsidR="00426385" w14:paraId="3E964865" w14:textId="77777777" w:rsidTr="00060507">
        <w:trPr>
          <w:trHeight w:val="283"/>
        </w:trPr>
        <w:tc>
          <w:tcPr>
            <w:tcW w:w="4678" w:type="dxa"/>
            <w:gridSpan w:val="2"/>
            <w:vAlign w:val="center"/>
          </w:tcPr>
          <w:p w14:paraId="4827EC05" w14:textId="77777777" w:rsidR="00426385" w:rsidRPr="00426385" w:rsidRDefault="00426385" w:rsidP="00060507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FC5EAA" w14:paraId="33BCB3FE" w14:textId="77777777" w:rsidTr="00060507">
        <w:tc>
          <w:tcPr>
            <w:tcW w:w="2694" w:type="dxa"/>
            <w:vAlign w:val="center"/>
          </w:tcPr>
          <w:p w14:paraId="26641698" w14:textId="53E41D06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E45F9">
              <w:rPr>
                <w:rFonts w:ascii="Arial" w:hAnsi="Arial" w:cs="Arial"/>
                <w:sz w:val="22"/>
                <w:szCs w:val="22"/>
                <w:lang w:val="es-419"/>
              </w:rPr>
              <w:t>Cuerpo bomba:</w:t>
            </w:r>
          </w:p>
        </w:tc>
        <w:tc>
          <w:tcPr>
            <w:tcW w:w="1984" w:type="dxa"/>
            <w:vAlign w:val="center"/>
          </w:tcPr>
          <w:p w14:paraId="68C39F21" w14:textId="296CCD3C" w:rsidR="00426385" w:rsidRPr="00FC5EAA" w:rsidRDefault="004E45F9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FC5EAA" w14:paraId="35090A50" w14:textId="77777777" w:rsidTr="00060507">
        <w:trPr>
          <w:trHeight w:val="283"/>
        </w:trPr>
        <w:tc>
          <w:tcPr>
            <w:tcW w:w="2694" w:type="dxa"/>
            <w:vAlign w:val="center"/>
          </w:tcPr>
          <w:p w14:paraId="6951EC8A" w14:textId="1B038D78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4E45F9"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1984" w:type="dxa"/>
            <w:vAlign w:val="center"/>
          </w:tcPr>
          <w:p w14:paraId="06EC5F1A" w14:textId="133B0F4E" w:rsidR="00426385" w:rsidRPr="00FC5EAA" w:rsidRDefault="004E45F9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FC5EAA" w14:paraId="09A18790" w14:textId="77777777" w:rsidTr="00060507">
        <w:tc>
          <w:tcPr>
            <w:tcW w:w="2694" w:type="dxa"/>
            <w:vAlign w:val="center"/>
          </w:tcPr>
          <w:p w14:paraId="36DD7CCC" w14:textId="737E1D4D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4E45F9">
              <w:rPr>
                <w:rFonts w:ascii="Arial" w:hAnsi="Arial" w:cs="Arial"/>
                <w:sz w:val="22"/>
                <w:szCs w:val="22"/>
                <w:lang w:val="es-419"/>
              </w:rPr>
              <w:t>Difusor:</w:t>
            </w:r>
          </w:p>
        </w:tc>
        <w:tc>
          <w:tcPr>
            <w:tcW w:w="1984" w:type="dxa"/>
            <w:vAlign w:val="center"/>
          </w:tcPr>
          <w:p w14:paraId="6A0980DD" w14:textId="0B98799C" w:rsidR="00426385" w:rsidRPr="00FC5EAA" w:rsidRDefault="004E45F9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FC5EAA" w14:paraId="55F61DFE" w14:textId="77777777" w:rsidTr="00060507">
        <w:trPr>
          <w:trHeight w:val="283"/>
        </w:trPr>
        <w:tc>
          <w:tcPr>
            <w:tcW w:w="2694" w:type="dxa"/>
            <w:vAlign w:val="center"/>
          </w:tcPr>
          <w:p w14:paraId="14DA5AA9" w14:textId="1287C627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4E45F9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1984" w:type="dxa"/>
            <w:vAlign w:val="center"/>
          </w:tcPr>
          <w:p w14:paraId="17D4B37A" w14:textId="4BAC213A" w:rsidR="00426385" w:rsidRPr="00FC5EAA" w:rsidRDefault="004E45F9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</w:p>
        </w:tc>
      </w:tr>
      <w:tr w:rsidR="004E45F9" w14:paraId="4B018588" w14:textId="77777777" w:rsidTr="00060507">
        <w:trPr>
          <w:trHeight w:val="283"/>
        </w:trPr>
        <w:tc>
          <w:tcPr>
            <w:tcW w:w="2694" w:type="dxa"/>
            <w:vAlign w:val="center"/>
          </w:tcPr>
          <w:p w14:paraId="19FD7FA3" w14:textId="09061CF1" w:rsidR="004E45F9" w:rsidRPr="00FC5EAA" w:rsidRDefault="004E45F9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1984" w:type="dxa"/>
            <w:vAlign w:val="center"/>
          </w:tcPr>
          <w:p w14:paraId="2D164929" w14:textId="50EEFD3E" w:rsidR="004E45F9" w:rsidRDefault="004E45F9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</w:tbl>
    <w:p w14:paraId="3B4526B1" w14:textId="545A0B73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597BEB90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6333258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490E0E71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43600B">
        <w:rPr>
          <w:rFonts w:ascii="Arial" w:hAnsi="Arial" w:cs="Arial"/>
          <w:sz w:val="22"/>
          <w:szCs w:val="22"/>
          <w:lang w:val="es-419"/>
        </w:rPr>
        <w:t>3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p w14:paraId="5433B1B6" w14:textId="39E755AC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Funcionamiento en vertical y horizontal</w:t>
      </w:r>
    </w:p>
    <w:p w14:paraId="722347A8" w14:textId="19D3CCA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 hasta 10 mm</w:t>
      </w:r>
    </w:p>
    <w:p w14:paraId="6DCC68A4" w14:textId="735746C0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1848"/>
      </w:tblGrid>
      <w:tr w:rsidR="00FC5EAA" w14:paraId="2F164A0F" w14:textId="77777777" w:rsidTr="00060507">
        <w:trPr>
          <w:trHeight w:val="283"/>
        </w:trPr>
        <w:tc>
          <w:tcPr>
            <w:tcW w:w="4679" w:type="dxa"/>
            <w:gridSpan w:val="2"/>
            <w:vAlign w:val="center"/>
          </w:tcPr>
          <w:p w14:paraId="3CAC0A5C" w14:textId="77777777" w:rsidR="00FC5EAA" w:rsidRPr="00426385" w:rsidRDefault="00FC5EAA" w:rsidP="00060507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0523E4BD" w14:textId="514D5108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4D0ADE7B" w14:textId="5A4DC868" w:rsidR="00FC5EAA" w:rsidRPr="00FC5EAA" w:rsidRDefault="00752448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0.37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0.5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4176A703" w14:textId="74C3588B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FF2020A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368EC40E" w14:textId="0528CF40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1E042E7F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28E15536" w14:textId="6A7CA768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678EC724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591AB63F" w14:textId="15EC0ECB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0CE716A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6F2881AB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1EB35462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0496EBA3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2210D79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028DEC36" w14:textId="7E733217" w:rsidR="00062FD9" w:rsidRPr="007C6D08" w:rsidRDefault="00426385" w:rsidP="00426385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</w:p>
    <w:p w14:paraId="1DDC072F" w14:textId="027DD176" w:rsidR="00062FD9" w:rsidRPr="007C6D08" w:rsidRDefault="00FC5EAA" w:rsidP="00FC5EAA">
      <w:pPr>
        <w:tabs>
          <w:tab w:val="left" w:pos="5710"/>
        </w:tabs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1EAD596E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312DB504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4D4E432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7A7D5563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677EA11C" w:rsidR="00062FD9" w:rsidRDefault="00062FD9" w:rsidP="00062FD9">
      <w:pPr>
        <w:rPr>
          <w:rFonts w:ascii="Arial" w:hAnsi="Arial" w:cs="Arial"/>
          <w:lang w:val="es-419"/>
        </w:rPr>
      </w:pPr>
    </w:p>
    <w:p w14:paraId="6C64180E" w14:textId="358CCACB" w:rsidR="00062FD9" w:rsidRDefault="00D07F46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3360" behindDoc="0" locked="0" layoutInCell="1" allowOverlap="1" wp14:anchorId="7380FEC2" wp14:editId="7C6A2FEC">
            <wp:simplePos x="0" y="0"/>
            <wp:positionH relativeFrom="margin">
              <wp:posOffset>1585595</wp:posOffset>
            </wp:positionH>
            <wp:positionV relativeFrom="margin">
              <wp:posOffset>4030345</wp:posOffset>
            </wp:positionV>
            <wp:extent cx="5081905" cy="2170430"/>
            <wp:effectExtent l="0" t="0" r="4445" b="1270"/>
            <wp:wrapSquare wrapText="bothSides"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033C8246-4FB5-49D6-BC5F-D39CADD58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 w:rsidRPr="00D07F46">
        <w:rPr>
          <w:rFonts w:ascii="Arial" w:hAnsi="Arial" w:cs="Arial"/>
          <w:sz w:val="22"/>
          <w:szCs w:val="22"/>
          <w:lang w:val="es-419"/>
        </w:rPr>
        <w:drawing>
          <wp:anchor distT="0" distB="0" distL="114300" distR="114300" simplePos="0" relativeHeight="251664384" behindDoc="1" locked="0" layoutInCell="1" allowOverlap="1" wp14:anchorId="70886D26" wp14:editId="2B4B54E3">
            <wp:simplePos x="0" y="0"/>
            <wp:positionH relativeFrom="column">
              <wp:posOffset>95885</wp:posOffset>
            </wp:positionH>
            <wp:positionV relativeFrom="paragraph">
              <wp:posOffset>120177</wp:posOffset>
            </wp:positionV>
            <wp:extent cx="1384300" cy="2015490"/>
            <wp:effectExtent l="0" t="0" r="635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3704" b="97436" l="8714" r="95436">
                                  <a14:foregroundMark x1="15353" y1="11396" x2="34855" y2="92877"/>
                                  <a14:foregroundMark x1="34855" y1="92877" x2="55187" y2="96011"/>
                                  <a14:foregroundMark x1="55187" y1="96011" x2="90456" y2="78632"/>
                                  <a14:foregroundMark x1="90456" y1="78632" x2="92116" y2="81766"/>
                                  <a14:foregroundMark x1="13693" y1="5698" x2="11203" y2="89744"/>
                                  <a14:foregroundMark x1="22407" y1="92593" x2="46888" y2="93447"/>
                                  <a14:foregroundMark x1="40664" y1="96866" x2="31950" y2="97436"/>
                                  <a14:foregroundMark x1="43983" y1="72934" x2="56432" y2="36182"/>
                                  <a14:foregroundMark x1="27801" y1="48433" x2="42739" y2="36182"/>
                                  <a14:foregroundMark x1="39004" y1="29915" x2="54357" y2="30484"/>
                                  <a14:foregroundMark x1="67220" y1="45299" x2="64315" y2="68376"/>
                                  <a14:foregroundMark x1="60996" y1="57265" x2="31535" y2="33903"/>
                                  <a14:foregroundMark x1="58506" y1="60399" x2="40249" y2="45299"/>
                                  <a14:foregroundMark x1="40249" y1="45299" x2="39834" y2="45299"/>
                                  <a14:foregroundMark x1="9544" y1="27635" x2="8714" y2="72934"/>
                                  <a14:foregroundMark x1="66390" y1="13105" x2="62241" y2="11966"/>
                                  <a14:foregroundMark x1="61411" y1="12536" x2="55187" y2="12821"/>
                                  <a14:foregroundMark x1="64315" y1="11966" x2="56017" y2="12536"/>
                                  <a14:foregroundMark x1="82158" y1="3704" x2="82158" y2="3704"/>
                                  <a14:foregroundMark x1="95436" y1="83761" x2="92531" y2="76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F11C1" w14:textId="42974726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782FED27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466727E0" w:rsidR="00A31188" w:rsidRDefault="00A31188" w:rsidP="00062FD9">
      <w:pPr>
        <w:rPr>
          <w:rFonts w:ascii="Arial" w:hAnsi="Arial" w:cs="Arial"/>
          <w:lang w:val="es-419"/>
        </w:rPr>
      </w:pPr>
    </w:p>
    <w:p w14:paraId="699835FE" w14:textId="070AAEDD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2B460A98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34A2E7CF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6684F5C6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72698868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4648233F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59C4FCF4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30586545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29C0FFA0" w14:textId="77777777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5B73B47E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001345" w:rsidRPr="00001345" w14:paraId="78E267CF" w14:textId="77777777" w:rsidTr="00001345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40E3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EFDA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3832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79E8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m3/h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8568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D599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4139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FE19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EF7B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18D3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9.6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3A02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10.8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3306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2DEB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13.2</w:t>
            </w:r>
          </w:p>
        </w:tc>
      </w:tr>
      <w:tr w:rsidR="00001345" w:rsidRPr="00001345" w14:paraId="4031532D" w14:textId="77777777" w:rsidTr="00001345">
        <w:trPr>
          <w:trHeight w:val="315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6F6E" w14:textId="77777777" w:rsidR="00001345" w:rsidRPr="00001345" w:rsidRDefault="00001345" w:rsidP="0000134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92EB" w14:textId="77777777" w:rsidR="00001345" w:rsidRPr="00001345" w:rsidRDefault="00001345" w:rsidP="0000134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37E8" w14:textId="77777777" w:rsidR="00001345" w:rsidRPr="00001345" w:rsidRDefault="00001345" w:rsidP="0000134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A6E8" w14:textId="77777777" w:rsidR="00001345" w:rsidRPr="00001345" w:rsidRDefault="00001345" w:rsidP="0000134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013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F423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C519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1698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75C5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FB60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98F8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4F1D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F064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F289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220</w:t>
            </w:r>
          </w:p>
        </w:tc>
      </w:tr>
      <w:tr w:rsidR="00001345" w:rsidRPr="00001345" w14:paraId="2782D1C8" w14:textId="77777777" w:rsidTr="0000134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F50C448" w14:textId="77777777" w:rsidR="00001345" w:rsidRPr="00001345" w:rsidRDefault="00001345" w:rsidP="0000134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TOP 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86DD51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0.37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E53A21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F3C553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E5E9FB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4DFA15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7FBE70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B99B1E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808BDE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5.3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827F71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5FE9F1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9E9EDD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4155BC" w14:textId="77777777" w:rsidR="00001345" w:rsidRPr="00001345" w:rsidRDefault="00001345" w:rsidP="0000134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0134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</w:tr>
    </w:tbl>
    <w:p w14:paraId="00E0356C" w14:textId="77777777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6"/>
      <w:footerReference w:type="default" r:id="rId17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AA5B" w14:textId="77777777" w:rsidR="00D77388" w:rsidRDefault="00D77388" w:rsidP="008A3980">
      <w:r>
        <w:separator/>
      </w:r>
    </w:p>
  </w:endnote>
  <w:endnote w:type="continuationSeparator" w:id="0">
    <w:p w14:paraId="5CB1010E" w14:textId="77777777" w:rsidR="00D77388" w:rsidRDefault="00D7738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452B" w14:textId="77777777" w:rsidR="00D77388" w:rsidRDefault="00D77388" w:rsidP="008A3980">
      <w:r>
        <w:separator/>
      </w:r>
    </w:p>
  </w:footnote>
  <w:footnote w:type="continuationSeparator" w:id="0">
    <w:p w14:paraId="55413F9C" w14:textId="77777777" w:rsidR="00D77388" w:rsidRDefault="00D7738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111DBA"/>
    <w:rsid w:val="0012665D"/>
    <w:rsid w:val="001428E9"/>
    <w:rsid w:val="00166627"/>
    <w:rsid w:val="001A11F9"/>
    <w:rsid w:val="001D5F8D"/>
    <w:rsid w:val="001F685E"/>
    <w:rsid w:val="001F719B"/>
    <w:rsid w:val="002009D3"/>
    <w:rsid w:val="0021449D"/>
    <w:rsid w:val="00215288"/>
    <w:rsid w:val="00225595"/>
    <w:rsid w:val="00253153"/>
    <w:rsid w:val="002752E4"/>
    <w:rsid w:val="002A2A7B"/>
    <w:rsid w:val="002C6C8B"/>
    <w:rsid w:val="002E1480"/>
    <w:rsid w:val="002E7F0F"/>
    <w:rsid w:val="0033167C"/>
    <w:rsid w:val="00335427"/>
    <w:rsid w:val="00346DCF"/>
    <w:rsid w:val="003673FC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1D13"/>
    <w:rsid w:val="004E09D7"/>
    <w:rsid w:val="004E45F9"/>
    <w:rsid w:val="00502FCF"/>
    <w:rsid w:val="00503185"/>
    <w:rsid w:val="005102A3"/>
    <w:rsid w:val="00517067"/>
    <w:rsid w:val="0052373C"/>
    <w:rsid w:val="005960B5"/>
    <w:rsid w:val="005B4338"/>
    <w:rsid w:val="005B5378"/>
    <w:rsid w:val="005D32DB"/>
    <w:rsid w:val="005E4450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E3E09"/>
    <w:rsid w:val="006E5036"/>
    <w:rsid w:val="006F0C78"/>
    <w:rsid w:val="007027DB"/>
    <w:rsid w:val="00717C93"/>
    <w:rsid w:val="00730D3D"/>
    <w:rsid w:val="00744BE8"/>
    <w:rsid w:val="00750244"/>
    <w:rsid w:val="00750AC6"/>
    <w:rsid w:val="00752448"/>
    <w:rsid w:val="00780CA7"/>
    <w:rsid w:val="0079277E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A11F8"/>
    <w:rsid w:val="009D2914"/>
    <w:rsid w:val="009D3540"/>
    <w:rsid w:val="009F6BC0"/>
    <w:rsid w:val="00A31188"/>
    <w:rsid w:val="00A665D7"/>
    <w:rsid w:val="00A738E7"/>
    <w:rsid w:val="00A8603D"/>
    <w:rsid w:val="00A86F6C"/>
    <w:rsid w:val="00A92914"/>
    <w:rsid w:val="00AB281F"/>
    <w:rsid w:val="00AD5EDC"/>
    <w:rsid w:val="00AD6AC6"/>
    <w:rsid w:val="00AE698A"/>
    <w:rsid w:val="00AF546C"/>
    <w:rsid w:val="00B03489"/>
    <w:rsid w:val="00B100C2"/>
    <w:rsid w:val="00B11432"/>
    <w:rsid w:val="00B163B0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922C0"/>
    <w:rsid w:val="00CB193D"/>
    <w:rsid w:val="00CF2223"/>
    <w:rsid w:val="00CF3769"/>
    <w:rsid w:val="00D07F46"/>
    <w:rsid w:val="00D20EB2"/>
    <w:rsid w:val="00D26A3F"/>
    <w:rsid w:val="00D26EA9"/>
    <w:rsid w:val="00D61D67"/>
    <w:rsid w:val="00D77388"/>
    <w:rsid w:val="00D774FE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'TOP 2'!$E$15:$M$15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 formatCode="0">
                  <c:v>120</c:v>
                </c:pt>
                <c:pt idx="5" formatCode="0">
                  <c:v>160</c:v>
                </c:pt>
                <c:pt idx="6" formatCode="0">
                  <c:v>180</c:v>
                </c:pt>
                <c:pt idx="7">
                  <c:v>200</c:v>
                </c:pt>
                <c:pt idx="8" formatCode="0">
                  <c:v>220</c:v>
                </c:pt>
              </c:numCache>
            </c:numRef>
          </c:xVal>
          <c:yVal>
            <c:numRef>
              <c:f>'TOP 2'!$E$16:$M$16</c:f>
              <c:numCache>
                <c:formatCode>General</c:formatCode>
                <c:ptCount val="9"/>
                <c:pt idx="0">
                  <c:v>8.5</c:v>
                </c:pt>
                <c:pt idx="1">
                  <c:v>8</c:v>
                </c:pt>
                <c:pt idx="2">
                  <c:v>7.5</c:v>
                </c:pt>
                <c:pt idx="3">
                  <c:v>6.5</c:v>
                </c:pt>
                <c:pt idx="4">
                  <c:v>5.3</c:v>
                </c:pt>
                <c:pt idx="5">
                  <c:v>3.8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0D-486B-B015-DA3C0BBC9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890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2023-05-11T21:07:00Z</cp:lastPrinted>
  <dcterms:created xsi:type="dcterms:W3CDTF">2023-05-11T21:13:00Z</dcterms:created>
  <dcterms:modified xsi:type="dcterms:W3CDTF">2023-05-12T13:00:00Z</dcterms:modified>
</cp:coreProperties>
</file>