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3044EF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8/</w:t>
      </w:r>
      <w:r w:rsidR="00512BC7">
        <w:rPr>
          <w:b/>
          <w:color w:val="003377"/>
          <w:w w:val="110"/>
          <w:sz w:val="32"/>
          <w:szCs w:val="32"/>
        </w:rPr>
        <w:t>17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0A77A8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723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066169" w:rsidP="0006616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40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A77A8" w:rsidP="0048170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114 – 35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A77A8" w:rsidP="000A77A8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119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A77A8" w:rsidP="000A77A8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35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465"/>
        <w:gridCol w:w="43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A77A8" w:rsidRPr="000A77A8" w:rsidTr="000A77A8">
        <w:trPr>
          <w:trHeight w:val="255"/>
        </w:trPr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7.2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8.4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9.6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10.8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</w:tr>
      <w:tr w:rsidR="000A77A8" w:rsidRPr="000A77A8" w:rsidTr="000A77A8">
        <w:trPr>
          <w:trHeight w:val="255"/>
        </w:trPr>
        <w:tc>
          <w:tcPr>
            <w:tcW w:w="14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4SR8/17-S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</w:tr>
      <w:tr w:rsidR="000A77A8" w:rsidRPr="000A77A8" w:rsidTr="000A77A8">
        <w:trPr>
          <w:trHeight w:val="255"/>
        </w:trPr>
        <w:tc>
          <w:tcPr>
            <w:tcW w:w="1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77A8" w:rsidRPr="000A77A8" w:rsidRDefault="000A77A8" w:rsidP="000A77A8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A77A8" w:rsidRPr="000A77A8" w:rsidRDefault="000A77A8" w:rsidP="000A77A8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A77A8">
              <w:rPr>
                <w:rFonts w:ascii="Arial" w:hAnsi="Arial" w:cs="Arial"/>
                <w:snapToGrid/>
                <w:color w:val="000000"/>
                <w:lang w:val="es-BO" w:eastAsia="es-BO"/>
              </w:rPr>
              <w:t>35</w:t>
            </w:r>
          </w:p>
        </w:tc>
      </w:tr>
    </w:tbl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  <w:bookmarkStart w:id="0" w:name="_GoBack"/>
      <w:bookmarkEnd w:id="0"/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4E8" w:rsidRDefault="005514E8" w:rsidP="008A3980">
      <w:r>
        <w:separator/>
      </w:r>
    </w:p>
  </w:endnote>
  <w:endnote w:type="continuationSeparator" w:id="0">
    <w:p w:rsidR="005514E8" w:rsidRDefault="005514E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DD6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4E8" w:rsidRDefault="005514E8" w:rsidP="008A3980">
      <w:r>
        <w:separator/>
      </w:r>
    </w:p>
  </w:footnote>
  <w:footnote w:type="continuationSeparator" w:id="0">
    <w:p w:rsidR="005514E8" w:rsidRDefault="005514E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E0612"/>
    <w:rsid w:val="004E15D4"/>
    <w:rsid w:val="004E3FA0"/>
    <w:rsid w:val="00502FCF"/>
    <w:rsid w:val="00503185"/>
    <w:rsid w:val="005102A3"/>
    <w:rsid w:val="00512BC7"/>
    <w:rsid w:val="005514E8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734F61"/>
    <w:rsid w:val="00750244"/>
    <w:rsid w:val="00766CE4"/>
    <w:rsid w:val="00780CA7"/>
    <w:rsid w:val="007A7DBD"/>
    <w:rsid w:val="007D5199"/>
    <w:rsid w:val="008049FF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3EA10-E0A9-4381-8653-63E98268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1448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2023-05-15T18:41:00Z</cp:lastPrinted>
  <dcterms:created xsi:type="dcterms:W3CDTF">2023-05-15T18:42:00Z</dcterms:created>
  <dcterms:modified xsi:type="dcterms:W3CDTF">2023-05-15T18:44:00Z</dcterms:modified>
</cp:coreProperties>
</file>