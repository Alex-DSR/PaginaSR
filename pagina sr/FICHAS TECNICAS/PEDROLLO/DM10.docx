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05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53963390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 w:rsidR="004E45F9">
              <w:rPr>
                <w:rFonts w:ascii="Arial" w:hAnsi="Arial" w:cs="Arial"/>
                <w:b/>
                <w:bCs/>
                <w:color w:val="002060"/>
                <w:lang w:val="es-419"/>
              </w:rPr>
              <w:t xml:space="preserve">s </w:t>
            </w:r>
            <w:r w:rsidR="001F589E">
              <w:rPr>
                <w:rFonts w:ascii="Arial" w:hAnsi="Arial" w:cs="Arial"/>
                <w:b/>
                <w:bCs/>
                <w:color w:val="002060"/>
                <w:lang w:val="es-419"/>
              </w:rPr>
              <w:t>claras</w:t>
            </w:r>
          </w:p>
        </w:tc>
      </w:tr>
      <w:tr w:rsidR="0060110D" w14:paraId="5E30FCC6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6A50A1" w14:paraId="135BEBAC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5C18ABB8" w14:textId="429765C8" w:rsidR="006A50A1" w:rsidRPr="00FC1719" w:rsidRDefault="006A50A1" w:rsidP="004E45F9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52887C4" wp14:editId="747FB669">
                  <wp:extent cx="264214" cy="216000"/>
                  <wp:effectExtent l="0" t="0" r="254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9808ADC" w14:textId="002EB6C9" w:rsidR="006A50A1" w:rsidRPr="00FC1719" w:rsidRDefault="006A50A1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</w:tbl>
    <w:p w14:paraId="5F85A28F" w14:textId="5B9C66EC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63DC22E" w:rsidR="003B20AB" w:rsidRDefault="006A4DCD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Diseñada para el drenaje de aguas claras o ligeramente sucias</w:t>
            </w:r>
            <w:r w:rsidR="003B20A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78B3200D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0A639BB0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40°C</w:t>
      </w:r>
    </w:p>
    <w:p w14:paraId="4C6B0C9E" w14:textId="663DBBF0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6A50A1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50C7635D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Rejilla de aspiración: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28DADE11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Camisa motor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05A03D5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Abierto en </w:t>
            </w:r>
            <w:r w:rsidR="005E647C"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57C5FFB7" w:rsidR="00DA519E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1 </w:t>
            </w:r>
            <w:r w:rsidR="00C04E7E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</w:tbl>
    <w:p w14:paraId="5433B1B6" w14:textId="78819948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B241BB">
        <w:rPr>
          <w:rFonts w:ascii="Arial" w:hAnsi="Arial" w:cs="Arial"/>
          <w:sz w:val="22"/>
          <w:szCs w:val="22"/>
          <w:lang w:val="es-419"/>
        </w:rPr>
        <w:t>Nivel de vaciado</w:t>
      </w:r>
      <w:r w:rsidR="006A50A1">
        <w:rPr>
          <w:rFonts w:ascii="Arial" w:hAnsi="Arial" w:cs="Arial"/>
          <w:sz w:val="22"/>
          <w:szCs w:val="22"/>
          <w:lang w:val="es-419"/>
        </w:rPr>
        <w:t xml:space="preserve"> </w:t>
      </w:r>
      <w:r w:rsidR="006A50A1">
        <w:rPr>
          <w:rFonts w:ascii="Arial" w:hAnsi="Arial" w:cs="Arial"/>
          <w:sz w:val="22"/>
          <w:szCs w:val="22"/>
          <w:lang w:val="es-419"/>
        </w:rPr>
        <w:t>del fondo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</w:t>
      </w:r>
      <w:r w:rsidR="006A50A1">
        <w:rPr>
          <w:rFonts w:ascii="Arial" w:hAnsi="Arial" w:cs="Arial"/>
          <w:sz w:val="22"/>
          <w:szCs w:val="22"/>
          <w:lang w:val="es-419"/>
        </w:rPr>
        <w:t>hasta 17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mm </w:t>
      </w:r>
    </w:p>
    <w:p w14:paraId="722347A8" w14:textId="50D427B1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6A50A1">
        <w:rPr>
          <w:rFonts w:ascii="Arial" w:hAnsi="Arial" w:cs="Arial"/>
          <w:sz w:val="22"/>
          <w:szCs w:val="22"/>
          <w:lang w:val="es-419"/>
        </w:rPr>
        <w:t>10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C99AEC9" w:rsidR="00FC5EAA" w:rsidRPr="00FC5EAA" w:rsidRDefault="00752448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75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8026635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297CF13C" w:rsidR="00062FD9" w:rsidRDefault="00343AE0" w:rsidP="00062FD9">
      <w:pPr>
        <w:rPr>
          <w:rFonts w:ascii="Arial" w:hAnsi="Arial" w:cs="Arial"/>
          <w:lang w:val="es-419"/>
        </w:rPr>
      </w:pPr>
      <w:r w:rsidRPr="00343AE0">
        <w:rPr>
          <w:rFonts w:ascii="Arial" w:hAnsi="Arial" w:cs="Arial"/>
          <w:lang w:val="es-419"/>
        </w:rPr>
        <w:drawing>
          <wp:anchor distT="0" distB="0" distL="114300" distR="114300" simplePos="0" relativeHeight="251668480" behindDoc="1" locked="0" layoutInCell="1" allowOverlap="1" wp14:anchorId="40C7A28C" wp14:editId="201F5202">
            <wp:simplePos x="0" y="0"/>
            <wp:positionH relativeFrom="column">
              <wp:posOffset>170654</wp:posOffset>
            </wp:positionH>
            <wp:positionV relativeFrom="paragraph">
              <wp:posOffset>137795</wp:posOffset>
            </wp:positionV>
            <wp:extent cx="959485" cy="2015490"/>
            <wp:effectExtent l="0" t="0" r="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393F5068" w:rsidR="00A31188" w:rsidRDefault="00343AE0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9504" behindDoc="0" locked="0" layoutInCell="1" allowOverlap="1" wp14:anchorId="445E5D0E" wp14:editId="196DEE2E">
            <wp:simplePos x="0" y="0"/>
            <wp:positionH relativeFrom="margin">
              <wp:posOffset>1693281</wp:posOffset>
            </wp:positionH>
            <wp:positionV relativeFrom="margin">
              <wp:posOffset>4277995</wp:posOffset>
            </wp:positionV>
            <wp:extent cx="5039995" cy="2015490"/>
            <wp:effectExtent l="0" t="0" r="8255" b="381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ED6C93B-AB66-4FF1-B01F-27453A00BF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835FE" w14:textId="70454B02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04DB9D29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3A6E6A6F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60D8F2CD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57551993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49DB3AA8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27580ECE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D415464" w14:textId="29570D97" w:rsidR="00AF2DB8" w:rsidRDefault="00AF2DB8" w:rsidP="00062FD9">
      <w:pPr>
        <w:rPr>
          <w:rFonts w:ascii="Arial" w:hAnsi="Arial" w:cs="Arial"/>
          <w:lang w:val="es-419"/>
        </w:rPr>
      </w:pPr>
    </w:p>
    <w:p w14:paraId="00E0356C" w14:textId="2D9FE05E" w:rsidR="00A31188" w:rsidRPr="00062FD9" w:rsidRDefault="00343AE0" w:rsidP="00062FD9">
      <w:pPr>
        <w:rPr>
          <w:rFonts w:ascii="Arial" w:hAnsi="Arial" w:cs="Arial"/>
          <w:lang w:val="es-419"/>
        </w:rPr>
      </w:pPr>
      <w:r w:rsidRPr="00343AE0">
        <w:drawing>
          <wp:anchor distT="0" distB="0" distL="114300" distR="114300" simplePos="0" relativeHeight="251670528" behindDoc="0" locked="0" layoutInCell="1" allowOverlap="1" wp14:anchorId="65DF35AD" wp14:editId="0D31B7C7">
            <wp:simplePos x="0" y="0"/>
            <wp:positionH relativeFrom="margin">
              <wp:posOffset>176530</wp:posOffset>
            </wp:positionH>
            <wp:positionV relativeFrom="margin">
              <wp:posOffset>6668399</wp:posOffset>
            </wp:positionV>
            <wp:extent cx="6659880" cy="603885"/>
            <wp:effectExtent l="0" t="0" r="7620" b="571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7"/>
      <w:footerReference w:type="default" r:id="rId18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71B3" w14:textId="77777777" w:rsidR="007D688D" w:rsidRDefault="007D688D" w:rsidP="008A3980">
      <w:r>
        <w:separator/>
      </w:r>
    </w:p>
  </w:endnote>
  <w:endnote w:type="continuationSeparator" w:id="0">
    <w:p w14:paraId="6877BC51" w14:textId="77777777" w:rsidR="007D688D" w:rsidRDefault="007D688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263B" w14:textId="77777777" w:rsidR="007D688D" w:rsidRDefault="007D688D" w:rsidP="008A3980">
      <w:r>
        <w:separator/>
      </w:r>
    </w:p>
  </w:footnote>
  <w:footnote w:type="continuationSeparator" w:id="0">
    <w:p w14:paraId="43B76BE5" w14:textId="77777777" w:rsidR="007D688D" w:rsidRDefault="007D688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0B709B"/>
    <w:rsid w:val="00111DBA"/>
    <w:rsid w:val="0012665D"/>
    <w:rsid w:val="001428E9"/>
    <w:rsid w:val="00166627"/>
    <w:rsid w:val="001A11F9"/>
    <w:rsid w:val="001D5F8D"/>
    <w:rsid w:val="001F589E"/>
    <w:rsid w:val="001F685E"/>
    <w:rsid w:val="001F719B"/>
    <w:rsid w:val="002009D3"/>
    <w:rsid w:val="0021449D"/>
    <w:rsid w:val="00215288"/>
    <w:rsid w:val="00225595"/>
    <w:rsid w:val="00253153"/>
    <w:rsid w:val="002752E4"/>
    <w:rsid w:val="002A1895"/>
    <w:rsid w:val="002A2A7B"/>
    <w:rsid w:val="002C6C8B"/>
    <w:rsid w:val="002E1480"/>
    <w:rsid w:val="002E7F0F"/>
    <w:rsid w:val="0033167C"/>
    <w:rsid w:val="00335427"/>
    <w:rsid w:val="00343AE0"/>
    <w:rsid w:val="00346DCF"/>
    <w:rsid w:val="00365AE7"/>
    <w:rsid w:val="003673FC"/>
    <w:rsid w:val="003B20AB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30D3D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688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628D4"/>
    <w:rsid w:val="009A11F8"/>
    <w:rsid w:val="009D2914"/>
    <w:rsid w:val="009D3540"/>
    <w:rsid w:val="009F4970"/>
    <w:rsid w:val="009F6BC0"/>
    <w:rsid w:val="00A0336D"/>
    <w:rsid w:val="00A31188"/>
    <w:rsid w:val="00A665D7"/>
    <w:rsid w:val="00A738E7"/>
    <w:rsid w:val="00A8603D"/>
    <w:rsid w:val="00A86F6C"/>
    <w:rsid w:val="00A92914"/>
    <w:rsid w:val="00AB281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F25"/>
    <w:rsid w:val="00C5749B"/>
    <w:rsid w:val="00C922C0"/>
    <w:rsid w:val="00CB193D"/>
    <w:rsid w:val="00CF2223"/>
    <w:rsid w:val="00CF3769"/>
    <w:rsid w:val="00CF7B7C"/>
    <w:rsid w:val="00D07F46"/>
    <w:rsid w:val="00D20EB2"/>
    <w:rsid w:val="00D26A3F"/>
    <w:rsid w:val="00D26EA9"/>
    <w:rsid w:val="00D26F35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Hoja4!$E$15:$M$15</c:f>
              <c:numCache>
                <c:formatCode>General</c:formatCode>
                <c:ptCount val="9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 formatCode="0">
                  <c:v>150</c:v>
                </c:pt>
                <c:pt idx="5" formatCode="0">
                  <c:v>200</c:v>
                </c:pt>
                <c:pt idx="6" formatCode="0">
                  <c:v>250</c:v>
                </c:pt>
                <c:pt idx="7">
                  <c:v>275</c:v>
                </c:pt>
                <c:pt idx="8" formatCode="0">
                  <c:v>300</c:v>
                </c:pt>
              </c:numCache>
            </c:numRef>
          </c:xVal>
          <c:yVal>
            <c:numRef>
              <c:f>Hoja4!$E$16:$M$16</c:f>
              <c:numCache>
                <c:formatCode>General</c:formatCode>
                <c:ptCount val="9"/>
                <c:pt idx="0">
                  <c:v>16</c:v>
                </c:pt>
                <c:pt idx="1">
                  <c:v>15.5</c:v>
                </c:pt>
                <c:pt idx="2">
                  <c:v>15</c:v>
                </c:pt>
                <c:pt idx="3">
                  <c:v>13.2</c:v>
                </c:pt>
                <c:pt idx="4">
                  <c:v>11.2</c:v>
                </c:pt>
                <c:pt idx="5">
                  <c:v>8.8000000000000007</c:v>
                </c:pt>
                <c:pt idx="6">
                  <c:v>6</c:v>
                </c:pt>
                <c:pt idx="7">
                  <c:v>4.5</c:v>
                </c:pt>
                <c:pt idx="8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BC-4C77-970E-A111D48DA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19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902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8</cp:revision>
  <cp:lastPrinted>2023-05-12T13:52:00Z</cp:lastPrinted>
  <dcterms:created xsi:type="dcterms:W3CDTF">2023-05-12T13:56:00Z</dcterms:created>
  <dcterms:modified xsi:type="dcterms:W3CDTF">2023-05-12T14:14:00Z</dcterms:modified>
</cp:coreProperties>
</file>