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6B0C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01E023B0" wp14:editId="0EC5D5A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8C797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54722627" w14:textId="3F7B1763" w:rsidR="00387FFC" w:rsidRPr="00941F63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>SR 1</w:t>
      </w:r>
      <w:r>
        <w:rPr>
          <w:b/>
          <w:color w:val="003377"/>
          <w:w w:val="110"/>
          <w:sz w:val="32"/>
          <w:szCs w:val="32"/>
        </w:rPr>
        <w:t>2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C10A06">
        <w:rPr>
          <w:b/>
          <w:color w:val="003377"/>
          <w:w w:val="110"/>
          <w:sz w:val="32"/>
          <w:szCs w:val="32"/>
        </w:rPr>
        <w:t>11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35AC488C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3A2E8DDF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705667A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5390E38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48E34127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51474198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5D355D5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D68050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954259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1B1F0648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040C99B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08303CC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200747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34A76D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BF1F8E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512A5C8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2DA8D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FB370F0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5D3AA43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67FD0F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7F88B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17AD96AD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97A206B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3B53B6E0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DBA382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0830A3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413ED79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2E0EDA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A09216A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572E6C9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59B814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9BB225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6B220BA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425AC2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44B48A4" w14:textId="77777777" w:rsidR="00941F63" w:rsidRPr="00C06236" w:rsidRDefault="00C10A06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849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613F4CEC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B086207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BA56E7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148C002F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59EFD80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310065B8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5476E56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704BA14B" w14:textId="77777777" w:rsidR="00941F63" w:rsidRPr="00C06236" w:rsidRDefault="0024691F" w:rsidP="0024691F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330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2077A44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28E5C5C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11E2486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38FE701C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774B1690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16AD8089" w14:textId="77777777" w:rsidR="00941F63" w:rsidRPr="00C06236" w:rsidRDefault="00C10A06" w:rsidP="00C10A06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146</w:t>
            </w:r>
            <w:r w:rsidR="00376014">
              <w:rPr>
                <w:szCs w:val="20"/>
              </w:rPr>
              <w:t xml:space="preserve"> –</w:t>
            </w:r>
            <w:r>
              <w:rPr>
                <w:szCs w:val="20"/>
              </w:rPr>
              <w:t xml:space="preserve"> 44 </w:t>
            </w:r>
            <w:r w:rsidR="00376014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1928C2B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BC3A4A0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B8F7168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2A0009FB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41FA709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1D57B4FA" w14:textId="77777777" w:rsidR="00941F63" w:rsidRPr="00C06236" w:rsidRDefault="00C10A06" w:rsidP="00C10A0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153</w:t>
            </w:r>
          </w:p>
        </w:tc>
        <w:tc>
          <w:tcPr>
            <w:tcW w:w="425" w:type="dxa"/>
            <w:shd w:val="clear" w:color="auto" w:fill="auto"/>
          </w:tcPr>
          <w:p w14:paraId="48C690D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4AF86E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CD672D4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23BCE780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E8BA94A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2EEA642F" w14:textId="77777777" w:rsidR="00941F63" w:rsidRPr="00C06236" w:rsidRDefault="00C10A06" w:rsidP="00376014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 xml:space="preserve">44 </w:t>
            </w:r>
            <w:r w:rsidR="00376014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711232E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62384506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63048FF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2109D7B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14:paraId="11A47200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14:paraId="6CB6358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2530597B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4AE58AA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2FF43AC7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4112ECA3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0E0D0C2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2596D21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260755A3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26D236A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36F8" w14:paraId="43051A33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77FB0A6" w14:textId="373EF031" w:rsidR="009436F8" w:rsidRPr="00C06236" w:rsidRDefault="009436F8" w:rsidP="00943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8A89E4F" w14:textId="04916444" w:rsidR="009436F8" w:rsidRPr="00C06236" w:rsidRDefault="009436F8" w:rsidP="009436F8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47CDF38C" w14:textId="183D89D2" w:rsidR="009436F8" w:rsidRDefault="009436F8" w:rsidP="009436F8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62848" behindDoc="1" locked="0" layoutInCell="1" allowOverlap="1" wp14:anchorId="0BDCF4F7" wp14:editId="19A73A7A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158750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436F8" w14:paraId="78F41D7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5CAF649" w14:textId="58C03DB9" w:rsidR="009436F8" w:rsidRPr="00C06236" w:rsidRDefault="009436F8" w:rsidP="00943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6572D9A" w14:textId="620CC4D0" w:rsidR="009436F8" w:rsidRPr="00C06236" w:rsidRDefault="009436F8" w:rsidP="00943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97D5A0B" w14:textId="77777777" w:rsidR="009436F8" w:rsidRDefault="009436F8" w:rsidP="00943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36F8" w14:paraId="272617D3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81AD397" w14:textId="1EE73AE7" w:rsidR="009436F8" w:rsidRPr="00C06236" w:rsidRDefault="009436F8" w:rsidP="00943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83429C9" w14:textId="27CB7381" w:rsidR="009436F8" w:rsidRPr="00C06236" w:rsidRDefault="009436F8" w:rsidP="00943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433ED5F" w14:textId="77777777" w:rsidR="009436F8" w:rsidRDefault="009436F8" w:rsidP="00943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36F8" w14:paraId="5A88E3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B6CC9F9" w14:textId="431AEF8F" w:rsidR="009436F8" w:rsidRPr="00C06236" w:rsidRDefault="009436F8" w:rsidP="00943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78D4ADF" w14:textId="7B6516AA" w:rsidR="009436F8" w:rsidRPr="00C06236" w:rsidRDefault="009436F8" w:rsidP="00943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27E18C4" w14:textId="77777777" w:rsidR="009436F8" w:rsidRDefault="009436F8" w:rsidP="00943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36F8" w14:paraId="07C0E26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0803C98" w14:textId="7023702A" w:rsidR="009436F8" w:rsidRPr="00C06236" w:rsidRDefault="009436F8" w:rsidP="00943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2A167BC" w14:textId="1A92F791" w:rsidR="009436F8" w:rsidRPr="00C06236" w:rsidRDefault="009436F8" w:rsidP="00943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515934D" w14:textId="77777777" w:rsidR="009436F8" w:rsidRDefault="009436F8" w:rsidP="00943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36F8" w14:paraId="703C93B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0DBAD680" w14:textId="13303658" w:rsidR="009436F8" w:rsidRPr="00C06236" w:rsidRDefault="009436F8" w:rsidP="00943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3C3A5BF" w14:textId="3BA17814" w:rsidR="009436F8" w:rsidRPr="00C06236" w:rsidRDefault="009436F8" w:rsidP="00943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3BA6189" w14:textId="77777777" w:rsidR="009436F8" w:rsidRDefault="009436F8" w:rsidP="00943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36F8" w14:paraId="144EFD7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5EFCCB18" w14:textId="3C887441" w:rsidR="009436F8" w:rsidRPr="00C06236" w:rsidRDefault="009436F8" w:rsidP="00943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308474A" w14:textId="59E0A50C" w:rsidR="009436F8" w:rsidRPr="00C06236" w:rsidRDefault="009436F8" w:rsidP="00943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FA3A71F" w14:textId="77777777" w:rsidR="009436F8" w:rsidRDefault="009436F8" w:rsidP="00943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36F8" w14:paraId="60B0BC00" w14:textId="77777777" w:rsidTr="009F53EB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355DC632" w14:textId="1A28A97C" w:rsidR="009436F8" w:rsidRPr="00C06236" w:rsidRDefault="009436F8" w:rsidP="00943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9894673" w14:textId="24FAB1A5" w:rsidR="009436F8" w:rsidRPr="00C06236" w:rsidRDefault="009436F8" w:rsidP="00943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260A542" w14:textId="77777777" w:rsidR="009436F8" w:rsidRDefault="009436F8" w:rsidP="00943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36F8" w14:paraId="10200F25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72942D5" w14:textId="407DD83D" w:rsidR="009436F8" w:rsidRPr="00C06236" w:rsidRDefault="009436F8" w:rsidP="00943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4F5E8BB" w14:textId="36DD7912" w:rsidR="009436F8" w:rsidRPr="00C06236" w:rsidRDefault="009436F8" w:rsidP="00943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8EE1171" w14:textId="77777777" w:rsidR="009436F8" w:rsidRDefault="009436F8" w:rsidP="00943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36F8" w14:paraId="6E964D3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8F1B1EB" w14:textId="697A8A5E" w:rsidR="009436F8" w:rsidRPr="00C06236" w:rsidRDefault="009436F8" w:rsidP="00943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B43560B" w14:textId="1D1B2865" w:rsidR="009436F8" w:rsidRPr="00C06236" w:rsidRDefault="009436F8" w:rsidP="00943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148BD63" w14:textId="77777777" w:rsidR="009436F8" w:rsidRDefault="009436F8" w:rsidP="00943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36F8" w14:paraId="2271B493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171C1C8E" w14:textId="35E961EA" w:rsidR="009436F8" w:rsidRPr="00C06236" w:rsidRDefault="009436F8" w:rsidP="009436F8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C803FA4" w14:textId="555E22D3" w:rsidR="009436F8" w:rsidRPr="00C06236" w:rsidRDefault="009436F8" w:rsidP="009436F8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F163811" w14:textId="77777777" w:rsidR="009436F8" w:rsidRDefault="009436F8" w:rsidP="009436F8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7F29416B" w14:textId="77777777" w:rsidR="00E6795C" w:rsidRPr="00E6795C" w:rsidRDefault="00E6795C" w:rsidP="00E6795C">
      <w:pPr>
        <w:rPr>
          <w:lang w:eastAsia="en-US"/>
        </w:rPr>
      </w:pPr>
    </w:p>
    <w:p w14:paraId="6CBF93CA" w14:textId="77777777" w:rsidR="00E6795C" w:rsidRPr="00E6795C" w:rsidRDefault="00E6795C" w:rsidP="00E6795C">
      <w:pPr>
        <w:rPr>
          <w:lang w:eastAsia="en-US"/>
        </w:rPr>
      </w:pPr>
    </w:p>
    <w:p w14:paraId="0C959835" w14:textId="77777777" w:rsidR="00E6795C" w:rsidRPr="00E6795C" w:rsidRDefault="00E6795C" w:rsidP="00E6795C">
      <w:pPr>
        <w:rPr>
          <w:lang w:eastAsia="en-US"/>
        </w:rPr>
      </w:pPr>
    </w:p>
    <w:p w14:paraId="61FCEB6A" w14:textId="77777777" w:rsidR="00E6795C" w:rsidRPr="00E6795C" w:rsidRDefault="00E6795C" w:rsidP="00E6795C">
      <w:pPr>
        <w:rPr>
          <w:lang w:eastAsia="en-US"/>
        </w:rPr>
      </w:pPr>
    </w:p>
    <w:p w14:paraId="3EE02A42" w14:textId="77777777" w:rsidR="00E6795C" w:rsidRPr="00E6795C" w:rsidRDefault="00E6795C" w:rsidP="00E6795C">
      <w:pPr>
        <w:rPr>
          <w:lang w:eastAsia="en-US"/>
        </w:rPr>
      </w:pPr>
    </w:p>
    <w:p w14:paraId="38C1FD45" w14:textId="77777777" w:rsidR="00E6795C" w:rsidRPr="00E6795C" w:rsidRDefault="00E6795C" w:rsidP="00E6795C">
      <w:pPr>
        <w:rPr>
          <w:lang w:eastAsia="en-US"/>
        </w:rPr>
      </w:pPr>
    </w:p>
    <w:p w14:paraId="051E0B00" w14:textId="77777777" w:rsidR="00E6795C" w:rsidRPr="00E6795C" w:rsidRDefault="00E6795C" w:rsidP="00E6795C">
      <w:pPr>
        <w:rPr>
          <w:lang w:eastAsia="en-US"/>
        </w:rPr>
      </w:pPr>
    </w:p>
    <w:p w14:paraId="6C98A4B0" w14:textId="77777777" w:rsidR="00E6795C" w:rsidRPr="00E6795C" w:rsidRDefault="00E6795C" w:rsidP="00E6795C">
      <w:pPr>
        <w:rPr>
          <w:lang w:eastAsia="en-US"/>
        </w:rPr>
      </w:pPr>
    </w:p>
    <w:p w14:paraId="36F2DBCA" w14:textId="77777777" w:rsidR="00E6795C" w:rsidRPr="00E6795C" w:rsidRDefault="00E6795C" w:rsidP="00E6795C">
      <w:pPr>
        <w:rPr>
          <w:lang w:eastAsia="en-US"/>
        </w:rPr>
      </w:pPr>
    </w:p>
    <w:p w14:paraId="1DE6A4EF" w14:textId="77777777" w:rsidR="00E6795C" w:rsidRPr="00E6795C" w:rsidRDefault="00E6795C" w:rsidP="00E6795C">
      <w:pPr>
        <w:rPr>
          <w:lang w:eastAsia="en-US"/>
        </w:rPr>
      </w:pPr>
    </w:p>
    <w:p w14:paraId="3452226B" w14:textId="77777777" w:rsidR="00E6795C" w:rsidRPr="00E6795C" w:rsidRDefault="00E6795C" w:rsidP="00E6795C">
      <w:pPr>
        <w:rPr>
          <w:lang w:eastAsia="en-US"/>
        </w:rPr>
      </w:pPr>
    </w:p>
    <w:p w14:paraId="4DFF222F" w14:textId="77777777" w:rsidR="00E6795C" w:rsidRPr="00E6795C" w:rsidRDefault="00E6795C" w:rsidP="00E6795C">
      <w:pPr>
        <w:rPr>
          <w:lang w:eastAsia="en-US"/>
        </w:rPr>
      </w:pPr>
    </w:p>
    <w:p w14:paraId="4FCF5192" w14:textId="77777777" w:rsidR="00E6795C" w:rsidRPr="00E6795C" w:rsidRDefault="00E6795C" w:rsidP="00E6795C">
      <w:pPr>
        <w:rPr>
          <w:lang w:eastAsia="en-US"/>
        </w:rPr>
      </w:pPr>
    </w:p>
    <w:p w14:paraId="5F79287A" w14:textId="77777777" w:rsidR="00E6795C" w:rsidRPr="00E6795C" w:rsidRDefault="00E6795C" w:rsidP="00E6795C">
      <w:pPr>
        <w:rPr>
          <w:lang w:eastAsia="en-US"/>
        </w:rPr>
      </w:pPr>
    </w:p>
    <w:p w14:paraId="4612B360" w14:textId="77777777" w:rsidR="00E6795C" w:rsidRPr="00E6795C" w:rsidRDefault="00E6795C" w:rsidP="00E6795C">
      <w:pPr>
        <w:rPr>
          <w:lang w:eastAsia="en-US"/>
        </w:rPr>
      </w:pPr>
    </w:p>
    <w:p w14:paraId="567848A9" w14:textId="77777777" w:rsidR="00E6795C" w:rsidRPr="00E6795C" w:rsidRDefault="00E6795C" w:rsidP="00E6795C">
      <w:pPr>
        <w:rPr>
          <w:lang w:eastAsia="en-US"/>
        </w:rPr>
      </w:pPr>
    </w:p>
    <w:p w14:paraId="5F884C9D" w14:textId="77777777" w:rsidR="00E6795C" w:rsidRPr="00E6795C" w:rsidRDefault="00E6795C" w:rsidP="00E6795C">
      <w:pPr>
        <w:rPr>
          <w:lang w:eastAsia="en-US"/>
        </w:rPr>
      </w:pPr>
    </w:p>
    <w:p w14:paraId="0AF01F58" w14:textId="77777777" w:rsidR="00E6795C" w:rsidRPr="00E6795C" w:rsidRDefault="00E6795C" w:rsidP="00E6795C">
      <w:pPr>
        <w:rPr>
          <w:lang w:eastAsia="en-US"/>
        </w:rPr>
      </w:pPr>
    </w:p>
    <w:p w14:paraId="38EF338F" w14:textId="77777777" w:rsidR="00E6795C" w:rsidRPr="00E6795C" w:rsidRDefault="00E6795C" w:rsidP="00E6795C">
      <w:pPr>
        <w:rPr>
          <w:lang w:eastAsia="en-US"/>
        </w:rPr>
      </w:pPr>
    </w:p>
    <w:p w14:paraId="4B99BE74" w14:textId="77777777" w:rsidR="00E6795C" w:rsidRPr="00E6795C" w:rsidRDefault="00E6795C" w:rsidP="00E6795C">
      <w:pPr>
        <w:rPr>
          <w:lang w:eastAsia="en-US"/>
        </w:rPr>
      </w:pPr>
    </w:p>
    <w:p w14:paraId="642C493F" w14:textId="77777777" w:rsidR="00E6795C" w:rsidRPr="00E6795C" w:rsidRDefault="00E6795C" w:rsidP="00E6795C">
      <w:pPr>
        <w:rPr>
          <w:lang w:eastAsia="en-US"/>
        </w:rPr>
      </w:pPr>
    </w:p>
    <w:p w14:paraId="1202DF50" w14:textId="77777777" w:rsidR="00E6795C" w:rsidRPr="00E6795C" w:rsidRDefault="00E6795C" w:rsidP="00E6795C">
      <w:pPr>
        <w:rPr>
          <w:lang w:eastAsia="en-US"/>
        </w:rPr>
      </w:pPr>
    </w:p>
    <w:p w14:paraId="133DC958" w14:textId="77777777" w:rsidR="00E6795C" w:rsidRPr="00E6795C" w:rsidRDefault="00E6795C" w:rsidP="00E6795C">
      <w:pPr>
        <w:rPr>
          <w:lang w:eastAsia="en-US"/>
        </w:rPr>
      </w:pPr>
    </w:p>
    <w:p w14:paraId="4462012C" w14:textId="77777777" w:rsidR="00E6795C" w:rsidRPr="00E6795C" w:rsidRDefault="00E6795C" w:rsidP="00E6795C">
      <w:pPr>
        <w:rPr>
          <w:lang w:eastAsia="en-US"/>
        </w:rPr>
      </w:pPr>
    </w:p>
    <w:p w14:paraId="7ED3C468" w14:textId="77777777" w:rsidR="00E6795C" w:rsidRPr="00E6795C" w:rsidRDefault="00E6795C" w:rsidP="00E6795C">
      <w:pPr>
        <w:rPr>
          <w:lang w:eastAsia="en-US"/>
        </w:rPr>
      </w:pPr>
    </w:p>
    <w:p w14:paraId="1D22B84E" w14:textId="77777777" w:rsidR="00E6795C" w:rsidRPr="00E6795C" w:rsidRDefault="00E6795C" w:rsidP="00E6795C">
      <w:pPr>
        <w:rPr>
          <w:lang w:eastAsia="en-US"/>
        </w:rPr>
      </w:pPr>
    </w:p>
    <w:p w14:paraId="580538D0" w14:textId="77777777" w:rsidR="00E6795C" w:rsidRPr="00E6795C" w:rsidRDefault="00E6795C" w:rsidP="00E6795C">
      <w:pPr>
        <w:rPr>
          <w:lang w:eastAsia="en-US"/>
        </w:rPr>
      </w:pPr>
    </w:p>
    <w:p w14:paraId="5B617168" w14:textId="77777777" w:rsidR="00E6795C" w:rsidRPr="00E6795C" w:rsidRDefault="00E6795C" w:rsidP="00E6795C">
      <w:pPr>
        <w:rPr>
          <w:lang w:eastAsia="en-US"/>
        </w:rPr>
      </w:pPr>
    </w:p>
    <w:p w14:paraId="4448878F" w14:textId="77777777" w:rsidR="00E6795C" w:rsidRPr="00E6795C" w:rsidRDefault="00E6795C" w:rsidP="00E6795C">
      <w:pPr>
        <w:rPr>
          <w:lang w:eastAsia="en-US"/>
        </w:rPr>
      </w:pPr>
    </w:p>
    <w:p w14:paraId="2D855E8E" w14:textId="77777777" w:rsidR="00E6795C" w:rsidRPr="00E6795C" w:rsidRDefault="00E6795C" w:rsidP="00E6795C">
      <w:pPr>
        <w:rPr>
          <w:lang w:eastAsia="en-US"/>
        </w:rPr>
      </w:pPr>
    </w:p>
    <w:p w14:paraId="70892CBF" w14:textId="77777777" w:rsidR="00E6795C" w:rsidRPr="00E6795C" w:rsidRDefault="00E6795C" w:rsidP="00E6795C">
      <w:pPr>
        <w:rPr>
          <w:lang w:eastAsia="en-US"/>
        </w:rPr>
      </w:pPr>
    </w:p>
    <w:p w14:paraId="5986A04F" w14:textId="77777777" w:rsidR="00E6795C" w:rsidRPr="00E6795C" w:rsidRDefault="00E6795C" w:rsidP="00E6795C">
      <w:pPr>
        <w:rPr>
          <w:lang w:eastAsia="en-US"/>
        </w:rPr>
      </w:pPr>
    </w:p>
    <w:p w14:paraId="1CC0D988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2D660049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3D25CE1B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6E60B6A0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5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1"/>
        <w:gridCol w:w="574"/>
        <w:gridCol w:w="539"/>
        <w:gridCol w:w="950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C10A06" w:rsidRPr="00C10A06" w14:paraId="08F3A891" w14:textId="77777777" w:rsidTr="00C10A06">
        <w:trPr>
          <w:trHeight w:val="342"/>
        </w:trPr>
        <w:tc>
          <w:tcPr>
            <w:tcW w:w="2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4B09A5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DB99C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7821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B5764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3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46328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6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CC87B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9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CD15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F7385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15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FADCD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B6E4F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19.8</w:t>
            </w:r>
          </w:p>
        </w:tc>
      </w:tr>
      <w:tr w:rsidR="00C10A06" w:rsidRPr="00C10A06" w14:paraId="1F8D3311" w14:textId="77777777" w:rsidTr="00C10A06">
        <w:trPr>
          <w:trHeight w:val="342"/>
        </w:trPr>
        <w:tc>
          <w:tcPr>
            <w:tcW w:w="16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6966A51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6SR12/11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5C46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5C1C4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78253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F8962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6FA1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57D94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100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F8DFA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150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895C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6A95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250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C001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B32A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330</w:t>
            </w:r>
          </w:p>
        </w:tc>
      </w:tr>
      <w:tr w:rsidR="00C10A06" w:rsidRPr="00C10A06" w14:paraId="4922A5B5" w14:textId="77777777" w:rsidTr="00C10A06">
        <w:trPr>
          <w:trHeight w:val="342"/>
        </w:trPr>
        <w:tc>
          <w:tcPr>
            <w:tcW w:w="16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ECE0BB" w14:textId="77777777" w:rsidR="00C10A06" w:rsidRPr="00C10A06" w:rsidRDefault="00C10A06" w:rsidP="00C10A06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8761956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5.5</w:t>
            </w:r>
          </w:p>
        </w:tc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75B6C2F1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7.5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7F619B6C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947272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153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FF7751F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146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55342D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138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6BF7D64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125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3A0D09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110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131CCF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91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452BDB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65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5B057BC" w14:textId="77777777" w:rsidR="00C10A06" w:rsidRPr="00C10A06" w:rsidRDefault="00C10A06" w:rsidP="00C10A06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C10A06">
              <w:rPr>
                <w:rFonts w:ascii="Arial" w:hAnsi="Arial" w:cs="Arial"/>
                <w:snapToGrid/>
                <w:color w:val="000000"/>
                <w:lang w:val="es-BO" w:eastAsia="es-BO"/>
              </w:rPr>
              <w:t>44</w:t>
            </w:r>
          </w:p>
        </w:tc>
      </w:tr>
    </w:tbl>
    <w:p w14:paraId="513BE57F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A712A" w14:textId="77777777" w:rsidR="007B10FB" w:rsidRDefault="007B10FB" w:rsidP="008A3980">
      <w:r>
        <w:separator/>
      </w:r>
    </w:p>
  </w:endnote>
  <w:endnote w:type="continuationSeparator" w:id="0">
    <w:p w14:paraId="676B5436" w14:textId="77777777" w:rsidR="007B10FB" w:rsidRDefault="007B10F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FE9C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84F1BEB" wp14:editId="5DEEC383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73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4C4D6F34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DE0DF" w14:textId="77777777" w:rsidR="007B10FB" w:rsidRDefault="007B10FB" w:rsidP="008A3980">
      <w:r>
        <w:separator/>
      </w:r>
    </w:p>
  </w:footnote>
  <w:footnote w:type="continuationSeparator" w:id="0">
    <w:p w14:paraId="4B8A7133" w14:textId="77777777" w:rsidR="007B10FB" w:rsidRDefault="007B10F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AE5C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633B751" wp14:editId="390C9869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66F428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15B1A296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5AB7184D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33FC2E5" wp14:editId="3024A15C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3D2C2A93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26A12C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21226"/>
    <w:rsid w:val="00022BF1"/>
    <w:rsid w:val="000446D3"/>
    <w:rsid w:val="000559F3"/>
    <w:rsid w:val="00066169"/>
    <w:rsid w:val="0008136C"/>
    <w:rsid w:val="00086F0D"/>
    <w:rsid w:val="000A4B96"/>
    <w:rsid w:val="000A77A8"/>
    <w:rsid w:val="000C5FB0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4691F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60CB5"/>
    <w:rsid w:val="0056782A"/>
    <w:rsid w:val="00573192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B1DFC"/>
    <w:rsid w:val="006E3E09"/>
    <w:rsid w:val="006F0AEB"/>
    <w:rsid w:val="006F2571"/>
    <w:rsid w:val="00734F61"/>
    <w:rsid w:val="00740D26"/>
    <w:rsid w:val="00750244"/>
    <w:rsid w:val="00766CE4"/>
    <w:rsid w:val="00780CA7"/>
    <w:rsid w:val="007A7DBD"/>
    <w:rsid w:val="007B10FB"/>
    <w:rsid w:val="007D203B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A2816"/>
    <w:rsid w:val="008A3980"/>
    <w:rsid w:val="008B5577"/>
    <w:rsid w:val="008D57AB"/>
    <w:rsid w:val="008F3526"/>
    <w:rsid w:val="008F5336"/>
    <w:rsid w:val="0090075A"/>
    <w:rsid w:val="00916006"/>
    <w:rsid w:val="00934F39"/>
    <w:rsid w:val="00941F63"/>
    <w:rsid w:val="009436F8"/>
    <w:rsid w:val="009A11F8"/>
    <w:rsid w:val="009A3AF7"/>
    <w:rsid w:val="009D2914"/>
    <w:rsid w:val="009E0D9C"/>
    <w:rsid w:val="009F03D6"/>
    <w:rsid w:val="009F03FC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AF7312"/>
    <w:rsid w:val="00B163B0"/>
    <w:rsid w:val="00B23F6C"/>
    <w:rsid w:val="00B43683"/>
    <w:rsid w:val="00B528A5"/>
    <w:rsid w:val="00B831EC"/>
    <w:rsid w:val="00BD5879"/>
    <w:rsid w:val="00BD5BD4"/>
    <w:rsid w:val="00BD5D40"/>
    <w:rsid w:val="00C0192C"/>
    <w:rsid w:val="00C06236"/>
    <w:rsid w:val="00C10A06"/>
    <w:rsid w:val="00C212DD"/>
    <w:rsid w:val="00C5749B"/>
    <w:rsid w:val="00C922C0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D7B1A"/>
    <w:rsid w:val="00DE1EDF"/>
    <w:rsid w:val="00DE23CD"/>
    <w:rsid w:val="00E064A3"/>
    <w:rsid w:val="00E23E8F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CDC0926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EA1ED-B42F-4893-A275-86F28E289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1328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2023-05-15T19:33:00Z</cp:lastPrinted>
  <dcterms:created xsi:type="dcterms:W3CDTF">2023-05-15T19:33:00Z</dcterms:created>
  <dcterms:modified xsi:type="dcterms:W3CDTF">2023-05-16T18:24:00Z</dcterms:modified>
</cp:coreProperties>
</file>