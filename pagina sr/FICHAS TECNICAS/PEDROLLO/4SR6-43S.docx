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677B26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6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684473">
        <w:rPr>
          <w:b/>
          <w:color w:val="003377"/>
          <w:w w:val="110"/>
          <w:sz w:val="32"/>
          <w:szCs w:val="32"/>
        </w:rPr>
        <w:t>43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56782A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1618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677B26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25 – 150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56782A" w:rsidP="0056782A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273 – 104 </w:t>
            </w:r>
            <w:r w:rsidR="002B5C6E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56782A" w:rsidP="00154E6B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284 </w:t>
            </w:r>
            <w:r w:rsidR="00154E6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56782A" w:rsidP="002B5C6E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104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  <w:bookmarkStart w:id="0" w:name="_GoBack"/>
      <w:bookmarkEnd w:id="0"/>
    </w:p>
    <w:p w:rsidR="00B831EC" w:rsidRDefault="0008136C" w:rsidP="006748B4">
      <w:pPr>
        <w:ind w:left="708" w:hanging="708"/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p w:rsidR="00657DA6" w:rsidRDefault="0090075A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0D0761">
        <w:rPr>
          <w:noProof/>
          <w:snapToGrid/>
          <w:lang w:val="es-BO" w:eastAsia="es-BO"/>
        </w:rPr>
        <w:t xml:space="preserve"> </w:t>
      </w:r>
      <w:r w:rsidR="005E136E">
        <w:rPr>
          <w:noProof/>
          <w:snapToGrid/>
          <w:lang w:val="es-BO" w:eastAsia="es-BO"/>
        </w:rPr>
        <w:t xml:space="preserve"> </w:t>
      </w:r>
    </w:p>
    <w:tbl>
      <w:tblPr>
        <w:tblW w:w="106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534"/>
        <w:gridCol w:w="508"/>
        <w:gridCol w:w="994"/>
        <w:gridCol w:w="1001"/>
        <w:gridCol w:w="1001"/>
        <w:gridCol w:w="1001"/>
        <w:gridCol w:w="1001"/>
        <w:gridCol w:w="1001"/>
        <w:gridCol w:w="1001"/>
        <w:gridCol w:w="1001"/>
      </w:tblGrid>
      <w:tr w:rsidR="00657DA6" w:rsidRPr="00657DA6" w:rsidTr="00657DA6">
        <w:trPr>
          <w:trHeight w:val="304"/>
        </w:trPr>
        <w:tc>
          <w:tcPr>
            <w:tcW w:w="2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m³/h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</w:tr>
      <w:tr w:rsidR="00657DA6" w:rsidRPr="00657DA6" w:rsidTr="00657DA6">
        <w:trPr>
          <w:trHeight w:val="304"/>
        </w:trPr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4SR6/43-S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</w:tr>
      <w:tr w:rsidR="00657DA6" w:rsidRPr="00657DA6" w:rsidTr="00657DA6">
        <w:trPr>
          <w:trHeight w:val="304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7DA6" w:rsidRPr="00657DA6" w:rsidRDefault="00657DA6" w:rsidP="00657DA6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284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273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261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57DA6" w:rsidRPr="00657DA6" w:rsidRDefault="00657DA6" w:rsidP="00657D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57D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104</w:t>
            </w:r>
          </w:p>
        </w:tc>
      </w:tr>
    </w:tbl>
    <w:p w:rsidR="00C06236" w:rsidRDefault="00657DA6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4CE" w:rsidRDefault="002864CE" w:rsidP="008A3980">
      <w:r>
        <w:separator/>
      </w:r>
    </w:p>
  </w:endnote>
  <w:endnote w:type="continuationSeparator" w:id="0">
    <w:p w:rsidR="002864CE" w:rsidRDefault="002864C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8A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4CE" w:rsidRDefault="002864CE" w:rsidP="008A3980">
      <w:r>
        <w:separator/>
      </w:r>
    </w:p>
  </w:footnote>
  <w:footnote w:type="continuationSeparator" w:id="0">
    <w:p w:rsidR="002864CE" w:rsidRDefault="002864C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21226"/>
    <w:rsid w:val="00022BF1"/>
    <w:rsid w:val="000446D3"/>
    <w:rsid w:val="000559F3"/>
    <w:rsid w:val="0008136C"/>
    <w:rsid w:val="000A4B96"/>
    <w:rsid w:val="000D0761"/>
    <w:rsid w:val="00101047"/>
    <w:rsid w:val="001151E0"/>
    <w:rsid w:val="00121E3B"/>
    <w:rsid w:val="001428E9"/>
    <w:rsid w:val="00154E6B"/>
    <w:rsid w:val="00173616"/>
    <w:rsid w:val="001A480A"/>
    <w:rsid w:val="001B00DA"/>
    <w:rsid w:val="001C374D"/>
    <w:rsid w:val="001C794D"/>
    <w:rsid w:val="001E004D"/>
    <w:rsid w:val="001E618D"/>
    <w:rsid w:val="001F685E"/>
    <w:rsid w:val="001F719B"/>
    <w:rsid w:val="00240973"/>
    <w:rsid w:val="00253153"/>
    <w:rsid w:val="002864CE"/>
    <w:rsid w:val="002A3B5F"/>
    <w:rsid w:val="002B5C6E"/>
    <w:rsid w:val="002C2E6C"/>
    <w:rsid w:val="002E1480"/>
    <w:rsid w:val="002E7F0F"/>
    <w:rsid w:val="003102F9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87AAB"/>
    <w:rsid w:val="00490F9C"/>
    <w:rsid w:val="004B6513"/>
    <w:rsid w:val="004E0612"/>
    <w:rsid w:val="004E3FA0"/>
    <w:rsid w:val="00502FCF"/>
    <w:rsid w:val="00503185"/>
    <w:rsid w:val="005102A3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E3E09"/>
    <w:rsid w:val="00734F61"/>
    <w:rsid w:val="00750244"/>
    <w:rsid w:val="00766CE4"/>
    <w:rsid w:val="00780CA7"/>
    <w:rsid w:val="007D5199"/>
    <w:rsid w:val="00812982"/>
    <w:rsid w:val="0081495B"/>
    <w:rsid w:val="008319BA"/>
    <w:rsid w:val="00832239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2D3B"/>
    <w:rsid w:val="00D373F2"/>
    <w:rsid w:val="00D61D67"/>
    <w:rsid w:val="00D82294"/>
    <w:rsid w:val="00D90D5A"/>
    <w:rsid w:val="00DA08D9"/>
    <w:rsid w:val="00DC3981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84D96-48E6-46BF-9DDF-FCF3FDEA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1426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6</cp:revision>
  <cp:lastPrinted>2023-05-15T18:17:00Z</cp:lastPrinted>
  <dcterms:created xsi:type="dcterms:W3CDTF">2023-05-15T18:18:00Z</dcterms:created>
  <dcterms:modified xsi:type="dcterms:W3CDTF">2023-05-15T18:20:00Z</dcterms:modified>
</cp:coreProperties>
</file>