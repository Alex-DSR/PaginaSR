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1F54CFA5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246AB4">
        <w:rPr>
          <w:b/>
          <w:color w:val="003377"/>
          <w:w w:val="110"/>
          <w:sz w:val="32"/>
          <w:szCs w:val="32"/>
        </w:rPr>
        <w:t>0</w:t>
      </w:r>
      <w:r>
        <w:rPr>
          <w:b/>
          <w:color w:val="003377"/>
          <w:w w:val="110"/>
          <w:sz w:val="32"/>
          <w:szCs w:val="32"/>
        </w:rPr>
        <w:t>/</w:t>
      </w:r>
      <w:r w:rsidR="00C730CE">
        <w:rPr>
          <w:b/>
          <w:color w:val="003377"/>
          <w:w w:val="110"/>
          <w:sz w:val="32"/>
          <w:szCs w:val="32"/>
        </w:rPr>
        <w:t>10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6ADAB39C" w:rsidR="00941F63" w:rsidRPr="00C06236" w:rsidRDefault="00D1574F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712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1984E37F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25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2959BF87" w:rsidR="00941F63" w:rsidRPr="00C06236" w:rsidRDefault="00D1574F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62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259B260E" w:rsidR="00941F63" w:rsidRPr="00C06236" w:rsidRDefault="00D1574F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66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188BD8D8" w:rsidR="00941F63" w:rsidRPr="00C06236" w:rsidRDefault="00D1574F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D1574F" w:rsidRPr="00D1574F" w14:paraId="746F291C" w14:textId="77777777" w:rsidTr="00D1574F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0E432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17B2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F714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BE4A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F8D2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4.5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6542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6E12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5AE4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B910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10.5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8BA7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74A3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13.5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6B6E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  <w:tr w:rsidR="00D1574F" w:rsidRPr="00D1574F" w14:paraId="2F05FDB1" w14:textId="77777777" w:rsidTr="00D1574F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7890251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4SR10/10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D40A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4BB7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7B47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3DCB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56E9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EB08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6933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474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188E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E770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8415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1602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225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38A6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</w:tr>
      <w:tr w:rsidR="00D1574F" w:rsidRPr="00D1574F" w14:paraId="1D56ABBC" w14:textId="77777777" w:rsidTr="00D1574F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22A6C" w14:textId="77777777" w:rsidR="00D1574F" w:rsidRPr="00D1574F" w:rsidRDefault="00D1574F" w:rsidP="00D1574F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68230C6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B95F6F8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3.0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330562C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6693CC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40F3B1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D1AD70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756E2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CD1AF5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8FF069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06C9F5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7E7F5D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E8F7F0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7C946B" w14:textId="77777777" w:rsidR="00D1574F" w:rsidRPr="00D1574F" w:rsidRDefault="00D1574F" w:rsidP="00D1574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1574F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38FE" w14:textId="77777777" w:rsidR="000946F0" w:rsidRDefault="000946F0" w:rsidP="008A3980">
      <w:r>
        <w:separator/>
      </w:r>
    </w:p>
  </w:endnote>
  <w:endnote w:type="continuationSeparator" w:id="0">
    <w:p w14:paraId="1DC9580E" w14:textId="77777777" w:rsidR="000946F0" w:rsidRDefault="000946F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E21A" w14:textId="77777777" w:rsidR="000946F0" w:rsidRDefault="000946F0" w:rsidP="008A3980">
      <w:r>
        <w:separator/>
      </w:r>
    </w:p>
  </w:footnote>
  <w:footnote w:type="continuationSeparator" w:id="0">
    <w:p w14:paraId="2E2B9A2F" w14:textId="77777777" w:rsidR="000946F0" w:rsidRDefault="000946F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946F0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6BDB"/>
    <w:rsid w:val="00E47824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1306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2023-05-16T13:36:00Z</cp:lastPrinted>
  <dcterms:created xsi:type="dcterms:W3CDTF">2023-05-16T13:37:00Z</dcterms:created>
  <dcterms:modified xsi:type="dcterms:W3CDTF">2023-05-16T13:38:00Z</dcterms:modified>
</cp:coreProperties>
</file>