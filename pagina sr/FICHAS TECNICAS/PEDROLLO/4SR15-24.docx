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35E0EC61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</w:t>
      </w:r>
      <w:r w:rsidR="00EF03A6">
        <w:rPr>
          <w:b/>
          <w:color w:val="003377"/>
          <w:w w:val="110"/>
          <w:sz w:val="32"/>
          <w:szCs w:val="32"/>
        </w:rPr>
        <w:t>15</w:t>
      </w:r>
      <w:r>
        <w:rPr>
          <w:b/>
          <w:color w:val="003377"/>
          <w:w w:val="110"/>
          <w:sz w:val="32"/>
          <w:szCs w:val="32"/>
        </w:rPr>
        <w:t>/</w:t>
      </w:r>
      <w:r w:rsidR="00BE0C4B">
        <w:rPr>
          <w:b/>
          <w:color w:val="003377"/>
          <w:w w:val="110"/>
          <w:sz w:val="32"/>
          <w:szCs w:val="32"/>
        </w:rPr>
        <w:t>24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00FA5A2D" w:rsidR="00941F63" w:rsidRPr="00C06236" w:rsidRDefault="00261525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1524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2398485E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4A717F">
              <w:rPr>
                <w:szCs w:val="20"/>
              </w:rPr>
              <w:t>3</w:t>
            </w:r>
            <w:r w:rsidR="00BB35AA">
              <w:rPr>
                <w:szCs w:val="20"/>
              </w:rPr>
              <w:t>75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0D8885BE" w:rsidR="00941F63" w:rsidRPr="00C06236" w:rsidRDefault="00640B18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145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36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3A60ED7F" w:rsidR="00941F63" w:rsidRPr="00C06236" w:rsidRDefault="00640B18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150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3A1A6DBD" w:rsidR="00941F63" w:rsidRPr="00C06236" w:rsidRDefault="00640B18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36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6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9"/>
        <w:gridCol w:w="505"/>
        <w:gridCol w:w="645"/>
        <w:gridCol w:w="881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 w:rsidR="00640B18" w:rsidRPr="00640B18" w14:paraId="42DD19CD" w14:textId="77777777" w:rsidTr="00640B18">
        <w:trPr>
          <w:trHeight w:val="293"/>
        </w:trPr>
        <w:tc>
          <w:tcPr>
            <w:tcW w:w="2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14D0E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CC15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0BBB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F76C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D90E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BA5C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582E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A0D3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7666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18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064A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21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198C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22.5</w:t>
            </w:r>
          </w:p>
        </w:tc>
      </w:tr>
      <w:tr w:rsidR="00640B18" w:rsidRPr="00640B18" w14:paraId="0581F821" w14:textId="77777777" w:rsidTr="00640B18">
        <w:trPr>
          <w:trHeight w:val="293"/>
        </w:trPr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733B6BF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4SR15/24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9F18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3029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89F0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652C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3089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D2A9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5D89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16D4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967D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250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FA3A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300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3B1F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350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C2A4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375</w:t>
            </w:r>
          </w:p>
        </w:tc>
      </w:tr>
      <w:tr w:rsidR="00640B18" w:rsidRPr="00640B18" w14:paraId="058CD738" w14:textId="77777777" w:rsidTr="00640B18">
        <w:trPr>
          <w:trHeight w:val="293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8C8B4" w14:textId="77777777" w:rsidR="00640B18" w:rsidRPr="00640B18" w:rsidRDefault="00640B18" w:rsidP="00640B1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FD87C80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F2D35E9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10.0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5479E557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600F33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33F423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145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29D00A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138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1EC3B6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126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46D9D0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112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1EB8FB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95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AB6CC5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75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789783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593D2F" w14:textId="77777777" w:rsidR="00640B18" w:rsidRPr="00640B18" w:rsidRDefault="00640B18" w:rsidP="00640B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40B18">
              <w:rPr>
                <w:rFonts w:ascii="Arial" w:hAnsi="Arial" w:cs="Arial"/>
                <w:snapToGrid/>
                <w:color w:val="000000"/>
                <w:lang w:val="es-419" w:eastAsia="es-419"/>
              </w:rPr>
              <w:t>36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ED08" w14:textId="77777777" w:rsidR="00692561" w:rsidRDefault="00692561" w:rsidP="008A3980">
      <w:r>
        <w:separator/>
      </w:r>
    </w:p>
  </w:endnote>
  <w:endnote w:type="continuationSeparator" w:id="0">
    <w:p w14:paraId="7B3CCFA4" w14:textId="77777777" w:rsidR="00692561" w:rsidRDefault="0069256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FEE9C" w14:textId="77777777" w:rsidR="00692561" w:rsidRDefault="00692561" w:rsidP="008A3980">
      <w:r>
        <w:separator/>
      </w:r>
    </w:p>
  </w:footnote>
  <w:footnote w:type="continuationSeparator" w:id="0">
    <w:p w14:paraId="35FC0915" w14:textId="77777777" w:rsidR="00692561" w:rsidRDefault="0069256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3F45"/>
    <w:rsid w:val="000446D3"/>
    <w:rsid w:val="000559F3"/>
    <w:rsid w:val="00066169"/>
    <w:rsid w:val="000802BD"/>
    <w:rsid w:val="0008136C"/>
    <w:rsid w:val="00086F0D"/>
    <w:rsid w:val="000876BF"/>
    <w:rsid w:val="000A4B96"/>
    <w:rsid w:val="000A77A8"/>
    <w:rsid w:val="000B03ED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3549F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61525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233A4"/>
    <w:rsid w:val="00331332"/>
    <w:rsid w:val="003366B9"/>
    <w:rsid w:val="0034062E"/>
    <w:rsid w:val="00376014"/>
    <w:rsid w:val="00384548"/>
    <w:rsid w:val="00387FFC"/>
    <w:rsid w:val="00391150"/>
    <w:rsid w:val="003964CA"/>
    <w:rsid w:val="00397A84"/>
    <w:rsid w:val="003B0E9B"/>
    <w:rsid w:val="003B301B"/>
    <w:rsid w:val="003C6849"/>
    <w:rsid w:val="003D6066"/>
    <w:rsid w:val="003D6B41"/>
    <w:rsid w:val="003D7130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A717F"/>
    <w:rsid w:val="004B0F37"/>
    <w:rsid w:val="004B0F8D"/>
    <w:rsid w:val="004B6513"/>
    <w:rsid w:val="004C4EDF"/>
    <w:rsid w:val="004C7A5C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5A9D"/>
    <w:rsid w:val="005960B5"/>
    <w:rsid w:val="005A15DE"/>
    <w:rsid w:val="005B0488"/>
    <w:rsid w:val="005B063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3602"/>
    <w:rsid w:val="006248B3"/>
    <w:rsid w:val="006331BC"/>
    <w:rsid w:val="00640B18"/>
    <w:rsid w:val="006530F8"/>
    <w:rsid w:val="00657DA6"/>
    <w:rsid w:val="006736DE"/>
    <w:rsid w:val="006748B4"/>
    <w:rsid w:val="0067596E"/>
    <w:rsid w:val="00677B26"/>
    <w:rsid w:val="00681E52"/>
    <w:rsid w:val="00681E99"/>
    <w:rsid w:val="00684473"/>
    <w:rsid w:val="0068790D"/>
    <w:rsid w:val="00692561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45AB5"/>
    <w:rsid w:val="00750244"/>
    <w:rsid w:val="00766CE4"/>
    <w:rsid w:val="00780CA7"/>
    <w:rsid w:val="00783A82"/>
    <w:rsid w:val="007A0AA0"/>
    <w:rsid w:val="007A7DBD"/>
    <w:rsid w:val="007B3A6A"/>
    <w:rsid w:val="007C3000"/>
    <w:rsid w:val="007D5199"/>
    <w:rsid w:val="007F78F0"/>
    <w:rsid w:val="008049FF"/>
    <w:rsid w:val="00812444"/>
    <w:rsid w:val="00812982"/>
    <w:rsid w:val="008137AA"/>
    <w:rsid w:val="0081495B"/>
    <w:rsid w:val="008319BA"/>
    <w:rsid w:val="00832239"/>
    <w:rsid w:val="008342E6"/>
    <w:rsid w:val="00836DFF"/>
    <w:rsid w:val="00857360"/>
    <w:rsid w:val="00865F1D"/>
    <w:rsid w:val="00870194"/>
    <w:rsid w:val="008845DB"/>
    <w:rsid w:val="008A2816"/>
    <w:rsid w:val="008A3980"/>
    <w:rsid w:val="008B5577"/>
    <w:rsid w:val="008D57AB"/>
    <w:rsid w:val="008F3526"/>
    <w:rsid w:val="008F5336"/>
    <w:rsid w:val="008F5C14"/>
    <w:rsid w:val="0090075A"/>
    <w:rsid w:val="00905BF1"/>
    <w:rsid w:val="00916006"/>
    <w:rsid w:val="00926834"/>
    <w:rsid w:val="00927C19"/>
    <w:rsid w:val="00934F39"/>
    <w:rsid w:val="00941F63"/>
    <w:rsid w:val="0096207D"/>
    <w:rsid w:val="00964798"/>
    <w:rsid w:val="00997865"/>
    <w:rsid w:val="009A11F8"/>
    <w:rsid w:val="009A3AF7"/>
    <w:rsid w:val="009D2914"/>
    <w:rsid w:val="009D7618"/>
    <w:rsid w:val="009E0D9C"/>
    <w:rsid w:val="009F03D6"/>
    <w:rsid w:val="00A31BD9"/>
    <w:rsid w:val="00A47BF8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07260"/>
    <w:rsid w:val="00B163B0"/>
    <w:rsid w:val="00B23F6C"/>
    <w:rsid w:val="00B4351D"/>
    <w:rsid w:val="00B43683"/>
    <w:rsid w:val="00B528A5"/>
    <w:rsid w:val="00B831EC"/>
    <w:rsid w:val="00BB35AA"/>
    <w:rsid w:val="00BC3F9E"/>
    <w:rsid w:val="00BC5279"/>
    <w:rsid w:val="00BD5879"/>
    <w:rsid w:val="00BD5BD4"/>
    <w:rsid w:val="00BD5D40"/>
    <w:rsid w:val="00BE0C4B"/>
    <w:rsid w:val="00BE15AE"/>
    <w:rsid w:val="00C0192C"/>
    <w:rsid w:val="00C0496C"/>
    <w:rsid w:val="00C06236"/>
    <w:rsid w:val="00C10A06"/>
    <w:rsid w:val="00C212DD"/>
    <w:rsid w:val="00C21E86"/>
    <w:rsid w:val="00C303D3"/>
    <w:rsid w:val="00C31E08"/>
    <w:rsid w:val="00C44F26"/>
    <w:rsid w:val="00C5749B"/>
    <w:rsid w:val="00C730CE"/>
    <w:rsid w:val="00C81E77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46341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0915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968AF"/>
    <w:rsid w:val="00ED588D"/>
    <w:rsid w:val="00ED7A15"/>
    <w:rsid w:val="00EF03A6"/>
    <w:rsid w:val="00F01768"/>
    <w:rsid w:val="00F112DF"/>
    <w:rsid w:val="00F15AA0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1302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2023-05-16T14:48:00Z</cp:lastPrinted>
  <dcterms:created xsi:type="dcterms:W3CDTF">2023-05-16T14:49:00Z</dcterms:created>
  <dcterms:modified xsi:type="dcterms:W3CDTF">2023-05-16T14:50:00Z</dcterms:modified>
</cp:coreProperties>
</file>