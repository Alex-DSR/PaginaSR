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3AA3438E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4SR1</w:t>
      </w:r>
      <w:r w:rsidR="00246AB4">
        <w:rPr>
          <w:b/>
          <w:color w:val="003377"/>
          <w:w w:val="110"/>
          <w:sz w:val="32"/>
          <w:szCs w:val="32"/>
        </w:rPr>
        <w:t>0</w:t>
      </w:r>
      <w:r>
        <w:rPr>
          <w:b/>
          <w:color w:val="003377"/>
          <w:w w:val="110"/>
          <w:sz w:val="32"/>
          <w:szCs w:val="32"/>
        </w:rPr>
        <w:t>/</w:t>
      </w:r>
      <w:r w:rsidR="00246AB4">
        <w:rPr>
          <w:b/>
          <w:color w:val="003377"/>
          <w:w w:val="110"/>
          <w:sz w:val="32"/>
          <w:szCs w:val="32"/>
        </w:rPr>
        <w:t>7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384323DF" w:rsidR="00941F63" w:rsidRPr="00C06236" w:rsidRDefault="0092683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2A7384">
              <w:rPr>
                <w:color w:val="212121"/>
                <w:w w:val="105"/>
              </w:rPr>
              <w:t>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0183AF81" w:rsidR="00941F63" w:rsidRPr="00C06236" w:rsidRDefault="009D7618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521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1984E37F" w:rsidR="00941F63" w:rsidRPr="00C06236" w:rsidRDefault="0092683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25</w:t>
            </w:r>
            <w:r w:rsidR="002A7384">
              <w:rPr>
                <w:szCs w:val="20"/>
              </w:rPr>
              <w:t>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5F0307D2" w:rsidR="00941F63" w:rsidRPr="00C06236" w:rsidRDefault="009D7618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43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15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61C99399" w:rsidR="00941F63" w:rsidRPr="00C06236" w:rsidRDefault="009D7618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46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29F3E981" w:rsidR="00941F63" w:rsidRPr="00C06236" w:rsidRDefault="009D7618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15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556"/>
        <w:gridCol w:w="521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9D7618" w:rsidRPr="009D7618" w14:paraId="4295C36A" w14:textId="77777777" w:rsidTr="009D7618">
        <w:trPr>
          <w:trHeight w:val="255"/>
        </w:trPr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B7BDE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BA674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D6977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ABFB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AD67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4.5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0D93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B357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C02DE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FF00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10.5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829B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6BD1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13.5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2643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</w:tr>
      <w:tr w:rsidR="009D7618" w:rsidRPr="009D7618" w14:paraId="5BE54AD3" w14:textId="77777777" w:rsidTr="009D7618">
        <w:trPr>
          <w:trHeight w:val="255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067682A4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4SR10/7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E8BD9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B523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CC71F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CE12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17244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9597E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B18DC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5A7B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125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D011E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ACFA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175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9476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6210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225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2C892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250</w:t>
            </w:r>
          </w:p>
        </w:tc>
      </w:tr>
      <w:tr w:rsidR="009D7618" w:rsidRPr="009D7618" w14:paraId="4F6A31F1" w14:textId="77777777" w:rsidTr="009D7618">
        <w:trPr>
          <w:trHeight w:val="255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746CED" w14:textId="77777777" w:rsidR="009D7618" w:rsidRPr="009D7618" w:rsidRDefault="009D7618" w:rsidP="009D7618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B8385A2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1.5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FAA60E8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2.0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065481F2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09D656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B708EA3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1CE48D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78A6D3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A4CFEF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FC9D127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698A06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E1059D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A10E34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3AAED9C" w14:textId="77777777" w:rsidR="009D7618" w:rsidRPr="009D7618" w:rsidRDefault="009D7618" w:rsidP="009D761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D7618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2E21" w14:textId="77777777" w:rsidR="00CC7EEA" w:rsidRDefault="00CC7EEA" w:rsidP="008A3980">
      <w:r>
        <w:separator/>
      </w:r>
    </w:p>
  </w:endnote>
  <w:endnote w:type="continuationSeparator" w:id="0">
    <w:p w14:paraId="2B8393C3" w14:textId="77777777" w:rsidR="00CC7EEA" w:rsidRDefault="00CC7EE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6A991" w14:textId="77777777" w:rsidR="00CC7EEA" w:rsidRDefault="00CC7EEA" w:rsidP="008A3980">
      <w:r>
        <w:separator/>
      </w:r>
    </w:p>
  </w:footnote>
  <w:footnote w:type="continuationSeparator" w:id="0">
    <w:p w14:paraId="5993BFC4" w14:textId="77777777" w:rsidR="00CC7EEA" w:rsidRDefault="00CC7EE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87AF0"/>
    <w:rsid w:val="002A3B5F"/>
    <w:rsid w:val="002A7384"/>
    <w:rsid w:val="002B5C6E"/>
    <w:rsid w:val="002C24FF"/>
    <w:rsid w:val="002C2E6C"/>
    <w:rsid w:val="002E1480"/>
    <w:rsid w:val="002E7F0F"/>
    <w:rsid w:val="003044EF"/>
    <w:rsid w:val="003102F9"/>
    <w:rsid w:val="00331332"/>
    <w:rsid w:val="003366B9"/>
    <w:rsid w:val="00376014"/>
    <w:rsid w:val="00387FFC"/>
    <w:rsid w:val="00397A84"/>
    <w:rsid w:val="003B0E9B"/>
    <w:rsid w:val="003B301B"/>
    <w:rsid w:val="003C6849"/>
    <w:rsid w:val="003D6066"/>
    <w:rsid w:val="003D6B41"/>
    <w:rsid w:val="00417A91"/>
    <w:rsid w:val="00433213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D1827"/>
    <w:rsid w:val="006E3E09"/>
    <w:rsid w:val="006F0AEB"/>
    <w:rsid w:val="006F2571"/>
    <w:rsid w:val="007035A3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26834"/>
    <w:rsid w:val="00927C19"/>
    <w:rsid w:val="00934F39"/>
    <w:rsid w:val="00941F63"/>
    <w:rsid w:val="00997865"/>
    <w:rsid w:val="009A11F8"/>
    <w:rsid w:val="009A3AF7"/>
    <w:rsid w:val="009D2914"/>
    <w:rsid w:val="009D7618"/>
    <w:rsid w:val="009E0D9C"/>
    <w:rsid w:val="009F03D6"/>
    <w:rsid w:val="00A31BD9"/>
    <w:rsid w:val="00A56518"/>
    <w:rsid w:val="00A64086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31E08"/>
    <w:rsid w:val="00C44F26"/>
    <w:rsid w:val="00C5749B"/>
    <w:rsid w:val="00C922C0"/>
    <w:rsid w:val="00CA4D09"/>
    <w:rsid w:val="00CC1E77"/>
    <w:rsid w:val="00CC7EEA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E064A3"/>
    <w:rsid w:val="00E1779A"/>
    <w:rsid w:val="00E23E8F"/>
    <w:rsid w:val="00E254BA"/>
    <w:rsid w:val="00E3548E"/>
    <w:rsid w:val="00E3628A"/>
    <w:rsid w:val="00E4654C"/>
    <w:rsid w:val="00E46BDB"/>
    <w:rsid w:val="00E47824"/>
    <w:rsid w:val="00E50165"/>
    <w:rsid w:val="00E6795C"/>
    <w:rsid w:val="00E74D27"/>
    <w:rsid w:val="00E86C57"/>
    <w:rsid w:val="00E87B8C"/>
    <w:rsid w:val="00ED588D"/>
    <w:rsid w:val="00ED7A15"/>
    <w:rsid w:val="00F112DF"/>
    <w:rsid w:val="00F40331"/>
    <w:rsid w:val="00F67437"/>
    <w:rsid w:val="00F67708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19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1304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2023-05-16T13:35:00Z</cp:lastPrinted>
  <dcterms:created xsi:type="dcterms:W3CDTF">2023-05-16T13:33:00Z</dcterms:created>
  <dcterms:modified xsi:type="dcterms:W3CDTF">2023-05-16T13:35:00Z</dcterms:modified>
</cp:coreProperties>
</file>