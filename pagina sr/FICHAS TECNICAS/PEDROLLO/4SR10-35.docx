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7789" w14:textId="77777777"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noProof/>
          <w:color w:val="003377"/>
          <w:w w:val="110"/>
          <w:sz w:val="32"/>
          <w:szCs w:val="32"/>
          <w:lang w:val="es-BO" w:eastAsia="es-BO"/>
        </w:rPr>
        <w:drawing>
          <wp:anchor distT="0" distB="0" distL="114300" distR="114300" simplePos="0" relativeHeight="251658752" behindDoc="1" locked="0" layoutInCell="1" allowOverlap="1" wp14:anchorId="6ACD0D15" wp14:editId="577BDC48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49951" w14:textId="2C64CE94"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 xml:space="preserve">Electrobomba </w:t>
      </w:r>
      <w:r w:rsidR="00573192">
        <w:rPr>
          <w:b/>
          <w:color w:val="003377"/>
          <w:w w:val="110"/>
          <w:sz w:val="32"/>
          <w:szCs w:val="32"/>
        </w:rPr>
        <w:t xml:space="preserve">sumergible de </w:t>
      </w:r>
      <w:r w:rsidR="00927C19">
        <w:rPr>
          <w:b/>
          <w:color w:val="003377"/>
          <w:w w:val="110"/>
          <w:sz w:val="32"/>
          <w:szCs w:val="32"/>
        </w:rPr>
        <w:t>4</w:t>
      </w:r>
      <w:r w:rsidRPr="00941F63">
        <w:rPr>
          <w:b/>
          <w:color w:val="003377"/>
          <w:w w:val="110"/>
          <w:sz w:val="32"/>
          <w:szCs w:val="32"/>
        </w:rPr>
        <w:t>”</w:t>
      </w:r>
    </w:p>
    <w:p w14:paraId="305C7C2C" w14:textId="0FEFD55B" w:rsidR="00387FFC" w:rsidRPr="00941F63" w:rsidRDefault="00927C19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4SR1</w:t>
      </w:r>
      <w:r w:rsidR="00246AB4">
        <w:rPr>
          <w:b/>
          <w:color w:val="003377"/>
          <w:w w:val="110"/>
          <w:sz w:val="32"/>
          <w:szCs w:val="32"/>
        </w:rPr>
        <w:t>0</w:t>
      </w:r>
      <w:r>
        <w:rPr>
          <w:b/>
          <w:color w:val="003377"/>
          <w:w w:val="110"/>
          <w:sz w:val="32"/>
          <w:szCs w:val="32"/>
        </w:rPr>
        <w:t>/</w:t>
      </w:r>
      <w:r w:rsidR="00E10A33">
        <w:rPr>
          <w:b/>
          <w:color w:val="003377"/>
          <w:w w:val="110"/>
          <w:sz w:val="32"/>
          <w:szCs w:val="32"/>
        </w:rPr>
        <w:t>35</w:t>
      </w: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14:paraId="6259636D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671461B9" w14:textId="77777777"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3F5E9D3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C18018B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20000CB0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14:paraId="3CF37196" w14:textId="77777777"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14:paraId="29109DDF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1A4847EF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1FC4E8D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14:paraId="275E4FF1" w14:textId="77777777"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82D866C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8ACE14" w14:textId="77777777"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14:paraId="16AF2874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7D854E39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E16D538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0 °C</w:t>
            </w:r>
          </w:p>
        </w:tc>
        <w:tc>
          <w:tcPr>
            <w:tcW w:w="425" w:type="dxa"/>
            <w:shd w:val="clear" w:color="auto" w:fill="auto"/>
          </w:tcPr>
          <w:p w14:paraId="4CFEB09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1C881D1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4291247" w14:textId="384323DF" w:rsidR="00941F63" w:rsidRPr="00C06236" w:rsidRDefault="00926834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2</w:t>
            </w:r>
            <w:r w:rsidR="002A7384">
              <w:rPr>
                <w:color w:val="212121"/>
                <w:w w:val="105"/>
              </w:rPr>
              <w:t>”</w:t>
            </w:r>
          </w:p>
        </w:tc>
      </w:tr>
      <w:tr w:rsidR="00941F63" w14:paraId="18137701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58AFAAE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63B512D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14:paraId="0CA62A94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5DBC3393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14:paraId="119874BB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3DC92AB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978A803" w14:textId="11874E9B" w:rsidR="00941F63" w:rsidRPr="00C06236" w:rsidRDefault="00DD7B1A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>
              <w:rPr>
                <w:color w:val="212121"/>
                <w:w w:val="105"/>
                <w:szCs w:val="20"/>
              </w:rPr>
              <w:t>1</w:t>
            </w:r>
            <w:r w:rsidR="002A7384">
              <w:rPr>
                <w:color w:val="212121"/>
                <w:w w:val="105"/>
                <w:szCs w:val="20"/>
              </w:rPr>
              <w:t>5</w:t>
            </w:r>
            <w:r w:rsidR="00941F63" w:rsidRPr="00C06236">
              <w:rPr>
                <w:color w:val="212121"/>
                <w:w w:val="105"/>
                <w:szCs w:val="20"/>
              </w:rPr>
              <w:t>0 g/m</w:t>
            </w:r>
            <w:r w:rsidR="00941F63"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54D26CC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27A31702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36B67AF9" w14:textId="542B003C" w:rsidR="00941F63" w:rsidRPr="00C06236" w:rsidRDefault="002A7384" w:rsidP="00DD7B1A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98</w:t>
            </w:r>
            <w:r w:rsidR="00DD7B1A">
              <w:rPr>
                <w:color w:val="212121"/>
                <w:w w:val="105"/>
              </w:rPr>
              <w:t xml:space="preserve"> mm</w:t>
            </w:r>
          </w:p>
        </w:tc>
      </w:tr>
      <w:tr w:rsidR="00941F63" w14:paraId="4B4785F5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20C2EE5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13E7996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04CB649C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9DF648E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A2151AF" w14:textId="57755865" w:rsidR="00941F63" w:rsidRPr="00C06236" w:rsidRDefault="00E10A33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2098</w:t>
            </w:r>
            <w:r w:rsidR="002A7384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14:paraId="307CC608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1EAEA9D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C373E02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E52BCAC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71D0CB0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14:paraId="5CF268F2" w14:textId="77777777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14:paraId="3DC5F1C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14:paraId="6DD85293" w14:textId="1984E37F" w:rsidR="00941F63" w:rsidRPr="00C06236" w:rsidRDefault="00926834" w:rsidP="0043798C">
            <w:pPr>
              <w:pStyle w:val="TableParagraph"/>
              <w:rPr>
                <w:szCs w:val="20"/>
              </w:rPr>
            </w:pPr>
            <w:r>
              <w:rPr>
                <w:szCs w:val="20"/>
              </w:rPr>
              <w:t>50</w:t>
            </w:r>
            <w:r w:rsidR="00066169">
              <w:rPr>
                <w:szCs w:val="20"/>
              </w:rPr>
              <w:t xml:space="preserve"> </w:t>
            </w:r>
            <w:r w:rsidR="00677B26">
              <w:rPr>
                <w:szCs w:val="20"/>
              </w:rPr>
              <w:t xml:space="preserve">– </w:t>
            </w:r>
            <w:r>
              <w:rPr>
                <w:szCs w:val="20"/>
              </w:rPr>
              <w:t>25</w:t>
            </w:r>
            <w:r w:rsidR="002A7384">
              <w:rPr>
                <w:szCs w:val="20"/>
              </w:rPr>
              <w:t>0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425" w:type="dxa"/>
            <w:shd w:val="clear" w:color="auto" w:fill="auto"/>
          </w:tcPr>
          <w:p w14:paraId="1EE4CCF6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4A97C113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3AD6C939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14:paraId="4259F5A1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5AB0F291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14:paraId="515678AB" w14:textId="32A0051F" w:rsidR="00941F63" w:rsidRPr="00C06236" w:rsidRDefault="00E10A33" w:rsidP="000E2113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216</w:t>
            </w:r>
            <w:r w:rsidR="001A1ABB">
              <w:rPr>
                <w:szCs w:val="20"/>
              </w:rPr>
              <w:t xml:space="preserve"> – </w:t>
            </w:r>
            <w:r>
              <w:rPr>
                <w:szCs w:val="20"/>
              </w:rPr>
              <w:t>70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7D6029B5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D2D130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540646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14:paraId="6A7A0C8E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1030EC58" w14:textId="77777777"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14:paraId="3FE7B10E" w14:textId="56C5A375" w:rsidR="00941F63" w:rsidRPr="00C06236" w:rsidRDefault="00E10A33" w:rsidP="00F82D66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230</w:t>
            </w:r>
            <w:r w:rsidR="006D1827">
              <w:rPr>
                <w:szCs w:val="20"/>
              </w:rPr>
              <w:t xml:space="preserve"> </w:t>
            </w:r>
            <w:r w:rsidR="001A1ABB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14:paraId="36802BB2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E191BA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448087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14:paraId="6D73D60A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6740946D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14:paraId="338B0891" w14:textId="4A95E303" w:rsidR="00941F63" w:rsidRPr="00C06236" w:rsidRDefault="00E10A33" w:rsidP="001A1ABB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70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77D47CE3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2DC804FB" w14:textId="77777777"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14:paraId="787543E1" w14:textId="77777777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14:paraId="78E71C21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14:paraId="552F1C51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14:paraId="0B5E32DC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37D1D6D2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82B1946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14:paraId="53826C08" w14:textId="77777777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14:paraId="45BA0A72" w14:textId="13E4542D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1</w:t>
            </w:r>
            <w:r w:rsidR="00F40331">
              <w:rPr>
                <w:b/>
                <w:color w:val="212121"/>
                <w:w w:val="105"/>
                <w:szCs w:val="20"/>
              </w:rPr>
              <w:t xml:space="preserve"> </w:t>
            </w:r>
            <w:r w:rsidR="00F40331" w:rsidRPr="00C06236">
              <w:rPr>
                <w:b/>
                <w:color w:val="212121"/>
                <w:w w:val="105"/>
                <w:szCs w:val="20"/>
              </w:rPr>
              <w:t>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D2F8D0F" w14:textId="17F98A99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74434386" w14:textId="3FBC83A7" w:rsidR="00941F63" w:rsidRDefault="00F40331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 w:rsidRPr="00F40331">
              <w:rPr>
                <w:color w:val="212121"/>
                <w:sz w:val="14"/>
              </w:rPr>
              <w:drawing>
                <wp:anchor distT="0" distB="0" distL="114300" distR="114300" simplePos="0" relativeHeight="251659776" behindDoc="1" locked="0" layoutInCell="1" allowOverlap="1" wp14:anchorId="3E1374E3" wp14:editId="2B16B1E8">
                  <wp:simplePos x="0" y="0"/>
                  <wp:positionH relativeFrom="column">
                    <wp:posOffset>183515</wp:posOffset>
                  </wp:positionH>
                  <wp:positionV relativeFrom="paragraph">
                    <wp:posOffset>10795</wp:posOffset>
                  </wp:positionV>
                  <wp:extent cx="1260475" cy="2267585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1996" b="96896" l="7570" r="90438">
                                        <a14:foregroundMark x1="11952" y1="6652" x2="11952" y2="6652"/>
                                        <a14:foregroundMark x1="10359" y1="5987" x2="11155" y2="96896"/>
                                        <a14:foregroundMark x1="7968" y1="7761" x2="7570" y2="92018"/>
                                        <a14:foregroundMark x1="7570" y1="1996" x2="72908" y2="7761"/>
                                        <a14:foregroundMark x1="82072" y1="3104" x2="88845" y2="31707"/>
                                        <a14:foregroundMark x1="88845" y1="31707" x2="89243" y2="4878"/>
                                        <a14:foregroundMark x1="89243" y1="4878" x2="86853" y2="74945"/>
                                        <a14:foregroundMark x1="86853" y1="74945" x2="90438" y2="23947"/>
                                        <a14:foregroundMark x1="49004" y1="34368" x2="47809" y2="63858"/>
                                        <a14:foregroundMark x1="36653" y1="86253" x2="39442" y2="8181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475" cy="226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F63" w14:paraId="75044F38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D774E97" w14:textId="15CA4E5D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2 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50ECEF8" w14:textId="797C4E5E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426F14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3CA0713A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1600A49" w14:textId="728CD32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3 SOPORTE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C775E93" w14:textId="325AF933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A73EEE4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206C20AF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72249416" w14:textId="345B3DE5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4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051FDEB" w14:textId="0EB3EEC2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Lexan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6486BF77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14D4815B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F2EA360" w14:textId="5FEEBEF1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5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B3E96DA" w14:textId="764D89F6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 FE1520PW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B2E287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58A8E4ED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7734525" w14:textId="3067B51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6 CAJA PORTA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5C30620C" w14:textId="4021E4CF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72E5CB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102E6B94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2633442" w14:textId="6CD5B5C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7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2D8B1DA" w14:textId="05D77CBC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1E2BC4ED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076246B7" w14:textId="77777777" w:rsidTr="00F40331">
        <w:trPr>
          <w:trHeight w:val="283"/>
        </w:trPr>
        <w:tc>
          <w:tcPr>
            <w:tcW w:w="3686" w:type="dxa"/>
            <w:shd w:val="clear" w:color="auto" w:fill="auto"/>
            <w:vAlign w:val="center"/>
          </w:tcPr>
          <w:p w14:paraId="5FE1B813" w14:textId="60587723" w:rsidR="00941F63" w:rsidRPr="00C06236" w:rsidRDefault="00F40331" w:rsidP="00F40331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8 RODAMIENTOS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15F8A4A" w14:textId="627E16CA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Parte fija en tecnopolímero especial y parte rotatoria en acero inoxidable AISI 316 revestida de óxido de cromo para resistir a la arena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79492D78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7C67C42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03F802B" w14:textId="6E9394CD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9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F24D978" w14:textId="67E34772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316L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3B7C75B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26D1FB0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3DCDAB2" w14:textId="3B38E755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10 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ABE9FED" w14:textId="07CB470E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</w:t>
            </w:r>
            <w:r w:rsidR="00927C19">
              <w:rPr>
                <w:color w:val="212121"/>
                <w:szCs w:val="20"/>
              </w:rPr>
              <w:t xml:space="preserve">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E0A28F4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52CAAA2E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097DB9C" w14:textId="6B2EFDF3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11 PROTECTOR DE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CD0E5FC" w14:textId="4F92E891" w:rsidR="00941F63" w:rsidRPr="00C06236" w:rsidRDefault="00927C19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513C71E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14:paraId="43EF9036" w14:textId="77777777" w:rsidR="00E6795C" w:rsidRPr="00E6795C" w:rsidRDefault="00E6795C" w:rsidP="00E6795C">
      <w:pPr>
        <w:rPr>
          <w:lang w:eastAsia="en-US"/>
        </w:rPr>
      </w:pPr>
    </w:p>
    <w:p w14:paraId="587C37DD" w14:textId="77777777" w:rsidR="00E6795C" w:rsidRPr="00E6795C" w:rsidRDefault="00E6795C" w:rsidP="00E6795C">
      <w:pPr>
        <w:rPr>
          <w:lang w:eastAsia="en-US"/>
        </w:rPr>
      </w:pPr>
    </w:p>
    <w:p w14:paraId="307807BB" w14:textId="77777777" w:rsidR="00E6795C" w:rsidRPr="00E6795C" w:rsidRDefault="00E6795C" w:rsidP="00E6795C">
      <w:pPr>
        <w:rPr>
          <w:lang w:eastAsia="en-US"/>
        </w:rPr>
      </w:pPr>
    </w:p>
    <w:p w14:paraId="07CD60BC" w14:textId="77777777" w:rsidR="00E6795C" w:rsidRPr="00E6795C" w:rsidRDefault="00E6795C" w:rsidP="00E6795C">
      <w:pPr>
        <w:rPr>
          <w:lang w:eastAsia="en-US"/>
        </w:rPr>
      </w:pPr>
    </w:p>
    <w:p w14:paraId="6D04D0EE" w14:textId="77777777" w:rsidR="00E6795C" w:rsidRPr="00E6795C" w:rsidRDefault="00E6795C" w:rsidP="00E6795C">
      <w:pPr>
        <w:rPr>
          <w:lang w:eastAsia="en-US"/>
        </w:rPr>
      </w:pPr>
    </w:p>
    <w:p w14:paraId="6CD022FC" w14:textId="77777777" w:rsidR="00E6795C" w:rsidRPr="00E6795C" w:rsidRDefault="00E6795C" w:rsidP="00E6795C">
      <w:pPr>
        <w:rPr>
          <w:lang w:eastAsia="en-US"/>
        </w:rPr>
      </w:pPr>
    </w:p>
    <w:p w14:paraId="07DB0660" w14:textId="77777777" w:rsidR="00E6795C" w:rsidRPr="00E6795C" w:rsidRDefault="00E6795C" w:rsidP="00E6795C">
      <w:pPr>
        <w:rPr>
          <w:lang w:eastAsia="en-US"/>
        </w:rPr>
      </w:pPr>
    </w:p>
    <w:p w14:paraId="789048D8" w14:textId="77777777" w:rsidR="00E6795C" w:rsidRPr="00E6795C" w:rsidRDefault="00E6795C" w:rsidP="00E6795C">
      <w:pPr>
        <w:rPr>
          <w:lang w:eastAsia="en-US"/>
        </w:rPr>
      </w:pPr>
    </w:p>
    <w:p w14:paraId="52477A9B" w14:textId="77777777" w:rsidR="00E6795C" w:rsidRPr="00E6795C" w:rsidRDefault="00E6795C" w:rsidP="00E6795C">
      <w:pPr>
        <w:rPr>
          <w:lang w:eastAsia="en-US"/>
        </w:rPr>
      </w:pPr>
    </w:p>
    <w:p w14:paraId="1B377B21" w14:textId="77777777" w:rsidR="00E6795C" w:rsidRPr="00E6795C" w:rsidRDefault="00E6795C" w:rsidP="00E6795C">
      <w:pPr>
        <w:rPr>
          <w:lang w:eastAsia="en-US"/>
        </w:rPr>
      </w:pPr>
    </w:p>
    <w:p w14:paraId="3A7B6D44" w14:textId="77777777" w:rsidR="00E6795C" w:rsidRPr="00E6795C" w:rsidRDefault="00E6795C" w:rsidP="00E6795C">
      <w:pPr>
        <w:rPr>
          <w:lang w:eastAsia="en-US"/>
        </w:rPr>
      </w:pPr>
    </w:p>
    <w:p w14:paraId="2C1BA019" w14:textId="77777777" w:rsidR="00E6795C" w:rsidRPr="00E6795C" w:rsidRDefault="00E6795C" w:rsidP="00E6795C">
      <w:pPr>
        <w:rPr>
          <w:lang w:eastAsia="en-US"/>
        </w:rPr>
      </w:pPr>
    </w:p>
    <w:p w14:paraId="3AD9A31E" w14:textId="77777777" w:rsidR="00E6795C" w:rsidRPr="00E6795C" w:rsidRDefault="00E6795C" w:rsidP="00E6795C">
      <w:pPr>
        <w:rPr>
          <w:lang w:eastAsia="en-US"/>
        </w:rPr>
      </w:pPr>
    </w:p>
    <w:p w14:paraId="4A538D0A" w14:textId="77777777" w:rsidR="00E6795C" w:rsidRPr="00E6795C" w:rsidRDefault="00E6795C" w:rsidP="00E6795C">
      <w:pPr>
        <w:rPr>
          <w:lang w:eastAsia="en-US"/>
        </w:rPr>
      </w:pPr>
    </w:p>
    <w:p w14:paraId="02569BFE" w14:textId="77777777" w:rsidR="00E6795C" w:rsidRPr="00E6795C" w:rsidRDefault="00E6795C" w:rsidP="00E6795C">
      <w:pPr>
        <w:rPr>
          <w:lang w:eastAsia="en-US"/>
        </w:rPr>
      </w:pPr>
    </w:p>
    <w:p w14:paraId="4FAB0D34" w14:textId="77777777" w:rsidR="00E6795C" w:rsidRPr="00E6795C" w:rsidRDefault="00E6795C" w:rsidP="00E6795C">
      <w:pPr>
        <w:rPr>
          <w:lang w:eastAsia="en-US"/>
        </w:rPr>
      </w:pPr>
    </w:p>
    <w:p w14:paraId="70266AFE" w14:textId="77777777" w:rsidR="00E6795C" w:rsidRPr="00E6795C" w:rsidRDefault="00E6795C" w:rsidP="00E6795C">
      <w:pPr>
        <w:rPr>
          <w:lang w:eastAsia="en-US"/>
        </w:rPr>
      </w:pPr>
    </w:p>
    <w:p w14:paraId="0CE380B9" w14:textId="77777777" w:rsidR="00E6795C" w:rsidRPr="00E6795C" w:rsidRDefault="00E6795C" w:rsidP="00E6795C">
      <w:pPr>
        <w:rPr>
          <w:lang w:eastAsia="en-US"/>
        </w:rPr>
      </w:pPr>
    </w:p>
    <w:p w14:paraId="0ECDE2CC" w14:textId="77777777" w:rsidR="00E6795C" w:rsidRPr="00E6795C" w:rsidRDefault="00E6795C" w:rsidP="00E6795C">
      <w:pPr>
        <w:rPr>
          <w:lang w:eastAsia="en-US"/>
        </w:rPr>
      </w:pPr>
    </w:p>
    <w:p w14:paraId="0B825852" w14:textId="77777777" w:rsidR="00E6795C" w:rsidRPr="00E6795C" w:rsidRDefault="00E6795C" w:rsidP="00E6795C">
      <w:pPr>
        <w:rPr>
          <w:lang w:eastAsia="en-US"/>
        </w:rPr>
      </w:pPr>
    </w:p>
    <w:p w14:paraId="2282FBB6" w14:textId="77777777" w:rsidR="00E6795C" w:rsidRPr="00E6795C" w:rsidRDefault="00E6795C" w:rsidP="00E6795C">
      <w:pPr>
        <w:rPr>
          <w:lang w:eastAsia="en-US"/>
        </w:rPr>
      </w:pPr>
    </w:p>
    <w:p w14:paraId="15FF3841" w14:textId="77777777" w:rsidR="00E6795C" w:rsidRPr="00E6795C" w:rsidRDefault="00E6795C" w:rsidP="00E6795C">
      <w:pPr>
        <w:rPr>
          <w:lang w:eastAsia="en-US"/>
        </w:rPr>
      </w:pPr>
    </w:p>
    <w:p w14:paraId="7B1DE5DC" w14:textId="77777777" w:rsidR="00E6795C" w:rsidRPr="00E6795C" w:rsidRDefault="00E6795C" w:rsidP="00E6795C">
      <w:pPr>
        <w:rPr>
          <w:lang w:eastAsia="en-US"/>
        </w:rPr>
      </w:pPr>
    </w:p>
    <w:p w14:paraId="4508175E" w14:textId="77777777" w:rsidR="00E6795C" w:rsidRPr="00E6795C" w:rsidRDefault="00E6795C" w:rsidP="00E6795C">
      <w:pPr>
        <w:rPr>
          <w:lang w:eastAsia="en-US"/>
        </w:rPr>
      </w:pPr>
    </w:p>
    <w:p w14:paraId="62754118" w14:textId="77777777" w:rsidR="00E6795C" w:rsidRPr="00E6795C" w:rsidRDefault="00E6795C" w:rsidP="00E6795C">
      <w:pPr>
        <w:rPr>
          <w:lang w:eastAsia="en-US"/>
        </w:rPr>
      </w:pPr>
    </w:p>
    <w:p w14:paraId="474F2EA7" w14:textId="77777777" w:rsidR="00E6795C" w:rsidRPr="00E6795C" w:rsidRDefault="00E6795C" w:rsidP="00E6795C">
      <w:pPr>
        <w:rPr>
          <w:lang w:eastAsia="en-US"/>
        </w:rPr>
      </w:pPr>
    </w:p>
    <w:p w14:paraId="43BD9CF3" w14:textId="77777777" w:rsidR="00E6795C" w:rsidRPr="00E6795C" w:rsidRDefault="00E6795C" w:rsidP="00E6795C">
      <w:pPr>
        <w:rPr>
          <w:lang w:eastAsia="en-US"/>
        </w:rPr>
      </w:pPr>
    </w:p>
    <w:p w14:paraId="5C3AFFC6" w14:textId="77777777" w:rsidR="00E6795C" w:rsidRPr="00E6795C" w:rsidRDefault="00E6795C" w:rsidP="00E6795C">
      <w:pPr>
        <w:rPr>
          <w:lang w:eastAsia="en-US"/>
        </w:rPr>
      </w:pPr>
    </w:p>
    <w:p w14:paraId="5E73458A" w14:textId="77777777" w:rsidR="00E6795C" w:rsidRPr="00E6795C" w:rsidRDefault="00E6795C" w:rsidP="00E6795C">
      <w:pPr>
        <w:rPr>
          <w:lang w:eastAsia="en-US"/>
        </w:rPr>
      </w:pPr>
    </w:p>
    <w:p w14:paraId="073FAD95" w14:textId="77777777" w:rsidR="00E6795C" w:rsidRPr="00E6795C" w:rsidRDefault="00E6795C" w:rsidP="00E6795C">
      <w:pPr>
        <w:rPr>
          <w:lang w:eastAsia="en-US"/>
        </w:rPr>
      </w:pPr>
    </w:p>
    <w:p w14:paraId="30F2D691" w14:textId="77777777" w:rsidR="00E6795C" w:rsidRPr="00E6795C" w:rsidRDefault="00E6795C" w:rsidP="00E6795C">
      <w:pPr>
        <w:rPr>
          <w:lang w:eastAsia="en-US"/>
        </w:rPr>
      </w:pPr>
    </w:p>
    <w:p w14:paraId="6F1E3D4F" w14:textId="77777777" w:rsidR="00E6795C" w:rsidRPr="00E6795C" w:rsidRDefault="00E6795C" w:rsidP="00E6795C">
      <w:pPr>
        <w:rPr>
          <w:lang w:eastAsia="en-US"/>
        </w:rPr>
      </w:pPr>
    </w:p>
    <w:p w14:paraId="7622E839" w14:textId="77777777"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14:paraId="3433BB88" w14:textId="77777777" w:rsidR="00E6795C" w:rsidRDefault="00E6795C" w:rsidP="00E6795C">
      <w:pPr>
        <w:rPr>
          <w:noProof/>
          <w:snapToGrid/>
          <w:lang w:val="es-BO" w:eastAsia="es-BO"/>
        </w:rPr>
      </w:pPr>
    </w:p>
    <w:p w14:paraId="0D9C3323" w14:textId="77777777" w:rsidR="002A7384" w:rsidRDefault="002A7384" w:rsidP="00E6795C">
      <w:pPr>
        <w:rPr>
          <w:b/>
          <w:color w:val="003377"/>
          <w:w w:val="110"/>
          <w:sz w:val="28"/>
          <w:u w:val="thick"/>
        </w:rPr>
      </w:pPr>
    </w:p>
    <w:p w14:paraId="26BF3645" w14:textId="77777777" w:rsidR="002A7384" w:rsidRDefault="002A7384" w:rsidP="00E6795C">
      <w:pPr>
        <w:rPr>
          <w:b/>
          <w:color w:val="003377"/>
          <w:w w:val="110"/>
          <w:sz w:val="28"/>
          <w:u w:val="thick"/>
        </w:rPr>
      </w:pPr>
    </w:p>
    <w:p w14:paraId="3FAE2EBE" w14:textId="1091C578" w:rsidR="00C06236" w:rsidRDefault="003B0E9B" w:rsidP="00E6795C">
      <w:pPr>
        <w:rPr>
          <w:b/>
          <w:color w:val="003377"/>
          <w:w w:val="110"/>
          <w:sz w:val="28"/>
          <w:u w:val="thick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14:paraId="43513C40" w14:textId="77777777" w:rsidR="002A7384" w:rsidRPr="001E618D" w:rsidRDefault="002A7384" w:rsidP="00E6795C">
      <w:pPr>
        <w:rPr>
          <w:noProof/>
          <w:snapToGrid/>
          <w:sz w:val="24"/>
          <w:u w:val="thick"/>
          <w:lang w:val="es-BO" w:eastAsia="es-BO"/>
        </w:rPr>
      </w:pPr>
    </w:p>
    <w:tbl>
      <w:tblPr>
        <w:tblW w:w="10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4"/>
        <w:gridCol w:w="482"/>
        <w:gridCol w:w="614"/>
        <w:gridCol w:w="84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E10A33" w:rsidRPr="00E10A33" w14:paraId="4CECF759" w14:textId="77777777" w:rsidTr="00E10A33">
        <w:trPr>
          <w:trHeight w:val="255"/>
        </w:trPr>
        <w:tc>
          <w:tcPr>
            <w:tcW w:w="2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C22961" w14:textId="77777777" w:rsidR="00E10A33" w:rsidRPr="00E10A33" w:rsidRDefault="00E10A33" w:rsidP="00E10A3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E10A33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MODELO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A3040" w14:textId="77777777" w:rsidR="00E10A33" w:rsidRPr="00E10A33" w:rsidRDefault="00E10A33" w:rsidP="00E10A33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E10A33">
              <w:rPr>
                <w:rFonts w:ascii="Arial" w:hAnsi="Arial" w:cs="Arial"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9E210" w14:textId="77777777" w:rsidR="00E10A33" w:rsidRPr="00E10A33" w:rsidRDefault="00E10A33" w:rsidP="00E10A33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E10A33">
              <w:rPr>
                <w:rFonts w:ascii="Arial" w:hAnsi="Arial" w:cs="Arial"/>
                <w:snapToGrid/>
                <w:color w:val="000000"/>
                <w:lang w:val="es-419" w:eastAsia="es-419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25F58" w14:textId="77777777" w:rsidR="00E10A33" w:rsidRPr="00E10A33" w:rsidRDefault="00E10A33" w:rsidP="00E10A33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E10A33">
              <w:rPr>
                <w:rFonts w:ascii="Arial" w:hAnsi="Arial" w:cs="Arial"/>
                <w:snapToGrid/>
                <w:color w:val="000000"/>
                <w:lang w:val="es-419" w:eastAsia="es-419"/>
              </w:rPr>
              <w:t>3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0A383" w14:textId="77777777" w:rsidR="00E10A33" w:rsidRPr="00E10A33" w:rsidRDefault="00E10A33" w:rsidP="00E10A33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E10A33">
              <w:rPr>
                <w:rFonts w:ascii="Arial" w:hAnsi="Arial" w:cs="Arial"/>
                <w:snapToGrid/>
                <w:color w:val="000000"/>
                <w:lang w:val="es-419" w:eastAsia="es-419"/>
              </w:rPr>
              <w:t>4.5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DABB0" w14:textId="77777777" w:rsidR="00E10A33" w:rsidRPr="00E10A33" w:rsidRDefault="00E10A33" w:rsidP="00E10A33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E10A33">
              <w:rPr>
                <w:rFonts w:ascii="Arial" w:hAnsi="Arial" w:cs="Arial"/>
                <w:snapToGrid/>
                <w:color w:val="000000"/>
                <w:lang w:val="es-419" w:eastAsia="es-419"/>
              </w:rPr>
              <w:t>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04346" w14:textId="77777777" w:rsidR="00E10A33" w:rsidRPr="00E10A33" w:rsidRDefault="00E10A33" w:rsidP="00E10A33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E10A33">
              <w:rPr>
                <w:rFonts w:ascii="Arial" w:hAnsi="Arial" w:cs="Arial"/>
                <w:snapToGrid/>
                <w:color w:val="000000"/>
                <w:lang w:val="es-419" w:eastAsia="es-419"/>
              </w:rPr>
              <w:t>7.5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1A114" w14:textId="77777777" w:rsidR="00E10A33" w:rsidRPr="00E10A33" w:rsidRDefault="00E10A33" w:rsidP="00E10A33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E10A33">
              <w:rPr>
                <w:rFonts w:ascii="Arial" w:hAnsi="Arial" w:cs="Arial"/>
                <w:snapToGrid/>
                <w:color w:val="000000"/>
                <w:lang w:val="es-419" w:eastAsia="es-419"/>
              </w:rPr>
              <w:t>9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D757F" w14:textId="77777777" w:rsidR="00E10A33" w:rsidRPr="00E10A33" w:rsidRDefault="00E10A33" w:rsidP="00E10A33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E10A33">
              <w:rPr>
                <w:rFonts w:ascii="Arial" w:hAnsi="Arial" w:cs="Arial"/>
                <w:snapToGrid/>
                <w:color w:val="000000"/>
                <w:lang w:val="es-419" w:eastAsia="es-419"/>
              </w:rPr>
              <w:t>10.5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1854B" w14:textId="77777777" w:rsidR="00E10A33" w:rsidRPr="00E10A33" w:rsidRDefault="00E10A33" w:rsidP="00E10A33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E10A33">
              <w:rPr>
                <w:rFonts w:ascii="Arial" w:hAnsi="Arial" w:cs="Arial"/>
                <w:snapToGrid/>
                <w:color w:val="000000"/>
                <w:lang w:val="es-419" w:eastAsia="es-419"/>
              </w:rPr>
              <w:t>12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36743" w14:textId="77777777" w:rsidR="00E10A33" w:rsidRPr="00E10A33" w:rsidRDefault="00E10A33" w:rsidP="00E10A33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E10A33">
              <w:rPr>
                <w:rFonts w:ascii="Arial" w:hAnsi="Arial" w:cs="Arial"/>
                <w:snapToGrid/>
                <w:color w:val="000000"/>
                <w:lang w:val="es-419" w:eastAsia="es-419"/>
              </w:rPr>
              <w:t>13.5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D4716" w14:textId="77777777" w:rsidR="00E10A33" w:rsidRPr="00E10A33" w:rsidRDefault="00E10A33" w:rsidP="00E10A33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E10A33">
              <w:rPr>
                <w:rFonts w:ascii="Arial" w:hAnsi="Arial" w:cs="Arial"/>
                <w:snapToGrid/>
                <w:color w:val="000000"/>
                <w:lang w:val="es-419" w:eastAsia="es-419"/>
              </w:rPr>
              <w:t>15</w:t>
            </w:r>
          </w:p>
        </w:tc>
      </w:tr>
      <w:tr w:rsidR="00E10A33" w:rsidRPr="00E10A33" w14:paraId="36308E64" w14:textId="77777777" w:rsidTr="00E10A33">
        <w:trPr>
          <w:trHeight w:val="255"/>
        </w:trPr>
        <w:tc>
          <w:tcPr>
            <w:tcW w:w="13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39DA01CD" w14:textId="77777777" w:rsidR="00E10A33" w:rsidRPr="00E10A33" w:rsidRDefault="00E10A33" w:rsidP="00E10A33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E10A33">
              <w:rPr>
                <w:rFonts w:ascii="Arial" w:hAnsi="Arial" w:cs="Arial"/>
                <w:snapToGrid/>
                <w:color w:val="000000"/>
                <w:lang w:val="es-419" w:eastAsia="es-419"/>
              </w:rPr>
              <w:t>4SR10/35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3E199" w14:textId="77777777" w:rsidR="00E10A33" w:rsidRPr="00E10A33" w:rsidRDefault="00E10A33" w:rsidP="00E10A3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E10A33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29968" w14:textId="77777777" w:rsidR="00E10A33" w:rsidRPr="00E10A33" w:rsidRDefault="00E10A33" w:rsidP="00E10A3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E10A33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3D0C6" w14:textId="77777777" w:rsidR="00E10A33" w:rsidRPr="00E10A33" w:rsidRDefault="00E10A33" w:rsidP="00E10A3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E10A33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CF2ED" w14:textId="77777777" w:rsidR="00E10A33" w:rsidRPr="00E10A33" w:rsidRDefault="00E10A33" w:rsidP="00E10A33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E10A33">
              <w:rPr>
                <w:rFonts w:ascii="Arial" w:hAnsi="Arial" w:cs="Arial"/>
                <w:snapToGrid/>
                <w:color w:val="000000"/>
                <w:lang w:val="es-419" w:eastAsia="es-419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05460" w14:textId="77777777" w:rsidR="00E10A33" w:rsidRPr="00E10A33" w:rsidRDefault="00E10A33" w:rsidP="00E10A33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E10A33">
              <w:rPr>
                <w:rFonts w:ascii="Arial" w:hAnsi="Arial" w:cs="Arial"/>
                <w:snapToGrid/>
                <w:color w:val="000000"/>
                <w:lang w:val="es-419" w:eastAsia="es-419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1CA01" w14:textId="77777777" w:rsidR="00E10A33" w:rsidRPr="00E10A33" w:rsidRDefault="00E10A33" w:rsidP="00E10A33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E10A33">
              <w:rPr>
                <w:rFonts w:ascii="Arial" w:hAnsi="Arial" w:cs="Arial"/>
                <w:snapToGrid/>
                <w:color w:val="000000"/>
                <w:lang w:val="es-419" w:eastAsia="es-419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F6E1F" w14:textId="77777777" w:rsidR="00E10A33" w:rsidRPr="00E10A33" w:rsidRDefault="00E10A33" w:rsidP="00E10A33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E10A33">
              <w:rPr>
                <w:rFonts w:ascii="Arial" w:hAnsi="Arial" w:cs="Arial"/>
                <w:snapToGrid/>
                <w:color w:val="000000"/>
                <w:lang w:val="es-419" w:eastAsia="es-419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04201" w14:textId="77777777" w:rsidR="00E10A33" w:rsidRPr="00E10A33" w:rsidRDefault="00E10A33" w:rsidP="00E10A33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E10A33">
              <w:rPr>
                <w:rFonts w:ascii="Arial" w:hAnsi="Arial" w:cs="Arial"/>
                <w:snapToGrid/>
                <w:color w:val="000000"/>
                <w:lang w:val="es-419" w:eastAsia="es-419"/>
              </w:rPr>
              <w:t>125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0D051" w14:textId="77777777" w:rsidR="00E10A33" w:rsidRPr="00E10A33" w:rsidRDefault="00E10A33" w:rsidP="00E10A33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E10A33">
              <w:rPr>
                <w:rFonts w:ascii="Arial" w:hAnsi="Arial" w:cs="Arial"/>
                <w:snapToGrid/>
                <w:color w:val="000000"/>
                <w:lang w:val="es-419" w:eastAsia="es-419"/>
              </w:rPr>
              <w:t>150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496DC" w14:textId="77777777" w:rsidR="00E10A33" w:rsidRPr="00E10A33" w:rsidRDefault="00E10A33" w:rsidP="00E10A33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E10A33">
              <w:rPr>
                <w:rFonts w:ascii="Arial" w:hAnsi="Arial" w:cs="Arial"/>
                <w:snapToGrid/>
                <w:color w:val="000000"/>
                <w:lang w:val="es-419" w:eastAsia="es-419"/>
              </w:rPr>
              <w:t>175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C2AD2" w14:textId="77777777" w:rsidR="00E10A33" w:rsidRPr="00E10A33" w:rsidRDefault="00E10A33" w:rsidP="00E10A33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E10A33">
              <w:rPr>
                <w:rFonts w:ascii="Arial" w:hAnsi="Arial" w:cs="Arial"/>
                <w:snapToGrid/>
                <w:color w:val="000000"/>
                <w:lang w:val="es-419" w:eastAsia="es-419"/>
              </w:rPr>
              <w:t>200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39D44" w14:textId="77777777" w:rsidR="00E10A33" w:rsidRPr="00E10A33" w:rsidRDefault="00E10A33" w:rsidP="00E10A33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E10A33">
              <w:rPr>
                <w:rFonts w:ascii="Arial" w:hAnsi="Arial" w:cs="Arial"/>
                <w:snapToGrid/>
                <w:color w:val="000000"/>
                <w:lang w:val="es-419" w:eastAsia="es-419"/>
              </w:rPr>
              <w:t>225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537F6" w14:textId="77777777" w:rsidR="00E10A33" w:rsidRPr="00E10A33" w:rsidRDefault="00E10A33" w:rsidP="00E10A33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E10A33">
              <w:rPr>
                <w:rFonts w:ascii="Arial" w:hAnsi="Arial" w:cs="Arial"/>
                <w:snapToGrid/>
                <w:color w:val="000000"/>
                <w:lang w:val="es-419" w:eastAsia="es-419"/>
              </w:rPr>
              <w:t>250</w:t>
            </w:r>
          </w:p>
        </w:tc>
      </w:tr>
      <w:tr w:rsidR="00E10A33" w:rsidRPr="00E10A33" w14:paraId="4F4E7B60" w14:textId="77777777" w:rsidTr="00E10A33">
        <w:trPr>
          <w:trHeight w:val="255"/>
        </w:trPr>
        <w:tc>
          <w:tcPr>
            <w:tcW w:w="13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D36ABD" w14:textId="77777777" w:rsidR="00E10A33" w:rsidRPr="00E10A33" w:rsidRDefault="00E10A33" w:rsidP="00E10A33">
            <w:pPr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6CB2E1BF" w14:textId="77777777" w:rsidR="00E10A33" w:rsidRPr="00E10A33" w:rsidRDefault="00E10A33" w:rsidP="00E10A33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E10A33">
              <w:rPr>
                <w:rFonts w:ascii="Arial" w:hAnsi="Arial" w:cs="Arial"/>
                <w:snapToGrid/>
                <w:color w:val="000000"/>
                <w:lang w:val="es-419" w:eastAsia="es-419"/>
              </w:rPr>
              <w:t>7.5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258B5DCA" w14:textId="77777777" w:rsidR="00E10A33" w:rsidRPr="00E10A33" w:rsidRDefault="00E10A33" w:rsidP="00E10A33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E10A33">
              <w:rPr>
                <w:rFonts w:ascii="Arial" w:hAnsi="Arial" w:cs="Arial"/>
                <w:snapToGrid/>
                <w:color w:val="000000"/>
                <w:lang w:val="es-419" w:eastAsia="es-419"/>
              </w:rPr>
              <w:t>10.0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14:paraId="6E99DC88" w14:textId="77777777" w:rsidR="00E10A33" w:rsidRPr="00E10A33" w:rsidRDefault="00E10A33" w:rsidP="00E10A3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E10A33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FAE388E" w14:textId="77777777" w:rsidR="00E10A33" w:rsidRPr="00E10A33" w:rsidRDefault="00E10A33" w:rsidP="00E10A33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E10A33">
              <w:rPr>
                <w:rFonts w:ascii="Arial" w:hAnsi="Arial" w:cs="Arial"/>
                <w:snapToGrid/>
                <w:color w:val="000000"/>
                <w:lang w:val="es-419" w:eastAsia="es-419"/>
              </w:rPr>
              <w:t>230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9BC6FD5" w14:textId="77777777" w:rsidR="00E10A33" w:rsidRPr="00E10A33" w:rsidRDefault="00E10A33" w:rsidP="00E10A33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E10A33">
              <w:rPr>
                <w:rFonts w:ascii="Arial" w:hAnsi="Arial" w:cs="Arial"/>
                <w:snapToGrid/>
                <w:color w:val="000000"/>
                <w:lang w:val="es-419" w:eastAsia="es-419"/>
              </w:rPr>
              <w:t>216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D1B2CD3" w14:textId="77777777" w:rsidR="00E10A33" w:rsidRPr="00E10A33" w:rsidRDefault="00E10A33" w:rsidP="00E10A33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E10A33">
              <w:rPr>
                <w:rFonts w:ascii="Arial" w:hAnsi="Arial" w:cs="Arial"/>
                <w:snapToGrid/>
                <w:color w:val="000000"/>
                <w:lang w:val="es-419" w:eastAsia="es-419"/>
              </w:rPr>
              <w:t>208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6936A9A" w14:textId="77777777" w:rsidR="00E10A33" w:rsidRPr="00E10A33" w:rsidRDefault="00E10A33" w:rsidP="00E10A33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E10A33">
              <w:rPr>
                <w:rFonts w:ascii="Arial" w:hAnsi="Arial" w:cs="Arial"/>
                <w:snapToGrid/>
                <w:color w:val="000000"/>
                <w:lang w:val="es-419" w:eastAsia="es-419"/>
              </w:rPr>
              <w:t>197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06D6885" w14:textId="77777777" w:rsidR="00E10A33" w:rsidRPr="00E10A33" w:rsidRDefault="00E10A33" w:rsidP="00E10A33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E10A33">
              <w:rPr>
                <w:rFonts w:ascii="Arial" w:hAnsi="Arial" w:cs="Arial"/>
                <w:snapToGrid/>
                <w:color w:val="000000"/>
                <w:lang w:val="es-419" w:eastAsia="es-419"/>
              </w:rPr>
              <w:t>184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04F703D" w14:textId="77777777" w:rsidR="00E10A33" w:rsidRPr="00E10A33" w:rsidRDefault="00E10A33" w:rsidP="00E10A33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E10A33">
              <w:rPr>
                <w:rFonts w:ascii="Arial" w:hAnsi="Arial" w:cs="Arial"/>
                <w:snapToGrid/>
                <w:color w:val="000000"/>
                <w:lang w:val="es-419" w:eastAsia="es-419"/>
              </w:rPr>
              <w:t>168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291974D" w14:textId="77777777" w:rsidR="00E10A33" w:rsidRPr="00E10A33" w:rsidRDefault="00E10A33" w:rsidP="00E10A33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E10A33">
              <w:rPr>
                <w:rFonts w:ascii="Arial" w:hAnsi="Arial" w:cs="Arial"/>
                <w:snapToGrid/>
                <w:color w:val="000000"/>
                <w:lang w:val="es-419" w:eastAsia="es-419"/>
              </w:rPr>
              <w:t>148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6661A5C" w14:textId="77777777" w:rsidR="00E10A33" w:rsidRPr="00E10A33" w:rsidRDefault="00E10A33" w:rsidP="00E10A33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E10A33">
              <w:rPr>
                <w:rFonts w:ascii="Arial" w:hAnsi="Arial" w:cs="Arial"/>
                <w:snapToGrid/>
                <w:color w:val="000000"/>
                <w:lang w:val="es-419" w:eastAsia="es-419"/>
              </w:rPr>
              <w:t>126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60DFE09" w14:textId="77777777" w:rsidR="00E10A33" w:rsidRPr="00E10A33" w:rsidRDefault="00E10A33" w:rsidP="00E10A33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E10A33">
              <w:rPr>
                <w:rFonts w:ascii="Arial" w:hAnsi="Arial" w:cs="Arial"/>
                <w:snapToGrid/>
                <w:color w:val="000000"/>
                <w:lang w:val="es-419" w:eastAsia="es-419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1D7651A" w14:textId="77777777" w:rsidR="00E10A33" w:rsidRPr="00E10A33" w:rsidRDefault="00E10A33" w:rsidP="00E10A33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E10A33">
              <w:rPr>
                <w:rFonts w:ascii="Arial" w:hAnsi="Arial" w:cs="Arial"/>
                <w:snapToGrid/>
                <w:color w:val="000000"/>
                <w:lang w:val="es-419" w:eastAsia="es-419"/>
              </w:rPr>
              <w:t>70</w:t>
            </w:r>
          </w:p>
        </w:tc>
      </w:tr>
    </w:tbl>
    <w:p w14:paraId="03D7044F" w14:textId="77777777" w:rsidR="000A77A8" w:rsidRDefault="000A77A8" w:rsidP="002A7384">
      <w:pPr>
        <w:rPr>
          <w:noProof/>
          <w:snapToGrid/>
          <w:lang w:val="es-BO" w:eastAsia="es-BO"/>
        </w:rPr>
      </w:pPr>
    </w:p>
    <w:sectPr w:rsidR="000A77A8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1D716" w14:textId="77777777" w:rsidR="00034D81" w:rsidRDefault="00034D81" w:rsidP="008A3980">
      <w:r>
        <w:separator/>
      </w:r>
    </w:p>
  </w:endnote>
  <w:endnote w:type="continuationSeparator" w:id="0">
    <w:p w14:paraId="0C8EA5FA" w14:textId="77777777" w:rsidR="00034D81" w:rsidRDefault="00034D81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72502" w14:textId="77777777"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BE53413" wp14:editId="630BA31A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B45A5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14:paraId="54D3A68D" w14:textId="77777777"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5EC94" w14:textId="77777777" w:rsidR="00034D81" w:rsidRDefault="00034D81" w:rsidP="008A3980">
      <w:r>
        <w:separator/>
      </w:r>
    </w:p>
  </w:footnote>
  <w:footnote w:type="continuationSeparator" w:id="0">
    <w:p w14:paraId="7E0B7F5F" w14:textId="77777777" w:rsidR="00034D81" w:rsidRDefault="00034D81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813D1" w14:textId="77777777"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07208BE1" wp14:editId="06A2F515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ECF76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4BDC8A14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66AA02AC" w14:textId="77777777"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34A0DEE7" wp14:editId="1A940735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23355F6C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9A6B07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0B2C"/>
    <w:rsid w:val="000124C9"/>
    <w:rsid w:val="00021226"/>
    <w:rsid w:val="00022BF1"/>
    <w:rsid w:val="00034D81"/>
    <w:rsid w:val="000446D3"/>
    <w:rsid w:val="000559F3"/>
    <w:rsid w:val="00066169"/>
    <w:rsid w:val="0008136C"/>
    <w:rsid w:val="00086F0D"/>
    <w:rsid w:val="000876BF"/>
    <w:rsid w:val="000A4B96"/>
    <w:rsid w:val="000A77A8"/>
    <w:rsid w:val="000B6990"/>
    <w:rsid w:val="000C5FB0"/>
    <w:rsid w:val="000D0761"/>
    <w:rsid w:val="000E2113"/>
    <w:rsid w:val="000E6C55"/>
    <w:rsid w:val="00101047"/>
    <w:rsid w:val="00101413"/>
    <w:rsid w:val="001151E0"/>
    <w:rsid w:val="00121E3B"/>
    <w:rsid w:val="001428E9"/>
    <w:rsid w:val="00154E6B"/>
    <w:rsid w:val="00166446"/>
    <w:rsid w:val="00173616"/>
    <w:rsid w:val="001A1ABB"/>
    <w:rsid w:val="001A480A"/>
    <w:rsid w:val="001B00DA"/>
    <w:rsid w:val="001B5011"/>
    <w:rsid w:val="001C374D"/>
    <w:rsid w:val="001C794D"/>
    <w:rsid w:val="001E004D"/>
    <w:rsid w:val="001E2F79"/>
    <w:rsid w:val="001E618D"/>
    <w:rsid w:val="001F685E"/>
    <w:rsid w:val="001F719B"/>
    <w:rsid w:val="0020111E"/>
    <w:rsid w:val="00213E29"/>
    <w:rsid w:val="002374E5"/>
    <w:rsid w:val="00240973"/>
    <w:rsid w:val="0024691F"/>
    <w:rsid w:val="00246AB4"/>
    <w:rsid w:val="00253153"/>
    <w:rsid w:val="002770B9"/>
    <w:rsid w:val="00287AF0"/>
    <w:rsid w:val="002A3B5F"/>
    <w:rsid w:val="002A7384"/>
    <w:rsid w:val="002B5C6E"/>
    <w:rsid w:val="002C24FF"/>
    <w:rsid w:val="002C2E6C"/>
    <w:rsid w:val="002E1480"/>
    <w:rsid w:val="002E7F0F"/>
    <w:rsid w:val="003044EF"/>
    <w:rsid w:val="0030630E"/>
    <w:rsid w:val="003102F9"/>
    <w:rsid w:val="00331332"/>
    <w:rsid w:val="003366B9"/>
    <w:rsid w:val="00376014"/>
    <w:rsid w:val="00387FFC"/>
    <w:rsid w:val="00397A84"/>
    <w:rsid w:val="003B0E9B"/>
    <w:rsid w:val="003B301B"/>
    <w:rsid w:val="003C6849"/>
    <w:rsid w:val="003D6066"/>
    <w:rsid w:val="003D6B41"/>
    <w:rsid w:val="003D7130"/>
    <w:rsid w:val="00417A91"/>
    <w:rsid w:val="00433213"/>
    <w:rsid w:val="00435236"/>
    <w:rsid w:val="0043798C"/>
    <w:rsid w:val="00440370"/>
    <w:rsid w:val="0048170D"/>
    <w:rsid w:val="004855A3"/>
    <w:rsid w:val="00487AAB"/>
    <w:rsid w:val="00490F9C"/>
    <w:rsid w:val="00494E7C"/>
    <w:rsid w:val="004A6C7C"/>
    <w:rsid w:val="004B0F37"/>
    <w:rsid w:val="004B6513"/>
    <w:rsid w:val="004C4EDF"/>
    <w:rsid w:val="004D3BE5"/>
    <w:rsid w:val="004E0612"/>
    <w:rsid w:val="004E15D4"/>
    <w:rsid w:val="004E3FA0"/>
    <w:rsid w:val="00502F71"/>
    <w:rsid w:val="00502FCF"/>
    <w:rsid w:val="00503185"/>
    <w:rsid w:val="005049AB"/>
    <w:rsid w:val="005102A3"/>
    <w:rsid w:val="00512BC7"/>
    <w:rsid w:val="00516D53"/>
    <w:rsid w:val="00527C42"/>
    <w:rsid w:val="005432A7"/>
    <w:rsid w:val="0054576E"/>
    <w:rsid w:val="00557B6C"/>
    <w:rsid w:val="00560CB5"/>
    <w:rsid w:val="0056782A"/>
    <w:rsid w:val="00573192"/>
    <w:rsid w:val="005768A6"/>
    <w:rsid w:val="005960B5"/>
    <w:rsid w:val="005A15DE"/>
    <w:rsid w:val="005B0488"/>
    <w:rsid w:val="005B4338"/>
    <w:rsid w:val="005B5378"/>
    <w:rsid w:val="005B590C"/>
    <w:rsid w:val="005B788F"/>
    <w:rsid w:val="005D7BD4"/>
    <w:rsid w:val="005E136E"/>
    <w:rsid w:val="005E3D73"/>
    <w:rsid w:val="005E4450"/>
    <w:rsid w:val="005F234B"/>
    <w:rsid w:val="00606569"/>
    <w:rsid w:val="006127A9"/>
    <w:rsid w:val="00620740"/>
    <w:rsid w:val="006248B3"/>
    <w:rsid w:val="006331BC"/>
    <w:rsid w:val="006530F8"/>
    <w:rsid w:val="00657DA6"/>
    <w:rsid w:val="006736DE"/>
    <w:rsid w:val="006748B4"/>
    <w:rsid w:val="0067596E"/>
    <w:rsid w:val="00677B26"/>
    <w:rsid w:val="00681E99"/>
    <w:rsid w:val="00684473"/>
    <w:rsid w:val="0068790D"/>
    <w:rsid w:val="006A3814"/>
    <w:rsid w:val="006B1DFC"/>
    <w:rsid w:val="006B2884"/>
    <w:rsid w:val="006D1827"/>
    <w:rsid w:val="006E3E09"/>
    <w:rsid w:val="006F0AEB"/>
    <w:rsid w:val="006F2571"/>
    <w:rsid w:val="007035A3"/>
    <w:rsid w:val="00733944"/>
    <w:rsid w:val="00734F61"/>
    <w:rsid w:val="00740D26"/>
    <w:rsid w:val="00750244"/>
    <w:rsid w:val="00766CE4"/>
    <w:rsid w:val="00780CA7"/>
    <w:rsid w:val="00783A82"/>
    <w:rsid w:val="007A0AA0"/>
    <w:rsid w:val="007A7DBD"/>
    <w:rsid w:val="007B3A6A"/>
    <w:rsid w:val="007C3000"/>
    <w:rsid w:val="007D5199"/>
    <w:rsid w:val="008049FF"/>
    <w:rsid w:val="00812444"/>
    <w:rsid w:val="00812982"/>
    <w:rsid w:val="0081495B"/>
    <w:rsid w:val="008319BA"/>
    <w:rsid w:val="00832239"/>
    <w:rsid w:val="008342E6"/>
    <w:rsid w:val="00836DFF"/>
    <w:rsid w:val="00870194"/>
    <w:rsid w:val="008A2816"/>
    <w:rsid w:val="008A3980"/>
    <w:rsid w:val="008B5577"/>
    <w:rsid w:val="008D57AB"/>
    <w:rsid w:val="008F3526"/>
    <w:rsid w:val="008F5336"/>
    <w:rsid w:val="0090075A"/>
    <w:rsid w:val="00905BF1"/>
    <w:rsid w:val="00916006"/>
    <w:rsid w:val="00926834"/>
    <w:rsid w:val="00927C19"/>
    <w:rsid w:val="00934F39"/>
    <w:rsid w:val="00941F63"/>
    <w:rsid w:val="00997865"/>
    <w:rsid w:val="009A11F8"/>
    <w:rsid w:val="009A3AF7"/>
    <w:rsid w:val="009D2914"/>
    <w:rsid w:val="009D7618"/>
    <w:rsid w:val="009E0D9C"/>
    <w:rsid w:val="009F03D6"/>
    <w:rsid w:val="00A31BD9"/>
    <w:rsid w:val="00A56518"/>
    <w:rsid w:val="00A56F79"/>
    <w:rsid w:val="00A64086"/>
    <w:rsid w:val="00A71A0B"/>
    <w:rsid w:val="00A86F6C"/>
    <w:rsid w:val="00AA7447"/>
    <w:rsid w:val="00AB281F"/>
    <w:rsid w:val="00AD5EDC"/>
    <w:rsid w:val="00AD6AC6"/>
    <w:rsid w:val="00AF546C"/>
    <w:rsid w:val="00B163B0"/>
    <w:rsid w:val="00B23F6C"/>
    <w:rsid w:val="00B4351D"/>
    <w:rsid w:val="00B43683"/>
    <w:rsid w:val="00B528A5"/>
    <w:rsid w:val="00B831EC"/>
    <w:rsid w:val="00BC3F9E"/>
    <w:rsid w:val="00BC5279"/>
    <w:rsid w:val="00BD5879"/>
    <w:rsid w:val="00BD5BD4"/>
    <w:rsid w:val="00BD5D40"/>
    <w:rsid w:val="00BE15AE"/>
    <w:rsid w:val="00C0192C"/>
    <w:rsid w:val="00C0496C"/>
    <w:rsid w:val="00C06236"/>
    <w:rsid w:val="00C10A06"/>
    <w:rsid w:val="00C212DD"/>
    <w:rsid w:val="00C303D3"/>
    <w:rsid w:val="00C31E08"/>
    <w:rsid w:val="00C44F26"/>
    <w:rsid w:val="00C5749B"/>
    <w:rsid w:val="00C730CE"/>
    <w:rsid w:val="00C922C0"/>
    <w:rsid w:val="00CA4D09"/>
    <w:rsid w:val="00CC1E77"/>
    <w:rsid w:val="00CE3AA9"/>
    <w:rsid w:val="00CF2223"/>
    <w:rsid w:val="00CF3769"/>
    <w:rsid w:val="00D1574F"/>
    <w:rsid w:val="00D15A27"/>
    <w:rsid w:val="00D22AEF"/>
    <w:rsid w:val="00D2710D"/>
    <w:rsid w:val="00D32D3B"/>
    <w:rsid w:val="00D373F2"/>
    <w:rsid w:val="00D61D67"/>
    <w:rsid w:val="00D82294"/>
    <w:rsid w:val="00D822BB"/>
    <w:rsid w:val="00D90D5A"/>
    <w:rsid w:val="00DA08D9"/>
    <w:rsid w:val="00DB4D55"/>
    <w:rsid w:val="00DC3981"/>
    <w:rsid w:val="00DD7B1A"/>
    <w:rsid w:val="00DE1EDF"/>
    <w:rsid w:val="00DE23CD"/>
    <w:rsid w:val="00DF68F6"/>
    <w:rsid w:val="00E064A3"/>
    <w:rsid w:val="00E10A33"/>
    <w:rsid w:val="00E1779A"/>
    <w:rsid w:val="00E23E8F"/>
    <w:rsid w:val="00E254BA"/>
    <w:rsid w:val="00E3548E"/>
    <w:rsid w:val="00E3628A"/>
    <w:rsid w:val="00E4654C"/>
    <w:rsid w:val="00E46BDB"/>
    <w:rsid w:val="00E47824"/>
    <w:rsid w:val="00E47BB2"/>
    <w:rsid w:val="00E50165"/>
    <w:rsid w:val="00E6795C"/>
    <w:rsid w:val="00E74D27"/>
    <w:rsid w:val="00E86C57"/>
    <w:rsid w:val="00E87B8C"/>
    <w:rsid w:val="00ED588D"/>
    <w:rsid w:val="00ED7A15"/>
    <w:rsid w:val="00F112DF"/>
    <w:rsid w:val="00F40331"/>
    <w:rsid w:val="00F67437"/>
    <w:rsid w:val="00F67708"/>
    <w:rsid w:val="00F75A4E"/>
    <w:rsid w:val="00F77DA3"/>
    <w:rsid w:val="00F8283B"/>
    <w:rsid w:val="00F82D66"/>
    <w:rsid w:val="00F94CBA"/>
    <w:rsid w:val="00FA60A8"/>
    <w:rsid w:val="00FA6C26"/>
    <w:rsid w:val="00FA7484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95C6E03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  <w:style w:type="character" w:styleId="Hipervnculovisitado">
    <w:name w:val="FollowedHyperlink"/>
    <w:basedOn w:val="Fuentedeprrafopredeter"/>
    <w:rsid w:val="00DD7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62FD2-0816-48FA-9EF4-38DAECF94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1319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2023-05-16T13:49:00Z</cp:lastPrinted>
  <dcterms:created xsi:type="dcterms:W3CDTF">2023-05-16T13:50:00Z</dcterms:created>
  <dcterms:modified xsi:type="dcterms:W3CDTF">2023-05-16T13:51:00Z</dcterms:modified>
</cp:coreProperties>
</file>