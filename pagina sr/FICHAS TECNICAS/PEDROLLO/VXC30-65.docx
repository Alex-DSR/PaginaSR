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text" w:horzAnchor="page" w:tblpX="8086" w:tblpY="6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2126"/>
      </w:tblGrid>
      <w:tr w:rsidR="00C7782E" w14:paraId="2AE3B716" w14:textId="77777777" w:rsidTr="00C7782E">
        <w:trPr>
          <w:trHeight w:val="397"/>
        </w:trPr>
        <w:tc>
          <w:tcPr>
            <w:tcW w:w="993" w:type="dxa"/>
            <w:vAlign w:val="center"/>
          </w:tcPr>
          <w:p w14:paraId="352D571F" w14:textId="77777777" w:rsidR="00C7782E" w:rsidRDefault="00C7782E" w:rsidP="00C7782E">
            <w:pPr>
              <w:jc w:val="center"/>
              <w:rPr>
                <w:rFonts w:ascii="Arial" w:hAnsi="Arial" w:cs="Arial"/>
                <w:lang w:val="es-419"/>
              </w:rPr>
            </w:pPr>
            <w:r w:rsidRPr="00FC1719">
              <w:rPr>
                <w:rFonts w:ascii="Arial" w:hAnsi="Arial" w:cs="Arial"/>
                <w:noProof/>
                <w:lang w:val="es-BO" w:eastAsia="es-BO"/>
              </w:rPr>
              <w:drawing>
                <wp:inline distT="0" distB="0" distL="0" distR="0" wp14:anchorId="441AD2D2" wp14:editId="5416A7D1">
                  <wp:extent cx="280683" cy="252000"/>
                  <wp:effectExtent l="0" t="0" r="5080" b="0"/>
                  <wp:docPr id="1" name="Imagen 1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Icono&#10;&#10;Descripción generada automáticamente"/>
                          <pic:cNvPicPr/>
                        </pic:nvPicPr>
                        <pic:blipFill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8943" b="89431" l="4380" r="92701">
                                        <a14:foregroundMark x1="61314" y1="78862" x2="61314" y2="78862"/>
                                        <a14:foregroundMark x1="61314" y1="73171" x2="61314" y2="73171"/>
                                        <a14:foregroundMark x1="64964" y1="87805" x2="64964" y2="87805"/>
                                        <a14:foregroundMark x1="92701" y1="69919" x2="92701" y2="69919"/>
                                        <a14:foregroundMark x1="4380" y1="67480" x2="4380" y2="67480"/>
                                        <a14:foregroundMark x1="88321" y1="62602" x2="88321" y2="62602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683" cy="2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14:paraId="27741203" w14:textId="77777777" w:rsidR="00C7782E" w:rsidRPr="00FC1719" w:rsidRDefault="00C7782E" w:rsidP="00C7782E">
            <w:pPr>
              <w:rPr>
                <w:rFonts w:ascii="Arial" w:hAnsi="Arial" w:cs="Arial"/>
                <w:b/>
                <w:bCs/>
                <w:color w:val="002060"/>
                <w:lang w:val="es-419"/>
              </w:rPr>
            </w:pPr>
            <w:r w:rsidRPr="00FC1719">
              <w:rPr>
                <w:rFonts w:ascii="Arial" w:hAnsi="Arial" w:cs="Arial"/>
                <w:b/>
                <w:bCs/>
                <w:color w:val="002060"/>
                <w:lang w:val="es-419"/>
              </w:rPr>
              <w:t>Agua</w:t>
            </w:r>
            <w:r>
              <w:rPr>
                <w:rFonts w:ascii="Arial" w:hAnsi="Arial" w:cs="Arial"/>
                <w:b/>
                <w:bCs/>
                <w:color w:val="002060"/>
                <w:lang w:val="es-419"/>
              </w:rPr>
              <w:t>s cargadas</w:t>
            </w:r>
          </w:p>
        </w:tc>
      </w:tr>
      <w:tr w:rsidR="00C7782E" w14:paraId="01033814" w14:textId="77777777" w:rsidTr="00C7782E">
        <w:trPr>
          <w:trHeight w:val="397"/>
        </w:trPr>
        <w:tc>
          <w:tcPr>
            <w:tcW w:w="993" w:type="dxa"/>
            <w:vAlign w:val="center"/>
          </w:tcPr>
          <w:p w14:paraId="7CF39118" w14:textId="77777777" w:rsidR="00C7782E" w:rsidRDefault="00C7782E" w:rsidP="00C7782E">
            <w:pPr>
              <w:jc w:val="center"/>
              <w:rPr>
                <w:rFonts w:ascii="Arial" w:hAnsi="Arial" w:cs="Arial"/>
                <w:lang w:val="es-419"/>
              </w:rPr>
            </w:pPr>
            <w:r w:rsidRPr="00FC1719">
              <w:rPr>
                <w:rFonts w:ascii="Arial" w:hAnsi="Arial" w:cs="Arial"/>
                <w:noProof/>
                <w:lang w:val="es-BO" w:eastAsia="es-BO"/>
              </w:rPr>
              <w:drawing>
                <wp:inline distT="0" distB="0" distL="0" distR="0" wp14:anchorId="0430DB7D" wp14:editId="616106BA">
                  <wp:extent cx="402813" cy="216000"/>
                  <wp:effectExtent l="0" t="0" r="0" b="0"/>
                  <wp:docPr id="19" name="Imagen 19" descr="Un dibujo de una cara feliz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Un dibujo de una cara feliz&#10;&#10;Descripción generada automáticamente con confianza baja"/>
                          <pic:cNvPicPr/>
                        </pic:nvPicPr>
                        <pic:blipFill>
                          <a:blip r:embed="rId1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backgroundRemoval t="6757" b="93243" l="8696" r="94203">
                                        <a14:foregroundMark x1="27536" y1="51351" x2="27536" y2="51351"/>
                                        <a14:foregroundMark x1="37681" y1="51351" x2="37681" y2="51351"/>
                                        <a14:foregroundMark x1="40580" y1="72973" x2="40580" y2="72973"/>
                                        <a14:foregroundMark x1="28261" y1="74324" x2="28261" y2="74324"/>
                                        <a14:foregroundMark x1="94203" y1="68919" x2="94203" y2="68919"/>
                                        <a14:foregroundMark x1="84058" y1="90541" x2="84058" y2="90541"/>
                                        <a14:foregroundMark x1="13768" y1="93243" x2="13768" y2="93243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813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14:paraId="27123836" w14:textId="77777777" w:rsidR="00C7782E" w:rsidRPr="00FC1719" w:rsidRDefault="00C7782E" w:rsidP="00C7782E">
            <w:pPr>
              <w:rPr>
                <w:rFonts w:ascii="Arial" w:hAnsi="Arial" w:cs="Arial"/>
                <w:b/>
                <w:bCs/>
                <w:color w:val="002060"/>
                <w:lang w:val="es-419"/>
              </w:rPr>
            </w:pPr>
            <w:r w:rsidRPr="00FC1719">
              <w:rPr>
                <w:rFonts w:ascii="Arial" w:hAnsi="Arial" w:cs="Arial"/>
                <w:b/>
                <w:bCs/>
                <w:color w:val="002060"/>
                <w:lang w:val="es-419"/>
              </w:rPr>
              <w:t>Uso doméstico</w:t>
            </w:r>
          </w:p>
        </w:tc>
      </w:tr>
      <w:tr w:rsidR="00C7782E" w14:paraId="76E76F74" w14:textId="77777777" w:rsidTr="00C7782E">
        <w:trPr>
          <w:trHeight w:val="397"/>
        </w:trPr>
        <w:tc>
          <w:tcPr>
            <w:tcW w:w="993" w:type="dxa"/>
            <w:vAlign w:val="center"/>
          </w:tcPr>
          <w:p w14:paraId="738AFD2D" w14:textId="77777777" w:rsidR="00C7782E" w:rsidRPr="00FC1719" w:rsidRDefault="00C7782E" w:rsidP="00C7782E">
            <w:pPr>
              <w:jc w:val="center"/>
              <w:rPr>
                <w:rFonts w:ascii="Arial" w:hAnsi="Arial" w:cs="Arial"/>
                <w:noProof/>
                <w:lang w:val="es-419"/>
              </w:rPr>
            </w:pPr>
            <w:r w:rsidRPr="006A50A1">
              <w:rPr>
                <w:rFonts w:ascii="Arial" w:hAnsi="Arial" w:cs="Arial"/>
                <w:noProof/>
                <w:lang w:val="es-BO" w:eastAsia="es-BO"/>
              </w:rPr>
              <w:drawing>
                <wp:inline distT="0" distB="0" distL="0" distR="0" wp14:anchorId="624BEFE0" wp14:editId="163E4A35">
                  <wp:extent cx="264214" cy="216000"/>
                  <wp:effectExtent l="0" t="0" r="2540" b="0"/>
                  <wp:docPr id="12" name="Imagen 12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2" descr="Icono&#10;&#10;Descripción generada automáticament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21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14:paraId="361FA41B" w14:textId="77777777" w:rsidR="00C7782E" w:rsidRPr="00FC1719" w:rsidRDefault="00C7782E" w:rsidP="00C7782E">
            <w:pPr>
              <w:rPr>
                <w:rFonts w:ascii="Arial" w:hAnsi="Arial" w:cs="Arial"/>
                <w:b/>
                <w:bCs/>
                <w:color w:val="002060"/>
                <w:lang w:val="es-419"/>
              </w:rPr>
            </w:pPr>
            <w:r>
              <w:rPr>
                <w:rFonts w:ascii="Arial" w:hAnsi="Arial" w:cs="Arial"/>
                <w:b/>
                <w:bCs/>
                <w:color w:val="002060"/>
                <w:lang w:val="es-419"/>
              </w:rPr>
              <w:t>Uso civil</w:t>
            </w:r>
          </w:p>
        </w:tc>
      </w:tr>
      <w:tr w:rsidR="00C7782E" w14:paraId="4B097002" w14:textId="77777777" w:rsidTr="00C7782E">
        <w:trPr>
          <w:trHeight w:val="397"/>
        </w:trPr>
        <w:tc>
          <w:tcPr>
            <w:tcW w:w="993" w:type="dxa"/>
            <w:vAlign w:val="center"/>
          </w:tcPr>
          <w:p w14:paraId="27ABB891" w14:textId="77777777" w:rsidR="00C7782E" w:rsidRPr="006A50A1" w:rsidRDefault="00C7782E" w:rsidP="00C7782E">
            <w:pPr>
              <w:jc w:val="center"/>
              <w:rPr>
                <w:rFonts w:ascii="Arial" w:hAnsi="Arial" w:cs="Arial"/>
                <w:noProof/>
                <w:lang w:val="es-419"/>
              </w:rPr>
            </w:pPr>
            <w:r w:rsidRPr="00C7782E">
              <w:rPr>
                <w:rFonts w:ascii="Arial" w:hAnsi="Arial" w:cs="Arial"/>
                <w:noProof/>
                <w:lang w:val="es-BO" w:eastAsia="es-BO"/>
              </w:rPr>
              <w:drawing>
                <wp:inline distT="0" distB="0" distL="0" distR="0" wp14:anchorId="6EB180F5" wp14:editId="2AAD2F91">
                  <wp:extent cx="282000" cy="216000"/>
                  <wp:effectExtent l="0" t="0" r="381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00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14:paraId="01D45D3C" w14:textId="77777777" w:rsidR="00C7782E" w:rsidRDefault="00C7782E" w:rsidP="00C7782E">
            <w:pPr>
              <w:rPr>
                <w:rFonts w:ascii="Arial" w:hAnsi="Arial" w:cs="Arial"/>
                <w:b/>
                <w:bCs/>
                <w:color w:val="002060"/>
                <w:lang w:val="es-419"/>
              </w:rPr>
            </w:pPr>
            <w:r>
              <w:rPr>
                <w:rFonts w:ascii="Arial" w:hAnsi="Arial" w:cs="Arial"/>
                <w:b/>
                <w:bCs/>
                <w:color w:val="002060"/>
                <w:lang w:val="es-419"/>
              </w:rPr>
              <w:t>Uso industrial</w:t>
            </w:r>
          </w:p>
        </w:tc>
      </w:tr>
    </w:tbl>
    <w:p w14:paraId="5F85A28F" w14:textId="179F7DAE" w:rsidR="00FC1719" w:rsidRDefault="00C7782E" w:rsidP="00F151F0">
      <w:pPr>
        <w:rPr>
          <w:rFonts w:ascii="Arial" w:hAnsi="Arial" w:cs="Arial"/>
          <w:lang w:val="es-419"/>
        </w:rPr>
      </w:pPr>
      <w:r w:rsidRPr="00FC1719">
        <w:rPr>
          <w:rFonts w:ascii="Arial" w:hAnsi="Arial" w:cs="Arial"/>
          <w:noProof/>
          <w:lang w:val="es-419"/>
        </w:rPr>
        <w:t xml:space="preserve"> </w:t>
      </w:r>
      <w:r w:rsidR="00FC1719" w:rsidRPr="00FC1719">
        <w:rPr>
          <w:rFonts w:ascii="Arial" w:hAnsi="Arial" w:cs="Arial"/>
          <w:noProof/>
          <w:lang w:val="es-BO" w:eastAsia="es-BO"/>
        </w:rPr>
        <w:drawing>
          <wp:anchor distT="0" distB="0" distL="114300" distR="114300" simplePos="0" relativeHeight="251662336" behindDoc="0" locked="0" layoutInCell="1" allowOverlap="1" wp14:anchorId="11F861B8" wp14:editId="65CBD52B">
            <wp:simplePos x="0" y="0"/>
            <wp:positionH relativeFrom="margin">
              <wp:posOffset>37627</wp:posOffset>
            </wp:positionH>
            <wp:positionV relativeFrom="margin">
              <wp:posOffset>0</wp:posOffset>
            </wp:positionV>
            <wp:extent cx="2211572" cy="598493"/>
            <wp:effectExtent l="0" t="0" r="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1572" cy="5984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950D29" w14:textId="258D555F" w:rsidR="00062FD9" w:rsidRDefault="00062FD9" w:rsidP="00F151F0">
      <w:pPr>
        <w:rPr>
          <w:rFonts w:ascii="Arial" w:hAnsi="Arial" w:cs="Arial"/>
          <w:lang w:val="es-419"/>
        </w:rPr>
      </w:pPr>
    </w:p>
    <w:p w14:paraId="5AB67CD3" w14:textId="47A52D6C" w:rsidR="0021449D" w:rsidRDefault="0021449D" w:rsidP="00F151F0">
      <w:pPr>
        <w:rPr>
          <w:rFonts w:ascii="Arial" w:hAnsi="Arial" w:cs="Arial"/>
          <w:b/>
          <w:bCs/>
          <w:color w:val="2F5496" w:themeColor="accent1" w:themeShade="BF"/>
          <w:sz w:val="32"/>
          <w:szCs w:val="32"/>
          <w:lang w:val="es-419"/>
        </w:rPr>
      </w:pPr>
    </w:p>
    <w:p w14:paraId="0AE207D6" w14:textId="6F61C20B" w:rsidR="0021449D" w:rsidRDefault="0021449D" w:rsidP="00F151F0">
      <w:pPr>
        <w:rPr>
          <w:rFonts w:ascii="Arial" w:hAnsi="Arial" w:cs="Arial"/>
          <w:b/>
          <w:bCs/>
          <w:color w:val="2F5496" w:themeColor="accent1" w:themeShade="BF"/>
          <w:sz w:val="32"/>
          <w:szCs w:val="32"/>
          <w:lang w:val="es-419"/>
        </w:rPr>
      </w:pPr>
    </w:p>
    <w:tbl>
      <w:tblPr>
        <w:tblStyle w:val="Tablaconcuadrcula"/>
        <w:tblpPr w:leftFromText="141" w:rightFromText="141" w:vertAnchor="text" w:horzAnchor="margin" w:tblpXSpec="right" w:tblpY="62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4"/>
      </w:tblGrid>
      <w:tr w:rsidR="003B20AB" w14:paraId="64C88ED0" w14:textId="77777777" w:rsidTr="00DA519E">
        <w:tc>
          <w:tcPr>
            <w:tcW w:w="5104" w:type="dxa"/>
            <w:vAlign w:val="center"/>
          </w:tcPr>
          <w:p w14:paraId="4C0B33A1" w14:textId="6A4F4B5B" w:rsidR="003B20AB" w:rsidRDefault="003B20AB" w:rsidP="00DA519E">
            <w:pPr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  <w:t>USO</w:t>
            </w:r>
          </w:p>
        </w:tc>
      </w:tr>
      <w:tr w:rsidR="003B20AB" w14:paraId="29EB9026" w14:textId="77777777" w:rsidTr="00DA519E">
        <w:tc>
          <w:tcPr>
            <w:tcW w:w="5104" w:type="dxa"/>
          </w:tcPr>
          <w:p w14:paraId="7D1BADE8" w14:textId="4B990B22" w:rsidR="003B20AB" w:rsidRDefault="001B2E3F" w:rsidP="001B2E3F">
            <w:pPr>
              <w:jc w:val="both"/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</w:pPr>
            <w:r w:rsidRPr="001B2E3F">
              <w:rPr>
                <w:rFonts w:ascii="Arial" w:hAnsi="Arial" w:cs="Arial"/>
                <w:sz w:val="22"/>
                <w:szCs w:val="22"/>
                <w:lang w:val="es-419"/>
              </w:rPr>
              <w:t xml:space="preserve">La serie VXC está 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equipada con un impulsor VORTEX  para el trabajo de aguas cargadas sin riesgo</w:t>
            </w:r>
            <w:r w:rsidRPr="001B2E3F">
              <w:rPr>
                <w:rFonts w:ascii="Arial" w:hAnsi="Arial" w:cs="Arial"/>
                <w:sz w:val="22"/>
                <w:szCs w:val="22"/>
                <w:lang w:val="es-419"/>
              </w:rPr>
              <w:t xml:space="preserve"> de obstrucción.</w:t>
            </w:r>
          </w:p>
        </w:tc>
      </w:tr>
    </w:tbl>
    <w:p w14:paraId="2B3A5955" w14:textId="2DB04837" w:rsidR="0060110D" w:rsidRPr="00CB49C3" w:rsidRDefault="003B20AB" w:rsidP="00F151F0">
      <w:pPr>
        <w:rPr>
          <w:rFonts w:ascii="Arial" w:hAnsi="Arial" w:cs="Arial"/>
          <w:b/>
          <w:bCs/>
          <w:color w:val="1F3864" w:themeColor="accent1" w:themeShade="80"/>
          <w:sz w:val="32"/>
          <w:szCs w:val="32"/>
          <w:lang w:val="es-419"/>
        </w:rPr>
      </w:pPr>
      <w:r w:rsidRPr="00CB49C3">
        <w:rPr>
          <w:rFonts w:ascii="Arial" w:hAnsi="Arial" w:cs="Arial"/>
          <w:b/>
          <w:bCs/>
          <w:color w:val="1F3864" w:themeColor="accent1" w:themeShade="80"/>
          <w:sz w:val="32"/>
          <w:szCs w:val="32"/>
          <w:lang w:val="es-419"/>
        </w:rPr>
        <w:t xml:space="preserve"> </w:t>
      </w:r>
      <w:r w:rsidR="00062FD9" w:rsidRPr="00CB49C3">
        <w:rPr>
          <w:rFonts w:ascii="Arial" w:hAnsi="Arial" w:cs="Arial"/>
          <w:b/>
          <w:bCs/>
          <w:color w:val="1F3864" w:themeColor="accent1" w:themeShade="80"/>
          <w:sz w:val="32"/>
          <w:szCs w:val="32"/>
          <w:lang w:val="es-419"/>
        </w:rPr>
        <w:t xml:space="preserve">Electrobomba </w:t>
      </w:r>
      <w:r w:rsidR="0043600B" w:rsidRPr="00CB49C3">
        <w:rPr>
          <w:rFonts w:ascii="Arial" w:hAnsi="Arial" w:cs="Arial"/>
          <w:b/>
          <w:bCs/>
          <w:color w:val="1F3864" w:themeColor="accent1" w:themeShade="80"/>
          <w:sz w:val="32"/>
          <w:szCs w:val="32"/>
          <w:lang w:val="es-419"/>
        </w:rPr>
        <w:t>sumergible</w:t>
      </w:r>
      <w:r w:rsidR="003673FC" w:rsidRPr="00CB49C3">
        <w:rPr>
          <w:rFonts w:ascii="Arial" w:hAnsi="Arial" w:cs="Arial"/>
          <w:b/>
          <w:bCs/>
          <w:color w:val="1F3864" w:themeColor="accent1" w:themeShade="80"/>
          <w:sz w:val="32"/>
          <w:szCs w:val="32"/>
          <w:lang w:val="es-419"/>
        </w:rPr>
        <w:t xml:space="preserve"> </w:t>
      </w:r>
    </w:p>
    <w:p w14:paraId="20574B88" w14:textId="21A757BC" w:rsidR="00062FD9" w:rsidRDefault="00062FD9" w:rsidP="00F151F0">
      <w:pPr>
        <w:rPr>
          <w:rFonts w:ascii="Arial" w:hAnsi="Arial" w:cs="Arial"/>
          <w:lang w:val="es-419"/>
        </w:rPr>
      </w:pPr>
    </w:p>
    <w:p w14:paraId="3B4526B1" w14:textId="12F20F58" w:rsidR="00062FD9" w:rsidRDefault="00062FD9" w:rsidP="00F151F0">
      <w:pPr>
        <w:rPr>
          <w:rFonts w:ascii="Arial" w:hAnsi="Arial" w:cs="Arial"/>
          <w:lang w:val="es-419"/>
        </w:rPr>
      </w:pPr>
    </w:p>
    <w:p w14:paraId="4E30A04C" w14:textId="3BC17036" w:rsidR="00FC1719" w:rsidRPr="00062FD9" w:rsidRDefault="00062FD9" w:rsidP="00F151F0">
      <w:pPr>
        <w:rPr>
          <w:rFonts w:ascii="Arial" w:hAnsi="Arial" w:cs="Arial"/>
          <w:b/>
          <w:bCs/>
          <w:color w:val="002060"/>
          <w:sz w:val="22"/>
          <w:szCs w:val="22"/>
          <w:lang w:val="es-419"/>
        </w:rPr>
      </w:pPr>
      <w:r w:rsidRPr="00062FD9">
        <w:rPr>
          <w:rFonts w:ascii="Arial" w:hAnsi="Arial" w:cs="Arial"/>
          <w:b/>
          <w:bCs/>
          <w:color w:val="002060"/>
          <w:sz w:val="22"/>
          <w:szCs w:val="22"/>
          <w:lang w:val="es-419"/>
        </w:rPr>
        <w:t>LIMITES DE USO</w:t>
      </w:r>
    </w:p>
    <w:p w14:paraId="60434C05" w14:textId="1E629EC5" w:rsidR="00062FD9" w:rsidRPr="00FC5EAA" w:rsidRDefault="00FC5EAA" w:rsidP="00FC5EAA">
      <w:pPr>
        <w:rPr>
          <w:rFonts w:ascii="Arial" w:hAnsi="Arial" w:cs="Arial"/>
          <w:sz w:val="22"/>
          <w:szCs w:val="22"/>
          <w:lang w:val="es-419"/>
        </w:rPr>
      </w:pPr>
      <w:r>
        <w:rPr>
          <w:rFonts w:ascii="Arial" w:hAnsi="Arial" w:cs="Arial"/>
          <w:sz w:val="22"/>
          <w:szCs w:val="22"/>
          <w:lang w:val="es-419"/>
        </w:rPr>
        <w:t xml:space="preserve">● </w:t>
      </w:r>
      <w:r w:rsidR="00062FD9" w:rsidRPr="00FC5EAA">
        <w:rPr>
          <w:rFonts w:ascii="Arial" w:hAnsi="Arial" w:cs="Arial"/>
          <w:sz w:val="22"/>
          <w:szCs w:val="22"/>
          <w:lang w:val="es-419"/>
        </w:rPr>
        <w:t xml:space="preserve">Temperatura máxima de fluido hasta </w:t>
      </w:r>
      <w:r w:rsidR="00225595">
        <w:rPr>
          <w:rFonts w:ascii="Arial" w:hAnsi="Arial" w:cs="Arial"/>
          <w:sz w:val="22"/>
          <w:szCs w:val="22"/>
          <w:lang w:val="es-419"/>
        </w:rPr>
        <w:t>+</w:t>
      </w:r>
      <w:r w:rsidR="00E447C9">
        <w:rPr>
          <w:rFonts w:ascii="Arial" w:hAnsi="Arial" w:cs="Arial"/>
          <w:sz w:val="22"/>
          <w:szCs w:val="22"/>
          <w:lang w:val="es-419"/>
        </w:rPr>
        <w:t>4</w:t>
      </w:r>
      <w:r w:rsidR="00062FD9" w:rsidRPr="00FC5EAA">
        <w:rPr>
          <w:rFonts w:ascii="Arial" w:hAnsi="Arial" w:cs="Arial"/>
          <w:sz w:val="22"/>
          <w:szCs w:val="22"/>
          <w:lang w:val="es-419"/>
        </w:rPr>
        <w:t>0°C</w:t>
      </w:r>
    </w:p>
    <w:p w14:paraId="4C6B0C9E" w14:textId="7F4CC7EC" w:rsidR="00062FD9" w:rsidRPr="00FC5EAA" w:rsidRDefault="00FC5EAA" w:rsidP="00FC5EAA">
      <w:pPr>
        <w:rPr>
          <w:rFonts w:ascii="Arial" w:hAnsi="Arial" w:cs="Arial"/>
          <w:sz w:val="22"/>
          <w:szCs w:val="22"/>
          <w:lang w:val="es-419"/>
        </w:rPr>
      </w:pPr>
      <w:r>
        <w:rPr>
          <w:rFonts w:ascii="Arial" w:hAnsi="Arial" w:cs="Arial"/>
          <w:sz w:val="22"/>
          <w:szCs w:val="22"/>
          <w:lang w:val="es-419"/>
        </w:rPr>
        <w:t xml:space="preserve">● </w:t>
      </w:r>
      <w:r w:rsidR="00062FD9" w:rsidRPr="00FC5EAA">
        <w:rPr>
          <w:rFonts w:ascii="Arial" w:hAnsi="Arial" w:cs="Arial"/>
          <w:sz w:val="22"/>
          <w:szCs w:val="22"/>
          <w:lang w:val="es-419"/>
        </w:rPr>
        <w:t>Profundidad</w:t>
      </w:r>
      <w:r w:rsidR="008B6473" w:rsidRPr="00FC5EAA">
        <w:rPr>
          <w:rFonts w:ascii="Arial" w:hAnsi="Arial" w:cs="Arial"/>
          <w:sz w:val="22"/>
          <w:szCs w:val="22"/>
          <w:lang w:val="es-419"/>
        </w:rPr>
        <w:t xml:space="preserve"> máx.</w:t>
      </w:r>
      <w:r w:rsidR="00062FD9" w:rsidRPr="00FC5EAA">
        <w:rPr>
          <w:rFonts w:ascii="Arial" w:hAnsi="Arial" w:cs="Arial"/>
          <w:sz w:val="22"/>
          <w:szCs w:val="22"/>
          <w:lang w:val="es-419"/>
        </w:rPr>
        <w:t xml:space="preserve"> de </w:t>
      </w:r>
      <w:r w:rsidR="0043600B">
        <w:rPr>
          <w:rFonts w:ascii="Arial" w:hAnsi="Arial" w:cs="Arial"/>
          <w:sz w:val="22"/>
          <w:szCs w:val="22"/>
          <w:lang w:val="es-419"/>
        </w:rPr>
        <w:t>uso</w:t>
      </w:r>
      <w:r w:rsidR="00062FD9" w:rsidRPr="00FC5EAA">
        <w:rPr>
          <w:rFonts w:ascii="Arial" w:hAnsi="Arial" w:cs="Arial"/>
          <w:sz w:val="22"/>
          <w:szCs w:val="22"/>
          <w:lang w:val="es-419"/>
        </w:rPr>
        <w:t xml:space="preserve"> hasta </w:t>
      </w:r>
      <w:r w:rsidR="00CB49C3">
        <w:rPr>
          <w:rFonts w:ascii="Arial" w:hAnsi="Arial" w:cs="Arial"/>
          <w:sz w:val="22"/>
          <w:szCs w:val="22"/>
          <w:lang w:val="es-419"/>
        </w:rPr>
        <w:t>10</w:t>
      </w:r>
      <w:r w:rsidR="00062FD9" w:rsidRPr="00FC5EAA">
        <w:rPr>
          <w:rFonts w:ascii="Arial" w:hAnsi="Arial" w:cs="Arial"/>
          <w:sz w:val="22"/>
          <w:szCs w:val="22"/>
          <w:lang w:val="es-419"/>
        </w:rPr>
        <w:t xml:space="preserve"> m</w:t>
      </w:r>
    </w:p>
    <w:tbl>
      <w:tblPr>
        <w:tblStyle w:val="Tablaconcuadrcula"/>
        <w:tblpPr w:leftFromText="141" w:rightFromText="141" w:vertAnchor="text" w:horzAnchor="margin" w:tblpXSpec="right" w:tblpY="1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2409"/>
      </w:tblGrid>
      <w:tr w:rsidR="00DA519E" w14:paraId="685277F9" w14:textId="77777777" w:rsidTr="00DA519E">
        <w:trPr>
          <w:trHeight w:val="283"/>
        </w:trPr>
        <w:tc>
          <w:tcPr>
            <w:tcW w:w="5103" w:type="dxa"/>
            <w:gridSpan w:val="2"/>
            <w:vAlign w:val="center"/>
          </w:tcPr>
          <w:p w14:paraId="4980ABFA" w14:textId="77777777" w:rsidR="00DA519E" w:rsidRPr="00426385" w:rsidRDefault="00DA519E" w:rsidP="00DA519E">
            <w:pPr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</w:pPr>
            <w:r w:rsidRPr="00426385"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  <w:t>DATOS EXTRA DE LA BOMBA</w:t>
            </w:r>
          </w:p>
        </w:tc>
      </w:tr>
      <w:tr w:rsidR="00DA519E" w14:paraId="29673869" w14:textId="77777777" w:rsidTr="00DA519E">
        <w:tc>
          <w:tcPr>
            <w:tcW w:w="2694" w:type="dxa"/>
            <w:vAlign w:val="center"/>
          </w:tcPr>
          <w:p w14:paraId="3ED189B6" w14:textId="77777777" w:rsidR="00DA519E" w:rsidRPr="00FC5EAA" w:rsidRDefault="00DA519E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 Cuerpo bomba:</w:t>
            </w:r>
          </w:p>
        </w:tc>
        <w:tc>
          <w:tcPr>
            <w:tcW w:w="2409" w:type="dxa"/>
            <w:vAlign w:val="center"/>
          </w:tcPr>
          <w:p w14:paraId="079CE76F" w14:textId="1DD7251B" w:rsidR="00DA519E" w:rsidRPr="00FC5EAA" w:rsidRDefault="005E40A5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</w:p>
        </w:tc>
      </w:tr>
      <w:tr w:rsidR="00DA519E" w14:paraId="636590F8" w14:textId="77777777" w:rsidTr="00DA519E">
        <w:trPr>
          <w:trHeight w:val="283"/>
        </w:trPr>
        <w:tc>
          <w:tcPr>
            <w:tcW w:w="2694" w:type="dxa"/>
            <w:vAlign w:val="center"/>
          </w:tcPr>
          <w:p w14:paraId="77EBD8A0" w14:textId="4D6BC36D" w:rsidR="00DA519E" w:rsidRPr="00FC5EAA" w:rsidRDefault="00DA519E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 xml:space="preserve">● </w:t>
            </w:r>
            <w:r w:rsidR="005D1EEB">
              <w:rPr>
                <w:rFonts w:ascii="Arial" w:hAnsi="Arial" w:cs="Arial"/>
                <w:sz w:val="22"/>
                <w:szCs w:val="22"/>
                <w:lang w:val="es-419"/>
              </w:rPr>
              <w:t>Soporte</w:t>
            </w:r>
          </w:p>
        </w:tc>
        <w:tc>
          <w:tcPr>
            <w:tcW w:w="2409" w:type="dxa"/>
            <w:vAlign w:val="center"/>
          </w:tcPr>
          <w:p w14:paraId="2DE27314" w14:textId="3E2DDFB8" w:rsidR="00DA519E" w:rsidRPr="00FC5EAA" w:rsidRDefault="001B2E3F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Tipo VORTEX en h</w:t>
            </w:r>
            <w:r w:rsidR="005D1EEB">
              <w:rPr>
                <w:rFonts w:ascii="Arial" w:hAnsi="Arial" w:cs="Arial"/>
                <w:sz w:val="22"/>
                <w:szCs w:val="22"/>
                <w:lang w:val="es-419"/>
              </w:rPr>
              <w:t>ierro fundido</w:t>
            </w:r>
          </w:p>
        </w:tc>
      </w:tr>
      <w:tr w:rsidR="00DA519E" w14:paraId="4C482B2B" w14:textId="77777777" w:rsidTr="00DA519E">
        <w:tc>
          <w:tcPr>
            <w:tcW w:w="2694" w:type="dxa"/>
            <w:vAlign w:val="center"/>
          </w:tcPr>
          <w:p w14:paraId="4A77579B" w14:textId="75EE2223" w:rsidR="00DA519E" w:rsidRPr="00FC5EAA" w:rsidRDefault="00DA519E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 xml:space="preserve">● </w:t>
            </w:r>
            <w:r w:rsidR="005D1EEB">
              <w:rPr>
                <w:rFonts w:ascii="Arial" w:hAnsi="Arial" w:cs="Arial"/>
                <w:sz w:val="22"/>
                <w:szCs w:val="22"/>
                <w:lang w:val="es-419"/>
              </w:rPr>
              <w:t>Rodete</w:t>
            </w:r>
          </w:p>
        </w:tc>
        <w:tc>
          <w:tcPr>
            <w:tcW w:w="2409" w:type="dxa"/>
            <w:vAlign w:val="center"/>
          </w:tcPr>
          <w:p w14:paraId="5F68A328" w14:textId="54BE0B7C" w:rsidR="00DA519E" w:rsidRPr="00FC5EAA" w:rsidRDefault="001B2E3F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  <w:r w:rsidR="005D1EEB">
              <w:rPr>
                <w:rFonts w:ascii="Arial" w:hAnsi="Arial" w:cs="Arial"/>
                <w:sz w:val="22"/>
                <w:szCs w:val="22"/>
                <w:lang w:val="es-419"/>
              </w:rPr>
              <w:t>.</w:t>
            </w:r>
          </w:p>
        </w:tc>
      </w:tr>
      <w:tr w:rsidR="00DA519E" w14:paraId="067CFBB0" w14:textId="77777777" w:rsidTr="00DA519E">
        <w:trPr>
          <w:trHeight w:val="283"/>
        </w:trPr>
        <w:tc>
          <w:tcPr>
            <w:tcW w:w="2694" w:type="dxa"/>
            <w:vAlign w:val="center"/>
          </w:tcPr>
          <w:p w14:paraId="07ACF135" w14:textId="0F0D2CDF" w:rsidR="00DA519E" w:rsidRPr="00FC5EAA" w:rsidRDefault="00DA519E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 xml:space="preserve">● </w:t>
            </w:r>
            <w:r w:rsidR="005D1EEB">
              <w:rPr>
                <w:rFonts w:ascii="Arial" w:hAnsi="Arial" w:cs="Arial"/>
                <w:sz w:val="22"/>
                <w:szCs w:val="22"/>
                <w:lang w:val="es-419"/>
              </w:rPr>
              <w:t>Tipo de r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odete</w:t>
            </w:r>
          </w:p>
        </w:tc>
        <w:tc>
          <w:tcPr>
            <w:tcW w:w="2409" w:type="dxa"/>
            <w:vAlign w:val="center"/>
          </w:tcPr>
          <w:p w14:paraId="10AE36E7" w14:textId="4E334CBE" w:rsidR="00DA519E" w:rsidRPr="00FC5EAA" w:rsidRDefault="001B2E3F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VORTEX</w:t>
            </w:r>
          </w:p>
        </w:tc>
      </w:tr>
      <w:tr w:rsidR="00DA519E" w14:paraId="3AC731D4" w14:textId="77777777" w:rsidTr="00DA519E">
        <w:trPr>
          <w:trHeight w:val="283"/>
        </w:trPr>
        <w:tc>
          <w:tcPr>
            <w:tcW w:w="2694" w:type="dxa"/>
            <w:vAlign w:val="center"/>
          </w:tcPr>
          <w:p w14:paraId="03D03228" w14:textId="77777777" w:rsidR="00DA519E" w:rsidRPr="00FC5EAA" w:rsidRDefault="00DA519E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 xml:space="preserve">● 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Diámetro de impulsión:</w:t>
            </w:r>
          </w:p>
        </w:tc>
        <w:tc>
          <w:tcPr>
            <w:tcW w:w="2409" w:type="dxa"/>
            <w:vAlign w:val="center"/>
          </w:tcPr>
          <w:p w14:paraId="6520EA3E" w14:textId="2A98C4B7" w:rsidR="00DA519E" w:rsidRDefault="005A4096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3</w:t>
            </w:r>
            <w:r w:rsidR="009E67DF">
              <w:rPr>
                <w:rFonts w:ascii="Arial" w:hAnsi="Arial" w:cs="Arial"/>
                <w:sz w:val="22"/>
                <w:szCs w:val="22"/>
                <w:lang w:val="es-419"/>
              </w:rPr>
              <w:t>”</w:t>
            </w:r>
          </w:p>
        </w:tc>
      </w:tr>
    </w:tbl>
    <w:p w14:paraId="5433B1B6" w14:textId="015D89F0" w:rsidR="0060110D" w:rsidRPr="001B2E3F" w:rsidRDefault="001B2E3F" w:rsidP="0060110D">
      <w:pPr>
        <w:rPr>
          <w:rFonts w:ascii="Arial" w:hAnsi="Arial" w:cs="Arial"/>
          <w:lang w:val="es-419"/>
        </w:rPr>
      </w:pPr>
      <w:r>
        <w:rPr>
          <w:rFonts w:ascii="Arial" w:hAnsi="Arial" w:cs="Arial"/>
          <w:sz w:val="22"/>
          <w:szCs w:val="22"/>
          <w:lang w:val="es-419"/>
        </w:rPr>
        <w:t xml:space="preserve">● Pasaje de cuerpos </w:t>
      </w:r>
      <w:r>
        <w:rPr>
          <w:rFonts w:ascii="Arial" w:hAnsi="Arial" w:cs="Arial"/>
          <w:sz w:val="22"/>
          <w:szCs w:val="22"/>
          <w:lang w:val="es-419"/>
        </w:rPr>
        <w:t>sólidos</w:t>
      </w:r>
      <w:r>
        <w:rPr>
          <w:rFonts w:ascii="Arial" w:hAnsi="Arial" w:cs="Arial"/>
          <w:sz w:val="22"/>
          <w:szCs w:val="22"/>
          <w:lang w:val="es-419"/>
        </w:rPr>
        <w:t xml:space="preserve"> en suspensión hasta </w:t>
      </w:r>
      <w:r w:rsidR="005A4096">
        <w:rPr>
          <w:rFonts w:ascii="Arial" w:hAnsi="Arial" w:cs="Arial"/>
          <w:sz w:val="22"/>
          <w:szCs w:val="22"/>
          <w:lang w:val="es-419"/>
        </w:rPr>
        <w:t>65</w:t>
      </w:r>
      <w:r>
        <w:rPr>
          <w:rFonts w:ascii="Arial" w:hAnsi="Arial" w:cs="Arial"/>
          <w:sz w:val="22"/>
          <w:szCs w:val="22"/>
          <w:lang w:val="es-419"/>
        </w:rPr>
        <w:t xml:space="preserve"> mm</w:t>
      </w:r>
    </w:p>
    <w:p w14:paraId="6DCC68A4" w14:textId="021D26F2" w:rsidR="00062FD9" w:rsidRPr="00062FD9" w:rsidRDefault="00062FD9" w:rsidP="00062FD9">
      <w:pPr>
        <w:rPr>
          <w:rFonts w:ascii="Arial" w:hAnsi="Arial" w:cs="Arial"/>
          <w:lang w:val="es-419"/>
        </w:rPr>
      </w:pPr>
    </w:p>
    <w:tbl>
      <w:tblPr>
        <w:tblStyle w:val="Tablaconcuadrcula"/>
        <w:tblpPr w:leftFromText="141" w:rightFromText="141" w:vertAnchor="text" w:horzAnchor="margin" w:tblpXSpec="right" w:tblpY="160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1986"/>
      </w:tblGrid>
      <w:tr w:rsidR="00FC5EAA" w14:paraId="2F164A0F" w14:textId="77777777" w:rsidTr="001B2E3F">
        <w:trPr>
          <w:trHeight w:val="283"/>
        </w:trPr>
        <w:tc>
          <w:tcPr>
            <w:tcW w:w="5105" w:type="dxa"/>
            <w:gridSpan w:val="2"/>
            <w:vAlign w:val="center"/>
          </w:tcPr>
          <w:p w14:paraId="3CAC0A5C" w14:textId="77777777" w:rsidR="00FC5EAA" w:rsidRPr="00426385" w:rsidRDefault="00FC5EAA" w:rsidP="001B2E3F">
            <w:pPr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</w:pPr>
            <w:r w:rsidRPr="00426385"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  <w:t>DATOS EXTRA DEL MOTOR</w:t>
            </w:r>
          </w:p>
        </w:tc>
      </w:tr>
      <w:tr w:rsidR="00FC5EAA" w14:paraId="3505FAE3" w14:textId="77777777" w:rsidTr="001B2E3F">
        <w:trPr>
          <w:trHeight w:val="283"/>
        </w:trPr>
        <w:tc>
          <w:tcPr>
            <w:tcW w:w="3119" w:type="dxa"/>
            <w:vAlign w:val="center"/>
          </w:tcPr>
          <w:p w14:paraId="0523E4BD" w14:textId="514D5108" w:rsidR="00FC5EAA" w:rsidRPr="00FC5EAA" w:rsidRDefault="00FC5EAA" w:rsidP="001B2E3F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 Potencia kW (HP)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:</w:t>
            </w:r>
          </w:p>
        </w:tc>
        <w:tc>
          <w:tcPr>
            <w:tcW w:w="1986" w:type="dxa"/>
            <w:vAlign w:val="center"/>
          </w:tcPr>
          <w:p w14:paraId="4D0ADE7B" w14:textId="651F2C31" w:rsidR="00FC5EAA" w:rsidRPr="00FC5EAA" w:rsidRDefault="00C82EEC" w:rsidP="00C82EEC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2.2</w:t>
            </w:r>
            <w:r w:rsidR="00580CC5">
              <w:rPr>
                <w:rFonts w:ascii="Arial" w:hAnsi="Arial" w:cs="Arial"/>
                <w:sz w:val="22"/>
                <w:szCs w:val="22"/>
                <w:lang w:val="es-419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3</w:t>
            </w:r>
            <w:r w:rsidR="00580CC5">
              <w:rPr>
                <w:rFonts w:ascii="Arial" w:hAnsi="Arial" w:cs="Arial"/>
                <w:sz w:val="22"/>
                <w:szCs w:val="22"/>
                <w:lang w:val="es-419"/>
              </w:rPr>
              <w:t>)</w:t>
            </w:r>
          </w:p>
        </w:tc>
      </w:tr>
      <w:tr w:rsidR="00FC5EAA" w14:paraId="024545AE" w14:textId="77777777" w:rsidTr="001B2E3F">
        <w:trPr>
          <w:trHeight w:val="283"/>
        </w:trPr>
        <w:tc>
          <w:tcPr>
            <w:tcW w:w="3119" w:type="dxa"/>
            <w:vAlign w:val="center"/>
          </w:tcPr>
          <w:p w14:paraId="4176A703" w14:textId="74C3588B" w:rsidR="00FC5EAA" w:rsidRPr="00FC5EAA" w:rsidRDefault="00FC5EAA" w:rsidP="001B2E3F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 Frecuencia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:</w:t>
            </w:r>
          </w:p>
        </w:tc>
        <w:tc>
          <w:tcPr>
            <w:tcW w:w="1986" w:type="dxa"/>
            <w:vAlign w:val="center"/>
          </w:tcPr>
          <w:p w14:paraId="7FF2020A" w14:textId="77777777" w:rsidR="00FC5EAA" w:rsidRPr="00FC5EAA" w:rsidRDefault="00FC5EAA" w:rsidP="001B2E3F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50 Hz</w:t>
            </w:r>
          </w:p>
        </w:tc>
      </w:tr>
      <w:tr w:rsidR="00FC5EAA" w14:paraId="21788DB6" w14:textId="77777777" w:rsidTr="001B2E3F">
        <w:trPr>
          <w:trHeight w:val="283"/>
        </w:trPr>
        <w:tc>
          <w:tcPr>
            <w:tcW w:w="3119" w:type="dxa"/>
            <w:vAlign w:val="center"/>
          </w:tcPr>
          <w:p w14:paraId="368EC40E" w14:textId="1609590E" w:rsidR="00FC5EAA" w:rsidRPr="00FC5EAA" w:rsidRDefault="00FC5EAA" w:rsidP="001B2E3F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 Tensión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:</w:t>
            </w:r>
          </w:p>
        </w:tc>
        <w:tc>
          <w:tcPr>
            <w:tcW w:w="1986" w:type="dxa"/>
            <w:vAlign w:val="center"/>
          </w:tcPr>
          <w:p w14:paraId="1E042E7F" w14:textId="3219CFCA" w:rsidR="00FC5EAA" w:rsidRPr="00FC5EAA" w:rsidRDefault="00C82EEC" w:rsidP="001B2E3F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38</w:t>
            </w:r>
            <w:r w:rsidR="005D1EEB">
              <w:rPr>
                <w:rFonts w:ascii="Arial" w:hAnsi="Arial" w:cs="Arial"/>
                <w:sz w:val="22"/>
                <w:szCs w:val="22"/>
                <w:lang w:val="es-419"/>
              </w:rPr>
              <w:t>0 V.</w:t>
            </w:r>
          </w:p>
        </w:tc>
      </w:tr>
      <w:tr w:rsidR="00FC5EAA" w14:paraId="6B7A97B4" w14:textId="77777777" w:rsidTr="001B2E3F">
        <w:trPr>
          <w:trHeight w:val="283"/>
        </w:trPr>
        <w:tc>
          <w:tcPr>
            <w:tcW w:w="3119" w:type="dxa"/>
            <w:vAlign w:val="center"/>
          </w:tcPr>
          <w:p w14:paraId="28E15536" w14:textId="23D1792D" w:rsidR="00FC5EAA" w:rsidRPr="00FC5EAA" w:rsidRDefault="00FC5EAA" w:rsidP="001B2E3F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 Aislamiento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:</w:t>
            </w:r>
          </w:p>
        </w:tc>
        <w:tc>
          <w:tcPr>
            <w:tcW w:w="1986" w:type="dxa"/>
            <w:vAlign w:val="center"/>
          </w:tcPr>
          <w:p w14:paraId="678EC724" w14:textId="4C159371" w:rsidR="00FC5EAA" w:rsidRPr="00FC5EAA" w:rsidRDefault="00FC5EAA" w:rsidP="001B2E3F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F</w:t>
            </w:r>
          </w:p>
        </w:tc>
      </w:tr>
      <w:tr w:rsidR="00FC5EAA" w14:paraId="3AE1EA3E" w14:textId="77777777" w:rsidTr="001B2E3F">
        <w:trPr>
          <w:trHeight w:val="283"/>
        </w:trPr>
        <w:tc>
          <w:tcPr>
            <w:tcW w:w="3119" w:type="dxa"/>
            <w:vAlign w:val="center"/>
          </w:tcPr>
          <w:p w14:paraId="591AB63F" w14:textId="2C9AC89E" w:rsidR="00FC5EAA" w:rsidRPr="00FC5EAA" w:rsidRDefault="00FC5EAA" w:rsidP="001B2E3F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 Protección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:</w:t>
            </w:r>
          </w:p>
        </w:tc>
        <w:tc>
          <w:tcPr>
            <w:tcW w:w="1986" w:type="dxa"/>
            <w:vAlign w:val="center"/>
          </w:tcPr>
          <w:p w14:paraId="70CE716A" w14:textId="411FB02C" w:rsidR="00FC5EAA" w:rsidRPr="00FC5EAA" w:rsidRDefault="00FC5EAA" w:rsidP="001B2E3F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IP X8</w:t>
            </w:r>
          </w:p>
        </w:tc>
      </w:tr>
    </w:tbl>
    <w:p w14:paraId="56BF431E" w14:textId="1D1B277C" w:rsidR="00062FD9" w:rsidRPr="007C6D08" w:rsidRDefault="00062FD9" w:rsidP="00062FD9">
      <w:pPr>
        <w:rPr>
          <w:rFonts w:ascii="Arial" w:hAnsi="Arial" w:cs="Arial"/>
          <w:b/>
          <w:bCs/>
          <w:color w:val="002060"/>
          <w:sz w:val="22"/>
          <w:szCs w:val="22"/>
          <w:lang w:val="es-419"/>
        </w:rPr>
      </w:pPr>
      <w:r w:rsidRPr="007C6D08">
        <w:rPr>
          <w:rFonts w:ascii="Arial" w:hAnsi="Arial" w:cs="Arial"/>
          <w:b/>
          <w:bCs/>
          <w:color w:val="002060"/>
          <w:sz w:val="22"/>
          <w:szCs w:val="22"/>
          <w:lang w:val="es-419"/>
        </w:rPr>
        <w:t>EJECUCION Y NORMAS DE SEGURIDAD</w:t>
      </w:r>
    </w:p>
    <w:p w14:paraId="05FC40E7" w14:textId="7B77EC7B" w:rsidR="00752448" w:rsidRDefault="00580CC5" w:rsidP="00062FD9">
      <w:pPr>
        <w:rPr>
          <w:rFonts w:ascii="Arial" w:hAnsi="Arial" w:cs="Arial"/>
          <w:sz w:val="22"/>
          <w:szCs w:val="22"/>
          <w:lang w:val="es-419"/>
        </w:rPr>
      </w:pPr>
      <w:r>
        <w:rPr>
          <w:rFonts w:ascii="Arial" w:hAnsi="Arial" w:cs="Arial"/>
          <w:sz w:val="22"/>
          <w:szCs w:val="22"/>
          <w:lang w:val="es-419"/>
        </w:rPr>
        <w:tab/>
      </w:r>
    </w:p>
    <w:p w14:paraId="2868CA2E" w14:textId="60842A8B" w:rsidR="00062FD9" w:rsidRPr="007C6D08" w:rsidRDefault="00062FD9" w:rsidP="00062FD9">
      <w:pPr>
        <w:rPr>
          <w:rFonts w:ascii="Arial" w:hAnsi="Arial" w:cs="Arial"/>
          <w:sz w:val="22"/>
          <w:szCs w:val="22"/>
          <w:lang w:val="es-419"/>
        </w:rPr>
      </w:pPr>
      <w:r w:rsidRPr="007C6D08">
        <w:rPr>
          <w:rFonts w:ascii="Arial" w:hAnsi="Arial" w:cs="Arial"/>
          <w:sz w:val="22"/>
          <w:szCs w:val="22"/>
          <w:lang w:val="es-419"/>
        </w:rPr>
        <w:t>EN 60335-1</w:t>
      </w:r>
      <w:r w:rsidRPr="007C6D08">
        <w:rPr>
          <w:rFonts w:ascii="Arial" w:hAnsi="Arial" w:cs="Arial"/>
          <w:sz w:val="22"/>
          <w:szCs w:val="22"/>
          <w:lang w:val="es-419"/>
        </w:rPr>
        <w:tab/>
      </w:r>
      <w:r w:rsidRPr="007C6D08">
        <w:rPr>
          <w:rFonts w:ascii="Arial" w:hAnsi="Arial" w:cs="Arial"/>
          <w:sz w:val="22"/>
          <w:szCs w:val="22"/>
          <w:lang w:val="es-419"/>
        </w:rPr>
        <w:tab/>
        <w:t>EN 60034-1</w:t>
      </w:r>
    </w:p>
    <w:p w14:paraId="7E5C6DA8" w14:textId="781CBB94" w:rsidR="00B100C2" w:rsidRPr="007C6D08" w:rsidRDefault="00062FD9" w:rsidP="00FC5EAA">
      <w:pPr>
        <w:tabs>
          <w:tab w:val="left" w:pos="708"/>
          <w:tab w:val="left" w:pos="1416"/>
          <w:tab w:val="left" w:pos="2124"/>
          <w:tab w:val="left" w:pos="2832"/>
          <w:tab w:val="left" w:pos="6212"/>
        </w:tabs>
        <w:rPr>
          <w:rFonts w:ascii="Arial" w:hAnsi="Arial" w:cs="Arial"/>
          <w:sz w:val="22"/>
          <w:szCs w:val="22"/>
          <w:lang w:val="es-419"/>
        </w:rPr>
      </w:pPr>
      <w:r w:rsidRPr="007C6D08">
        <w:rPr>
          <w:rFonts w:ascii="Arial" w:hAnsi="Arial" w:cs="Arial"/>
          <w:sz w:val="22"/>
          <w:szCs w:val="22"/>
          <w:lang w:val="es-419"/>
        </w:rPr>
        <w:t>IEC 60335-1</w:t>
      </w:r>
      <w:r w:rsidRPr="007C6D08">
        <w:rPr>
          <w:rFonts w:ascii="Arial" w:hAnsi="Arial" w:cs="Arial"/>
          <w:sz w:val="22"/>
          <w:szCs w:val="22"/>
          <w:lang w:val="es-419"/>
        </w:rPr>
        <w:tab/>
      </w:r>
      <w:r w:rsidRPr="007C6D08">
        <w:rPr>
          <w:rFonts w:ascii="Arial" w:hAnsi="Arial" w:cs="Arial"/>
          <w:sz w:val="22"/>
          <w:szCs w:val="22"/>
          <w:lang w:val="es-419"/>
        </w:rPr>
        <w:tab/>
        <w:t>IEC</w:t>
      </w:r>
      <w:r w:rsidR="00225595">
        <w:rPr>
          <w:rFonts w:ascii="Arial" w:hAnsi="Arial" w:cs="Arial"/>
          <w:sz w:val="22"/>
          <w:szCs w:val="22"/>
          <w:lang w:val="es-419"/>
        </w:rPr>
        <w:t xml:space="preserve"> </w:t>
      </w:r>
      <w:r w:rsidRPr="007C6D08">
        <w:rPr>
          <w:rFonts w:ascii="Arial" w:hAnsi="Arial" w:cs="Arial"/>
          <w:sz w:val="22"/>
          <w:szCs w:val="22"/>
          <w:lang w:val="es-419"/>
        </w:rPr>
        <w:t>60034-1</w:t>
      </w:r>
    </w:p>
    <w:p w14:paraId="1DDC072F" w14:textId="0DDBAB91" w:rsidR="00062FD9" w:rsidRPr="007C6D08" w:rsidRDefault="00426385" w:rsidP="003B20AB">
      <w:pPr>
        <w:rPr>
          <w:rFonts w:ascii="Arial" w:hAnsi="Arial" w:cs="Arial"/>
          <w:sz w:val="22"/>
          <w:szCs w:val="22"/>
          <w:lang w:val="es-419"/>
        </w:rPr>
      </w:pPr>
      <w:r w:rsidRPr="007C6D08">
        <w:rPr>
          <w:rFonts w:ascii="Arial" w:hAnsi="Arial" w:cs="Arial"/>
          <w:sz w:val="22"/>
          <w:szCs w:val="22"/>
          <w:lang w:val="es-419"/>
        </w:rPr>
        <w:t>CEI 61-150</w:t>
      </w:r>
      <w:r w:rsidRPr="007C6D08">
        <w:rPr>
          <w:rFonts w:ascii="Arial" w:hAnsi="Arial" w:cs="Arial"/>
          <w:sz w:val="22"/>
          <w:szCs w:val="22"/>
          <w:lang w:val="es-419"/>
        </w:rPr>
        <w:tab/>
      </w:r>
      <w:r w:rsidRPr="007C6D08">
        <w:rPr>
          <w:rFonts w:ascii="Arial" w:hAnsi="Arial" w:cs="Arial"/>
          <w:sz w:val="22"/>
          <w:szCs w:val="22"/>
          <w:lang w:val="es-419"/>
        </w:rPr>
        <w:tab/>
        <w:t>CEI 2-3</w:t>
      </w:r>
      <w:r w:rsidR="00FC5EAA">
        <w:rPr>
          <w:rFonts w:ascii="Arial" w:hAnsi="Arial" w:cs="Arial"/>
          <w:sz w:val="22"/>
          <w:szCs w:val="22"/>
          <w:lang w:val="es-419"/>
        </w:rPr>
        <w:tab/>
      </w:r>
    </w:p>
    <w:p w14:paraId="3F7304DF" w14:textId="712B39A7" w:rsidR="00426385" w:rsidRPr="007C6D08" w:rsidRDefault="00426385" w:rsidP="00062FD9">
      <w:pPr>
        <w:rPr>
          <w:rFonts w:ascii="Arial" w:hAnsi="Arial" w:cs="Arial"/>
          <w:sz w:val="22"/>
          <w:szCs w:val="22"/>
          <w:lang w:val="es-419"/>
        </w:rPr>
      </w:pPr>
    </w:p>
    <w:p w14:paraId="6FF2CA1B" w14:textId="15794FD1" w:rsidR="00062FD9" w:rsidRPr="007C6D08" w:rsidRDefault="00062FD9" w:rsidP="00FC5EAA">
      <w:pPr>
        <w:tabs>
          <w:tab w:val="right" w:pos="6800"/>
        </w:tabs>
        <w:rPr>
          <w:rFonts w:ascii="Arial" w:hAnsi="Arial" w:cs="Arial"/>
          <w:b/>
          <w:bCs/>
          <w:color w:val="002060"/>
          <w:sz w:val="22"/>
          <w:szCs w:val="22"/>
          <w:lang w:val="es-419"/>
        </w:rPr>
      </w:pPr>
      <w:r w:rsidRPr="007C6D08">
        <w:rPr>
          <w:rFonts w:ascii="Arial" w:hAnsi="Arial" w:cs="Arial"/>
          <w:b/>
          <w:bCs/>
          <w:color w:val="002060"/>
          <w:sz w:val="22"/>
          <w:szCs w:val="22"/>
          <w:lang w:val="es-419"/>
        </w:rPr>
        <w:t>CERTIFICACIONES</w:t>
      </w:r>
      <w:r w:rsidR="00FC5EAA">
        <w:rPr>
          <w:rFonts w:ascii="Arial" w:hAnsi="Arial" w:cs="Arial"/>
          <w:b/>
          <w:bCs/>
          <w:color w:val="002060"/>
          <w:sz w:val="22"/>
          <w:szCs w:val="22"/>
          <w:lang w:val="es-419"/>
        </w:rPr>
        <w:tab/>
      </w:r>
    </w:p>
    <w:p w14:paraId="7B33A124" w14:textId="122CF5F0" w:rsidR="00062FD9" w:rsidRPr="007C6D08" w:rsidRDefault="00062FD9" w:rsidP="00062FD9">
      <w:pPr>
        <w:rPr>
          <w:rFonts w:ascii="Arial" w:hAnsi="Arial" w:cs="Arial"/>
          <w:sz w:val="22"/>
          <w:szCs w:val="22"/>
          <w:lang w:val="es-419"/>
        </w:rPr>
      </w:pPr>
      <w:r w:rsidRPr="007C6D08">
        <w:rPr>
          <w:rFonts w:ascii="Arial" w:hAnsi="Arial" w:cs="Arial"/>
          <w:sz w:val="22"/>
          <w:szCs w:val="22"/>
          <w:lang w:val="es-419"/>
        </w:rPr>
        <w:t>ISO 9001 CALIDAD</w:t>
      </w:r>
    </w:p>
    <w:p w14:paraId="1CB29DF7" w14:textId="2E84CFA8" w:rsidR="00062FD9" w:rsidRDefault="00062FD9" w:rsidP="00062FD9">
      <w:pPr>
        <w:rPr>
          <w:rFonts w:ascii="Arial" w:hAnsi="Arial" w:cs="Arial"/>
          <w:lang w:val="es-419"/>
        </w:rPr>
      </w:pPr>
    </w:p>
    <w:p w14:paraId="65BC8B33" w14:textId="2F80E431" w:rsidR="00062FD9" w:rsidRDefault="003B20AB" w:rsidP="00062FD9">
      <w:pPr>
        <w:rPr>
          <w:rFonts w:ascii="Arial" w:hAnsi="Arial" w:cs="Arial"/>
          <w:lang w:val="es-419"/>
        </w:rPr>
      </w:pPr>
      <w:r>
        <w:rPr>
          <w:rFonts w:ascii="Arial" w:hAnsi="Arial" w:cs="Arial"/>
          <w:b/>
          <w:bCs/>
          <w:color w:val="002060"/>
          <w:sz w:val="22"/>
          <w:szCs w:val="22"/>
          <w:lang w:val="es-419"/>
        </w:rPr>
        <w:t>GARANTIA</w:t>
      </w:r>
    </w:p>
    <w:p w14:paraId="6C64180E" w14:textId="74F164D4" w:rsidR="00062FD9" w:rsidRDefault="003B20AB" w:rsidP="00062FD9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2 </w:t>
      </w:r>
      <w:r w:rsidR="000B709B">
        <w:rPr>
          <w:rFonts w:ascii="Arial" w:hAnsi="Arial" w:cs="Arial"/>
          <w:lang w:val="es-419"/>
        </w:rPr>
        <w:t>años</w:t>
      </w:r>
      <w:r>
        <w:rPr>
          <w:rFonts w:ascii="Arial" w:hAnsi="Arial" w:cs="Arial"/>
          <w:lang w:val="es-419"/>
        </w:rPr>
        <w:t xml:space="preserve"> contra fallas de fábrica</w:t>
      </w:r>
    </w:p>
    <w:p w14:paraId="15EF11C1" w14:textId="096FE84C" w:rsidR="00062FD9" w:rsidRDefault="00062FD9" w:rsidP="00062FD9">
      <w:pPr>
        <w:rPr>
          <w:rFonts w:ascii="Arial" w:hAnsi="Arial" w:cs="Arial"/>
          <w:lang w:val="es-419"/>
        </w:rPr>
      </w:pPr>
    </w:p>
    <w:p w14:paraId="0DCFF206" w14:textId="1EDD2318" w:rsidR="00062FD9" w:rsidRDefault="00A31188" w:rsidP="00062FD9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ab/>
      </w:r>
    </w:p>
    <w:p w14:paraId="74FC3679" w14:textId="3211EFEC" w:rsidR="00A31188" w:rsidRDefault="00C37650" w:rsidP="00062FD9">
      <w:pPr>
        <w:rPr>
          <w:rFonts w:ascii="Arial" w:hAnsi="Arial" w:cs="Arial"/>
          <w:lang w:val="es-419"/>
        </w:rPr>
      </w:pPr>
      <w:r w:rsidRPr="00D67437">
        <w:rPr>
          <w:noProof/>
          <w:snapToGrid/>
          <w:lang w:val="es-BO" w:eastAsia="es-BO"/>
        </w:rPr>
        <w:drawing>
          <wp:anchor distT="0" distB="0" distL="114300" distR="114300" simplePos="0" relativeHeight="251704320" behindDoc="1" locked="0" layoutInCell="1" allowOverlap="1" wp14:anchorId="6DBA8484" wp14:editId="278E03A4">
            <wp:simplePos x="0" y="0"/>
            <wp:positionH relativeFrom="column">
              <wp:posOffset>425146</wp:posOffset>
            </wp:positionH>
            <wp:positionV relativeFrom="paragraph">
              <wp:posOffset>146050</wp:posOffset>
            </wp:positionV>
            <wp:extent cx="927100" cy="2015490"/>
            <wp:effectExtent l="0" t="0" r="0" b="381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ackgroundRemoval t="405" b="100000" l="0" r="98827">
                                  <a14:foregroundMark x1="48974" y1="4049" x2="37830" y2="7962"/>
                                  <a14:foregroundMark x1="42229" y1="19163" x2="43109" y2="39271"/>
                                  <a14:foregroundMark x1="39003" y1="9852" x2="39883" y2="12955"/>
                                  <a14:foregroundMark x1="53666" y1="1619" x2="47214" y2="4453"/>
                                  <a14:foregroundMark x1="57185" y1="10256" x2="60411" y2="10256"/>
                                  <a14:foregroundMark x1="34018" y1="11336" x2="34018" y2="11336"/>
                                  <a14:foregroundMark x1="31085" y1="11606" x2="31085" y2="11606"/>
                                  <a14:foregroundMark x1="29619" y1="11876" x2="29619" y2="11876"/>
                                  <a14:foregroundMark x1="29619" y1="12955" x2="29032" y2="11201"/>
                                  <a14:foregroundMark x1="75660" y1="10796" x2="83578" y2="11201"/>
                                  <a14:backgroundMark x1="37537" y1="2699" x2="44282" y2="3104"/>
                                  <a14:backgroundMark x1="48680" y1="1484" x2="61877" y2="13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3350" w:rsidRPr="00743350">
        <w:rPr>
          <w:noProof/>
          <w:snapToGrid/>
        </w:rPr>
        <w:t xml:space="preserve"> </w:t>
      </w:r>
    </w:p>
    <w:p w14:paraId="699835FE" w14:textId="56457000" w:rsidR="00A31188" w:rsidRDefault="00A31188" w:rsidP="00062FD9">
      <w:pPr>
        <w:rPr>
          <w:rFonts w:ascii="Arial" w:hAnsi="Arial" w:cs="Arial"/>
          <w:lang w:val="es-419"/>
        </w:rPr>
      </w:pPr>
    </w:p>
    <w:p w14:paraId="5E75E321" w14:textId="40E686FE" w:rsidR="00A31188" w:rsidRDefault="00C82EEC" w:rsidP="00062FD9">
      <w:pPr>
        <w:rPr>
          <w:rFonts w:ascii="Arial" w:hAnsi="Arial" w:cs="Arial"/>
          <w:lang w:val="es-419"/>
        </w:rPr>
      </w:pPr>
      <w:r>
        <w:rPr>
          <w:noProof/>
          <w:snapToGrid/>
          <w:lang w:val="es-BO" w:eastAsia="es-BO"/>
        </w:rPr>
        <w:drawing>
          <wp:anchor distT="0" distB="0" distL="114300" distR="114300" simplePos="0" relativeHeight="251705344" behindDoc="1" locked="0" layoutInCell="1" allowOverlap="1" wp14:anchorId="665477C0" wp14:editId="3BD26B9F">
            <wp:simplePos x="0" y="0"/>
            <wp:positionH relativeFrom="column">
              <wp:posOffset>1499677</wp:posOffset>
            </wp:positionH>
            <wp:positionV relativeFrom="paragraph">
              <wp:posOffset>5080</wp:posOffset>
            </wp:positionV>
            <wp:extent cx="5040000" cy="2016000"/>
            <wp:effectExtent l="0" t="0" r="8255" b="3810"/>
            <wp:wrapNone/>
            <wp:docPr id="21" name="Gráfico 21">
              <a:extLst xmlns:a="http://schemas.openxmlformats.org/drawingml/2006/main">
                <a:ext uri="{FF2B5EF4-FFF2-40B4-BE49-F238E27FC236}">
                  <a16:creationId xmlns:a16="http://schemas.microsoft.com/office/drawing/2014/main" id="{A20DCDA1-5CCC-4EF7-BBFD-1852458B032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9274B3" w14:textId="17404B79" w:rsidR="00A31188" w:rsidRDefault="00A31188" w:rsidP="00062FD9">
      <w:pPr>
        <w:rPr>
          <w:rFonts w:ascii="Arial" w:hAnsi="Arial" w:cs="Arial"/>
          <w:lang w:val="es-419"/>
        </w:rPr>
      </w:pPr>
    </w:p>
    <w:p w14:paraId="3AD85354" w14:textId="1CB3DD74" w:rsidR="00A31188" w:rsidRDefault="0066323B" w:rsidP="0066323B">
      <w:pPr>
        <w:tabs>
          <w:tab w:val="left" w:pos="952"/>
        </w:tabs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ab/>
      </w:r>
    </w:p>
    <w:p w14:paraId="0C7AB960" w14:textId="3682B1FA" w:rsidR="00A31188" w:rsidRDefault="00A31188" w:rsidP="00A07577">
      <w:pPr>
        <w:jc w:val="center"/>
        <w:rPr>
          <w:rFonts w:ascii="Arial" w:hAnsi="Arial" w:cs="Arial"/>
          <w:lang w:val="es-419"/>
        </w:rPr>
      </w:pPr>
    </w:p>
    <w:p w14:paraId="6A786716" w14:textId="0229640D" w:rsidR="00A31188" w:rsidRDefault="00A31188" w:rsidP="00A07577">
      <w:pPr>
        <w:jc w:val="center"/>
        <w:rPr>
          <w:rFonts w:ascii="Arial" w:hAnsi="Arial" w:cs="Arial"/>
          <w:lang w:val="es-419"/>
        </w:rPr>
      </w:pPr>
    </w:p>
    <w:p w14:paraId="2C35C061" w14:textId="5A9F6785" w:rsidR="00A31188" w:rsidRDefault="00A31188" w:rsidP="00A07577">
      <w:pPr>
        <w:jc w:val="center"/>
        <w:rPr>
          <w:rFonts w:ascii="Arial" w:hAnsi="Arial" w:cs="Arial"/>
          <w:lang w:val="es-419"/>
        </w:rPr>
      </w:pPr>
    </w:p>
    <w:p w14:paraId="268F2BA2" w14:textId="699692EC" w:rsidR="00A31188" w:rsidRDefault="00A31188" w:rsidP="000B41C8">
      <w:pPr>
        <w:jc w:val="center"/>
        <w:rPr>
          <w:rFonts w:ascii="Arial" w:hAnsi="Arial" w:cs="Arial"/>
          <w:lang w:val="es-419"/>
        </w:rPr>
      </w:pPr>
    </w:p>
    <w:p w14:paraId="06751308" w14:textId="3A0E8122" w:rsidR="00A31188" w:rsidRDefault="00A31188" w:rsidP="00D67437">
      <w:pPr>
        <w:jc w:val="center"/>
        <w:rPr>
          <w:rFonts w:ascii="Arial" w:hAnsi="Arial" w:cs="Arial"/>
          <w:lang w:val="es-419"/>
        </w:rPr>
      </w:pPr>
    </w:p>
    <w:p w14:paraId="597CD9E7" w14:textId="77777777" w:rsidR="00335427" w:rsidRDefault="00335427" w:rsidP="000B41C8">
      <w:pPr>
        <w:jc w:val="center"/>
        <w:rPr>
          <w:rFonts w:ascii="Arial" w:hAnsi="Arial" w:cs="Arial"/>
          <w:lang w:val="es-419"/>
        </w:rPr>
      </w:pPr>
    </w:p>
    <w:p w14:paraId="2D10FC58" w14:textId="4BE9B85E" w:rsidR="00A31188" w:rsidRDefault="00A31188" w:rsidP="00062FD9">
      <w:pPr>
        <w:rPr>
          <w:rFonts w:ascii="Arial" w:hAnsi="Arial" w:cs="Arial"/>
          <w:lang w:val="es-419"/>
        </w:rPr>
      </w:pPr>
    </w:p>
    <w:p w14:paraId="3FA9CB45" w14:textId="28EC42EB" w:rsidR="00A31188" w:rsidRDefault="00A31188" w:rsidP="00062FD9">
      <w:pPr>
        <w:rPr>
          <w:rFonts w:ascii="Arial" w:hAnsi="Arial" w:cs="Arial"/>
          <w:lang w:val="es-419"/>
        </w:rPr>
      </w:pPr>
    </w:p>
    <w:p w14:paraId="0AD00405" w14:textId="6936F4B4" w:rsidR="009E475C" w:rsidRDefault="009E475C" w:rsidP="00062FD9">
      <w:pPr>
        <w:rPr>
          <w:rFonts w:ascii="Arial" w:hAnsi="Arial" w:cs="Arial"/>
          <w:lang w:val="es-419"/>
        </w:rPr>
      </w:pPr>
      <w:bookmarkStart w:id="0" w:name="_GoBack"/>
      <w:bookmarkEnd w:id="0"/>
    </w:p>
    <w:p w14:paraId="7C5682C4" w14:textId="77777777" w:rsidR="009E475C" w:rsidRDefault="009E475C" w:rsidP="00062FD9">
      <w:pPr>
        <w:rPr>
          <w:rFonts w:ascii="Arial" w:hAnsi="Arial" w:cs="Arial"/>
          <w:lang w:val="es-419"/>
        </w:rPr>
      </w:pPr>
    </w:p>
    <w:p w14:paraId="3080E23B" w14:textId="087BB7A8" w:rsidR="00A31188" w:rsidRDefault="00A31188" w:rsidP="00062FD9">
      <w:pPr>
        <w:rPr>
          <w:rFonts w:ascii="Arial" w:hAnsi="Arial" w:cs="Arial"/>
          <w:lang w:val="es-419"/>
        </w:rPr>
      </w:pPr>
    </w:p>
    <w:p w14:paraId="43763AE5" w14:textId="77777777" w:rsidR="00C82EEC" w:rsidRPr="00062FD9" w:rsidRDefault="00C37650" w:rsidP="00062FD9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 </w:t>
      </w:r>
      <w:r w:rsidR="00293E99">
        <w:rPr>
          <w:rFonts w:ascii="Arial" w:hAnsi="Arial" w:cs="Arial"/>
          <w:lang w:val="es-419"/>
        </w:rPr>
        <w:t xml:space="preserve"> </w:t>
      </w:r>
    </w:p>
    <w:tbl>
      <w:tblPr>
        <w:tblW w:w="104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580"/>
        <w:gridCol w:w="580"/>
        <w:gridCol w:w="72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</w:tblGrid>
      <w:tr w:rsidR="00C82EEC" w:rsidRPr="00C82EEC" w14:paraId="0B4CDE19" w14:textId="77777777" w:rsidTr="00C82EEC">
        <w:trPr>
          <w:trHeight w:val="300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E36D0" w14:textId="77777777" w:rsidR="00C82EEC" w:rsidRPr="00C82EEC" w:rsidRDefault="00C82EEC" w:rsidP="00C82EEC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C82EEC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MODELO</w:t>
            </w:r>
          </w:p>
        </w:tc>
        <w:tc>
          <w:tcPr>
            <w:tcW w:w="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99851" w14:textId="77777777" w:rsidR="00C82EEC" w:rsidRPr="00C82EEC" w:rsidRDefault="00C82EEC" w:rsidP="00C82EEC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C82EEC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kW</w:t>
            </w:r>
          </w:p>
        </w:tc>
        <w:tc>
          <w:tcPr>
            <w:tcW w:w="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50B3A" w14:textId="77777777" w:rsidR="00C82EEC" w:rsidRPr="00C82EEC" w:rsidRDefault="00C82EEC" w:rsidP="00C82EEC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C82EEC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HP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CABED" w14:textId="77777777" w:rsidR="00C82EEC" w:rsidRPr="00C82EEC" w:rsidRDefault="00C82EEC" w:rsidP="00C82EEC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C82EEC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m3/h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C9236" w14:textId="77777777" w:rsidR="00C82EEC" w:rsidRPr="00C82EEC" w:rsidRDefault="00C82EEC" w:rsidP="00C82EE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C82EE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23022" w14:textId="77777777" w:rsidR="00C82EEC" w:rsidRPr="00C82EEC" w:rsidRDefault="00C82EEC" w:rsidP="00C82EE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C82EE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12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D4E69" w14:textId="77777777" w:rsidR="00C82EEC" w:rsidRPr="00C82EEC" w:rsidRDefault="00C82EEC" w:rsidP="00C82EE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C82EE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24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5E59D" w14:textId="77777777" w:rsidR="00C82EEC" w:rsidRPr="00C82EEC" w:rsidRDefault="00C82EEC" w:rsidP="00C82EE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C82EE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36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69F36" w14:textId="77777777" w:rsidR="00C82EEC" w:rsidRPr="00C82EEC" w:rsidRDefault="00C82EEC" w:rsidP="00C82EE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C82EE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42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6B919" w14:textId="77777777" w:rsidR="00C82EEC" w:rsidRPr="00C82EEC" w:rsidRDefault="00C82EEC" w:rsidP="00C82EE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C82EE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51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7F628" w14:textId="77777777" w:rsidR="00C82EEC" w:rsidRPr="00C82EEC" w:rsidRDefault="00C82EEC" w:rsidP="00C82EE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C82EE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60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B42F6" w14:textId="77777777" w:rsidR="00C82EEC" w:rsidRPr="00C82EEC" w:rsidRDefault="00C82EEC" w:rsidP="00C82EE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C82EE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63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49675" w14:textId="77777777" w:rsidR="00C82EEC" w:rsidRPr="00C82EEC" w:rsidRDefault="00C82EEC" w:rsidP="00C82EE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C82EE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72</w:t>
            </w:r>
          </w:p>
        </w:tc>
      </w:tr>
      <w:tr w:rsidR="00C82EEC" w:rsidRPr="00C82EEC" w14:paraId="6E07C31F" w14:textId="77777777" w:rsidTr="00C82EEC">
        <w:trPr>
          <w:trHeight w:val="315"/>
        </w:trPr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F12586" w14:textId="77777777" w:rsidR="00C82EEC" w:rsidRPr="00C82EEC" w:rsidRDefault="00C82EEC" w:rsidP="00C82EEC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394140" w14:textId="77777777" w:rsidR="00C82EEC" w:rsidRPr="00C82EEC" w:rsidRDefault="00C82EEC" w:rsidP="00C82EEC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8F73C" w14:textId="77777777" w:rsidR="00C82EEC" w:rsidRPr="00C82EEC" w:rsidRDefault="00C82EEC" w:rsidP="00C82EEC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1A178" w14:textId="77777777" w:rsidR="00C82EEC" w:rsidRPr="00C82EEC" w:rsidRDefault="00C82EEC" w:rsidP="00C82EEC">
            <w:pPr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</w:pPr>
            <w:r w:rsidRPr="00C82EEC"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  <w:t>l/min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C6F48" w14:textId="77777777" w:rsidR="00C82EEC" w:rsidRPr="00C82EEC" w:rsidRDefault="00C82EEC" w:rsidP="00C82EE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C82EE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5EC34" w14:textId="77777777" w:rsidR="00C82EEC" w:rsidRPr="00C82EEC" w:rsidRDefault="00C82EEC" w:rsidP="00C82EE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C82EE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200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378EE" w14:textId="77777777" w:rsidR="00C82EEC" w:rsidRPr="00C82EEC" w:rsidRDefault="00C82EEC" w:rsidP="00C82EE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C82EE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400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32DFC" w14:textId="77777777" w:rsidR="00C82EEC" w:rsidRPr="00C82EEC" w:rsidRDefault="00C82EEC" w:rsidP="00C82EE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C82EE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600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7E933" w14:textId="77777777" w:rsidR="00C82EEC" w:rsidRPr="00C82EEC" w:rsidRDefault="00C82EEC" w:rsidP="00C82EE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C82EE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700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A1C66" w14:textId="77777777" w:rsidR="00C82EEC" w:rsidRPr="00C82EEC" w:rsidRDefault="00C82EEC" w:rsidP="00C82EE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C82EE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850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04AD9" w14:textId="77777777" w:rsidR="00C82EEC" w:rsidRPr="00C82EEC" w:rsidRDefault="00C82EEC" w:rsidP="00C82EE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C82EE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43FD9" w14:textId="77777777" w:rsidR="00C82EEC" w:rsidRPr="00C82EEC" w:rsidRDefault="00C82EEC" w:rsidP="00C82EE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C82EE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1050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23994" w14:textId="77777777" w:rsidR="00C82EEC" w:rsidRPr="00C82EEC" w:rsidRDefault="00C82EEC" w:rsidP="00C82EE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C82EE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1200</w:t>
            </w:r>
          </w:p>
        </w:tc>
      </w:tr>
      <w:tr w:rsidR="00C82EEC" w:rsidRPr="00C82EEC" w14:paraId="4A5B50EC" w14:textId="77777777" w:rsidTr="00C82EEC">
        <w:trPr>
          <w:trHeight w:val="315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3AD56CBB" w14:textId="77777777" w:rsidR="00C82EEC" w:rsidRPr="00C82EEC" w:rsidRDefault="00C82EEC" w:rsidP="00C82EEC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C82EEC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VXC 30/65</w:t>
            </w:r>
          </w:p>
        </w:tc>
        <w:tc>
          <w:tcPr>
            <w:tcW w:w="5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8B90E23" w14:textId="77777777" w:rsidR="00C82EEC" w:rsidRPr="00C82EEC" w:rsidRDefault="00C82EEC" w:rsidP="00C82EEC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C82EEC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2.2</w:t>
            </w:r>
          </w:p>
        </w:tc>
        <w:tc>
          <w:tcPr>
            <w:tcW w:w="5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E602423" w14:textId="77777777" w:rsidR="00C82EEC" w:rsidRPr="00C82EEC" w:rsidRDefault="00C82EEC" w:rsidP="00C82EEC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C82EEC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3</w:t>
            </w: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957413C" w14:textId="77777777" w:rsidR="00C82EEC" w:rsidRPr="00C82EEC" w:rsidRDefault="00C82EEC" w:rsidP="00C82EEC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C82EEC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H</w:t>
            </w:r>
          </w:p>
        </w:tc>
        <w:tc>
          <w:tcPr>
            <w:tcW w:w="7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36E7191" w14:textId="77777777" w:rsidR="00C82EEC" w:rsidRPr="00C82EEC" w:rsidRDefault="00C82EEC" w:rsidP="00C82EE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C82EE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12</w:t>
            </w:r>
          </w:p>
        </w:tc>
        <w:tc>
          <w:tcPr>
            <w:tcW w:w="7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F078831" w14:textId="77777777" w:rsidR="00C82EEC" w:rsidRPr="00C82EEC" w:rsidRDefault="00C82EEC" w:rsidP="00C82EE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C82EE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11.1</w:t>
            </w:r>
          </w:p>
        </w:tc>
        <w:tc>
          <w:tcPr>
            <w:tcW w:w="7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F008257" w14:textId="77777777" w:rsidR="00C82EEC" w:rsidRPr="00C82EEC" w:rsidRDefault="00C82EEC" w:rsidP="00C82EE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C82EE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9.3</w:t>
            </w:r>
          </w:p>
        </w:tc>
        <w:tc>
          <w:tcPr>
            <w:tcW w:w="7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1950278" w14:textId="77777777" w:rsidR="00C82EEC" w:rsidRPr="00C82EEC" w:rsidRDefault="00C82EEC" w:rsidP="00C82EE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C82EE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7</w:t>
            </w:r>
          </w:p>
        </w:tc>
        <w:tc>
          <w:tcPr>
            <w:tcW w:w="7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C8C9EA6" w14:textId="77777777" w:rsidR="00C82EEC" w:rsidRPr="00C82EEC" w:rsidRDefault="00C82EEC" w:rsidP="00C82EE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C82EE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5.8</w:t>
            </w:r>
          </w:p>
        </w:tc>
        <w:tc>
          <w:tcPr>
            <w:tcW w:w="7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9AEECBF" w14:textId="77777777" w:rsidR="00C82EEC" w:rsidRPr="00C82EEC" w:rsidRDefault="00C82EEC" w:rsidP="00C82EE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C82EE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4.1</w:t>
            </w:r>
          </w:p>
        </w:tc>
        <w:tc>
          <w:tcPr>
            <w:tcW w:w="7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6BD15D5" w14:textId="77777777" w:rsidR="00C82EEC" w:rsidRPr="00C82EEC" w:rsidRDefault="00C82EEC" w:rsidP="00C82EE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C82EE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2.6</w:t>
            </w:r>
          </w:p>
        </w:tc>
        <w:tc>
          <w:tcPr>
            <w:tcW w:w="7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EFB59ED" w14:textId="77777777" w:rsidR="00C82EEC" w:rsidRPr="00C82EEC" w:rsidRDefault="00C82EEC" w:rsidP="00C82EE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C82EE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2.3</w:t>
            </w:r>
          </w:p>
        </w:tc>
        <w:tc>
          <w:tcPr>
            <w:tcW w:w="7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BB5D93A" w14:textId="77777777" w:rsidR="00C82EEC" w:rsidRPr="00C82EEC" w:rsidRDefault="00C82EEC" w:rsidP="00C82EE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C82EE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1.5</w:t>
            </w:r>
          </w:p>
        </w:tc>
      </w:tr>
    </w:tbl>
    <w:p w14:paraId="00E0356C" w14:textId="0F3370AC" w:rsidR="00A31188" w:rsidRPr="00062FD9" w:rsidRDefault="00A31188" w:rsidP="00062FD9">
      <w:pPr>
        <w:rPr>
          <w:rFonts w:ascii="Arial" w:hAnsi="Arial" w:cs="Arial"/>
          <w:lang w:val="es-419"/>
        </w:rPr>
      </w:pPr>
    </w:p>
    <w:sectPr w:rsidR="00A31188" w:rsidRPr="00062FD9" w:rsidSect="00293E99">
      <w:headerReference w:type="default" r:id="rId18"/>
      <w:footerReference w:type="default" r:id="rId19"/>
      <w:pgSz w:w="12240" w:h="15840" w:code="1"/>
      <w:pgMar w:top="2410" w:right="618" w:bottom="284" w:left="567" w:header="720" w:footer="69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8B4323" w14:textId="77777777" w:rsidR="00DA78BD" w:rsidRDefault="00DA78BD" w:rsidP="008A3980">
      <w:r>
        <w:separator/>
      </w:r>
    </w:p>
  </w:endnote>
  <w:endnote w:type="continuationSeparator" w:id="0">
    <w:p w14:paraId="5EC858AC" w14:textId="77777777" w:rsidR="00DA78BD" w:rsidRDefault="00DA78BD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D52F28" w14:textId="7C8D5C7E" w:rsidR="005960B5" w:rsidRDefault="003D315D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  <w:lang w:val="es-BO" w:eastAsia="es-BO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B9D1211" wp14:editId="088F4D19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6CDFC1A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097ED8DE" w14:textId="216030DA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proofErr w:type="spellStart"/>
    <w:r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0A4B96">
        <w:rPr>
          <w:rStyle w:val="Hipervnculo"/>
          <w:b/>
          <w:bCs/>
          <w:color w:val="1F3864"/>
          <w:sz w:val="18"/>
          <w:szCs w:val="18"/>
          <w:u w:val="none"/>
          <w:lang w:val="en-US"/>
        </w:rPr>
        <w:t>ventas@sanrafael.com.bo</w:t>
      </w:r>
    </w:hyperlink>
    <w:r w:rsidR="000A4B96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1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 xml:space="preserve">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6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>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</w:t>
    </w:r>
    <w:proofErr w:type="spellStart"/>
    <w:r w:rsidR="006736DE" w:rsidRPr="006736DE">
      <w:rPr>
        <w:b/>
        <w:bCs/>
        <w:color w:val="1F3864"/>
        <w:sz w:val="18"/>
        <w:szCs w:val="18"/>
      </w:rPr>
      <w:t>Cbba</w:t>
    </w:r>
    <w:proofErr w:type="spellEnd"/>
    <w:r w:rsidR="006736DE" w:rsidRPr="006736DE">
      <w:rPr>
        <w:b/>
        <w:bCs/>
        <w:color w:val="1F3864"/>
        <w:sz w:val="18"/>
        <w:szCs w:val="18"/>
      </w:rPr>
      <w:t xml:space="preserve">: Av. Blanco Galindo Km 4.5 acera sud </w:t>
    </w:r>
    <w:proofErr w:type="spellStart"/>
    <w:r w:rsidR="006736DE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6736DE" w:rsidRPr="006736DE">
      <w:rPr>
        <w:b/>
        <w:bCs/>
        <w:color w:val="1F3864"/>
        <w:sz w:val="18"/>
        <w:szCs w:val="18"/>
        <w:lang w:val="en-US"/>
      </w:rPr>
      <w:t xml:space="preserve">./Fax: 4444256 - 77455941 Email: </w:t>
    </w:r>
    <w:hyperlink r:id="rId4" w:history="1">
      <w:r w:rsidR="002652E2" w:rsidRPr="007F4C53">
        <w:rPr>
          <w:rStyle w:val="Hipervnculo"/>
          <w:b/>
          <w:bCs/>
          <w:sz w:val="18"/>
          <w:szCs w:val="18"/>
          <w:lang w:val="en-US"/>
        </w:rPr>
        <w:t>ventas2@sanrafael.com.bo</w:t>
      </w:r>
    </w:hyperlink>
    <w:r w:rsidR="002652E2">
      <w:rPr>
        <w:rStyle w:val="Hipervnculo"/>
        <w:b/>
        <w:bCs/>
        <w:sz w:val="18"/>
        <w:szCs w:val="18"/>
        <w:u w:val="none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56E861" w14:textId="77777777" w:rsidR="00DA78BD" w:rsidRDefault="00DA78BD" w:rsidP="008A3980">
      <w:r>
        <w:separator/>
      </w:r>
    </w:p>
  </w:footnote>
  <w:footnote w:type="continuationSeparator" w:id="0">
    <w:p w14:paraId="59928E75" w14:textId="77777777" w:rsidR="00DA78BD" w:rsidRDefault="00DA78BD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E0B9E0" w14:textId="16B1290E" w:rsidR="005960B5" w:rsidRDefault="003D315D" w:rsidP="005960B5">
    <w:r>
      <w:rPr>
        <w:noProof/>
        <w:lang w:val="es-BO" w:eastAsia="es-BO"/>
      </w:rPr>
      <w:drawing>
        <wp:anchor distT="0" distB="0" distL="114300" distR="114300" simplePos="0" relativeHeight="251657728" behindDoc="0" locked="0" layoutInCell="1" allowOverlap="1" wp14:anchorId="7235AA5F" wp14:editId="3BE9E2DE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747A7A2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02F6C301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4FA3A5F9" w14:textId="1C795467" w:rsidR="005960B5" w:rsidRPr="00F112DF" w:rsidRDefault="003D315D" w:rsidP="005960B5">
    <w:pPr>
      <w:jc w:val="right"/>
      <w:rPr>
        <w:b/>
        <w:bCs/>
        <w:color w:val="1F497D"/>
        <w:sz w:val="24"/>
        <w:szCs w:val="24"/>
      </w:rPr>
    </w:pPr>
    <w:r>
      <w:rPr>
        <w:noProof/>
        <w:sz w:val="24"/>
        <w:szCs w:val="24"/>
        <w:lang w:val="es-BO" w:eastAsia="es-BO"/>
      </w:rPr>
      <w:drawing>
        <wp:anchor distT="0" distB="0" distL="114300" distR="114300" simplePos="0" relativeHeight="251656704" behindDoc="0" locked="0" layoutInCell="1" allowOverlap="1" wp14:anchorId="0FD5E41E" wp14:editId="116CF82B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54232C88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64703D8A" w14:textId="77777777" w:rsidR="005960B5" w:rsidRDefault="005960B5" w:rsidP="005960B5">
    <w:pPr>
      <w:pStyle w:val="Encabezado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F2290"/>
    <w:multiLevelType w:val="hybridMultilevel"/>
    <w:tmpl w:val="A894D54C"/>
    <w:lvl w:ilvl="0" w:tplc="95402FAE">
      <w:start w:val="3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5B2107"/>
    <w:multiLevelType w:val="hybridMultilevel"/>
    <w:tmpl w:val="2D46498E"/>
    <w:lvl w:ilvl="0" w:tplc="759C3D32">
      <w:start w:val="22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E8F"/>
    <w:rsid w:val="00001345"/>
    <w:rsid w:val="00006629"/>
    <w:rsid w:val="00007EC9"/>
    <w:rsid w:val="00023A0C"/>
    <w:rsid w:val="000365A8"/>
    <w:rsid w:val="000559F3"/>
    <w:rsid w:val="000569A8"/>
    <w:rsid w:val="00060507"/>
    <w:rsid w:val="00062FD9"/>
    <w:rsid w:val="00072EBE"/>
    <w:rsid w:val="000743C2"/>
    <w:rsid w:val="00077B73"/>
    <w:rsid w:val="00084745"/>
    <w:rsid w:val="000A4B96"/>
    <w:rsid w:val="000B41C8"/>
    <w:rsid w:val="000B709B"/>
    <w:rsid w:val="000D17AF"/>
    <w:rsid w:val="00111DBA"/>
    <w:rsid w:val="0012665D"/>
    <w:rsid w:val="001428E9"/>
    <w:rsid w:val="00150295"/>
    <w:rsid w:val="00166627"/>
    <w:rsid w:val="00170F9A"/>
    <w:rsid w:val="001A11F9"/>
    <w:rsid w:val="001B2E3F"/>
    <w:rsid w:val="001D5F8D"/>
    <w:rsid w:val="001F1CDF"/>
    <w:rsid w:val="001F2BB7"/>
    <w:rsid w:val="001F589E"/>
    <w:rsid w:val="001F685E"/>
    <w:rsid w:val="001F719B"/>
    <w:rsid w:val="002009D3"/>
    <w:rsid w:val="002079D1"/>
    <w:rsid w:val="002103D3"/>
    <w:rsid w:val="002142C7"/>
    <w:rsid w:val="0021449D"/>
    <w:rsid w:val="00215288"/>
    <w:rsid w:val="00225595"/>
    <w:rsid w:val="0024666F"/>
    <w:rsid w:val="00253153"/>
    <w:rsid w:val="002652E2"/>
    <w:rsid w:val="002752E4"/>
    <w:rsid w:val="0028559D"/>
    <w:rsid w:val="00287D4E"/>
    <w:rsid w:val="00293E99"/>
    <w:rsid w:val="002A1895"/>
    <w:rsid w:val="002A2A7B"/>
    <w:rsid w:val="002C2167"/>
    <w:rsid w:val="002C6C8B"/>
    <w:rsid w:val="002E1480"/>
    <w:rsid w:val="002E7F0F"/>
    <w:rsid w:val="00302E0C"/>
    <w:rsid w:val="00324A64"/>
    <w:rsid w:val="0033167C"/>
    <w:rsid w:val="00335427"/>
    <w:rsid w:val="00343AE0"/>
    <w:rsid w:val="0034433F"/>
    <w:rsid w:val="003445F6"/>
    <w:rsid w:val="00346DCF"/>
    <w:rsid w:val="00350E35"/>
    <w:rsid w:val="00365AE7"/>
    <w:rsid w:val="003673FC"/>
    <w:rsid w:val="00384F00"/>
    <w:rsid w:val="00392A32"/>
    <w:rsid w:val="003B20AB"/>
    <w:rsid w:val="003B301B"/>
    <w:rsid w:val="003B602E"/>
    <w:rsid w:val="003D315D"/>
    <w:rsid w:val="003D6066"/>
    <w:rsid w:val="003F02AB"/>
    <w:rsid w:val="00415776"/>
    <w:rsid w:val="00417A91"/>
    <w:rsid w:val="0042002C"/>
    <w:rsid w:val="00426385"/>
    <w:rsid w:val="00433213"/>
    <w:rsid w:val="0043600B"/>
    <w:rsid w:val="00440029"/>
    <w:rsid w:val="00440F48"/>
    <w:rsid w:val="00451745"/>
    <w:rsid w:val="00466A3D"/>
    <w:rsid w:val="004855A3"/>
    <w:rsid w:val="00490F9C"/>
    <w:rsid w:val="0049691D"/>
    <w:rsid w:val="004B6513"/>
    <w:rsid w:val="004C011A"/>
    <w:rsid w:val="004C1D13"/>
    <w:rsid w:val="004E09D7"/>
    <w:rsid w:val="004E45F9"/>
    <w:rsid w:val="004E6663"/>
    <w:rsid w:val="00502FCF"/>
    <w:rsid w:val="00503185"/>
    <w:rsid w:val="005102A3"/>
    <w:rsid w:val="00517067"/>
    <w:rsid w:val="00520280"/>
    <w:rsid w:val="0052373C"/>
    <w:rsid w:val="005649BA"/>
    <w:rsid w:val="00580CC5"/>
    <w:rsid w:val="005960B5"/>
    <w:rsid w:val="005A4096"/>
    <w:rsid w:val="005B4338"/>
    <w:rsid w:val="005B5378"/>
    <w:rsid w:val="005D1EEB"/>
    <w:rsid w:val="005D32DB"/>
    <w:rsid w:val="005E40A5"/>
    <w:rsid w:val="005E4450"/>
    <w:rsid w:val="005E647C"/>
    <w:rsid w:val="005F3749"/>
    <w:rsid w:val="005F5B9A"/>
    <w:rsid w:val="0060110D"/>
    <w:rsid w:val="00606569"/>
    <w:rsid w:val="00612F97"/>
    <w:rsid w:val="006248B3"/>
    <w:rsid w:val="006358C6"/>
    <w:rsid w:val="00641193"/>
    <w:rsid w:val="0066323B"/>
    <w:rsid w:val="00666A5D"/>
    <w:rsid w:val="00671A7E"/>
    <w:rsid w:val="006736DE"/>
    <w:rsid w:val="0067781E"/>
    <w:rsid w:val="006A4DCD"/>
    <w:rsid w:val="006A50A1"/>
    <w:rsid w:val="006A5123"/>
    <w:rsid w:val="006B47A5"/>
    <w:rsid w:val="006E3E09"/>
    <w:rsid w:val="006E5036"/>
    <w:rsid w:val="006F0C78"/>
    <w:rsid w:val="007027DB"/>
    <w:rsid w:val="00717C93"/>
    <w:rsid w:val="0072790A"/>
    <w:rsid w:val="00730D3D"/>
    <w:rsid w:val="00743350"/>
    <w:rsid w:val="00744BE8"/>
    <w:rsid w:val="00750244"/>
    <w:rsid w:val="00750AC6"/>
    <w:rsid w:val="00752448"/>
    <w:rsid w:val="00780CA7"/>
    <w:rsid w:val="0079277E"/>
    <w:rsid w:val="007A6ECA"/>
    <w:rsid w:val="007C6D08"/>
    <w:rsid w:val="007D484D"/>
    <w:rsid w:val="007D5300"/>
    <w:rsid w:val="007E6B40"/>
    <w:rsid w:val="007E6C69"/>
    <w:rsid w:val="008204FD"/>
    <w:rsid w:val="0082151F"/>
    <w:rsid w:val="00831268"/>
    <w:rsid w:val="008319BA"/>
    <w:rsid w:val="00832239"/>
    <w:rsid w:val="00833DA1"/>
    <w:rsid w:val="00841556"/>
    <w:rsid w:val="00842E68"/>
    <w:rsid w:val="00850918"/>
    <w:rsid w:val="00884547"/>
    <w:rsid w:val="008A3980"/>
    <w:rsid w:val="008B6473"/>
    <w:rsid w:val="008D57AB"/>
    <w:rsid w:val="008F5336"/>
    <w:rsid w:val="00914B4B"/>
    <w:rsid w:val="009201D1"/>
    <w:rsid w:val="00920F59"/>
    <w:rsid w:val="00934F39"/>
    <w:rsid w:val="00961797"/>
    <w:rsid w:val="009621B8"/>
    <w:rsid w:val="0096266B"/>
    <w:rsid w:val="009628D4"/>
    <w:rsid w:val="00977C79"/>
    <w:rsid w:val="009825BC"/>
    <w:rsid w:val="009851A8"/>
    <w:rsid w:val="009A11F8"/>
    <w:rsid w:val="009D2914"/>
    <w:rsid w:val="009D3540"/>
    <w:rsid w:val="009E475C"/>
    <w:rsid w:val="009E67DF"/>
    <w:rsid w:val="009F4970"/>
    <w:rsid w:val="009F6BC0"/>
    <w:rsid w:val="00A0336D"/>
    <w:rsid w:val="00A07577"/>
    <w:rsid w:val="00A31188"/>
    <w:rsid w:val="00A665D7"/>
    <w:rsid w:val="00A738E7"/>
    <w:rsid w:val="00A73D80"/>
    <w:rsid w:val="00A8603D"/>
    <w:rsid w:val="00A86F6C"/>
    <w:rsid w:val="00A92914"/>
    <w:rsid w:val="00AB281F"/>
    <w:rsid w:val="00AC39FF"/>
    <w:rsid w:val="00AC47AC"/>
    <w:rsid w:val="00AD5EDC"/>
    <w:rsid w:val="00AD6AC6"/>
    <w:rsid w:val="00AE698A"/>
    <w:rsid w:val="00AE7710"/>
    <w:rsid w:val="00AF2DB8"/>
    <w:rsid w:val="00AF546C"/>
    <w:rsid w:val="00B000A7"/>
    <w:rsid w:val="00B03489"/>
    <w:rsid w:val="00B100C2"/>
    <w:rsid w:val="00B11432"/>
    <w:rsid w:val="00B163B0"/>
    <w:rsid w:val="00B241BB"/>
    <w:rsid w:val="00B43683"/>
    <w:rsid w:val="00B67B8F"/>
    <w:rsid w:val="00B81799"/>
    <w:rsid w:val="00B9345B"/>
    <w:rsid w:val="00BB1A39"/>
    <w:rsid w:val="00BB30EC"/>
    <w:rsid w:val="00BD5BD4"/>
    <w:rsid w:val="00C0192C"/>
    <w:rsid w:val="00C04942"/>
    <w:rsid w:val="00C04E7E"/>
    <w:rsid w:val="00C15A29"/>
    <w:rsid w:val="00C328C4"/>
    <w:rsid w:val="00C3619C"/>
    <w:rsid w:val="00C36F25"/>
    <w:rsid w:val="00C37650"/>
    <w:rsid w:val="00C5749B"/>
    <w:rsid w:val="00C7782E"/>
    <w:rsid w:val="00C82EEC"/>
    <w:rsid w:val="00C922C0"/>
    <w:rsid w:val="00CB193D"/>
    <w:rsid w:val="00CB49C3"/>
    <w:rsid w:val="00CF2223"/>
    <w:rsid w:val="00CF3769"/>
    <w:rsid w:val="00CF7B7C"/>
    <w:rsid w:val="00D07F46"/>
    <w:rsid w:val="00D134F7"/>
    <w:rsid w:val="00D20EB2"/>
    <w:rsid w:val="00D26A3F"/>
    <w:rsid w:val="00D26EA9"/>
    <w:rsid w:val="00D26F35"/>
    <w:rsid w:val="00D61D67"/>
    <w:rsid w:val="00D66C59"/>
    <w:rsid w:val="00D67437"/>
    <w:rsid w:val="00D774FE"/>
    <w:rsid w:val="00D90D5A"/>
    <w:rsid w:val="00D97F55"/>
    <w:rsid w:val="00DA08D9"/>
    <w:rsid w:val="00DA09C5"/>
    <w:rsid w:val="00DA1C5B"/>
    <w:rsid w:val="00DA519E"/>
    <w:rsid w:val="00DA78BD"/>
    <w:rsid w:val="00DB332A"/>
    <w:rsid w:val="00DC1411"/>
    <w:rsid w:val="00DC7C2E"/>
    <w:rsid w:val="00DE23CD"/>
    <w:rsid w:val="00DF4501"/>
    <w:rsid w:val="00E064A3"/>
    <w:rsid w:val="00E23E8F"/>
    <w:rsid w:val="00E3097D"/>
    <w:rsid w:val="00E3548E"/>
    <w:rsid w:val="00E35647"/>
    <w:rsid w:val="00E37466"/>
    <w:rsid w:val="00E447C9"/>
    <w:rsid w:val="00E60B33"/>
    <w:rsid w:val="00E70050"/>
    <w:rsid w:val="00E7798B"/>
    <w:rsid w:val="00E87B8C"/>
    <w:rsid w:val="00E92C6B"/>
    <w:rsid w:val="00E94AAE"/>
    <w:rsid w:val="00EA0037"/>
    <w:rsid w:val="00ED588D"/>
    <w:rsid w:val="00EF2F6B"/>
    <w:rsid w:val="00F112DF"/>
    <w:rsid w:val="00F151F0"/>
    <w:rsid w:val="00F2499C"/>
    <w:rsid w:val="00F363B4"/>
    <w:rsid w:val="00F66EDD"/>
    <w:rsid w:val="00F67437"/>
    <w:rsid w:val="00F8283B"/>
    <w:rsid w:val="00F870E0"/>
    <w:rsid w:val="00F94CBA"/>
    <w:rsid w:val="00FA3A90"/>
    <w:rsid w:val="00FA60A8"/>
    <w:rsid w:val="00FC1100"/>
    <w:rsid w:val="00FC1719"/>
    <w:rsid w:val="00FC5EAA"/>
    <w:rsid w:val="00FD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65BF531"/>
  <w15:chartTrackingRefBased/>
  <w15:docId w15:val="{B84089F6-8457-4AFB-B85A-B36A99E6E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00C2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customStyle="1" w:styleId="UnresolvedMention">
    <w:name w:val="Unresolved Mention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62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microsoft.com/office/2007/relationships/hdphoto" Target="media/hdphoto3.wdp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R\pagina%20sr\FICHAS%20TECNICAS\PEDROLLO\DRENAJE%20Y%20MONOBLOQU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Hoja7!$E$15:$M$15</c:f>
              <c:numCache>
                <c:formatCode>General</c:formatCode>
                <c:ptCount val="9"/>
                <c:pt idx="0">
                  <c:v>0</c:v>
                </c:pt>
                <c:pt idx="1">
                  <c:v>200</c:v>
                </c:pt>
                <c:pt idx="2">
                  <c:v>400</c:v>
                </c:pt>
                <c:pt idx="3">
                  <c:v>600</c:v>
                </c:pt>
                <c:pt idx="4" formatCode="0">
                  <c:v>700</c:v>
                </c:pt>
                <c:pt idx="5" formatCode="0">
                  <c:v>850</c:v>
                </c:pt>
                <c:pt idx="6" formatCode="0">
                  <c:v>1000</c:v>
                </c:pt>
                <c:pt idx="7">
                  <c:v>1050</c:v>
                </c:pt>
                <c:pt idx="8" formatCode="0">
                  <c:v>1200</c:v>
                </c:pt>
              </c:numCache>
            </c:numRef>
          </c:xVal>
          <c:yVal>
            <c:numRef>
              <c:f>Hoja7!$E$16:$M$16</c:f>
              <c:numCache>
                <c:formatCode>General</c:formatCode>
                <c:ptCount val="9"/>
                <c:pt idx="0">
                  <c:v>12</c:v>
                </c:pt>
                <c:pt idx="1">
                  <c:v>11.1</c:v>
                </c:pt>
                <c:pt idx="2">
                  <c:v>9.3000000000000007</c:v>
                </c:pt>
                <c:pt idx="3">
                  <c:v>7</c:v>
                </c:pt>
                <c:pt idx="4">
                  <c:v>5.8</c:v>
                </c:pt>
                <c:pt idx="5">
                  <c:v>4.0999999999999996</c:v>
                </c:pt>
                <c:pt idx="6">
                  <c:v>2.6</c:v>
                </c:pt>
                <c:pt idx="7">
                  <c:v>2.2999999999999998</c:v>
                </c:pt>
                <c:pt idx="8">
                  <c:v>1.5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468-4780-841F-4106CF3FFE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9013919"/>
        <c:axId val="259014751"/>
      </c:scatterChart>
      <c:valAx>
        <c:axId val="2590139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Caudal Q (l/min)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B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BO"/>
          </a:p>
        </c:txPr>
        <c:crossAx val="259014751"/>
        <c:crosses val="autoZero"/>
        <c:crossBetween val="midCat"/>
      </c:valAx>
      <c:valAx>
        <c:axId val="2590147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Altura</a:t>
                </a:r>
                <a:r>
                  <a:rPr lang="es-419" baseline="0"/>
                  <a:t> manométrica H (metros)</a:t>
                </a:r>
                <a:endParaRPr lang="es-419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B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BO"/>
          </a:p>
        </c:txPr>
        <c:crossAx val="25901391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B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FD19B5-2CF6-42FA-8B24-B2B6F21FE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4</TotalTime>
  <Pages>1</Pages>
  <Words>158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1027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Encargada Almacen</cp:lastModifiedBy>
  <cp:revision>3</cp:revision>
  <cp:lastPrinted>2023-05-15T13:55:00Z</cp:lastPrinted>
  <dcterms:created xsi:type="dcterms:W3CDTF">2023-05-15T13:58:00Z</dcterms:created>
  <dcterms:modified xsi:type="dcterms:W3CDTF">2023-05-15T14:01:00Z</dcterms:modified>
</cp:coreProperties>
</file>