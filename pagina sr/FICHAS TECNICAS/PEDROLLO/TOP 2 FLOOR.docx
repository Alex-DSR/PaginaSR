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53963390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1F589E">
              <w:rPr>
                <w:rFonts w:ascii="Arial" w:hAnsi="Arial" w:cs="Arial"/>
                <w:b/>
                <w:bCs/>
                <w:color w:val="002060"/>
                <w:lang w:val="es-419"/>
              </w:rPr>
              <w:t>claras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455720EA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77777777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USOS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1C2CD0D2" w:rsidR="003B20AB" w:rsidRDefault="003B20AB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 serie TOP </w:t>
            </w:r>
            <w:r w:rsidR="001F589E">
              <w:rPr>
                <w:rFonts w:ascii="Arial" w:hAnsi="Arial" w:cs="Arial"/>
                <w:sz w:val="22"/>
                <w:szCs w:val="22"/>
                <w:lang w:val="es-419"/>
              </w:rPr>
              <w:t>FLOOR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es adecuada para el drenaje de aguas</w:t>
            </w:r>
            <w:r w:rsidR="001F589E">
              <w:rPr>
                <w:rFonts w:ascii="Arial" w:hAnsi="Arial" w:cs="Arial"/>
                <w:sz w:val="22"/>
                <w:szCs w:val="22"/>
                <w:lang w:val="es-419"/>
              </w:rPr>
              <w:t xml:space="preserve"> sin partículas abrasivas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4D05C6D0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5373C277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545A0B73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51AD9B41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6333258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490E0E71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43600B">
        <w:rPr>
          <w:rFonts w:ascii="Arial" w:hAnsi="Arial" w:cs="Arial"/>
          <w:sz w:val="22"/>
          <w:szCs w:val="22"/>
          <w:lang w:val="es-419"/>
        </w:rPr>
        <w:t>3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Difusor:</w:t>
            </w:r>
          </w:p>
        </w:tc>
        <w:tc>
          <w:tcPr>
            <w:tcW w:w="2409" w:type="dxa"/>
            <w:vAlign w:val="center"/>
          </w:tcPr>
          <w:p w14:paraId="5F68A3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0EFDCDB1" w:rsidR="00DA519E" w:rsidRPr="00FC5EAA" w:rsidRDefault="007A6ECA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7777777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p w14:paraId="5433B1B6" w14:textId="721CC8E9" w:rsidR="0060110D" w:rsidRPr="00FC5EAA" w:rsidRDefault="00DA519E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FC5EAA"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 máximo hasta 2 mm del fondo</w:t>
      </w:r>
    </w:p>
    <w:p w14:paraId="722347A8" w14:textId="7E53DB9B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B241BB">
        <w:rPr>
          <w:rFonts w:ascii="Arial" w:hAnsi="Arial" w:cs="Arial"/>
          <w:sz w:val="22"/>
          <w:szCs w:val="22"/>
          <w:lang w:val="es-419"/>
        </w:rPr>
        <w:t>2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735746C0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445528A5" w:rsidR="00FC5EAA" w:rsidRPr="00FC5EAA" w:rsidRDefault="00752448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7A6ECA">
              <w:rPr>
                <w:rFonts w:ascii="Arial" w:hAnsi="Arial" w:cs="Arial"/>
                <w:sz w:val="22"/>
                <w:szCs w:val="22"/>
                <w:lang w:val="es-419"/>
              </w:rPr>
              <w:t>37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0.5</w:t>
            </w:r>
            <w:r w:rsidR="007A6ECA"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6F2881AB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3A67E076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</w:p>
    <w:p w14:paraId="2868CA2E" w14:textId="0496EBA3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371D18BB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5175742F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1EAD596E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312DB504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D4E432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7A7D5563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4EC4515B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46D276AC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6BE7D3EA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3304DD30" w:rsidR="00062FD9" w:rsidRDefault="00AF2DB8" w:rsidP="00062FD9">
      <w:pPr>
        <w:rPr>
          <w:rFonts w:ascii="Arial" w:hAnsi="Arial" w:cs="Arial"/>
          <w:lang w:val="es-419"/>
        </w:rPr>
      </w:pPr>
      <w:r w:rsidRPr="00AF2DB8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6432" behindDoc="1" locked="0" layoutInCell="1" allowOverlap="1" wp14:anchorId="1869DE38" wp14:editId="739D1DBB">
            <wp:simplePos x="0" y="0"/>
            <wp:positionH relativeFrom="column">
              <wp:posOffset>201930</wp:posOffset>
            </wp:positionH>
            <wp:positionV relativeFrom="paragraph">
              <wp:posOffset>142875</wp:posOffset>
            </wp:positionV>
            <wp:extent cx="1170305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018" b="97758" l="9653" r="98842">
                                  <a14:foregroundMark x1="24710" y1="8969" x2="17375" y2="79596"/>
                                  <a14:foregroundMark x1="17375" y1="79596" x2="32046" y2="92825"/>
                                  <a14:foregroundMark x1="32046" y1="92825" x2="51737" y2="92825"/>
                                  <a14:foregroundMark x1="41313" y1="83632" x2="42471" y2="61211"/>
                                  <a14:foregroundMark x1="17375" y1="23767" x2="15058" y2="14126"/>
                                  <a14:foregroundMark x1="18533" y1="6726" x2="20463" y2="5830"/>
                                  <a14:foregroundMark x1="22780" y1="2466" x2="20463" y2="2242"/>
                                  <a14:foregroundMark x1="16988" y1="21973" x2="10039" y2="19955"/>
                                  <a14:foregroundMark x1="32819" y1="19283" x2="32819" y2="19283"/>
                                  <a14:foregroundMark x1="40154" y1="15022" x2="61004" y2="9193"/>
                                  <a14:foregroundMark x1="71429" y1="10538" x2="82239" y2="15247"/>
                                  <a14:foregroundMark x1="59073" y1="15695" x2="58687" y2="14350"/>
                                  <a14:foregroundMark x1="58687" y1="14350" x2="62934" y2="12556"/>
                                  <a14:foregroundMark x1="67568" y1="15471" x2="77992" y2="24664"/>
                                  <a14:foregroundMark x1="86100" y1="14798" x2="89189" y2="28251"/>
                                  <a14:foregroundMark x1="94595" y1="10762" x2="94595" y2="10762"/>
                                  <a14:foregroundMark x1="96911" y1="10987" x2="98842" y2="8520"/>
                                  <a14:foregroundMark x1="41699" y1="94170" x2="65251" y2="91704"/>
                                  <a14:foregroundMark x1="69498" y1="92825" x2="61390" y2="94395"/>
                                  <a14:foregroundMark x1="61390" y1="97758" x2="61390" y2="97758"/>
                                  <a14:foregroundMark x1="59846" y1="65919" x2="55212" y2="40807"/>
                                  <a14:foregroundMark x1="69112" y1="39686" x2="57529" y2="49776"/>
                                  <a14:foregroundMark x1="57529" y1="49776" x2="42857" y2="40583"/>
                                  <a14:foregroundMark x1="42857" y1="40583" x2="52124" y2="57399"/>
                                  <a14:foregroundMark x1="52124" y1="57399" x2="72973" y2="56278"/>
                                  <a14:foregroundMark x1="72973" y1="56278" x2="71815" y2="41256"/>
                                  <a14:foregroundMark x1="64093" y1="38117" x2="52510" y2="34305"/>
                                  <a14:foregroundMark x1="45946" y1="54709" x2="46718" y2="56726"/>
                                  <a14:foregroundMark x1="69884" y1="76682" x2="59459" y2="396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47EB901F" w:rsidR="00A31188" w:rsidRDefault="00AF2DB8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5408" behindDoc="0" locked="0" layoutInCell="1" allowOverlap="1" wp14:anchorId="12421021" wp14:editId="22620872">
            <wp:simplePos x="0" y="0"/>
            <wp:positionH relativeFrom="margin">
              <wp:posOffset>1610995</wp:posOffset>
            </wp:positionH>
            <wp:positionV relativeFrom="margin">
              <wp:posOffset>4293870</wp:posOffset>
            </wp:positionV>
            <wp:extent cx="5039995" cy="1979930"/>
            <wp:effectExtent l="0" t="0" r="8255" b="127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798CD746-2F0C-4DFE-871A-5CF655F3C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835FE" w14:textId="718C7CE8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5DFC56D5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21483E35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41E0C78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4388CE10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67123544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2C8902F3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D415464" w14:textId="5761AD26" w:rsidR="00AF2DB8" w:rsidRDefault="00AF2DB8" w:rsidP="00062FD9">
      <w:pPr>
        <w:rPr>
          <w:rFonts w:ascii="Arial" w:hAnsi="Arial" w:cs="Arial"/>
          <w:lang w:val="es-419"/>
        </w:rPr>
      </w:pPr>
      <w:r w:rsidRPr="00AF2DB8">
        <w:rPr>
          <w:noProof/>
        </w:rPr>
        <w:drawing>
          <wp:anchor distT="0" distB="0" distL="114300" distR="114300" simplePos="0" relativeHeight="251667456" behindDoc="0" locked="0" layoutInCell="1" allowOverlap="1" wp14:anchorId="5383A337" wp14:editId="3EBB1CF0">
            <wp:simplePos x="0" y="0"/>
            <wp:positionH relativeFrom="margin">
              <wp:posOffset>176056</wp:posOffset>
            </wp:positionH>
            <wp:positionV relativeFrom="margin">
              <wp:posOffset>6478270</wp:posOffset>
            </wp:positionV>
            <wp:extent cx="6657975" cy="6000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0356C" w14:textId="718D5E25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7"/>
      <w:footerReference w:type="default" r:id="rId18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0B6B" w14:textId="77777777" w:rsidR="0075146B" w:rsidRDefault="0075146B" w:rsidP="008A3980">
      <w:r>
        <w:separator/>
      </w:r>
    </w:p>
  </w:endnote>
  <w:endnote w:type="continuationSeparator" w:id="0">
    <w:p w14:paraId="5F6EEFCD" w14:textId="77777777" w:rsidR="0075146B" w:rsidRDefault="0075146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6602" w14:textId="77777777" w:rsidR="0075146B" w:rsidRDefault="0075146B" w:rsidP="008A3980">
      <w:r>
        <w:separator/>
      </w:r>
    </w:p>
  </w:footnote>
  <w:footnote w:type="continuationSeparator" w:id="0">
    <w:p w14:paraId="0B82A462" w14:textId="77777777" w:rsidR="0075146B" w:rsidRDefault="0075146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A11F9"/>
    <w:rsid w:val="001D5F8D"/>
    <w:rsid w:val="001F589E"/>
    <w:rsid w:val="001F685E"/>
    <w:rsid w:val="001F719B"/>
    <w:rsid w:val="002009D3"/>
    <w:rsid w:val="0021449D"/>
    <w:rsid w:val="00215288"/>
    <w:rsid w:val="00225595"/>
    <w:rsid w:val="00253153"/>
    <w:rsid w:val="002752E4"/>
    <w:rsid w:val="002A2A7B"/>
    <w:rsid w:val="002C6C8B"/>
    <w:rsid w:val="002E1480"/>
    <w:rsid w:val="002E7F0F"/>
    <w:rsid w:val="0033167C"/>
    <w:rsid w:val="00335427"/>
    <w:rsid w:val="00346DCF"/>
    <w:rsid w:val="00365AE7"/>
    <w:rsid w:val="003673FC"/>
    <w:rsid w:val="003904AA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450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5146B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57929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Hoja3!$E$15:$M$15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 formatCode="0">
                  <c:v>80</c:v>
                </c:pt>
                <c:pt idx="5" formatCode="0">
                  <c:v>100</c:v>
                </c:pt>
                <c:pt idx="6" formatCode="0">
                  <c:v>120</c:v>
                </c:pt>
                <c:pt idx="7">
                  <c:v>130</c:v>
                </c:pt>
                <c:pt idx="8" formatCode="0">
                  <c:v>150</c:v>
                </c:pt>
              </c:numCache>
            </c:numRef>
          </c:xVal>
          <c:yVal>
            <c:numRef>
              <c:f>Hoja3!$E$16:$M$16</c:f>
              <c:numCache>
                <c:formatCode>General</c:formatCode>
                <c:ptCount val="9"/>
                <c:pt idx="0">
                  <c:v>8.5</c:v>
                </c:pt>
                <c:pt idx="1">
                  <c:v>8</c:v>
                </c:pt>
                <c:pt idx="2">
                  <c:v>7.4</c:v>
                </c:pt>
                <c:pt idx="3">
                  <c:v>6.7</c:v>
                </c:pt>
                <c:pt idx="4">
                  <c:v>5.9</c:v>
                </c:pt>
                <c:pt idx="5">
                  <c:v>5</c:v>
                </c:pt>
                <c:pt idx="6">
                  <c:v>4</c:v>
                </c:pt>
                <c:pt idx="7">
                  <c:v>3.5</c:v>
                </c:pt>
                <c:pt idx="8">
                  <c:v>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C3-471B-AB0A-223F8043E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23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865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2023-05-12T13:28:00Z</cp:lastPrinted>
  <dcterms:created xsi:type="dcterms:W3CDTF">2023-05-12T13:37:00Z</dcterms:created>
  <dcterms:modified xsi:type="dcterms:W3CDTF">2023-05-12T14:03:00Z</dcterms:modified>
</cp:coreProperties>
</file>