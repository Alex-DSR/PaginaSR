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51068B31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24CDD459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29A8D6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2A2DE0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1550DD8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58464124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>VX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es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inmundas y 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pasaje de cuerpos solidos en suspensión de hasta 50 mm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74F60E55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</w:p>
    <w:p w14:paraId="20574B88" w14:textId="20D88479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462E0A1D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45C8C65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7B3FD0B7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3262B65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1F2BB7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2AB0DC8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Base</w:t>
            </w:r>
          </w:p>
        </w:tc>
        <w:tc>
          <w:tcPr>
            <w:tcW w:w="2409" w:type="dxa"/>
            <w:vAlign w:val="center"/>
          </w:tcPr>
          <w:p w14:paraId="2DE27314" w14:textId="2673A6BE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25B4AAC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Camisa del motor</w:t>
            </w:r>
          </w:p>
        </w:tc>
        <w:tc>
          <w:tcPr>
            <w:tcW w:w="2409" w:type="dxa"/>
            <w:vAlign w:val="center"/>
          </w:tcPr>
          <w:p w14:paraId="5F68A328" w14:textId="0F881AB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1FD1545B" w:rsidR="00DA519E" w:rsidRPr="00FC5EAA" w:rsidRDefault="00833DA1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Tipo VORTEX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en acero inox.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D8F68A2" w:rsidR="00DA519E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5433B1B6" w14:textId="420DC5F0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E447C9">
        <w:rPr>
          <w:rFonts w:ascii="Arial" w:hAnsi="Arial" w:cs="Arial"/>
          <w:sz w:val="22"/>
          <w:szCs w:val="22"/>
          <w:lang w:val="es-419"/>
        </w:rPr>
        <w:t>inmersión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330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09D93F4A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31E27EF1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3E7E7482" w:rsidR="00FC5EAA" w:rsidRPr="00FC5EAA" w:rsidRDefault="002103D3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54CFC092" w:rsidR="00FC5EAA" w:rsidRPr="00FC5EAA" w:rsidRDefault="00DF4501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4C9A1708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488F6698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F49C2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48E2F15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394DD036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2EBC2A6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EA93D6B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39A5A362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458FE4FE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38BD418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110AE0E2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5A2A6948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0D21803D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34E34FF0" w:rsidR="00A31188" w:rsidRDefault="002103D3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84864" behindDoc="0" locked="0" layoutInCell="1" allowOverlap="1" wp14:anchorId="607D07FE" wp14:editId="4B4133FE">
            <wp:simplePos x="0" y="0"/>
            <wp:positionH relativeFrom="margin">
              <wp:posOffset>1433830</wp:posOffset>
            </wp:positionH>
            <wp:positionV relativeFrom="margin">
              <wp:posOffset>4351020</wp:posOffset>
            </wp:positionV>
            <wp:extent cx="5039995" cy="2015490"/>
            <wp:effectExtent l="0" t="0" r="8255" b="381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D97F55" w:rsidRPr="00580CC5">
        <w:rPr>
          <w:noProof/>
          <w:snapToGrid/>
        </w:rPr>
        <w:drawing>
          <wp:anchor distT="0" distB="0" distL="114300" distR="114300" simplePos="0" relativeHeight="251681792" behindDoc="0" locked="0" layoutInCell="1" allowOverlap="1" wp14:anchorId="411E0492" wp14:editId="5FD8CB07">
            <wp:simplePos x="0" y="0"/>
            <wp:positionH relativeFrom="column">
              <wp:posOffset>173355</wp:posOffset>
            </wp:positionH>
            <wp:positionV relativeFrom="paragraph">
              <wp:posOffset>63500</wp:posOffset>
            </wp:positionV>
            <wp:extent cx="868045" cy="1979930"/>
            <wp:effectExtent l="0" t="0" r="8255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2217" b="98030" l="9551" r="99438">
                                  <a14:foregroundMark x1="34270" y1="40640" x2="34270" y2="40640"/>
                                  <a14:foregroundMark x1="86517" y1="67980" x2="86517" y2="67980"/>
                                  <a14:foregroundMark x1="84270" y1="86453" x2="84270" y2="86453"/>
                                  <a14:foregroundMark x1="84270" y1="86453" x2="85955" y2="90148"/>
                                  <a14:foregroundMark x1="44944" y1="86700" x2="43258" y2="90394"/>
                                  <a14:foregroundMark x1="42135" y1="92365" x2="40449" y2="96305"/>
                                  <a14:foregroundMark x1="25281" y1="91133" x2="25281" y2="91133"/>
                                  <a14:foregroundMark x1="25416" y1="93596" x2="25281" y2="93842"/>
                                  <a14:foregroundMark x1="27266" y1="90237" x2="25416" y2="93596"/>
                                  <a14:foregroundMark x1="29213" y1="86700" x2="27296" y2="90182"/>
                                  <a14:foregroundMark x1="70225" y1="97291" x2="70225" y2="97291"/>
                                  <a14:foregroundMark x1="77528" y1="97291" x2="55056" y2="98030"/>
                                  <a14:foregroundMark x1="25281" y1="95320" x2="25281" y2="95320"/>
                                  <a14:foregroundMark x1="94944" y1="96305" x2="94944" y2="96305"/>
                                  <a14:foregroundMark x1="94944" y1="97291" x2="93258" y2="97537"/>
                                  <a14:foregroundMark x1="98876" y1="96552" x2="99438" y2="95813"/>
                                  <a14:foregroundMark x1="20225" y1="94089" x2="20225" y2="94089"/>
                                  <a14:foregroundMark x1="23034" y1="92365" x2="23034" y2="92365"/>
                                  <a14:foregroundMark x1="23596" y1="91626" x2="23596" y2="91626"/>
                                  <a14:foregroundMark x1="22472" y1="92118" x2="21910" y2="92611"/>
                                  <a14:foregroundMark x1="58989" y1="91379" x2="58989" y2="91379"/>
                                  <a14:foregroundMark x1="56180" y1="91379" x2="56180" y2="91379"/>
                                  <a14:foregroundMark x1="56180" y1="10345" x2="60112" y2="9852"/>
                                  <a14:backgroundMark x1="30337" y1="93596" x2="30337" y2="93596"/>
                                  <a14:backgroundMark x1="31461" y1="94828" x2="31052" y2="94469"/>
                                  <a14:backgroundMark x1="61798" y1="93103" x2="56742" y2="91872"/>
                                  <a14:backgroundMark x1="58989" y1="92611" x2="70787" y2="93596"/>
                                  <a14:backgroundMark x1="58427" y1="89901" x2="58427" y2="89901"/>
                                  <a14:backgroundMark x1="57303" y1="89901" x2="56180" y2="90394"/>
                                  <a14:backgroundMark x1="98876" y1="98768" x2="98876" y2="98768"/>
                                  <a14:backgroundMark x1="24719" y1="10345" x2="24719" y2="10345"/>
                                  <a14:backgroundMark x1="24719" y1="10345" x2="24719" y2="14039"/>
                                  <a14:backgroundMark x1="24719" y1="11576" x2="25281" y2="6897"/>
                                  <a14:backgroundMark x1="51124" y1="8128" x2="51124" y2="8128"/>
                                  <a14:backgroundMark x1="48876" y1="7635" x2="38202" y2="739"/>
                                  <a14:backgroundMark x1="35393" y1="1970" x2="24719" y2="6650"/>
                                  <a14:backgroundMark x1="28652" y1="26355" x2="32022" y2="32020"/>
                                  <a14:backgroundMark x1="34270" y1="34236" x2="34270" y2="34236"/>
                                  <a14:backgroundMark x1="34270" y1="34975" x2="30899" y2="39655"/>
                                  <a14:backgroundMark x1="32022" y1="29557" x2="28090" y2="21429"/>
                                  <a14:backgroundMark x1="26966" y1="18719" x2="28652" y2="18227"/>
                                  <a14:backgroundMark x1="30899" y1="16749" x2="30899" y2="16749"/>
                                  <a14:backgroundMark x1="23596" y1="67241" x2="27528" y2="52217"/>
                                  <a14:backgroundMark x1="30337" y1="49507" x2="33708" y2="42857"/>
                                  <a14:backgroundMark x1="34270" y1="40640" x2="34270" y2="40640"/>
                                  <a14:backgroundMark x1="32022" y1="62562" x2="32022" y2="67488"/>
                                  <a14:backgroundMark x1="30899" y1="69212" x2="25281" y2="72414"/>
                                  <a14:backgroundMark x1="35955" y1="66749" x2="35955" y2="66749"/>
                                  <a14:backgroundMark x1="37079" y1="66256" x2="36517" y2="645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77CAA9DC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21612E7E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2D339317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E153167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4F42FBFE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7AB1599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0E0356C" w14:textId="68774095" w:rsidR="00A31188" w:rsidRPr="00062FD9" w:rsidRDefault="00F2499C" w:rsidP="00062FD9">
      <w:pPr>
        <w:rPr>
          <w:rFonts w:ascii="Arial" w:hAnsi="Arial" w:cs="Arial"/>
          <w:lang w:val="es-419"/>
        </w:rPr>
      </w:pPr>
      <w:r w:rsidRPr="00F2499C">
        <w:drawing>
          <wp:anchor distT="0" distB="0" distL="114300" distR="114300" simplePos="0" relativeHeight="251685888" behindDoc="0" locked="0" layoutInCell="1" allowOverlap="1" wp14:anchorId="662D6E0F" wp14:editId="01F7EC7F">
            <wp:simplePos x="0" y="0"/>
            <wp:positionH relativeFrom="margin">
              <wp:posOffset>176530</wp:posOffset>
            </wp:positionH>
            <wp:positionV relativeFrom="margin">
              <wp:posOffset>6579870</wp:posOffset>
            </wp:positionV>
            <wp:extent cx="6657975" cy="60007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1188" w:rsidRPr="00062FD9" w:rsidSect="003D6066">
      <w:headerReference w:type="default" r:id="rId19"/>
      <w:footerReference w:type="default" r:id="rId2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3709" w14:textId="77777777" w:rsidR="00525593" w:rsidRDefault="00525593" w:rsidP="008A3980">
      <w:r>
        <w:separator/>
      </w:r>
    </w:p>
  </w:endnote>
  <w:endnote w:type="continuationSeparator" w:id="0">
    <w:p w14:paraId="1CA83EB5" w14:textId="77777777" w:rsidR="00525593" w:rsidRDefault="0052559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3F42" w14:textId="77777777" w:rsidR="00525593" w:rsidRDefault="00525593" w:rsidP="008A3980">
      <w:r>
        <w:separator/>
      </w:r>
    </w:p>
  </w:footnote>
  <w:footnote w:type="continuationSeparator" w:id="0">
    <w:p w14:paraId="5D37786B" w14:textId="77777777" w:rsidR="00525593" w:rsidRDefault="0052559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A4B96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53153"/>
    <w:rsid w:val="002752E4"/>
    <w:rsid w:val="00287D4E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B20AB"/>
    <w:rsid w:val="003B301B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25593"/>
    <w:rsid w:val="005649BA"/>
    <w:rsid w:val="00580CC5"/>
    <w:rsid w:val="005960B5"/>
    <w:rsid w:val="005B4338"/>
    <w:rsid w:val="005B5378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2151F"/>
    <w:rsid w:val="008319BA"/>
    <w:rsid w:val="00832239"/>
    <w:rsid w:val="00833DA1"/>
    <w:rsid w:val="00842E68"/>
    <w:rsid w:val="00850918"/>
    <w:rsid w:val="00884547"/>
    <w:rsid w:val="008A3980"/>
    <w:rsid w:val="008B6473"/>
    <w:rsid w:val="008D57AB"/>
    <w:rsid w:val="008F5336"/>
    <w:rsid w:val="009201D1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'VXM15-50'!$E$15:$M$15</c:f>
              <c:numCache>
                <c:formatCode>General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300</c:v>
                </c:pt>
                <c:pt idx="4" formatCode="0">
                  <c:v>400</c:v>
                </c:pt>
                <c:pt idx="5" formatCode="0">
                  <c:v>500</c:v>
                </c:pt>
                <c:pt idx="6" formatCode="0">
                  <c:v>550</c:v>
                </c:pt>
                <c:pt idx="7">
                  <c:v>600</c:v>
                </c:pt>
                <c:pt idx="8" formatCode="0">
                  <c:v>650</c:v>
                </c:pt>
              </c:numCache>
            </c:numRef>
          </c:xVal>
          <c:yVal>
            <c:numRef>
              <c:f>'VXM15-50'!$E$16:$M$16</c:f>
              <c:numCache>
                <c:formatCode>General</c:formatCode>
                <c:ptCount val="9"/>
                <c:pt idx="0">
                  <c:v>11.5</c:v>
                </c:pt>
                <c:pt idx="1">
                  <c:v>11</c:v>
                </c:pt>
                <c:pt idx="2">
                  <c:v>10.5</c:v>
                </c:pt>
                <c:pt idx="3">
                  <c:v>8.6999999999999993</c:v>
                </c:pt>
                <c:pt idx="4">
                  <c:v>7.5</c:v>
                </c:pt>
                <c:pt idx="5">
                  <c:v>5.5</c:v>
                </c:pt>
                <c:pt idx="6">
                  <c:v>4.5</c:v>
                </c:pt>
                <c:pt idx="7">
                  <c:v>3.5</c:v>
                </c:pt>
                <c:pt idx="8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33-4A2E-8DB1-19DB6E35B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2023-05-13T13:31:00Z</cp:lastPrinted>
  <dcterms:created xsi:type="dcterms:W3CDTF">2023-05-13T13:34:00Z</dcterms:created>
  <dcterms:modified xsi:type="dcterms:W3CDTF">2023-05-13T13:36:00Z</dcterms:modified>
</cp:coreProperties>
</file>