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D822BB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8</w:t>
      </w:r>
      <w:r w:rsidR="0067596E">
        <w:rPr>
          <w:b/>
          <w:color w:val="003377"/>
          <w:w w:val="110"/>
          <w:sz w:val="32"/>
          <w:szCs w:val="32"/>
        </w:rPr>
        <w:t>/</w:t>
      </w:r>
      <w:r>
        <w:rPr>
          <w:b/>
          <w:color w:val="003377"/>
          <w:w w:val="110"/>
          <w:sz w:val="32"/>
          <w:szCs w:val="32"/>
        </w:rPr>
        <w:t>7</w:t>
      </w:r>
      <w:bookmarkStart w:id="0" w:name="_GoBack"/>
      <w:bookmarkEnd w:id="0"/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F0AEB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2161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77B26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25 – 150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4E15D4" w:rsidP="0056782A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368 – 140 </w:t>
            </w:r>
            <w:r w:rsidR="002B5C6E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4E15D4" w:rsidP="00154E6B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383 </w:t>
            </w:r>
            <w:r w:rsidR="00154E6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4E15D4" w:rsidP="002B5C6E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140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B831EC" w:rsidRDefault="0008136C" w:rsidP="006748B4">
      <w:pPr>
        <w:ind w:left="708" w:hanging="708"/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p w:rsidR="00657DA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tbl>
      <w:tblPr>
        <w:tblW w:w="10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538"/>
        <w:gridCol w:w="512"/>
        <w:gridCol w:w="1001"/>
        <w:gridCol w:w="1008"/>
        <w:gridCol w:w="1008"/>
        <w:gridCol w:w="1008"/>
        <w:gridCol w:w="1008"/>
        <w:gridCol w:w="1008"/>
        <w:gridCol w:w="1008"/>
        <w:gridCol w:w="1008"/>
      </w:tblGrid>
      <w:tr w:rsidR="004E15D4" w:rsidRPr="004E15D4" w:rsidTr="004E15D4">
        <w:trPr>
          <w:trHeight w:val="273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m³/h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</w:tr>
      <w:tr w:rsidR="004E15D4" w:rsidRPr="004E15D4" w:rsidTr="004E15D4">
        <w:trPr>
          <w:trHeight w:val="273"/>
        </w:trPr>
        <w:tc>
          <w:tcPr>
            <w:tcW w:w="1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4SR6/58-S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</w:tr>
      <w:tr w:rsidR="004E15D4" w:rsidRPr="004E15D4" w:rsidTr="004E15D4">
        <w:trPr>
          <w:trHeight w:val="273"/>
        </w:trPr>
        <w:tc>
          <w:tcPr>
            <w:tcW w:w="1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15D4" w:rsidRPr="004E15D4" w:rsidRDefault="004E15D4" w:rsidP="004E15D4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383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352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327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227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4E15D4" w:rsidRPr="004E15D4" w:rsidRDefault="004E15D4" w:rsidP="004E15D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E15D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</w:t>
            </w:r>
          </w:p>
        </w:tc>
      </w:tr>
    </w:tbl>
    <w:p w:rsidR="00C06236" w:rsidRDefault="004E15D4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657DA6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7CB" w:rsidRDefault="00B777CB" w:rsidP="008A3980">
      <w:r>
        <w:separator/>
      </w:r>
    </w:p>
  </w:endnote>
  <w:endnote w:type="continuationSeparator" w:id="0">
    <w:p w:rsidR="00B777CB" w:rsidRDefault="00B777C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1CF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7CB" w:rsidRDefault="00B777CB" w:rsidP="008A3980">
      <w:r>
        <w:separator/>
      </w:r>
    </w:p>
  </w:footnote>
  <w:footnote w:type="continuationSeparator" w:id="0">
    <w:p w:rsidR="00B777CB" w:rsidRDefault="00B777C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21226"/>
    <w:rsid w:val="00022BF1"/>
    <w:rsid w:val="000446D3"/>
    <w:rsid w:val="000559F3"/>
    <w:rsid w:val="0008136C"/>
    <w:rsid w:val="00086F0D"/>
    <w:rsid w:val="000A4B96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87AAB"/>
    <w:rsid w:val="00490F9C"/>
    <w:rsid w:val="004A6C7C"/>
    <w:rsid w:val="004B6513"/>
    <w:rsid w:val="004E0612"/>
    <w:rsid w:val="004E15D4"/>
    <w:rsid w:val="004E3FA0"/>
    <w:rsid w:val="00502FCF"/>
    <w:rsid w:val="00503185"/>
    <w:rsid w:val="005102A3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6F0AEB"/>
    <w:rsid w:val="00734F61"/>
    <w:rsid w:val="00750244"/>
    <w:rsid w:val="00766CE4"/>
    <w:rsid w:val="00780CA7"/>
    <w:rsid w:val="007D5199"/>
    <w:rsid w:val="00812982"/>
    <w:rsid w:val="0081495B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777CB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FECA-8F08-46B4-AB84-A8252862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1425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2</cp:revision>
  <cp:lastPrinted>2023-05-15T18:22:00Z</cp:lastPrinted>
  <dcterms:created xsi:type="dcterms:W3CDTF">2023-05-15T18:33:00Z</dcterms:created>
  <dcterms:modified xsi:type="dcterms:W3CDTF">2023-05-15T18:33:00Z</dcterms:modified>
</cp:coreProperties>
</file>