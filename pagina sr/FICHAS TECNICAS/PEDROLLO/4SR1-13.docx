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67789" w14:textId="77777777" w:rsidR="00C06236" w:rsidRDefault="00681E99" w:rsidP="00941F63">
      <w:pPr>
        <w:pStyle w:val="TableParagraph"/>
        <w:spacing w:before="39"/>
        <w:rPr>
          <w:b/>
          <w:color w:val="003377"/>
          <w:w w:val="110"/>
          <w:sz w:val="32"/>
          <w:szCs w:val="32"/>
        </w:rPr>
      </w:pPr>
      <w:r w:rsidRPr="00681E99">
        <w:rPr>
          <w:b/>
          <w:noProof/>
          <w:color w:val="003377"/>
          <w:w w:val="110"/>
          <w:sz w:val="32"/>
          <w:szCs w:val="32"/>
          <w:lang w:val="es-BO" w:eastAsia="es-BO"/>
        </w:rPr>
        <w:drawing>
          <wp:anchor distT="0" distB="0" distL="114300" distR="114300" simplePos="0" relativeHeight="251658752" behindDoc="1" locked="0" layoutInCell="1" allowOverlap="1" wp14:anchorId="6ACD0D15" wp14:editId="577BDC48">
            <wp:simplePos x="0" y="0"/>
            <wp:positionH relativeFrom="column">
              <wp:posOffset>-3175</wp:posOffset>
            </wp:positionH>
            <wp:positionV relativeFrom="paragraph">
              <wp:posOffset>71438</wp:posOffset>
            </wp:positionV>
            <wp:extent cx="2476500" cy="590400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049951" w14:textId="2C64CE94" w:rsidR="00681E99" w:rsidRDefault="00941F63" w:rsidP="00681E99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 w:rsidRPr="00941F63">
        <w:rPr>
          <w:b/>
          <w:color w:val="003377"/>
          <w:w w:val="110"/>
          <w:sz w:val="32"/>
          <w:szCs w:val="32"/>
        </w:rPr>
        <w:t xml:space="preserve">Electrobomba </w:t>
      </w:r>
      <w:r w:rsidR="00573192">
        <w:rPr>
          <w:b/>
          <w:color w:val="003377"/>
          <w:w w:val="110"/>
          <w:sz w:val="32"/>
          <w:szCs w:val="32"/>
        </w:rPr>
        <w:t xml:space="preserve">sumergible de </w:t>
      </w:r>
      <w:r w:rsidR="00927C19">
        <w:rPr>
          <w:b/>
          <w:color w:val="003377"/>
          <w:w w:val="110"/>
          <w:sz w:val="32"/>
          <w:szCs w:val="32"/>
        </w:rPr>
        <w:t>4</w:t>
      </w:r>
      <w:r w:rsidRPr="00941F63">
        <w:rPr>
          <w:b/>
          <w:color w:val="003377"/>
          <w:w w:val="110"/>
          <w:sz w:val="32"/>
          <w:szCs w:val="32"/>
        </w:rPr>
        <w:t>”</w:t>
      </w:r>
    </w:p>
    <w:p w14:paraId="305C7C2C" w14:textId="580F66CD" w:rsidR="00387FFC" w:rsidRPr="00941F63" w:rsidRDefault="00927C19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>
        <w:rPr>
          <w:b/>
          <w:color w:val="003377"/>
          <w:w w:val="110"/>
          <w:sz w:val="32"/>
          <w:szCs w:val="32"/>
        </w:rPr>
        <w:t>4SR1/13</w:t>
      </w:r>
    </w:p>
    <w:tbl>
      <w:tblPr>
        <w:tblpPr w:leftFromText="141" w:rightFromText="141" w:vertAnchor="text" w:horzAnchor="margin" w:tblpY="31"/>
        <w:tblW w:w="104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6"/>
        <w:gridCol w:w="1559"/>
        <w:gridCol w:w="425"/>
        <w:gridCol w:w="2410"/>
        <w:gridCol w:w="2410"/>
      </w:tblGrid>
      <w:tr w:rsidR="00941F63" w14:paraId="6259636D" w14:textId="77777777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671461B9" w14:textId="77777777" w:rsidR="00941F63" w:rsidRPr="00C06236" w:rsidRDefault="00941F63" w:rsidP="00941F63">
            <w:pPr>
              <w:pStyle w:val="TableParagraph"/>
              <w:spacing w:before="39"/>
              <w:rPr>
                <w:rFonts w:ascii="Calibri" w:eastAsia="Calibri" w:hAnsi="Calibri"/>
                <w:b/>
                <w:color w:val="003377"/>
                <w:w w:val="11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Límites de utilizo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13F5E9D3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5C18018B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20000CB0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b/>
                <w:color w:val="003377"/>
                <w:w w:val="105"/>
                <w:szCs w:val="20"/>
              </w:rPr>
              <w:t>Conexiones</w:t>
            </w: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</w:tcPr>
          <w:p w14:paraId="3CF37196" w14:textId="77777777" w:rsidR="00941F63" w:rsidRDefault="00941F63" w:rsidP="00941F6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41F63" w14:paraId="29109DDF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1A4847EF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Tipología de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1FC4E8D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Aguas</w:t>
            </w:r>
            <w:r w:rsidRPr="00C06236">
              <w:rPr>
                <w:color w:val="212121"/>
                <w:spacing w:val="-6"/>
                <w:w w:val="105"/>
                <w:szCs w:val="20"/>
              </w:rPr>
              <w:t xml:space="preserve"> </w:t>
            </w:r>
            <w:r w:rsidRPr="00C06236">
              <w:rPr>
                <w:color w:val="212121"/>
                <w:w w:val="105"/>
                <w:szCs w:val="20"/>
              </w:rPr>
              <w:t>limpias</w:t>
            </w:r>
          </w:p>
        </w:tc>
        <w:tc>
          <w:tcPr>
            <w:tcW w:w="425" w:type="dxa"/>
            <w:shd w:val="clear" w:color="auto" w:fill="auto"/>
          </w:tcPr>
          <w:p w14:paraId="275E4FF1" w14:textId="77777777" w:rsidR="00941F63" w:rsidRPr="00C06236" w:rsidRDefault="00941F63" w:rsidP="00941F63">
            <w:pPr>
              <w:pStyle w:val="TableParagraph"/>
              <w:rPr>
                <w:b/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82D866C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</w:rPr>
              <w:t>Tipo de boca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58ACE14" w14:textId="77777777" w:rsidR="00941F63" w:rsidRPr="00C06236" w:rsidRDefault="00941F63" w:rsidP="00681E99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Roscada</w:t>
            </w:r>
          </w:p>
        </w:tc>
      </w:tr>
      <w:tr w:rsidR="00941F63" w14:paraId="16AF2874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7D854E39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mínima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E16D538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0 °C</w:t>
            </w:r>
          </w:p>
        </w:tc>
        <w:tc>
          <w:tcPr>
            <w:tcW w:w="425" w:type="dxa"/>
            <w:shd w:val="clear" w:color="auto" w:fill="auto"/>
          </w:tcPr>
          <w:p w14:paraId="4CFEB09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1C881D1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Boca de impulsión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4291247" w14:textId="5788BCBD" w:rsidR="00941F63" w:rsidRPr="00C06236" w:rsidRDefault="002A7384" w:rsidP="00677B26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1 ¼”</w:t>
            </w:r>
          </w:p>
        </w:tc>
      </w:tr>
      <w:tr w:rsidR="00941F63" w14:paraId="18137701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58AFAAE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máxima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63B512D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35 °C</w:t>
            </w:r>
          </w:p>
        </w:tc>
        <w:tc>
          <w:tcPr>
            <w:tcW w:w="425" w:type="dxa"/>
            <w:shd w:val="clear" w:color="auto" w:fill="auto"/>
          </w:tcPr>
          <w:p w14:paraId="0CA62A94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2060"/>
            </w:tcBorders>
            <w:shd w:val="clear" w:color="auto" w:fill="auto"/>
            <w:vAlign w:val="center"/>
          </w:tcPr>
          <w:p w14:paraId="5DBC3393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Dimensiones</w:t>
            </w:r>
          </w:p>
        </w:tc>
      </w:tr>
      <w:tr w:rsidR="00941F63" w14:paraId="119874BB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3DC92AB8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Máximo contenido de sólidos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978A803" w14:textId="11874E9B" w:rsidR="00941F63" w:rsidRPr="00C06236" w:rsidRDefault="00DD7B1A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>
              <w:rPr>
                <w:color w:val="212121"/>
                <w:w w:val="105"/>
                <w:szCs w:val="20"/>
              </w:rPr>
              <w:t>1</w:t>
            </w:r>
            <w:r w:rsidR="002A7384">
              <w:rPr>
                <w:color w:val="212121"/>
                <w:w w:val="105"/>
                <w:szCs w:val="20"/>
              </w:rPr>
              <w:t>5</w:t>
            </w:r>
            <w:r w:rsidR="00941F63" w:rsidRPr="00C06236">
              <w:rPr>
                <w:color w:val="212121"/>
                <w:w w:val="105"/>
                <w:szCs w:val="20"/>
              </w:rPr>
              <w:t>0 g/m</w:t>
            </w:r>
            <w:r w:rsidR="00941F63" w:rsidRPr="00C06236">
              <w:rPr>
                <w:color w:val="212121"/>
                <w:w w:val="105"/>
                <w:szCs w:val="20"/>
                <w:vertAlign w:val="superscript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14:paraId="54D26CC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27A31702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Cuerpo bomba</w:t>
            </w: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36B67AF9" w14:textId="542B003C" w:rsidR="00941F63" w:rsidRPr="00C06236" w:rsidRDefault="002A7384" w:rsidP="00DD7B1A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98</w:t>
            </w:r>
            <w:r w:rsidR="00DD7B1A">
              <w:rPr>
                <w:color w:val="212121"/>
                <w:w w:val="105"/>
              </w:rPr>
              <w:t xml:space="preserve"> mm</w:t>
            </w:r>
          </w:p>
        </w:tc>
      </w:tr>
      <w:tr w:rsidR="00941F63" w14:paraId="4B4785F5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20C2EE58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713E7996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14:paraId="04CB649C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09DF648E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Tamaño de la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A2151AF" w14:textId="192BC328" w:rsidR="00941F63" w:rsidRPr="00C06236" w:rsidRDefault="002A7384" w:rsidP="00620740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 xml:space="preserve">403 </w:t>
            </w:r>
            <w:r w:rsidR="00941F63" w:rsidRPr="00C06236">
              <w:rPr>
                <w:color w:val="212121"/>
                <w:w w:val="105"/>
              </w:rPr>
              <w:t>mm</w:t>
            </w:r>
          </w:p>
        </w:tc>
      </w:tr>
      <w:tr w:rsidR="00941F63" w14:paraId="307CC608" w14:textId="77777777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11EAEA9D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Datos de placa Bomba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7C373E02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E52BCAC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771D0CB0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Ejecución y normas de seguridad</w:t>
            </w:r>
          </w:p>
        </w:tc>
      </w:tr>
      <w:tr w:rsidR="00941F63" w14:paraId="5CF268F2" w14:textId="77777777" w:rsidTr="00681E99">
        <w:trPr>
          <w:trHeight w:val="283"/>
        </w:trPr>
        <w:tc>
          <w:tcPr>
            <w:tcW w:w="3686" w:type="dxa"/>
            <w:tcBorders>
              <w:top w:val="single" w:sz="18" w:space="0" w:color="003377"/>
            </w:tcBorders>
            <w:shd w:val="clear" w:color="auto" w:fill="auto"/>
          </w:tcPr>
          <w:p w14:paraId="3DC5F1C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Caudal</w:t>
            </w:r>
          </w:p>
        </w:tc>
        <w:tc>
          <w:tcPr>
            <w:tcW w:w="1559" w:type="dxa"/>
            <w:tcBorders>
              <w:top w:val="single" w:sz="18" w:space="0" w:color="003377"/>
            </w:tcBorders>
            <w:shd w:val="clear" w:color="auto" w:fill="auto"/>
          </w:tcPr>
          <w:p w14:paraId="6DD85293" w14:textId="4CE160C6" w:rsidR="00941F63" w:rsidRPr="00C06236" w:rsidRDefault="002A7384" w:rsidP="0043798C">
            <w:pPr>
              <w:pStyle w:val="TableParagraph"/>
              <w:rPr>
                <w:szCs w:val="20"/>
              </w:rPr>
            </w:pPr>
            <w:r>
              <w:rPr>
                <w:szCs w:val="20"/>
              </w:rPr>
              <w:t>5</w:t>
            </w:r>
            <w:r w:rsidR="00066169">
              <w:rPr>
                <w:szCs w:val="20"/>
              </w:rPr>
              <w:t xml:space="preserve"> </w:t>
            </w:r>
            <w:r w:rsidR="00677B26">
              <w:rPr>
                <w:szCs w:val="20"/>
              </w:rPr>
              <w:t xml:space="preserve">– </w:t>
            </w:r>
            <w:r>
              <w:rPr>
                <w:szCs w:val="20"/>
              </w:rPr>
              <w:t>30</w:t>
            </w:r>
            <w:r w:rsidR="00677B26">
              <w:rPr>
                <w:szCs w:val="20"/>
              </w:rPr>
              <w:t xml:space="preserve"> l/min</w:t>
            </w:r>
          </w:p>
        </w:tc>
        <w:tc>
          <w:tcPr>
            <w:tcW w:w="425" w:type="dxa"/>
            <w:shd w:val="clear" w:color="auto" w:fill="auto"/>
          </w:tcPr>
          <w:p w14:paraId="1EE4CCF6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14:paraId="4A97C113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60335-1</w:t>
            </w: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14:paraId="3AD6C939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60335-1</w:t>
            </w:r>
          </w:p>
        </w:tc>
      </w:tr>
      <w:tr w:rsidR="00941F63" w14:paraId="4259F5A1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5AB0F291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</w:t>
            </w:r>
          </w:p>
        </w:tc>
        <w:tc>
          <w:tcPr>
            <w:tcW w:w="1559" w:type="dxa"/>
            <w:shd w:val="clear" w:color="auto" w:fill="auto"/>
          </w:tcPr>
          <w:p w14:paraId="515678AB" w14:textId="5B40CB7D" w:rsidR="00941F63" w:rsidRPr="00C06236" w:rsidRDefault="002A7384" w:rsidP="000E2113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70</w:t>
            </w:r>
            <w:r w:rsidR="001A1ABB">
              <w:rPr>
                <w:szCs w:val="20"/>
              </w:rPr>
              <w:t xml:space="preserve"> – </w:t>
            </w:r>
            <w:r>
              <w:rPr>
                <w:szCs w:val="20"/>
              </w:rPr>
              <w:t>21.5</w:t>
            </w:r>
            <w:r w:rsidR="001A1ABB">
              <w:rPr>
                <w:szCs w:val="20"/>
              </w:rPr>
              <w:t xml:space="preserve"> m</w:t>
            </w:r>
          </w:p>
        </w:tc>
        <w:tc>
          <w:tcPr>
            <w:tcW w:w="425" w:type="dxa"/>
            <w:shd w:val="clear" w:color="auto" w:fill="auto"/>
          </w:tcPr>
          <w:p w14:paraId="7D6029B5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D2D130A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61-150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540646F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60034-1</w:t>
            </w:r>
          </w:p>
        </w:tc>
      </w:tr>
      <w:tr w:rsidR="00941F63" w14:paraId="6A7A0C8E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1030EC58" w14:textId="77777777" w:rsidR="00941F63" w:rsidRPr="00C06236" w:rsidRDefault="00941F63" w:rsidP="00941F63">
            <w:pPr>
              <w:pStyle w:val="TableParagraph"/>
              <w:spacing w:before="33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Max</w:t>
            </w:r>
          </w:p>
        </w:tc>
        <w:tc>
          <w:tcPr>
            <w:tcW w:w="1559" w:type="dxa"/>
            <w:shd w:val="clear" w:color="auto" w:fill="auto"/>
          </w:tcPr>
          <w:p w14:paraId="3FE7B10E" w14:textId="66DA1E2B" w:rsidR="00941F63" w:rsidRPr="00C06236" w:rsidRDefault="002A7384" w:rsidP="00F82D66">
            <w:pPr>
              <w:pStyle w:val="TableParagraph"/>
              <w:spacing w:before="33"/>
              <w:rPr>
                <w:szCs w:val="20"/>
              </w:rPr>
            </w:pPr>
            <w:r>
              <w:rPr>
                <w:szCs w:val="20"/>
              </w:rPr>
              <w:t>75</w:t>
            </w:r>
            <w:r w:rsidR="006D1827">
              <w:rPr>
                <w:szCs w:val="20"/>
              </w:rPr>
              <w:t xml:space="preserve"> </w:t>
            </w:r>
            <w:r w:rsidR="001A1ABB">
              <w:rPr>
                <w:szCs w:val="20"/>
              </w:rPr>
              <w:t>m</w:t>
            </w:r>
          </w:p>
        </w:tc>
        <w:tc>
          <w:tcPr>
            <w:tcW w:w="425" w:type="dxa"/>
            <w:shd w:val="clear" w:color="auto" w:fill="auto"/>
          </w:tcPr>
          <w:p w14:paraId="36802BB2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E191BAF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60034-1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448087A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2-3</w:t>
            </w:r>
          </w:p>
        </w:tc>
      </w:tr>
      <w:tr w:rsidR="00941F63" w14:paraId="6D73D60A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6740946D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Min</w:t>
            </w:r>
          </w:p>
        </w:tc>
        <w:tc>
          <w:tcPr>
            <w:tcW w:w="1559" w:type="dxa"/>
            <w:shd w:val="clear" w:color="auto" w:fill="auto"/>
          </w:tcPr>
          <w:p w14:paraId="338B0891" w14:textId="3F47F373" w:rsidR="00941F63" w:rsidRPr="00C06236" w:rsidRDefault="002A7384" w:rsidP="001A1ABB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21.5</w:t>
            </w:r>
            <w:r w:rsidR="001A1ABB">
              <w:rPr>
                <w:szCs w:val="20"/>
              </w:rPr>
              <w:t xml:space="preserve"> m</w:t>
            </w:r>
          </w:p>
        </w:tc>
        <w:tc>
          <w:tcPr>
            <w:tcW w:w="425" w:type="dxa"/>
            <w:shd w:val="clear" w:color="auto" w:fill="auto"/>
          </w:tcPr>
          <w:p w14:paraId="77D47CE3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14:paraId="2DC804FB" w14:textId="77777777" w:rsidR="00941F63" w:rsidRPr="00C06236" w:rsidRDefault="00941F63" w:rsidP="00173616">
            <w:pPr>
              <w:pStyle w:val="TableParagraph"/>
              <w:spacing w:before="61"/>
              <w:rPr>
                <w:color w:val="212121"/>
                <w:w w:val="105"/>
              </w:rPr>
            </w:pPr>
          </w:p>
        </w:tc>
      </w:tr>
      <w:tr w:rsidR="00941F63" w14:paraId="5BCA3F31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0FE73B11" w14:textId="6F8A6BFE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34D1B15A" w14:textId="1AA6894D" w:rsidR="00941F63" w:rsidRPr="00C06236" w:rsidRDefault="00941F63" w:rsidP="00941F63">
            <w:pPr>
              <w:pStyle w:val="TableParagraph"/>
              <w:spacing w:before="17"/>
              <w:rPr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14:paraId="6B8D89AF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2FE7DD0F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D18643C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14:paraId="787543E1" w14:textId="77777777" w:rsidTr="00681E99">
        <w:trPr>
          <w:trHeight w:val="283"/>
        </w:trPr>
        <w:tc>
          <w:tcPr>
            <w:tcW w:w="3686" w:type="dxa"/>
            <w:tcBorders>
              <w:bottom w:val="single" w:sz="18" w:space="0" w:color="002060"/>
            </w:tcBorders>
            <w:shd w:val="clear" w:color="auto" w:fill="auto"/>
          </w:tcPr>
          <w:p w14:paraId="78E71C21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Materiales</w:t>
            </w:r>
          </w:p>
        </w:tc>
        <w:tc>
          <w:tcPr>
            <w:tcW w:w="1559" w:type="dxa"/>
            <w:tcBorders>
              <w:bottom w:val="single" w:sz="18" w:space="0" w:color="002060"/>
            </w:tcBorders>
            <w:shd w:val="clear" w:color="auto" w:fill="auto"/>
          </w:tcPr>
          <w:p w14:paraId="552F1C51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425" w:type="dxa"/>
            <w:tcBorders>
              <w:bottom w:val="single" w:sz="18" w:space="0" w:color="002060"/>
            </w:tcBorders>
            <w:shd w:val="clear" w:color="auto" w:fill="auto"/>
          </w:tcPr>
          <w:p w14:paraId="0B5E32DC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2060"/>
            </w:tcBorders>
            <w:shd w:val="clear" w:color="auto" w:fill="auto"/>
            <w:vAlign w:val="center"/>
          </w:tcPr>
          <w:p w14:paraId="37D1D6D2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082B1946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14:paraId="53826C08" w14:textId="77777777" w:rsidTr="00C06236">
        <w:trPr>
          <w:trHeight w:val="283"/>
        </w:trPr>
        <w:tc>
          <w:tcPr>
            <w:tcW w:w="3686" w:type="dxa"/>
            <w:tcBorders>
              <w:top w:val="single" w:sz="18" w:space="0" w:color="002060"/>
            </w:tcBorders>
            <w:shd w:val="clear" w:color="auto" w:fill="auto"/>
          </w:tcPr>
          <w:p w14:paraId="45BA0A72" w14:textId="13E4542D"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1</w:t>
            </w:r>
            <w:r w:rsidR="00F40331">
              <w:rPr>
                <w:b/>
                <w:color w:val="212121"/>
                <w:w w:val="105"/>
                <w:szCs w:val="20"/>
              </w:rPr>
              <w:t xml:space="preserve"> </w:t>
            </w:r>
            <w:r w:rsidR="00F40331" w:rsidRPr="00C06236">
              <w:rPr>
                <w:b/>
                <w:color w:val="212121"/>
                <w:w w:val="105"/>
                <w:szCs w:val="20"/>
              </w:rPr>
              <w:t>CUERPO DE IMPULSIÓN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0D2F8D0F" w14:textId="17F98A99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 w:val="restart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74434386" w14:textId="3FBC83A7" w:rsidR="00941F63" w:rsidRDefault="00F40331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  <w:r w:rsidRPr="00F40331">
              <w:rPr>
                <w:color w:val="212121"/>
                <w:sz w:val="14"/>
              </w:rPr>
              <w:drawing>
                <wp:anchor distT="0" distB="0" distL="114300" distR="114300" simplePos="0" relativeHeight="251659776" behindDoc="1" locked="0" layoutInCell="1" allowOverlap="1" wp14:anchorId="3E1374E3" wp14:editId="2B16B1E8">
                  <wp:simplePos x="0" y="0"/>
                  <wp:positionH relativeFrom="column">
                    <wp:posOffset>183515</wp:posOffset>
                  </wp:positionH>
                  <wp:positionV relativeFrom="paragraph">
                    <wp:posOffset>10795</wp:posOffset>
                  </wp:positionV>
                  <wp:extent cx="1260475" cy="2267585"/>
                  <wp:effectExtent l="0" t="0" r="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1996" b="96896" l="7570" r="90438">
                                        <a14:foregroundMark x1="11952" y1="6652" x2="11952" y2="6652"/>
                                        <a14:foregroundMark x1="10359" y1="5987" x2="11155" y2="96896"/>
                                        <a14:foregroundMark x1="7968" y1="7761" x2="7570" y2="92018"/>
                                        <a14:foregroundMark x1="7570" y1="1996" x2="72908" y2="7761"/>
                                        <a14:foregroundMark x1="82072" y1="3104" x2="88845" y2="31707"/>
                                        <a14:foregroundMark x1="88845" y1="31707" x2="89243" y2="4878"/>
                                        <a14:foregroundMark x1="89243" y1="4878" x2="86853" y2="74945"/>
                                        <a14:foregroundMark x1="86853" y1="74945" x2="90438" y2="23947"/>
                                        <a14:foregroundMark x1="49004" y1="34368" x2="47809" y2="63858"/>
                                        <a14:foregroundMark x1="36653" y1="86253" x2="39442" y2="8181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475" cy="2267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41F63" w14:paraId="75044F38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4D774E97" w14:textId="15CA4E5D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2 VÁLVULA DE RETENCIÓN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50ECEF8" w14:textId="797C4E5E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5426F14F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3CA0713A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41600A49" w14:textId="728CD320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3 SOPORTE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1C775E93" w14:textId="325AF933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2A73EEE4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206C20AF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72249416" w14:textId="345B3DE5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4 RODETE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0051FDEB" w14:textId="0EB3EEC2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Lexan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6486BF77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14D4815B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F2EA360" w14:textId="5FEEBEF1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5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6B3E96DA" w14:textId="764D89F6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Noryl FE1520PW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5B2E287F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58A8E4ED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37734525" w14:textId="3067B510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6 CAJA PORTA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5C30620C" w14:textId="4021E4CF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472E5CBF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102E6B94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2633442" w14:textId="6CD5B5C0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7 EJE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12D8B1DA" w14:textId="05D77CBC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1E2BC4ED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076246B7" w14:textId="77777777" w:rsidTr="00F40331">
        <w:trPr>
          <w:trHeight w:val="283"/>
        </w:trPr>
        <w:tc>
          <w:tcPr>
            <w:tcW w:w="3686" w:type="dxa"/>
            <w:shd w:val="clear" w:color="auto" w:fill="auto"/>
            <w:vAlign w:val="center"/>
          </w:tcPr>
          <w:p w14:paraId="5FE1B813" w14:textId="60587723" w:rsidR="00941F63" w:rsidRPr="00C06236" w:rsidRDefault="00F40331" w:rsidP="00F40331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8 RODAMIENTOS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15F8A4A" w14:textId="627E16CA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Parte fija en tecnopolímero especial y parte rotatoria en acero inoxidable AISI 316 revestida de óxido de cromo para resistir a la arena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79492D78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7C67C426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03F802B" w14:textId="6E9394CD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9 CASQUILLO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F24D978" w14:textId="67E34772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316L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43B7C75B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26D1FB06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33DCDAB2" w14:textId="3B38E755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10 FILTRO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3ABE9FED" w14:textId="07CB470E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</w:t>
            </w:r>
            <w:r w:rsidR="00927C19">
              <w:rPr>
                <w:color w:val="212121"/>
                <w:szCs w:val="20"/>
              </w:rPr>
              <w:t xml:space="preserve">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3E0A28F4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52CAAA2E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097DB9C" w14:textId="6B2EFDF3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11 PROTECTOR DE CABLE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3CD0E5FC" w14:textId="4F92E891" w:rsidR="00941F63" w:rsidRPr="00C06236" w:rsidRDefault="00927C19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3513C71E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</w:tbl>
    <w:p w14:paraId="43EF9036" w14:textId="77777777" w:rsidR="00E6795C" w:rsidRPr="00E6795C" w:rsidRDefault="00E6795C" w:rsidP="00E6795C">
      <w:pPr>
        <w:rPr>
          <w:lang w:eastAsia="en-US"/>
        </w:rPr>
      </w:pPr>
    </w:p>
    <w:p w14:paraId="587C37DD" w14:textId="77777777" w:rsidR="00E6795C" w:rsidRPr="00E6795C" w:rsidRDefault="00E6795C" w:rsidP="00E6795C">
      <w:pPr>
        <w:rPr>
          <w:lang w:eastAsia="en-US"/>
        </w:rPr>
      </w:pPr>
    </w:p>
    <w:p w14:paraId="307807BB" w14:textId="77777777" w:rsidR="00E6795C" w:rsidRPr="00E6795C" w:rsidRDefault="00E6795C" w:rsidP="00E6795C">
      <w:pPr>
        <w:rPr>
          <w:lang w:eastAsia="en-US"/>
        </w:rPr>
      </w:pPr>
    </w:p>
    <w:p w14:paraId="07CD60BC" w14:textId="77777777" w:rsidR="00E6795C" w:rsidRPr="00E6795C" w:rsidRDefault="00E6795C" w:rsidP="00E6795C">
      <w:pPr>
        <w:rPr>
          <w:lang w:eastAsia="en-US"/>
        </w:rPr>
      </w:pPr>
    </w:p>
    <w:p w14:paraId="6D04D0EE" w14:textId="77777777" w:rsidR="00E6795C" w:rsidRPr="00E6795C" w:rsidRDefault="00E6795C" w:rsidP="00E6795C">
      <w:pPr>
        <w:rPr>
          <w:lang w:eastAsia="en-US"/>
        </w:rPr>
      </w:pPr>
    </w:p>
    <w:p w14:paraId="6CD022FC" w14:textId="77777777" w:rsidR="00E6795C" w:rsidRPr="00E6795C" w:rsidRDefault="00E6795C" w:rsidP="00E6795C">
      <w:pPr>
        <w:rPr>
          <w:lang w:eastAsia="en-US"/>
        </w:rPr>
      </w:pPr>
    </w:p>
    <w:p w14:paraId="07DB0660" w14:textId="77777777" w:rsidR="00E6795C" w:rsidRPr="00E6795C" w:rsidRDefault="00E6795C" w:rsidP="00E6795C">
      <w:pPr>
        <w:rPr>
          <w:lang w:eastAsia="en-US"/>
        </w:rPr>
      </w:pPr>
    </w:p>
    <w:p w14:paraId="789048D8" w14:textId="77777777" w:rsidR="00E6795C" w:rsidRPr="00E6795C" w:rsidRDefault="00E6795C" w:rsidP="00E6795C">
      <w:pPr>
        <w:rPr>
          <w:lang w:eastAsia="en-US"/>
        </w:rPr>
      </w:pPr>
    </w:p>
    <w:p w14:paraId="52477A9B" w14:textId="77777777" w:rsidR="00E6795C" w:rsidRPr="00E6795C" w:rsidRDefault="00E6795C" w:rsidP="00E6795C">
      <w:pPr>
        <w:rPr>
          <w:lang w:eastAsia="en-US"/>
        </w:rPr>
      </w:pPr>
    </w:p>
    <w:p w14:paraId="1B377B21" w14:textId="77777777" w:rsidR="00E6795C" w:rsidRPr="00E6795C" w:rsidRDefault="00E6795C" w:rsidP="00E6795C">
      <w:pPr>
        <w:rPr>
          <w:lang w:eastAsia="en-US"/>
        </w:rPr>
      </w:pPr>
    </w:p>
    <w:p w14:paraId="3A7B6D44" w14:textId="77777777" w:rsidR="00E6795C" w:rsidRPr="00E6795C" w:rsidRDefault="00E6795C" w:rsidP="00E6795C">
      <w:pPr>
        <w:rPr>
          <w:lang w:eastAsia="en-US"/>
        </w:rPr>
      </w:pPr>
    </w:p>
    <w:p w14:paraId="2C1BA019" w14:textId="77777777" w:rsidR="00E6795C" w:rsidRPr="00E6795C" w:rsidRDefault="00E6795C" w:rsidP="00E6795C">
      <w:pPr>
        <w:rPr>
          <w:lang w:eastAsia="en-US"/>
        </w:rPr>
      </w:pPr>
    </w:p>
    <w:p w14:paraId="3AD9A31E" w14:textId="77777777" w:rsidR="00E6795C" w:rsidRPr="00E6795C" w:rsidRDefault="00E6795C" w:rsidP="00E6795C">
      <w:pPr>
        <w:rPr>
          <w:lang w:eastAsia="en-US"/>
        </w:rPr>
      </w:pPr>
    </w:p>
    <w:p w14:paraId="4A538D0A" w14:textId="77777777" w:rsidR="00E6795C" w:rsidRPr="00E6795C" w:rsidRDefault="00E6795C" w:rsidP="00E6795C">
      <w:pPr>
        <w:rPr>
          <w:lang w:eastAsia="en-US"/>
        </w:rPr>
      </w:pPr>
    </w:p>
    <w:p w14:paraId="02569BFE" w14:textId="77777777" w:rsidR="00E6795C" w:rsidRPr="00E6795C" w:rsidRDefault="00E6795C" w:rsidP="00E6795C">
      <w:pPr>
        <w:rPr>
          <w:lang w:eastAsia="en-US"/>
        </w:rPr>
      </w:pPr>
    </w:p>
    <w:p w14:paraId="4FAB0D34" w14:textId="77777777" w:rsidR="00E6795C" w:rsidRPr="00E6795C" w:rsidRDefault="00E6795C" w:rsidP="00E6795C">
      <w:pPr>
        <w:rPr>
          <w:lang w:eastAsia="en-US"/>
        </w:rPr>
      </w:pPr>
    </w:p>
    <w:p w14:paraId="70266AFE" w14:textId="77777777" w:rsidR="00E6795C" w:rsidRPr="00E6795C" w:rsidRDefault="00E6795C" w:rsidP="00E6795C">
      <w:pPr>
        <w:rPr>
          <w:lang w:eastAsia="en-US"/>
        </w:rPr>
      </w:pPr>
    </w:p>
    <w:p w14:paraId="0CE380B9" w14:textId="77777777" w:rsidR="00E6795C" w:rsidRPr="00E6795C" w:rsidRDefault="00E6795C" w:rsidP="00E6795C">
      <w:pPr>
        <w:rPr>
          <w:lang w:eastAsia="en-US"/>
        </w:rPr>
      </w:pPr>
    </w:p>
    <w:p w14:paraId="0ECDE2CC" w14:textId="77777777" w:rsidR="00E6795C" w:rsidRPr="00E6795C" w:rsidRDefault="00E6795C" w:rsidP="00E6795C">
      <w:pPr>
        <w:rPr>
          <w:lang w:eastAsia="en-US"/>
        </w:rPr>
      </w:pPr>
    </w:p>
    <w:p w14:paraId="0B825852" w14:textId="77777777" w:rsidR="00E6795C" w:rsidRPr="00E6795C" w:rsidRDefault="00E6795C" w:rsidP="00E6795C">
      <w:pPr>
        <w:rPr>
          <w:lang w:eastAsia="en-US"/>
        </w:rPr>
      </w:pPr>
    </w:p>
    <w:p w14:paraId="2282FBB6" w14:textId="77777777" w:rsidR="00E6795C" w:rsidRPr="00E6795C" w:rsidRDefault="00E6795C" w:rsidP="00E6795C">
      <w:pPr>
        <w:rPr>
          <w:lang w:eastAsia="en-US"/>
        </w:rPr>
      </w:pPr>
    </w:p>
    <w:p w14:paraId="15FF3841" w14:textId="77777777" w:rsidR="00E6795C" w:rsidRPr="00E6795C" w:rsidRDefault="00E6795C" w:rsidP="00E6795C">
      <w:pPr>
        <w:rPr>
          <w:lang w:eastAsia="en-US"/>
        </w:rPr>
      </w:pPr>
    </w:p>
    <w:p w14:paraId="7B1DE5DC" w14:textId="77777777" w:rsidR="00E6795C" w:rsidRPr="00E6795C" w:rsidRDefault="00E6795C" w:rsidP="00E6795C">
      <w:pPr>
        <w:rPr>
          <w:lang w:eastAsia="en-US"/>
        </w:rPr>
      </w:pPr>
    </w:p>
    <w:p w14:paraId="4508175E" w14:textId="77777777" w:rsidR="00E6795C" w:rsidRPr="00E6795C" w:rsidRDefault="00E6795C" w:rsidP="00E6795C">
      <w:pPr>
        <w:rPr>
          <w:lang w:eastAsia="en-US"/>
        </w:rPr>
      </w:pPr>
    </w:p>
    <w:p w14:paraId="62754118" w14:textId="77777777" w:rsidR="00E6795C" w:rsidRPr="00E6795C" w:rsidRDefault="00E6795C" w:rsidP="00E6795C">
      <w:pPr>
        <w:rPr>
          <w:lang w:eastAsia="en-US"/>
        </w:rPr>
      </w:pPr>
    </w:p>
    <w:p w14:paraId="474F2EA7" w14:textId="77777777" w:rsidR="00E6795C" w:rsidRPr="00E6795C" w:rsidRDefault="00E6795C" w:rsidP="00E6795C">
      <w:pPr>
        <w:rPr>
          <w:lang w:eastAsia="en-US"/>
        </w:rPr>
      </w:pPr>
    </w:p>
    <w:p w14:paraId="43BD9CF3" w14:textId="77777777" w:rsidR="00E6795C" w:rsidRPr="00E6795C" w:rsidRDefault="00E6795C" w:rsidP="00E6795C">
      <w:pPr>
        <w:rPr>
          <w:lang w:eastAsia="en-US"/>
        </w:rPr>
      </w:pPr>
    </w:p>
    <w:p w14:paraId="5C3AFFC6" w14:textId="77777777" w:rsidR="00E6795C" w:rsidRPr="00E6795C" w:rsidRDefault="00E6795C" w:rsidP="00E6795C">
      <w:pPr>
        <w:rPr>
          <w:lang w:eastAsia="en-US"/>
        </w:rPr>
      </w:pPr>
    </w:p>
    <w:p w14:paraId="5E73458A" w14:textId="77777777" w:rsidR="00E6795C" w:rsidRPr="00E6795C" w:rsidRDefault="00E6795C" w:rsidP="00E6795C">
      <w:pPr>
        <w:rPr>
          <w:lang w:eastAsia="en-US"/>
        </w:rPr>
      </w:pPr>
    </w:p>
    <w:p w14:paraId="073FAD95" w14:textId="77777777" w:rsidR="00E6795C" w:rsidRPr="00E6795C" w:rsidRDefault="00E6795C" w:rsidP="00E6795C">
      <w:pPr>
        <w:rPr>
          <w:lang w:eastAsia="en-US"/>
        </w:rPr>
      </w:pPr>
    </w:p>
    <w:p w14:paraId="30F2D691" w14:textId="77777777" w:rsidR="00E6795C" w:rsidRPr="00E6795C" w:rsidRDefault="00E6795C" w:rsidP="00E6795C">
      <w:pPr>
        <w:rPr>
          <w:lang w:eastAsia="en-US"/>
        </w:rPr>
      </w:pPr>
    </w:p>
    <w:p w14:paraId="6F1E3D4F" w14:textId="77777777" w:rsidR="00E6795C" w:rsidRPr="00E6795C" w:rsidRDefault="00E6795C" w:rsidP="00E6795C">
      <w:pPr>
        <w:rPr>
          <w:lang w:eastAsia="en-US"/>
        </w:rPr>
      </w:pPr>
    </w:p>
    <w:p w14:paraId="7622E839" w14:textId="77777777" w:rsidR="00E6795C" w:rsidRDefault="00E6795C" w:rsidP="00E6795C">
      <w:pPr>
        <w:rPr>
          <w:rFonts w:ascii="Arial" w:eastAsia="Arial" w:hAnsi="Arial" w:cs="Arial"/>
          <w:b/>
          <w:snapToGrid/>
          <w:color w:val="003377"/>
          <w:w w:val="110"/>
          <w:sz w:val="32"/>
          <w:szCs w:val="32"/>
          <w:lang w:eastAsia="en-US"/>
        </w:rPr>
      </w:pPr>
    </w:p>
    <w:p w14:paraId="3433BB88" w14:textId="77777777" w:rsidR="00E6795C" w:rsidRDefault="00E6795C" w:rsidP="00E6795C">
      <w:pPr>
        <w:rPr>
          <w:noProof/>
          <w:snapToGrid/>
          <w:lang w:val="es-BO" w:eastAsia="es-BO"/>
        </w:rPr>
      </w:pPr>
    </w:p>
    <w:p w14:paraId="0D9C3323" w14:textId="77777777" w:rsidR="002A7384" w:rsidRDefault="002A7384" w:rsidP="00E6795C">
      <w:pPr>
        <w:rPr>
          <w:b/>
          <w:color w:val="003377"/>
          <w:w w:val="110"/>
          <w:sz w:val="28"/>
          <w:u w:val="thick"/>
        </w:rPr>
      </w:pPr>
    </w:p>
    <w:p w14:paraId="26BF3645" w14:textId="77777777" w:rsidR="002A7384" w:rsidRDefault="002A7384" w:rsidP="00E6795C">
      <w:pPr>
        <w:rPr>
          <w:b/>
          <w:color w:val="003377"/>
          <w:w w:val="110"/>
          <w:sz w:val="28"/>
          <w:u w:val="thick"/>
        </w:rPr>
      </w:pPr>
    </w:p>
    <w:p w14:paraId="3FAE2EBE" w14:textId="1091C578" w:rsidR="00C06236" w:rsidRDefault="003B0E9B" w:rsidP="00E6795C">
      <w:pPr>
        <w:rPr>
          <w:b/>
          <w:color w:val="003377"/>
          <w:w w:val="110"/>
          <w:sz w:val="28"/>
          <w:u w:val="thick"/>
        </w:rPr>
      </w:pPr>
      <w:r w:rsidRPr="001E618D">
        <w:rPr>
          <w:b/>
          <w:color w:val="003377"/>
          <w:w w:val="110"/>
          <w:sz w:val="28"/>
          <w:u w:val="thick"/>
        </w:rPr>
        <w:t>Prestación</w:t>
      </w:r>
    </w:p>
    <w:p w14:paraId="43513C40" w14:textId="77777777" w:rsidR="002A7384" w:rsidRPr="001E618D" w:rsidRDefault="002A7384" w:rsidP="00E6795C">
      <w:pPr>
        <w:rPr>
          <w:noProof/>
          <w:snapToGrid/>
          <w:sz w:val="24"/>
          <w:u w:val="thick"/>
          <w:lang w:val="es-BO" w:eastAsia="es-BO"/>
        </w:rPr>
      </w:pPr>
    </w:p>
    <w:tbl>
      <w:tblPr>
        <w:tblW w:w="104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0"/>
        <w:gridCol w:w="785"/>
        <w:gridCol w:w="577"/>
        <w:gridCol w:w="1040"/>
        <w:gridCol w:w="941"/>
        <w:gridCol w:w="941"/>
        <w:gridCol w:w="941"/>
        <w:gridCol w:w="941"/>
        <w:gridCol w:w="941"/>
        <w:gridCol w:w="941"/>
        <w:gridCol w:w="941"/>
      </w:tblGrid>
      <w:tr w:rsidR="002A7384" w:rsidRPr="002A7384" w14:paraId="3EA536E1" w14:textId="77777777" w:rsidTr="002A7384">
        <w:trPr>
          <w:trHeight w:val="306"/>
        </w:trPr>
        <w:tc>
          <w:tcPr>
            <w:tcW w:w="28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CAB545" w14:textId="77777777" w:rsidR="002A7384" w:rsidRPr="002A7384" w:rsidRDefault="002A7384" w:rsidP="002A738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2A7384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MODELO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8C360" w14:textId="77777777" w:rsidR="002A7384" w:rsidRPr="002A7384" w:rsidRDefault="002A7384" w:rsidP="002A7384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2A7384">
              <w:rPr>
                <w:rFonts w:ascii="Arial" w:hAnsi="Arial" w:cs="Arial"/>
                <w:snapToGrid/>
                <w:color w:val="000000"/>
                <w:lang w:val="es-419" w:eastAsia="es-419"/>
              </w:rPr>
              <w:t>m³/h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C1344" w14:textId="77777777" w:rsidR="002A7384" w:rsidRPr="002A7384" w:rsidRDefault="002A7384" w:rsidP="002A7384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2A7384">
              <w:rPr>
                <w:rFonts w:ascii="Arial" w:hAnsi="Arial" w:cs="Arial"/>
                <w:snapToGrid/>
                <w:color w:val="000000"/>
                <w:lang w:val="es-419" w:eastAsia="es-419"/>
              </w:rPr>
              <w:t>0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BE5ED" w14:textId="77777777" w:rsidR="002A7384" w:rsidRPr="002A7384" w:rsidRDefault="002A7384" w:rsidP="002A7384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2A7384">
              <w:rPr>
                <w:rFonts w:ascii="Arial" w:hAnsi="Arial" w:cs="Arial"/>
                <w:snapToGrid/>
                <w:color w:val="000000"/>
                <w:lang w:val="es-419" w:eastAsia="es-419"/>
              </w:rPr>
              <w:t>0.3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0A737" w14:textId="77777777" w:rsidR="002A7384" w:rsidRPr="002A7384" w:rsidRDefault="002A7384" w:rsidP="002A7384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2A7384">
              <w:rPr>
                <w:rFonts w:ascii="Arial" w:hAnsi="Arial" w:cs="Arial"/>
                <w:snapToGrid/>
                <w:color w:val="000000"/>
                <w:lang w:val="es-419" w:eastAsia="es-419"/>
              </w:rPr>
              <w:t>0.6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BB4F6" w14:textId="77777777" w:rsidR="002A7384" w:rsidRPr="002A7384" w:rsidRDefault="002A7384" w:rsidP="002A7384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2A7384">
              <w:rPr>
                <w:rFonts w:ascii="Arial" w:hAnsi="Arial" w:cs="Arial"/>
                <w:snapToGrid/>
                <w:color w:val="000000"/>
                <w:lang w:val="es-419" w:eastAsia="es-419"/>
              </w:rPr>
              <w:t>0.9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9FBE3" w14:textId="77777777" w:rsidR="002A7384" w:rsidRPr="002A7384" w:rsidRDefault="002A7384" w:rsidP="002A7384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2A7384">
              <w:rPr>
                <w:rFonts w:ascii="Arial" w:hAnsi="Arial" w:cs="Arial"/>
                <w:snapToGrid/>
                <w:color w:val="000000"/>
                <w:lang w:val="es-419" w:eastAsia="es-419"/>
              </w:rPr>
              <w:t>1.2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107FB" w14:textId="77777777" w:rsidR="002A7384" w:rsidRPr="002A7384" w:rsidRDefault="002A7384" w:rsidP="002A7384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2A7384">
              <w:rPr>
                <w:rFonts w:ascii="Arial" w:hAnsi="Arial" w:cs="Arial"/>
                <w:snapToGrid/>
                <w:color w:val="000000"/>
                <w:lang w:val="es-419" w:eastAsia="es-419"/>
              </w:rPr>
              <w:t>1.5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C2430" w14:textId="77777777" w:rsidR="002A7384" w:rsidRPr="002A7384" w:rsidRDefault="002A7384" w:rsidP="002A7384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2A7384">
              <w:rPr>
                <w:rFonts w:ascii="Arial" w:hAnsi="Arial" w:cs="Arial"/>
                <w:snapToGrid/>
                <w:color w:val="000000"/>
                <w:lang w:val="es-419" w:eastAsia="es-419"/>
              </w:rPr>
              <w:t>1.8</w:t>
            </w:r>
          </w:p>
        </w:tc>
      </w:tr>
      <w:tr w:rsidR="002A7384" w:rsidRPr="002A7384" w14:paraId="42A69260" w14:textId="77777777" w:rsidTr="002A7384">
        <w:trPr>
          <w:trHeight w:val="306"/>
        </w:trPr>
        <w:tc>
          <w:tcPr>
            <w:tcW w:w="15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63372FBA" w14:textId="77777777" w:rsidR="002A7384" w:rsidRPr="002A7384" w:rsidRDefault="002A7384" w:rsidP="002A7384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2A7384">
              <w:rPr>
                <w:rFonts w:ascii="Arial" w:hAnsi="Arial" w:cs="Arial"/>
                <w:snapToGrid/>
                <w:color w:val="000000"/>
                <w:lang w:val="es-419" w:eastAsia="es-419"/>
              </w:rPr>
              <w:t>4SR1/13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ED22D" w14:textId="77777777" w:rsidR="002A7384" w:rsidRPr="002A7384" w:rsidRDefault="002A7384" w:rsidP="002A738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2A7384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kW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1FFDC" w14:textId="77777777" w:rsidR="002A7384" w:rsidRPr="002A7384" w:rsidRDefault="002A7384" w:rsidP="002A738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2A7384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HP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169E6" w14:textId="77777777" w:rsidR="002A7384" w:rsidRPr="002A7384" w:rsidRDefault="002A7384" w:rsidP="002A738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2A7384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l/min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86143" w14:textId="77777777" w:rsidR="002A7384" w:rsidRPr="002A7384" w:rsidRDefault="002A7384" w:rsidP="002A7384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2A7384">
              <w:rPr>
                <w:rFonts w:ascii="Arial" w:hAnsi="Arial" w:cs="Arial"/>
                <w:snapToGrid/>
                <w:color w:val="000000"/>
                <w:lang w:val="es-419" w:eastAsia="es-419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836D5" w14:textId="77777777" w:rsidR="002A7384" w:rsidRPr="002A7384" w:rsidRDefault="002A7384" w:rsidP="002A7384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2A7384">
              <w:rPr>
                <w:rFonts w:ascii="Arial" w:hAnsi="Arial" w:cs="Arial"/>
                <w:snapToGrid/>
                <w:color w:val="000000"/>
                <w:lang w:val="es-419" w:eastAsia="es-419"/>
              </w:rPr>
              <w:t>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C6E02" w14:textId="77777777" w:rsidR="002A7384" w:rsidRPr="002A7384" w:rsidRDefault="002A7384" w:rsidP="002A7384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2A7384">
              <w:rPr>
                <w:rFonts w:ascii="Arial" w:hAnsi="Arial" w:cs="Arial"/>
                <w:snapToGrid/>
                <w:color w:val="000000"/>
                <w:lang w:val="es-419" w:eastAsia="es-419"/>
              </w:rPr>
              <w:t>10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51A65" w14:textId="77777777" w:rsidR="002A7384" w:rsidRPr="002A7384" w:rsidRDefault="002A7384" w:rsidP="002A7384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2A7384">
              <w:rPr>
                <w:rFonts w:ascii="Arial" w:hAnsi="Arial" w:cs="Arial"/>
                <w:snapToGrid/>
                <w:color w:val="000000"/>
                <w:lang w:val="es-419" w:eastAsia="es-419"/>
              </w:rPr>
              <w:t>15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25C1A" w14:textId="77777777" w:rsidR="002A7384" w:rsidRPr="002A7384" w:rsidRDefault="002A7384" w:rsidP="002A7384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2A7384">
              <w:rPr>
                <w:rFonts w:ascii="Arial" w:hAnsi="Arial" w:cs="Arial"/>
                <w:snapToGrid/>
                <w:color w:val="000000"/>
                <w:lang w:val="es-419" w:eastAsia="es-419"/>
              </w:rPr>
              <w:t>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408E4" w14:textId="77777777" w:rsidR="002A7384" w:rsidRPr="002A7384" w:rsidRDefault="002A7384" w:rsidP="002A7384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2A7384">
              <w:rPr>
                <w:rFonts w:ascii="Arial" w:hAnsi="Arial" w:cs="Arial"/>
                <w:snapToGrid/>
                <w:color w:val="000000"/>
                <w:lang w:val="es-419" w:eastAsia="es-419"/>
              </w:rPr>
              <w:t>25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5FC8D" w14:textId="77777777" w:rsidR="002A7384" w:rsidRPr="002A7384" w:rsidRDefault="002A7384" w:rsidP="002A7384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2A7384">
              <w:rPr>
                <w:rFonts w:ascii="Arial" w:hAnsi="Arial" w:cs="Arial"/>
                <w:snapToGrid/>
                <w:color w:val="000000"/>
                <w:lang w:val="es-419" w:eastAsia="es-419"/>
              </w:rPr>
              <w:t>30</w:t>
            </w:r>
          </w:p>
        </w:tc>
      </w:tr>
      <w:tr w:rsidR="002A7384" w:rsidRPr="002A7384" w14:paraId="70784F0D" w14:textId="77777777" w:rsidTr="002A7384">
        <w:trPr>
          <w:trHeight w:val="306"/>
        </w:trPr>
        <w:tc>
          <w:tcPr>
            <w:tcW w:w="15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4A4EF6" w14:textId="77777777" w:rsidR="002A7384" w:rsidRPr="002A7384" w:rsidRDefault="002A7384" w:rsidP="002A7384">
            <w:pPr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3CC3DDED" w14:textId="77777777" w:rsidR="002A7384" w:rsidRPr="002A7384" w:rsidRDefault="002A7384" w:rsidP="002A7384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2A7384">
              <w:rPr>
                <w:rFonts w:ascii="Arial" w:hAnsi="Arial" w:cs="Arial"/>
                <w:snapToGrid/>
                <w:color w:val="000000"/>
                <w:lang w:val="es-419" w:eastAsia="es-419"/>
              </w:rPr>
              <w:t>0.37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4125AD88" w14:textId="77777777" w:rsidR="002A7384" w:rsidRPr="002A7384" w:rsidRDefault="002A7384" w:rsidP="002A7384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2A7384">
              <w:rPr>
                <w:rFonts w:ascii="Arial" w:hAnsi="Arial" w:cs="Arial"/>
                <w:snapToGrid/>
                <w:color w:val="000000"/>
                <w:lang w:val="es-419" w:eastAsia="es-419"/>
              </w:rPr>
              <w:t>0.5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5F2FF"/>
            <w:noWrap/>
            <w:vAlign w:val="center"/>
            <w:hideMark/>
          </w:tcPr>
          <w:p w14:paraId="5D7F0B7A" w14:textId="77777777" w:rsidR="002A7384" w:rsidRPr="002A7384" w:rsidRDefault="002A7384" w:rsidP="002A738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2A7384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metros</w:t>
            </w:r>
          </w:p>
        </w:tc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DE835B0" w14:textId="77777777" w:rsidR="002A7384" w:rsidRPr="002A7384" w:rsidRDefault="002A7384" w:rsidP="002A7384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2A7384">
              <w:rPr>
                <w:rFonts w:ascii="Arial" w:hAnsi="Arial" w:cs="Arial"/>
                <w:snapToGrid/>
                <w:color w:val="000000"/>
                <w:lang w:val="es-419" w:eastAsia="es-419"/>
              </w:rPr>
              <w:t>75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0609023" w14:textId="77777777" w:rsidR="002A7384" w:rsidRPr="002A7384" w:rsidRDefault="002A7384" w:rsidP="002A7384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2A7384">
              <w:rPr>
                <w:rFonts w:ascii="Arial" w:hAnsi="Arial" w:cs="Arial"/>
                <w:snapToGrid/>
                <w:color w:val="000000"/>
                <w:lang w:val="es-419" w:eastAsia="es-419"/>
              </w:rPr>
              <w:t>70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386311C" w14:textId="77777777" w:rsidR="002A7384" w:rsidRPr="002A7384" w:rsidRDefault="002A7384" w:rsidP="002A7384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2A7384">
              <w:rPr>
                <w:rFonts w:ascii="Arial" w:hAnsi="Arial" w:cs="Arial"/>
                <w:snapToGrid/>
                <w:color w:val="000000"/>
                <w:lang w:val="es-419" w:eastAsia="es-419"/>
              </w:rPr>
              <w:t>65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E16C0F6" w14:textId="77777777" w:rsidR="002A7384" w:rsidRPr="002A7384" w:rsidRDefault="002A7384" w:rsidP="002A7384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2A7384">
              <w:rPr>
                <w:rFonts w:ascii="Arial" w:hAnsi="Arial" w:cs="Arial"/>
                <w:snapToGrid/>
                <w:color w:val="000000"/>
                <w:lang w:val="es-419" w:eastAsia="es-419"/>
              </w:rPr>
              <w:t>57.5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9F571A4" w14:textId="77777777" w:rsidR="002A7384" w:rsidRPr="002A7384" w:rsidRDefault="002A7384" w:rsidP="002A7384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2A7384">
              <w:rPr>
                <w:rFonts w:ascii="Arial" w:hAnsi="Arial" w:cs="Arial"/>
                <w:snapToGrid/>
                <w:color w:val="000000"/>
                <w:lang w:val="es-419" w:eastAsia="es-419"/>
              </w:rPr>
              <w:t>47.5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8158F8D" w14:textId="77777777" w:rsidR="002A7384" w:rsidRPr="002A7384" w:rsidRDefault="002A7384" w:rsidP="002A7384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2A7384">
              <w:rPr>
                <w:rFonts w:ascii="Arial" w:hAnsi="Arial" w:cs="Arial"/>
                <w:snapToGrid/>
                <w:color w:val="000000"/>
                <w:lang w:val="es-419" w:eastAsia="es-419"/>
              </w:rPr>
              <w:t>35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E30C813" w14:textId="77777777" w:rsidR="002A7384" w:rsidRPr="002A7384" w:rsidRDefault="002A7384" w:rsidP="002A7384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2A7384">
              <w:rPr>
                <w:rFonts w:ascii="Arial" w:hAnsi="Arial" w:cs="Arial"/>
                <w:snapToGrid/>
                <w:color w:val="000000"/>
                <w:lang w:val="es-419" w:eastAsia="es-419"/>
              </w:rPr>
              <w:t>21.5</w:t>
            </w:r>
          </w:p>
        </w:tc>
      </w:tr>
    </w:tbl>
    <w:p w14:paraId="03D7044F" w14:textId="77777777" w:rsidR="000A77A8" w:rsidRDefault="000A77A8" w:rsidP="002A7384">
      <w:pPr>
        <w:rPr>
          <w:noProof/>
          <w:snapToGrid/>
          <w:lang w:val="es-BO" w:eastAsia="es-BO"/>
        </w:rPr>
      </w:pPr>
    </w:p>
    <w:sectPr w:rsidR="000A77A8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C38B7" w14:textId="77777777" w:rsidR="007E5F07" w:rsidRDefault="007E5F07" w:rsidP="008A3980">
      <w:r>
        <w:separator/>
      </w:r>
    </w:p>
  </w:endnote>
  <w:endnote w:type="continuationSeparator" w:id="0">
    <w:p w14:paraId="32457A47" w14:textId="77777777" w:rsidR="007E5F07" w:rsidRDefault="007E5F07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72502" w14:textId="77777777" w:rsidR="005960B5" w:rsidRDefault="00C0623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BE53413" wp14:editId="630BA31A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B45A5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" strokecolor="#1f3763" strokeweight="2.25pt"/>
          </w:pict>
        </mc:Fallback>
      </mc:AlternateContent>
    </w:r>
  </w:p>
  <w:p w14:paraId="54D3A68D" w14:textId="77777777" w:rsidR="006736DE" w:rsidRPr="00C212DD" w:rsidRDefault="005960B5" w:rsidP="006736DE">
    <w:pPr>
      <w:jc w:val="center"/>
      <w:rPr>
        <w:b/>
        <w:bCs/>
        <w:color w:val="1F3864"/>
        <w:sz w:val="18"/>
        <w:szCs w:val="18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 w:rsidRPr="00C212DD">
      <w:rPr>
        <w:b/>
        <w:bCs/>
        <w:color w:val="1F3864"/>
        <w:sz w:val="18"/>
        <w:szCs w:val="18"/>
      </w:rPr>
      <w:t>Telf</w:t>
    </w:r>
    <w:r w:rsidR="000A4B96" w:rsidRPr="00C212DD">
      <w:rPr>
        <w:b/>
        <w:bCs/>
        <w:color w:val="1F3864"/>
        <w:sz w:val="18"/>
        <w:szCs w:val="18"/>
      </w:rPr>
      <w:t>.</w:t>
    </w:r>
    <w:r w:rsidRPr="00C212DD">
      <w:rPr>
        <w:b/>
        <w:bCs/>
        <w:color w:val="1F3864"/>
        <w:sz w:val="18"/>
        <w:szCs w:val="18"/>
      </w:rPr>
      <w:t xml:space="preserve">/Fax:   4250269-76920124 Email: </w:t>
    </w:r>
    <w:hyperlink r:id="rId1" w:history="1">
      <w:r w:rsidR="000A4B96" w:rsidRPr="00C212DD">
        <w:rPr>
          <w:rStyle w:val="Hipervnculo"/>
          <w:b/>
          <w:bCs/>
          <w:color w:val="1F3864"/>
          <w:sz w:val="18"/>
          <w:szCs w:val="18"/>
          <w:u w:val="none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 xml:space="preserve">: Ladislao Cabrera </w:t>
    </w:r>
    <w:proofErr w:type="spellStart"/>
    <w:r w:rsidR="000A4B96" w:rsidRPr="006736DE">
      <w:rPr>
        <w:b/>
        <w:bCs/>
        <w:color w:val="1F3864"/>
        <w:sz w:val="18"/>
        <w:szCs w:val="18"/>
      </w:rPr>
      <w:t>N</w:t>
    </w:r>
    <w:r w:rsidR="00780CA7">
      <w:rPr>
        <w:b/>
        <w:bCs/>
        <w:color w:val="1F3864"/>
        <w:sz w:val="18"/>
        <w:szCs w:val="18"/>
      </w:rPr>
      <w:t>°</w:t>
    </w:r>
    <w:proofErr w:type="spellEnd"/>
    <w:r w:rsidR="00780CA7">
      <w:rPr>
        <w:b/>
        <w:bCs/>
        <w:color w:val="1F3864"/>
        <w:sz w:val="18"/>
        <w:szCs w:val="18"/>
      </w:rPr>
      <w:t xml:space="preserve">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C212DD">
      <w:rPr>
        <w:b/>
        <w:bCs/>
        <w:color w:val="1F3864"/>
        <w:sz w:val="18"/>
        <w:szCs w:val="18"/>
      </w:rPr>
      <w:t xml:space="preserve">Telf./Fax:   4223231-76920117 Email: </w:t>
    </w:r>
    <w:hyperlink r:id="rId2" w:history="1">
      <w:r w:rsidR="00AD6AC6" w:rsidRPr="00C212DD">
        <w:rPr>
          <w:rStyle w:val="Hipervnculo"/>
          <w:b/>
          <w:bCs/>
          <w:sz w:val="18"/>
          <w:szCs w:val="18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C212DD">
      <w:rPr>
        <w:b/>
        <w:bCs/>
        <w:color w:val="1F3864"/>
        <w:sz w:val="18"/>
        <w:szCs w:val="18"/>
      </w:rPr>
      <w:t>Telf./Fax: 4500689-7</w:t>
    </w:r>
    <w:r w:rsidR="006736DE" w:rsidRPr="00C212DD">
      <w:rPr>
        <w:b/>
        <w:bCs/>
        <w:color w:val="1F3864"/>
        <w:sz w:val="18"/>
        <w:szCs w:val="18"/>
      </w:rPr>
      <w:t>7420145</w:t>
    </w:r>
    <w:r w:rsidR="000A4B96" w:rsidRPr="00C212DD">
      <w:rPr>
        <w:b/>
        <w:bCs/>
        <w:color w:val="1F3864"/>
        <w:sz w:val="18"/>
        <w:szCs w:val="18"/>
      </w:rPr>
      <w:t xml:space="preserve"> Email: </w:t>
    </w:r>
    <w:hyperlink r:id="rId3" w:history="1">
      <w:r w:rsidR="006736DE" w:rsidRPr="00C212DD">
        <w:rPr>
          <w:rStyle w:val="Hipervnculo"/>
          <w:b/>
          <w:bCs/>
          <w:sz w:val="18"/>
          <w:szCs w:val="18"/>
          <w:u w:val="none"/>
        </w:rPr>
        <w:t>ventas6@sanrafael.com.bo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</w:t>
    </w:r>
    <w:r w:rsidR="006736DE" w:rsidRPr="00C212DD">
      <w:rPr>
        <w:b/>
        <w:bCs/>
        <w:color w:val="1F3864"/>
        <w:sz w:val="18"/>
        <w:szCs w:val="18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C212DD">
      <w:rPr>
        <w:b/>
        <w:bCs/>
        <w:color w:val="1F3864"/>
        <w:sz w:val="18"/>
        <w:szCs w:val="18"/>
      </w:rPr>
      <w:t xml:space="preserve">Telf./Fax: 4444256 - 77455941 Email: </w:t>
    </w:r>
    <w:hyperlink r:id="rId4" w:history="1">
      <w:r w:rsidR="001E004D" w:rsidRPr="004F192E">
        <w:rPr>
          <w:rStyle w:val="Hipervnculo"/>
          <w:b/>
          <w:bCs/>
          <w:sz w:val="18"/>
          <w:szCs w:val="18"/>
        </w:rPr>
        <w:t>ventas2@sanrafael.com.b</w:t>
      </w:r>
      <w:r w:rsidR="001E004D" w:rsidRPr="004F192E">
        <w:rPr>
          <w:rStyle w:val="Hipervnculo"/>
          <w:b/>
          <w:bCs/>
          <w:sz w:val="18"/>
          <w:szCs w:val="18"/>
          <w:lang w:val="en-US"/>
        </w:rPr>
        <w:t>o</w:t>
      </w:r>
    </w:hyperlink>
    <w:r w:rsidR="001E004D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089CD" w14:textId="77777777" w:rsidR="007E5F07" w:rsidRDefault="007E5F07" w:rsidP="008A3980">
      <w:r>
        <w:separator/>
      </w:r>
    </w:p>
  </w:footnote>
  <w:footnote w:type="continuationSeparator" w:id="0">
    <w:p w14:paraId="76519137" w14:textId="77777777" w:rsidR="007E5F07" w:rsidRDefault="007E5F07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813D1" w14:textId="77777777" w:rsidR="005960B5" w:rsidRDefault="00C06236" w:rsidP="005960B5">
    <w:r>
      <w:rPr>
        <w:noProof/>
        <w:lang w:val="es-BO" w:eastAsia="es-BO"/>
      </w:rPr>
      <w:drawing>
        <wp:anchor distT="0" distB="0" distL="114300" distR="114300" simplePos="0" relativeHeight="251657728" behindDoc="0" locked="0" layoutInCell="1" allowOverlap="1" wp14:anchorId="07208BE1" wp14:editId="06A2F515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6ECF76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4BDC8A14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66AA02AC" w14:textId="77777777" w:rsidR="005960B5" w:rsidRPr="00F112DF" w:rsidRDefault="00C06236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6704" behindDoc="0" locked="0" layoutInCell="1" allowOverlap="1" wp14:anchorId="34A0DEE7" wp14:editId="1A940735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23355F6C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519A6B07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E8F"/>
    <w:rsid w:val="00006629"/>
    <w:rsid w:val="00010B2C"/>
    <w:rsid w:val="000124C9"/>
    <w:rsid w:val="00021226"/>
    <w:rsid w:val="00022BF1"/>
    <w:rsid w:val="000446D3"/>
    <w:rsid w:val="000559F3"/>
    <w:rsid w:val="00066169"/>
    <w:rsid w:val="0008136C"/>
    <w:rsid w:val="00086F0D"/>
    <w:rsid w:val="000876BF"/>
    <w:rsid w:val="000A4B96"/>
    <w:rsid w:val="000A77A8"/>
    <w:rsid w:val="000B6990"/>
    <w:rsid w:val="000C5FB0"/>
    <w:rsid w:val="000D0761"/>
    <w:rsid w:val="000E2113"/>
    <w:rsid w:val="000E6C55"/>
    <w:rsid w:val="00101047"/>
    <w:rsid w:val="00101413"/>
    <w:rsid w:val="001151E0"/>
    <w:rsid w:val="00121E3B"/>
    <w:rsid w:val="001428E9"/>
    <w:rsid w:val="00154E6B"/>
    <w:rsid w:val="00166446"/>
    <w:rsid w:val="00173616"/>
    <w:rsid w:val="001A1ABB"/>
    <w:rsid w:val="001A480A"/>
    <w:rsid w:val="001B00DA"/>
    <w:rsid w:val="001B5011"/>
    <w:rsid w:val="001C374D"/>
    <w:rsid w:val="001C794D"/>
    <w:rsid w:val="001E004D"/>
    <w:rsid w:val="001E2F79"/>
    <w:rsid w:val="001E618D"/>
    <w:rsid w:val="001F685E"/>
    <w:rsid w:val="001F719B"/>
    <w:rsid w:val="0020111E"/>
    <w:rsid w:val="00213E29"/>
    <w:rsid w:val="002374E5"/>
    <w:rsid w:val="00240973"/>
    <w:rsid w:val="0024691F"/>
    <w:rsid w:val="00253153"/>
    <w:rsid w:val="002A3B5F"/>
    <w:rsid w:val="002A7384"/>
    <w:rsid w:val="002B5C6E"/>
    <w:rsid w:val="002C24FF"/>
    <w:rsid w:val="002C2E6C"/>
    <w:rsid w:val="002E1480"/>
    <w:rsid w:val="002E7F0F"/>
    <w:rsid w:val="003044EF"/>
    <w:rsid w:val="003102F9"/>
    <w:rsid w:val="00331332"/>
    <w:rsid w:val="003366B9"/>
    <w:rsid w:val="00376014"/>
    <w:rsid w:val="00387FFC"/>
    <w:rsid w:val="00397A84"/>
    <w:rsid w:val="003B0E9B"/>
    <w:rsid w:val="003B301B"/>
    <w:rsid w:val="003C6849"/>
    <w:rsid w:val="003D6066"/>
    <w:rsid w:val="003D6B41"/>
    <w:rsid w:val="00417A91"/>
    <w:rsid w:val="00433213"/>
    <w:rsid w:val="0043798C"/>
    <w:rsid w:val="00440370"/>
    <w:rsid w:val="0048170D"/>
    <w:rsid w:val="004855A3"/>
    <w:rsid w:val="00487AAB"/>
    <w:rsid w:val="00490F9C"/>
    <w:rsid w:val="00494E7C"/>
    <w:rsid w:val="004A6C7C"/>
    <w:rsid w:val="004B0F37"/>
    <w:rsid w:val="004B6513"/>
    <w:rsid w:val="004C4EDF"/>
    <w:rsid w:val="004E0612"/>
    <w:rsid w:val="004E15D4"/>
    <w:rsid w:val="004E3FA0"/>
    <w:rsid w:val="00502F71"/>
    <w:rsid w:val="00502FCF"/>
    <w:rsid w:val="00503185"/>
    <w:rsid w:val="005102A3"/>
    <w:rsid w:val="00512BC7"/>
    <w:rsid w:val="00516D53"/>
    <w:rsid w:val="00527C42"/>
    <w:rsid w:val="0054576E"/>
    <w:rsid w:val="00560CB5"/>
    <w:rsid w:val="0056782A"/>
    <w:rsid w:val="00573192"/>
    <w:rsid w:val="005768A6"/>
    <w:rsid w:val="005960B5"/>
    <w:rsid w:val="005A15DE"/>
    <w:rsid w:val="005B0488"/>
    <w:rsid w:val="005B4338"/>
    <w:rsid w:val="005B5378"/>
    <w:rsid w:val="005B590C"/>
    <w:rsid w:val="005B788F"/>
    <w:rsid w:val="005D7BD4"/>
    <w:rsid w:val="005E136E"/>
    <w:rsid w:val="005E3D73"/>
    <w:rsid w:val="005E4450"/>
    <w:rsid w:val="005F234B"/>
    <w:rsid w:val="00606569"/>
    <w:rsid w:val="006127A9"/>
    <w:rsid w:val="00620740"/>
    <w:rsid w:val="006248B3"/>
    <w:rsid w:val="006331BC"/>
    <w:rsid w:val="006530F8"/>
    <w:rsid w:val="00657DA6"/>
    <w:rsid w:val="006736DE"/>
    <w:rsid w:val="006748B4"/>
    <w:rsid w:val="0067596E"/>
    <w:rsid w:val="00677B26"/>
    <w:rsid w:val="00681E99"/>
    <w:rsid w:val="00684473"/>
    <w:rsid w:val="0068790D"/>
    <w:rsid w:val="006A3814"/>
    <w:rsid w:val="006B1DFC"/>
    <w:rsid w:val="006D1827"/>
    <w:rsid w:val="006E3E09"/>
    <w:rsid w:val="006F0AEB"/>
    <w:rsid w:val="006F2571"/>
    <w:rsid w:val="00733944"/>
    <w:rsid w:val="00734F61"/>
    <w:rsid w:val="00740D26"/>
    <w:rsid w:val="00750244"/>
    <w:rsid w:val="00766CE4"/>
    <w:rsid w:val="00780CA7"/>
    <w:rsid w:val="00783A82"/>
    <w:rsid w:val="007A0AA0"/>
    <w:rsid w:val="007A7DBD"/>
    <w:rsid w:val="007B3A6A"/>
    <w:rsid w:val="007D5199"/>
    <w:rsid w:val="007E5F07"/>
    <w:rsid w:val="008049FF"/>
    <w:rsid w:val="00812444"/>
    <w:rsid w:val="00812982"/>
    <w:rsid w:val="0081495B"/>
    <w:rsid w:val="008319BA"/>
    <w:rsid w:val="00832239"/>
    <w:rsid w:val="008342E6"/>
    <w:rsid w:val="00836DFF"/>
    <w:rsid w:val="00870194"/>
    <w:rsid w:val="008A2816"/>
    <w:rsid w:val="008A3980"/>
    <w:rsid w:val="008B5577"/>
    <w:rsid w:val="008D57AB"/>
    <w:rsid w:val="008F3526"/>
    <w:rsid w:val="008F5336"/>
    <w:rsid w:val="0090075A"/>
    <w:rsid w:val="00905BF1"/>
    <w:rsid w:val="00916006"/>
    <w:rsid w:val="00927C19"/>
    <w:rsid w:val="00934F39"/>
    <w:rsid w:val="00941F63"/>
    <w:rsid w:val="00997865"/>
    <w:rsid w:val="009A11F8"/>
    <w:rsid w:val="009A3AF7"/>
    <w:rsid w:val="009D2914"/>
    <w:rsid w:val="009E0D9C"/>
    <w:rsid w:val="009F03D6"/>
    <w:rsid w:val="00A31BD9"/>
    <w:rsid w:val="00A56518"/>
    <w:rsid w:val="00A64086"/>
    <w:rsid w:val="00A71A0B"/>
    <w:rsid w:val="00A86F6C"/>
    <w:rsid w:val="00AA7447"/>
    <w:rsid w:val="00AB281F"/>
    <w:rsid w:val="00AD5EDC"/>
    <w:rsid w:val="00AD6AC6"/>
    <w:rsid w:val="00AF546C"/>
    <w:rsid w:val="00B163B0"/>
    <w:rsid w:val="00B23F6C"/>
    <w:rsid w:val="00B4351D"/>
    <w:rsid w:val="00B43683"/>
    <w:rsid w:val="00B528A5"/>
    <w:rsid w:val="00B831EC"/>
    <w:rsid w:val="00BD5879"/>
    <w:rsid w:val="00BD5BD4"/>
    <w:rsid w:val="00BD5D40"/>
    <w:rsid w:val="00BE15AE"/>
    <w:rsid w:val="00C0192C"/>
    <w:rsid w:val="00C0496C"/>
    <w:rsid w:val="00C06236"/>
    <w:rsid w:val="00C10A06"/>
    <w:rsid w:val="00C212DD"/>
    <w:rsid w:val="00C303D3"/>
    <w:rsid w:val="00C44F26"/>
    <w:rsid w:val="00C5749B"/>
    <w:rsid w:val="00C922C0"/>
    <w:rsid w:val="00CA4D09"/>
    <w:rsid w:val="00CC1E77"/>
    <w:rsid w:val="00CE3AA9"/>
    <w:rsid w:val="00CF2223"/>
    <w:rsid w:val="00CF3769"/>
    <w:rsid w:val="00D15A27"/>
    <w:rsid w:val="00D22AEF"/>
    <w:rsid w:val="00D2710D"/>
    <w:rsid w:val="00D32D3B"/>
    <w:rsid w:val="00D373F2"/>
    <w:rsid w:val="00D61D67"/>
    <w:rsid w:val="00D82294"/>
    <w:rsid w:val="00D822BB"/>
    <w:rsid w:val="00D90D5A"/>
    <w:rsid w:val="00DA08D9"/>
    <w:rsid w:val="00DB4D55"/>
    <w:rsid w:val="00DC3981"/>
    <w:rsid w:val="00DD7B1A"/>
    <w:rsid w:val="00DE1EDF"/>
    <w:rsid w:val="00DE23CD"/>
    <w:rsid w:val="00E064A3"/>
    <w:rsid w:val="00E1779A"/>
    <w:rsid w:val="00E23E8F"/>
    <w:rsid w:val="00E254BA"/>
    <w:rsid w:val="00E3548E"/>
    <w:rsid w:val="00E3628A"/>
    <w:rsid w:val="00E4654C"/>
    <w:rsid w:val="00E47824"/>
    <w:rsid w:val="00E50165"/>
    <w:rsid w:val="00E6795C"/>
    <w:rsid w:val="00E74D27"/>
    <w:rsid w:val="00E86C57"/>
    <w:rsid w:val="00E87B8C"/>
    <w:rsid w:val="00ED588D"/>
    <w:rsid w:val="00ED7A15"/>
    <w:rsid w:val="00F112DF"/>
    <w:rsid w:val="00F40331"/>
    <w:rsid w:val="00F67437"/>
    <w:rsid w:val="00F67708"/>
    <w:rsid w:val="00F8283B"/>
    <w:rsid w:val="00F82D66"/>
    <w:rsid w:val="00F94CBA"/>
    <w:rsid w:val="00FA60A8"/>
    <w:rsid w:val="00FA6C26"/>
    <w:rsid w:val="00FA7484"/>
    <w:rsid w:val="00FC6563"/>
    <w:rsid w:val="00FD24E2"/>
    <w:rsid w:val="00FD4B9B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695C6E03"/>
  <w15:chartTrackingRefBased/>
  <w15:docId w15:val="{7D01FA22-800D-4A08-9005-C45E88EA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40370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40370"/>
    <w:pPr>
      <w:widowControl w:val="0"/>
      <w:autoSpaceDE w:val="0"/>
      <w:autoSpaceDN w:val="0"/>
    </w:pPr>
    <w:rPr>
      <w:rFonts w:ascii="Arial" w:eastAsia="Arial" w:hAnsi="Arial" w:cs="Arial"/>
      <w:snapToGrid/>
      <w:sz w:val="22"/>
      <w:szCs w:val="22"/>
      <w:lang w:eastAsia="en-US"/>
    </w:rPr>
  </w:style>
  <w:style w:type="character" w:styleId="Hipervnculovisitado">
    <w:name w:val="FollowedHyperlink"/>
    <w:basedOn w:val="Fuentedeprrafopredeter"/>
    <w:rsid w:val="00DD7B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62FD2-0816-48FA-9EF4-38DAECF94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28</TotalTime>
  <Pages>1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1289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4</cp:revision>
  <cp:lastPrinted>2023-05-15T20:45:00Z</cp:lastPrinted>
  <dcterms:created xsi:type="dcterms:W3CDTF">2023-05-16T12:32:00Z</dcterms:created>
  <dcterms:modified xsi:type="dcterms:W3CDTF">2023-05-16T13:03:00Z</dcterms:modified>
</cp:coreProperties>
</file>