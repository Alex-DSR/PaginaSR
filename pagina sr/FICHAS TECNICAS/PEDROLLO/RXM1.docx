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53963390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1F589E">
              <w:rPr>
                <w:rFonts w:ascii="Arial" w:hAnsi="Arial" w:cs="Arial"/>
                <w:b/>
                <w:bCs/>
                <w:color w:val="002060"/>
                <w:lang w:val="es-419"/>
              </w:rPr>
              <w:t>claras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6A50A1" w14:paraId="135BEBAC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5C18ABB8" w14:textId="429765C8" w:rsidR="006A50A1" w:rsidRPr="00FC1719" w:rsidRDefault="006A50A1" w:rsidP="004E45F9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52887C4" wp14:editId="747FB669">
                  <wp:extent cx="264214" cy="216000"/>
                  <wp:effectExtent l="0" t="0" r="254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9808ADC" w14:textId="002EB6C9" w:rsidR="006A50A1" w:rsidRPr="00FC1719" w:rsidRDefault="006A50A1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</w:tbl>
    <w:p w14:paraId="5F85A28F" w14:textId="5B9C66EC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148EECBE" w:rsidR="003B20AB" w:rsidRDefault="006A4DCD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Diseñada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claras sin partículas abrasivas</w:t>
            </w:r>
            <w:r w:rsidR="003B20A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78B3200D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46C0DC5F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324A64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61667D86" w:rsidR="00DA519E" w:rsidRPr="00FC5EAA" w:rsidRDefault="00E70050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1A97DA61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E70050"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581F8ED8" w:rsidR="00DA519E" w:rsidRPr="00FC5EAA" w:rsidRDefault="00E70050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ADA17AB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1 </w:t>
            </w:r>
            <w:r w:rsidR="00E70050">
              <w:rPr>
                <w:rFonts w:ascii="Arial" w:hAnsi="Arial" w:cs="Arial"/>
                <w:sz w:val="22"/>
                <w:szCs w:val="22"/>
                <w:lang w:val="es-419"/>
              </w:rPr>
              <w:t>¼”</w:t>
            </w:r>
          </w:p>
        </w:tc>
      </w:tr>
    </w:tbl>
    <w:p w14:paraId="5433B1B6" w14:textId="5365BF6E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</w:t>
      </w:r>
      <w:r w:rsidR="006A50A1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del fondo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</w:t>
      </w:r>
      <w:r w:rsidR="006A50A1">
        <w:rPr>
          <w:rFonts w:ascii="Arial" w:hAnsi="Arial" w:cs="Arial"/>
          <w:sz w:val="22"/>
          <w:szCs w:val="22"/>
          <w:lang w:val="es-419"/>
        </w:rPr>
        <w:t>hasta 1</w:t>
      </w:r>
      <w:r w:rsidR="0072790A">
        <w:rPr>
          <w:rFonts w:ascii="Arial" w:hAnsi="Arial" w:cs="Arial"/>
          <w:sz w:val="22"/>
          <w:szCs w:val="22"/>
          <w:lang w:val="es-419"/>
        </w:rPr>
        <w:t>4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mm </w:t>
      </w:r>
    </w:p>
    <w:p w14:paraId="722347A8" w14:textId="50D427B1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6A50A1">
        <w:rPr>
          <w:rFonts w:ascii="Arial" w:hAnsi="Arial" w:cs="Arial"/>
          <w:sz w:val="22"/>
          <w:szCs w:val="22"/>
          <w:lang w:val="es-419"/>
        </w:rPr>
        <w:t>10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62B7024C" w:rsidR="00FC5EAA" w:rsidRPr="00FC5EAA" w:rsidRDefault="00A73D80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6A5123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8026635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0364007C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2A83EE69" w:rsidR="00A31188" w:rsidRDefault="00FA3A90" w:rsidP="00062FD9">
      <w:pPr>
        <w:rPr>
          <w:rFonts w:ascii="Arial" w:hAnsi="Arial" w:cs="Arial"/>
          <w:lang w:val="es-419"/>
        </w:rPr>
      </w:pPr>
      <w:r w:rsidRPr="00E70050">
        <w:rPr>
          <w:rFonts w:ascii="Arial" w:hAnsi="Arial" w:cs="Arial"/>
          <w:lang w:val="es-419"/>
        </w:rPr>
        <w:drawing>
          <wp:anchor distT="0" distB="0" distL="114300" distR="114300" simplePos="0" relativeHeight="251673600" behindDoc="1" locked="0" layoutInCell="1" allowOverlap="1" wp14:anchorId="64F9727D" wp14:editId="181BDA66">
            <wp:simplePos x="0" y="0"/>
            <wp:positionH relativeFrom="column">
              <wp:posOffset>182880</wp:posOffset>
            </wp:positionH>
            <wp:positionV relativeFrom="paragraph">
              <wp:posOffset>101600</wp:posOffset>
            </wp:positionV>
            <wp:extent cx="1334135" cy="2015490"/>
            <wp:effectExtent l="0" t="0" r="0" b="381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>
        <w:rPr>
          <w:noProof/>
          <w:snapToGrid/>
        </w:rPr>
        <w:drawing>
          <wp:anchor distT="0" distB="0" distL="114300" distR="114300" simplePos="0" relativeHeight="251674624" behindDoc="0" locked="0" layoutInCell="1" allowOverlap="1" wp14:anchorId="732F051B" wp14:editId="225E0BE9">
            <wp:simplePos x="0" y="0"/>
            <wp:positionH relativeFrom="margin">
              <wp:posOffset>1610995</wp:posOffset>
            </wp:positionH>
            <wp:positionV relativeFrom="margin">
              <wp:posOffset>4370070</wp:posOffset>
            </wp:positionV>
            <wp:extent cx="5039995" cy="2015490"/>
            <wp:effectExtent l="0" t="0" r="8255" b="3810"/>
            <wp:wrapSquare wrapText="bothSides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82C38D2E-7D7C-4DC6-8DD3-38FE949F6A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1E0BFE35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42182D59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3C561A08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8A59F31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77E1DE39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14AE799C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31541A9E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D415464" w14:textId="29570D97" w:rsidR="00AF2DB8" w:rsidRDefault="00AF2DB8" w:rsidP="00062FD9">
      <w:pPr>
        <w:rPr>
          <w:rFonts w:ascii="Arial" w:hAnsi="Arial" w:cs="Arial"/>
          <w:lang w:val="es-419"/>
        </w:rPr>
      </w:pPr>
    </w:p>
    <w:p w14:paraId="00E0356C" w14:textId="183B2FFD" w:rsidR="00A31188" w:rsidRPr="00062FD9" w:rsidRDefault="00743350" w:rsidP="00062FD9">
      <w:pPr>
        <w:rPr>
          <w:rFonts w:ascii="Arial" w:hAnsi="Arial" w:cs="Arial"/>
          <w:lang w:val="es-419"/>
        </w:rPr>
      </w:pPr>
      <w:r w:rsidRPr="00743350">
        <w:drawing>
          <wp:anchor distT="0" distB="0" distL="114300" distR="114300" simplePos="0" relativeHeight="251675648" behindDoc="0" locked="0" layoutInCell="1" allowOverlap="1" wp14:anchorId="01053F12" wp14:editId="13EFF86D">
            <wp:simplePos x="0" y="0"/>
            <wp:positionH relativeFrom="margin">
              <wp:posOffset>919480</wp:posOffset>
            </wp:positionH>
            <wp:positionV relativeFrom="margin">
              <wp:posOffset>6560820</wp:posOffset>
            </wp:positionV>
            <wp:extent cx="5172075" cy="600075"/>
            <wp:effectExtent l="0" t="0" r="9525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7"/>
      <w:footerReference w:type="default" r:id="rId18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32E6" w14:textId="77777777" w:rsidR="006B484B" w:rsidRDefault="006B484B" w:rsidP="008A3980">
      <w:r>
        <w:separator/>
      </w:r>
    </w:p>
  </w:endnote>
  <w:endnote w:type="continuationSeparator" w:id="0">
    <w:p w14:paraId="4A38BA03" w14:textId="77777777" w:rsidR="006B484B" w:rsidRDefault="006B484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2C5A" w14:textId="77777777" w:rsidR="006B484B" w:rsidRDefault="006B484B" w:rsidP="008A3980">
      <w:r>
        <w:separator/>
      </w:r>
    </w:p>
  </w:footnote>
  <w:footnote w:type="continuationSeparator" w:id="0">
    <w:p w14:paraId="4B706BFA" w14:textId="77777777" w:rsidR="006B484B" w:rsidRDefault="006B484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1449D"/>
    <w:rsid w:val="00215288"/>
    <w:rsid w:val="00225595"/>
    <w:rsid w:val="00253153"/>
    <w:rsid w:val="002752E4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6DCF"/>
    <w:rsid w:val="00365AE7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B484B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0336D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F25"/>
    <w:rsid w:val="00C5749B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'RXM1'!$E$15:$J$15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60</c:v>
                </c:pt>
                <c:pt idx="3">
                  <c:v>100</c:v>
                </c:pt>
                <c:pt idx="4" formatCode="0">
                  <c:v>140</c:v>
                </c:pt>
                <c:pt idx="5" formatCode="0">
                  <c:v>160</c:v>
                </c:pt>
              </c:numCache>
            </c:numRef>
          </c:xVal>
          <c:yVal>
            <c:numRef>
              <c:f>'RXM1'!$E$16:$J$16</c:f>
              <c:numCache>
                <c:formatCode>General</c:formatCode>
                <c:ptCount val="6"/>
                <c:pt idx="0">
                  <c:v>7.5</c:v>
                </c:pt>
                <c:pt idx="1">
                  <c:v>6.5</c:v>
                </c:pt>
                <c:pt idx="2">
                  <c:v>5</c:v>
                </c:pt>
                <c:pt idx="3">
                  <c:v>3.5</c:v>
                </c:pt>
                <c:pt idx="4">
                  <c:v>2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26-43F1-86CB-FBF920B03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228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887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2023-05-12T14:21:00Z</cp:lastPrinted>
  <dcterms:created xsi:type="dcterms:W3CDTF">2023-05-12T14:27:00Z</dcterms:created>
  <dcterms:modified xsi:type="dcterms:W3CDTF">2023-05-12T18:09:00Z</dcterms:modified>
</cp:coreProperties>
</file>