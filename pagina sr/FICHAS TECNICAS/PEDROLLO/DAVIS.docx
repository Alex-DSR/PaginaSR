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page" w:tblpX="8273" w:tblpY="6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701"/>
      </w:tblGrid>
      <w:tr w:rsidR="00AE698A" w14:paraId="110B68E3" w14:textId="77777777" w:rsidTr="00AE698A">
        <w:trPr>
          <w:trHeight w:val="397"/>
        </w:trPr>
        <w:tc>
          <w:tcPr>
            <w:tcW w:w="993" w:type="dxa"/>
            <w:vAlign w:val="center"/>
          </w:tcPr>
          <w:p w14:paraId="2256BE2C" w14:textId="77777777" w:rsidR="00AE698A" w:rsidRDefault="00AE698A" w:rsidP="00AE698A">
            <w:pPr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419"/>
              </w:rPr>
              <w:drawing>
                <wp:inline distT="0" distB="0" distL="0" distR="0" wp14:anchorId="22850F68" wp14:editId="65ACCC11">
                  <wp:extent cx="280683" cy="252000"/>
                  <wp:effectExtent l="0" t="0" r="5080" b="0"/>
                  <wp:docPr id="1" name="Imagen 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con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8943" b="89431" l="4380" r="92701">
                                        <a14:foregroundMark x1="61314" y1="78862" x2="61314" y2="78862"/>
                                        <a14:foregroundMark x1="61314" y1="73171" x2="61314" y2="73171"/>
                                        <a14:foregroundMark x1="64964" y1="87805" x2="64964" y2="87805"/>
                                        <a14:foregroundMark x1="92701" y1="69919" x2="92701" y2="69919"/>
                                        <a14:foregroundMark x1="4380" y1="67480" x2="4380" y2="67480"/>
                                        <a14:foregroundMark x1="88321" y1="62602" x2="88321" y2="6260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83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14:paraId="74CA5428" w14:textId="77777777" w:rsidR="00AE698A" w:rsidRPr="00FC1719" w:rsidRDefault="00AE698A" w:rsidP="00AE698A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Agua limpia</w:t>
            </w:r>
          </w:p>
        </w:tc>
      </w:tr>
      <w:tr w:rsidR="00AE698A" w14:paraId="25326740" w14:textId="77777777" w:rsidTr="00AE698A">
        <w:trPr>
          <w:trHeight w:val="397"/>
        </w:trPr>
        <w:tc>
          <w:tcPr>
            <w:tcW w:w="993" w:type="dxa"/>
            <w:vAlign w:val="center"/>
          </w:tcPr>
          <w:p w14:paraId="7DC384BC" w14:textId="77777777" w:rsidR="00AE698A" w:rsidRDefault="00AE698A" w:rsidP="00AE698A">
            <w:pPr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419"/>
              </w:rPr>
              <w:drawing>
                <wp:inline distT="0" distB="0" distL="0" distR="0" wp14:anchorId="311D865D" wp14:editId="54B85DA0">
                  <wp:extent cx="402813" cy="216000"/>
                  <wp:effectExtent l="0" t="0" r="0" b="0"/>
                  <wp:docPr id="19" name="Imagen 19" descr="Un dibujo de una cara feliz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Un dibujo de una cara feliz&#10;&#10;Descripción generada automáticamente con confianza baja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6757" b="93243" l="8696" r="94203">
                                        <a14:foregroundMark x1="27536" y1="51351" x2="27536" y2="51351"/>
                                        <a14:foregroundMark x1="37681" y1="51351" x2="37681" y2="51351"/>
                                        <a14:foregroundMark x1="40580" y1="72973" x2="40580" y2="72973"/>
                                        <a14:foregroundMark x1="28261" y1="74324" x2="28261" y2="74324"/>
                                        <a14:foregroundMark x1="94203" y1="68919" x2="94203" y2="68919"/>
                                        <a14:foregroundMark x1="84058" y1="90541" x2="84058" y2="90541"/>
                                        <a14:foregroundMark x1="13768" y1="93243" x2="13768" y2="9324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13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14:paraId="50C809F2" w14:textId="77777777" w:rsidR="00AE698A" w:rsidRPr="00FC1719" w:rsidRDefault="00AE698A" w:rsidP="00AE698A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Uso doméstico</w:t>
            </w:r>
          </w:p>
        </w:tc>
      </w:tr>
      <w:tr w:rsidR="00AE698A" w14:paraId="2445BD8A" w14:textId="77777777" w:rsidTr="00AE698A">
        <w:trPr>
          <w:trHeight w:val="397"/>
        </w:trPr>
        <w:tc>
          <w:tcPr>
            <w:tcW w:w="993" w:type="dxa"/>
            <w:vAlign w:val="center"/>
          </w:tcPr>
          <w:p w14:paraId="19AFD007" w14:textId="77777777" w:rsidR="00AE698A" w:rsidRDefault="00AE698A" w:rsidP="00AE698A">
            <w:pPr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419"/>
              </w:rPr>
              <w:drawing>
                <wp:inline distT="0" distB="0" distL="0" distR="0" wp14:anchorId="3FEC93AC" wp14:editId="71EA1170">
                  <wp:extent cx="411002" cy="252000"/>
                  <wp:effectExtent l="0" t="0" r="8255" b="0"/>
                  <wp:docPr id="18" name="Imagen 18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 18" descr="Icono&#10;&#10;Descripción generada automáticamente"/>
                          <pic:cNvPicPr/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ackgroundRemoval t="7143" b="94048" l="8029" r="89051">
                                        <a14:foregroundMark x1="32847" y1="95238" x2="32847" y2="95238"/>
                                        <a14:foregroundMark x1="89781" y1="94048" x2="89781" y2="94048"/>
                                        <a14:foregroundMark x1="72993" y1="7143" x2="72993" y2="714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002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14:paraId="08CC64DA" w14:textId="77777777" w:rsidR="00AE698A" w:rsidRPr="00FC1719" w:rsidRDefault="00AE698A" w:rsidP="00AE698A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Uso agrícola</w:t>
            </w:r>
          </w:p>
        </w:tc>
      </w:tr>
    </w:tbl>
    <w:p w14:paraId="5F85A28F" w14:textId="24C6CD3F" w:rsidR="00FC1719" w:rsidRDefault="00FC1719" w:rsidP="00F151F0">
      <w:pPr>
        <w:rPr>
          <w:rFonts w:ascii="Arial" w:hAnsi="Arial" w:cs="Arial"/>
          <w:lang w:val="es-419"/>
        </w:rPr>
      </w:pPr>
      <w:r w:rsidRPr="00FC1719">
        <w:rPr>
          <w:rFonts w:ascii="Arial" w:hAnsi="Arial" w:cs="Arial"/>
          <w:noProof/>
          <w:lang w:val="es-419"/>
        </w:rPr>
        <w:drawing>
          <wp:inline distT="0" distB="0" distL="0" distR="0" wp14:anchorId="11F861B8" wp14:editId="43AC489A">
            <wp:extent cx="2211572" cy="598493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4072" cy="60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0D29" w14:textId="13DB6374" w:rsidR="00062FD9" w:rsidRDefault="00062FD9" w:rsidP="00F151F0">
      <w:pPr>
        <w:rPr>
          <w:rFonts w:ascii="Arial" w:hAnsi="Arial" w:cs="Arial"/>
          <w:lang w:val="es-419"/>
        </w:rPr>
      </w:pPr>
    </w:p>
    <w:p w14:paraId="49AA4BB8" w14:textId="47C7FB81" w:rsidR="00426385" w:rsidRPr="005D32DB" w:rsidRDefault="00062FD9" w:rsidP="00F151F0">
      <w:pPr>
        <w:rPr>
          <w:rFonts w:ascii="Arial" w:hAnsi="Arial" w:cs="Arial"/>
          <w:color w:val="2F5496" w:themeColor="accent1" w:themeShade="BF"/>
          <w:lang w:val="es-419"/>
        </w:rPr>
      </w:pPr>
      <w:r w:rsidRPr="005D32DB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>Electrobomba sumergida de 4”</w:t>
      </w:r>
    </w:p>
    <w:p w14:paraId="20574B88" w14:textId="2527B02E" w:rsidR="00062FD9" w:rsidRDefault="002009D3" w:rsidP="00F151F0">
      <w:pPr>
        <w:rPr>
          <w:rFonts w:ascii="Arial" w:hAnsi="Arial" w:cs="Arial"/>
          <w:lang w:val="es-419"/>
        </w:rPr>
      </w:pPr>
      <w:r w:rsidRPr="00062FD9">
        <w:rPr>
          <w:rFonts w:ascii="Arial" w:hAnsi="Arial" w:cs="Arial"/>
          <w:b/>
          <w:bCs/>
          <w:noProof/>
          <w:color w:val="002060"/>
          <w:sz w:val="22"/>
          <w:szCs w:val="22"/>
          <w:lang w:val="es-419"/>
        </w:rPr>
        <w:drawing>
          <wp:anchor distT="0" distB="0" distL="114300" distR="114300" simplePos="0" relativeHeight="251658240" behindDoc="1" locked="0" layoutInCell="1" allowOverlap="1" wp14:anchorId="5AE85317" wp14:editId="56EA59FA">
            <wp:simplePos x="0" y="0"/>
            <wp:positionH relativeFrom="margin">
              <wp:posOffset>1976282</wp:posOffset>
            </wp:positionH>
            <wp:positionV relativeFrom="margin">
              <wp:posOffset>1062355</wp:posOffset>
            </wp:positionV>
            <wp:extent cx="1863725" cy="3100705"/>
            <wp:effectExtent l="0" t="0" r="3175" b="4445"/>
            <wp:wrapNone/>
            <wp:docPr id="20" name="Imagen 20" descr="Imagen que contiene interior, taza, tabla, cocin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magen que contiene interior, taza, tabla, cocina&#10;&#10;Descripción generada automáticamente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1900" b="97064" l="5747" r="91092">
                                  <a14:foregroundMark x1="83046" y1="8636" x2="77011" y2="83765"/>
                                  <a14:foregroundMark x1="77011" y1="83765" x2="90230" y2="79447"/>
                                  <a14:foregroundMark x1="90230" y1="79447" x2="86782" y2="58722"/>
                                  <a14:foregroundMark x1="88793" y1="8117" x2="91092" y2="9845"/>
                                  <a14:foregroundMark x1="84195" y1="5354" x2="81322" y2="5354"/>
                                  <a14:foregroundMark x1="90230" y1="1900" x2="90230" y2="1900"/>
                                  <a14:foregroundMark x1="75862" y1="14162" x2="68678" y2="49914"/>
                                  <a14:foregroundMark x1="68678" y1="49914" x2="71839" y2="58377"/>
                                  <a14:foregroundMark x1="71839" y1="58377" x2="70115" y2="86528"/>
                                  <a14:foregroundMark x1="70690" y1="43869" x2="68678" y2="22625"/>
                                  <a14:foregroundMark x1="74425" y1="89119" x2="85632" y2="96546"/>
                                  <a14:foregroundMark x1="85632" y1="96546" x2="91379" y2="96028"/>
                                  <a14:foregroundMark x1="14368" y1="91364" x2="6034" y2="86528"/>
                                  <a14:foregroundMark x1="71552" y1="97064" x2="88793" y2="90846"/>
                                  <a14:foregroundMark x1="68678" y1="28325" x2="67816" y2="35233"/>
                                  <a14:foregroundMark x1="67241" y1="29534" x2="67241" y2="31261"/>
                                  <a14:foregroundMark x1="66954" y1="36442" x2="66954" y2="39033"/>
                                  <a14:foregroundMark x1="66954" y1="39896" x2="66379" y2="53713"/>
                                  <a14:foregroundMark x1="66092" y1="54922" x2="66954" y2="7115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7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pPr w:leftFromText="141" w:rightFromText="141" w:vertAnchor="text" w:horzAnchor="margin" w:tblpXSpec="right" w:tblpY="-5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1984"/>
      </w:tblGrid>
      <w:tr w:rsidR="00426385" w14:paraId="3E964865" w14:textId="77777777" w:rsidTr="00FC5EAA">
        <w:trPr>
          <w:trHeight w:val="283"/>
        </w:trPr>
        <w:tc>
          <w:tcPr>
            <w:tcW w:w="4678" w:type="dxa"/>
            <w:gridSpan w:val="2"/>
            <w:vAlign w:val="center"/>
          </w:tcPr>
          <w:p w14:paraId="4827EC05" w14:textId="77777777" w:rsidR="00426385" w:rsidRPr="00426385" w:rsidRDefault="00426385" w:rsidP="00426385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 LA BOMBA</w:t>
            </w:r>
          </w:p>
        </w:tc>
      </w:tr>
      <w:tr w:rsidR="00FC5EAA" w14:paraId="33BCB3FE" w14:textId="77777777" w:rsidTr="00FC5EAA">
        <w:tc>
          <w:tcPr>
            <w:tcW w:w="2694" w:type="dxa"/>
            <w:vAlign w:val="center"/>
          </w:tcPr>
          <w:p w14:paraId="26641698" w14:textId="06A90F23" w:rsidR="00426385" w:rsidRPr="00FC5EAA" w:rsidRDefault="00FC5EAA" w:rsidP="00FC5EA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426385" w:rsidRPr="00FC5EAA">
              <w:rPr>
                <w:rFonts w:ascii="Arial" w:hAnsi="Arial" w:cs="Arial"/>
                <w:sz w:val="22"/>
                <w:szCs w:val="22"/>
                <w:lang w:val="es-419"/>
              </w:rPr>
              <w:t>Cuerpo de impulsión</w:t>
            </w: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4" w:type="dxa"/>
            <w:vAlign w:val="center"/>
          </w:tcPr>
          <w:p w14:paraId="68C39F21" w14:textId="77777777" w:rsidR="00426385" w:rsidRPr="00FC5EAA" w:rsidRDefault="00426385" w:rsidP="0042638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FC5EAA" w14:paraId="35090A50" w14:textId="77777777" w:rsidTr="00FC5EAA">
        <w:trPr>
          <w:trHeight w:val="283"/>
        </w:trPr>
        <w:tc>
          <w:tcPr>
            <w:tcW w:w="2694" w:type="dxa"/>
            <w:vAlign w:val="center"/>
          </w:tcPr>
          <w:p w14:paraId="6951EC8A" w14:textId="1EB672C1" w:rsidR="00426385" w:rsidRPr="00FC5EAA" w:rsidRDefault="00FC5EAA" w:rsidP="0042638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426385" w:rsidRPr="00FC5EAA">
              <w:rPr>
                <w:rFonts w:ascii="Arial" w:hAnsi="Arial" w:cs="Arial"/>
                <w:sz w:val="22"/>
                <w:szCs w:val="22"/>
                <w:lang w:val="es-419"/>
              </w:rPr>
              <w:t>Rodete</w:t>
            </w: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4" w:type="dxa"/>
            <w:vAlign w:val="center"/>
          </w:tcPr>
          <w:p w14:paraId="06EC5F1A" w14:textId="77777777" w:rsidR="00426385" w:rsidRPr="00FC5EAA" w:rsidRDefault="00426385" w:rsidP="0042638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Latón</w:t>
            </w:r>
          </w:p>
        </w:tc>
      </w:tr>
      <w:tr w:rsidR="00FC5EAA" w14:paraId="09A18790" w14:textId="77777777" w:rsidTr="00FC5EAA">
        <w:tc>
          <w:tcPr>
            <w:tcW w:w="2694" w:type="dxa"/>
            <w:vAlign w:val="center"/>
          </w:tcPr>
          <w:p w14:paraId="36DD7CCC" w14:textId="6E58B57D" w:rsidR="00426385" w:rsidRPr="00FC5EAA" w:rsidRDefault="00FC5EAA" w:rsidP="0042638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426385" w:rsidRPr="00FC5EAA">
              <w:rPr>
                <w:rFonts w:ascii="Arial" w:hAnsi="Arial" w:cs="Arial"/>
                <w:sz w:val="22"/>
                <w:szCs w:val="22"/>
                <w:lang w:val="es-419"/>
              </w:rPr>
              <w:t>Camisa motor</w:t>
            </w: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4" w:type="dxa"/>
            <w:vAlign w:val="center"/>
          </w:tcPr>
          <w:p w14:paraId="6A0980DD" w14:textId="77777777" w:rsidR="00426385" w:rsidRPr="00FC5EAA" w:rsidRDefault="00426385" w:rsidP="0042638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FC5EAA" w14:paraId="55F61DFE" w14:textId="77777777" w:rsidTr="00FC5EAA">
        <w:trPr>
          <w:trHeight w:val="283"/>
        </w:trPr>
        <w:tc>
          <w:tcPr>
            <w:tcW w:w="2694" w:type="dxa"/>
            <w:vAlign w:val="center"/>
          </w:tcPr>
          <w:p w14:paraId="14DA5AA9" w14:textId="27984497" w:rsidR="00426385" w:rsidRPr="00FC5EAA" w:rsidRDefault="00FC5EAA" w:rsidP="0042638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426385" w:rsidRPr="00FC5EAA">
              <w:rPr>
                <w:rFonts w:ascii="Arial" w:hAnsi="Arial" w:cs="Arial"/>
                <w:sz w:val="22"/>
                <w:szCs w:val="22"/>
                <w:lang w:val="es-419"/>
              </w:rPr>
              <w:t>Diámetro de impulsión</w:t>
            </w: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4" w:type="dxa"/>
            <w:vAlign w:val="center"/>
          </w:tcPr>
          <w:p w14:paraId="17D4B37A" w14:textId="77777777" w:rsidR="00426385" w:rsidRPr="00FC5EAA" w:rsidRDefault="00426385" w:rsidP="0042638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1”</w:t>
            </w:r>
          </w:p>
        </w:tc>
      </w:tr>
    </w:tbl>
    <w:p w14:paraId="3B4526B1" w14:textId="77777777" w:rsidR="00062FD9" w:rsidRDefault="00062FD9" w:rsidP="00F151F0">
      <w:pPr>
        <w:rPr>
          <w:rFonts w:ascii="Arial" w:hAnsi="Arial" w:cs="Arial"/>
          <w:lang w:val="es-419"/>
        </w:rPr>
      </w:pPr>
    </w:p>
    <w:p w14:paraId="4E30A04C" w14:textId="19F44B42" w:rsidR="00FC1719" w:rsidRPr="00062FD9" w:rsidRDefault="00062FD9" w:rsidP="00F151F0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062FD9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LIMITES DE USO</w:t>
      </w:r>
    </w:p>
    <w:p w14:paraId="60434C05" w14:textId="533CAC98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Temperatura máxima de fluido hasta 40°C</w:t>
      </w:r>
    </w:p>
    <w:p w14:paraId="4C6B0C9E" w14:textId="7A153324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Profundidad</w:t>
      </w:r>
      <w:r w:rsidR="008B6473" w:rsidRPr="00FC5EAA">
        <w:rPr>
          <w:rFonts w:ascii="Arial" w:hAnsi="Arial" w:cs="Arial"/>
          <w:sz w:val="22"/>
          <w:szCs w:val="22"/>
          <w:lang w:val="es-419"/>
        </w:rPr>
        <w:t xml:space="preserve"> máx.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de utilizo hasta 40 m</w:t>
      </w:r>
    </w:p>
    <w:p w14:paraId="0D9B8E63" w14:textId="3222C8DA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Funcionamiento en vertical y horizontal</w:t>
      </w:r>
    </w:p>
    <w:p w14:paraId="722347A8" w14:textId="77777777" w:rsidR="00426385" w:rsidRPr="00426385" w:rsidRDefault="00426385" w:rsidP="00426385">
      <w:pPr>
        <w:rPr>
          <w:rFonts w:ascii="Arial" w:hAnsi="Arial" w:cs="Arial"/>
          <w:lang w:val="es-419"/>
        </w:rPr>
      </w:pPr>
    </w:p>
    <w:p w14:paraId="6DCC68A4" w14:textId="77777777" w:rsidR="00062FD9" w:rsidRPr="00062FD9" w:rsidRDefault="00062FD9" w:rsidP="00062FD9">
      <w:pPr>
        <w:rPr>
          <w:rFonts w:ascii="Arial" w:hAnsi="Arial" w:cs="Arial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1848"/>
      </w:tblGrid>
      <w:tr w:rsidR="00FC5EAA" w14:paraId="2F164A0F" w14:textId="77777777" w:rsidTr="00FC5EAA">
        <w:trPr>
          <w:trHeight w:val="283"/>
        </w:trPr>
        <w:tc>
          <w:tcPr>
            <w:tcW w:w="4679" w:type="dxa"/>
            <w:gridSpan w:val="2"/>
            <w:vAlign w:val="center"/>
          </w:tcPr>
          <w:p w14:paraId="3CAC0A5C" w14:textId="77777777" w:rsidR="00FC5EAA" w:rsidRPr="00426385" w:rsidRDefault="00FC5EAA" w:rsidP="00FC5EAA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DEL MOTOR</w:t>
            </w:r>
          </w:p>
        </w:tc>
      </w:tr>
      <w:tr w:rsidR="00FC5EAA" w14:paraId="3505FAE3" w14:textId="77777777" w:rsidTr="00FC5EAA">
        <w:trPr>
          <w:trHeight w:val="283"/>
        </w:trPr>
        <w:tc>
          <w:tcPr>
            <w:tcW w:w="2831" w:type="dxa"/>
            <w:vAlign w:val="center"/>
          </w:tcPr>
          <w:p w14:paraId="0523E4BD" w14:textId="178C19B8" w:rsidR="00FC5EAA" w:rsidRPr="00FC5EAA" w:rsidRDefault="00FC5EAA" w:rsidP="00FC5EA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Potencia kW (HP)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848" w:type="dxa"/>
            <w:vAlign w:val="center"/>
          </w:tcPr>
          <w:p w14:paraId="4D0ADE7B" w14:textId="77777777" w:rsidR="00FC5EAA" w:rsidRPr="00FC5EAA" w:rsidRDefault="00FC5EAA" w:rsidP="00FC5EA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0.75 (1)</w:t>
            </w:r>
          </w:p>
        </w:tc>
      </w:tr>
      <w:tr w:rsidR="00FC5EAA" w14:paraId="024545AE" w14:textId="77777777" w:rsidTr="00FC5EAA">
        <w:trPr>
          <w:trHeight w:val="283"/>
        </w:trPr>
        <w:tc>
          <w:tcPr>
            <w:tcW w:w="2831" w:type="dxa"/>
            <w:vAlign w:val="center"/>
          </w:tcPr>
          <w:p w14:paraId="4176A703" w14:textId="74C3588B" w:rsidR="00FC5EAA" w:rsidRPr="00FC5EAA" w:rsidRDefault="00FC5EAA" w:rsidP="00FC5EA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Frecuencia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848" w:type="dxa"/>
            <w:vAlign w:val="center"/>
          </w:tcPr>
          <w:p w14:paraId="7FF2020A" w14:textId="77777777" w:rsidR="00FC5EAA" w:rsidRPr="00FC5EAA" w:rsidRDefault="00FC5EAA" w:rsidP="00FC5EA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FC5EAA" w14:paraId="21788DB6" w14:textId="77777777" w:rsidTr="00FC5EAA">
        <w:trPr>
          <w:trHeight w:val="283"/>
        </w:trPr>
        <w:tc>
          <w:tcPr>
            <w:tcW w:w="2831" w:type="dxa"/>
            <w:vAlign w:val="center"/>
          </w:tcPr>
          <w:p w14:paraId="368EC40E" w14:textId="0528CF40" w:rsidR="00FC5EAA" w:rsidRPr="00FC5EAA" w:rsidRDefault="00FC5EAA" w:rsidP="00FC5EA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Tensión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848" w:type="dxa"/>
            <w:vAlign w:val="center"/>
          </w:tcPr>
          <w:p w14:paraId="1E042E7F" w14:textId="77777777" w:rsidR="00FC5EAA" w:rsidRPr="00FC5EAA" w:rsidRDefault="00FC5EAA" w:rsidP="00FC5EA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220 V.</w:t>
            </w:r>
          </w:p>
        </w:tc>
      </w:tr>
      <w:tr w:rsidR="00FC5EAA" w14:paraId="6B7A97B4" w14:textId="77777777" w:rsidTr="00FC5EAA">
        <w:trPr>
          <w:trHeight w:val="283"/>
        </w:trPr>
        <w:tc>
          <w:tcPr>
            <w:tcW w:w="2831" w:type="dxa"/>
            <w:vAlign w:val="center"/>
          </w:tcPr>
          <w:p w14:paraId="28E15536" w14:textId="09A37C61" w:rsidR="00FC5EAA" w:rsidRPr="00FC5EAA" w:rsidRDefault="00FC5EAA" w:rsidP="00FC5EA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Aislamiento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848" w:type="dxa"/>
            <w:vAlign w:val="center"/>
          </w:tcPr>
          <w:p w14:paraId="678EC724" w14:textId="77777777" w:rsidR="00FC5EAA" w:rsidRPr="00FC5EAA" w:rsidRDefault="00FC5EAA" w:rsidP="00FC5EA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F</w:t>
            </w:r>
          </w:p>
        </w:tc>
      </w:tr>
      <w:tr w:rsidR="00FC5EAA" w14:paraId="3AE1EA3E" w14:textId="77777777" w:rsidTr="00FC5EAA">
        <w:trPr>
          <w:trHeight w:val="283"/>
        </w:trPr>
        <w:tc>
          <w:tcPr>
            <w:tcW w:w="2831" w:type="dxa"/>
            <w:vAlign w:val="center"/>
          </w:tcPr>
          <w:p w14:paraId="591AB63F" w14:textId="15EC0ECB" w:rsidR="00FC5EAA" w:rsidRPr="00FC5EAA" w:rsidRDefault="00FC5EAA" w:rsidP="00FC5EA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Protección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848" w:type="dxa"/>
            <w:vAlign w:val="center"/>
          </w:tcPr>
          <w:p w14:paraId="70CE716A" w14:textId="77777777" w:rsidR="00FC5EAA" w:rsidRPr="00FC5EAA" w:rsidRDefault="00FC5EAA" w:rsidP="00FC5EA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IP X8</w:t>
            </w:r>
          </w:p>
        </w:tc>
      </w:tr>
    </w:tbl>
    <w:p w14:paraId="56BF431E" w14:textId="2B604CA3" w:rsidR="00062FD9" w:rsidRPr="007C6D08" w:rsidRDefault="00062FD9" w:rsidP="00062FD9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EJECUCION Y NORMAS DE SEGURIDAD</w:t>
      </w:r>
    </w:p>
    <w:p w14:paraId="2868CA2E" w14:textId="37A65169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EN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EN 60034-1</w:t>
      </w:r>
    </w:p>
    <w:p w14:paraId="7E5C6DA8" w14:textId="6D03D819" w:rsidR="00B100C2" w:rsidRPr="007C6D08" w:rsidRDefault="00062FD9" w:rsidP="00FC5EAA">
      <w:pPr>
        <w:tabs>
          <w:tab w:val="left" w:pos="708"/>
          <w:tab w:val="left" w:pos="1416"/>
          <w:tab w:val="left" w:pos="2124"/>
          <w:tab w:val="left" w:pos="2832"/>
          <w:tab w:val="left" w:pos="6212"/>
        </w:tabs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IEC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IEC60034-1</w:t>
      </w:r>
      <w:r w:rsidR="00FC5EAA">
        <w:rPr>
          <w:rFonts w:ascii="Arial" w:hAnsi="Arial" w:cs="Arial"/>
          <w:sz w:val="22"/>
          <w:szCs w:val="22"/>
          <w:lang w:val="es-419"/>
        </w:rPr>
        <w:tab/>
      </w:r>
    </w:p>
    <w:p w14:paraId="028DEC36" w14:textId="7E8B92FA" w:rsidR="00062FD9" w:rsidRPr="007C6D08" w:rsidRDefault="00426385" w:rsidP="00426385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CEI 61-150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CEI 2-3</w:t>
      </w:r>
    </w:p>
    <w:p w14:paraId="1DDC072F" w14:textId="47862108" w:rsidR="00062FD9" w:rsidRPr="007C6D08" w:rsidRDefault="00FC5EAA" w:rsidP="00FC5EAA">
      <w:pPr>
        <w:tabs>
          <w:tab w:val="left" w:pos="5710"/>
        </w:tabs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ab/>
      </w:r>
    </w:p>
    <w:p w14:paraId="3F7304DF" w14:textId="77777777" w:rsidR="00426385" w:rsidRPr="007C6D08" w:rsidRDefault="00426385" w:rsidP="00062FD9">
      <w:pPr>
        <w:rPr>
          <w:rFonts w:ascii="Arial" w:hAnsi="Arial" w:cs="Arial"/>
          <w:sz w:val="22"/>
          <w:szCs w:val="22"/>
          <w:lang w:val="es-419"/>
        </w:rPr>
      </w:pPr>
    </w:p>
    <w:p w14:paraId="6FF2CA1B" w14:textId="7FAE03BF" w:rsidR="00062FD9" w:rsidRPr="007C6D08" w:rsidRDefault="00062FD9" w:rsidP="00FC5EAA">
      <w:pPr>
        <w:tabs>
          <w:tab w:val="right" w:pos="6800"/>
        </w:tabs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CERTIFICACIONES</w:t>
      </w:r>
      <w:r w:rsidR="00FC5EAA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ab/>
      </w:r>
    </w:p>
    <w:p w14:paraId="7B33A124" w14:textId="4891CEAD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ISO 9001 CALIDAD</w:t>
      </w:r>
    </w:p>
    <w:p w14:paraId="1CB29DF7" w14:textId="0B62BB6A" w:rsidR="00062FD9" w:rsidRDefault="00062FD9" w:rsidP="00062FD9">
      <w:pPr>
        <w:rPr>
          <w:rFonts w:ascii="Arial" w:hAnsi="Arial" w:cs="Arial"/>
          <w:lang w:val="es-419"/>
        </w:rPr>
      </w:pPr>
    </w:p>
    <w:p w14:paraId="65BC8B33" w14:textId="0D351E7D" w:rsidR="00062FD9" w:rsidRDefault="00062FD9" w:rsidP="00062FD9">
      <w:pPr>
        <w:rPr>
          <w:rFonts w:ascii="Arial" w:hAnsi="Arial" w:cs="Arial"/>
          <w:lang w:val="es-419"/>
        </w:rPr>
      </w:pPr>
    </w:p>
    <w:p w14:paraId="49DF57A8" w14:textId="1832B55B" w:rsidR="00062FD9" w:rsidRDefault="00062FD9" w:rsidP="00062FD9">
      <w:pPr>
        <w:rPr>
          <w:rFonts w:ascii="Arial" w:hAnsi="Arial" w:cs="Arial"/>
          <w:lang w:val="es-419"/>
        </w:rPr>
      </w:pPr>
    </w:p>
    <w:p w14:paraId="6C64180E" w14:textId="56FBD389" w:rsidR="00062FD9" w:rsidRDefault="00062FD9" w:rsidP="00062FD9">
      <w:pPr>
        <w:rPr>
          <w:rFonts w:ascii="Arial" w:hAnsi="Arial" w:cs="Arial"/>
          <w:lang w:val="es-419"/>
        </w:rPr>
      </w:pPr>
    </w:p>
    <w:p w14:paraId="15EF11C1" w14:textId="0F88CA92" w:rsidR="00062FD9" w:rsidRDefault="00062FD9" w:rsidP="00062FD9">
      <w:pPr>
        <w:rPr>
          <w:rFonts w:ascii="Arial" w:hAnsi="Arial" w:cs="Arial"/>
          <w:lang w:val="es-419"/>
        </w:rPr>
      </w:pPr>
    </w:p>
    <w:p w14:paraId="0DCFF206" w14:textId="53CD584A" w:rsidR="00062FD9" w:rsidRDefault="002C5B22" w:rsidP="00062FD9">
      <w:pPr>
        <w:rPr>
          <w:rFonts w:ascii="Arial" w:hAnsi="Arial" w:cs="Arial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59264" behindDoc="0" locked="0" layoutInCell="1" allowOverlap="1" wp14:anchorId="2B04D85A" wp14:editId="10B23B9A">
            <wp:simplePos x="0" y="0"/>
            <wp:positionH relativeFrom="margin">
              <wp:posOffset>995680</wp:posOffset>
            </wp:positionH>
            <wp:positionV relativeFrom="margin">
              <wp:posOffset>4361180</wp:posOffset>
            </wp:positionV>
            <wp:extent cx="5029200" cy="1773555"/>
            <wp:effectExtent l="0" t="0" r="0" b="17145"/>
            <wp:wrapSquare wrapText="bothSides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E188AC27-67FE-4CDE-99A0-2233A196D8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anchor>
        </w:drawing>
      </w:r>
      <w:r w:rsidR="00A31188">
        <w:rPr>
          <w:rFonts w:ascii="Arial" w:hAnsi="Arial" w:cs="Arial"/>
          <w:lang w:val="es-419"/>
        </w:rPr>
        <w:tab/>
      </w:r>
    </w:p>
    <w:p w14:paraId="74FC3679" w14:textId="78A457E8" w:rsidR="00A31188" w:rsidRDefault="00A31188" w:rsidP="00062FD9">
      <w:pPr>
        <w:rPr>
          <w:rFonts w:ascii="Arial" w:hAnsi="Arial" w:cs="Arial"/>
          <w:lang w:val="es-419"/>
        </w:rPr>
      </w:pPr>
    </w:p>
    <w:p w14:paraId="699835FE" w14:textId="07E0CBB3" w:rsidR="00A31188" w:rsidRDefault="00A31188" w:rsidP="00062FD9">
      <w:pPr>
        <w:rPr>
          <w:rFonts w:ascii="Arial" w:hAnsi="Arial" w:cs="Arial"/>
          <w:lang w:val="es-419"/>
        </w:rPr>
      </w:pPr>
    </w:p>
    <w:p w14:paraId="5E75E321" w14:textId="7901E59F" w:rsidR="00A31188" w:rsidRDefault="00A31188" w:rsidP="00062FD9">
      <w:pPr>
        <w:rPr>
          <w:rFonts w:ascii="Arial" w:hAnsi="Arial" w:cs="Arial"/>
          <w:lang w:val="es-419"/>
        </w:rPr>
      </w:pPr>
    </w:p>
    <w:p w14:paraId="249274B3" w14:textId="0B7B0D56" w:rsidR="00A31188" w:rsidRDefault="00A31188" w:rsidP="00062FD9">
      <w:pPr>
        <w:rPr>
          <w:rFonts w:ascii="Arial" w:hAnsi="Arial" w:cs="Arial"/>
          <w:lang w:val="es-419"/>
        </w:rPr>
      </w:pPr>
    </w:p>
    <w:p w14:paraId="3AD85354" w14:textId="2D89D768" w:rsidR="00A31188" w:rsidRDefault="00A31188" w:rsidP="00062FD9">
      <w:pPr>
        <w:rPr>
          <w:rFonts w:ascii="Arial" w:hAnsi="Arial" w:cs="Arial"/>
          <w:lang w:val="es-419"/>
        </w:rPr>
      </w:pPr>
    </w:p>
    <w:p w14:paraId="0C7AB960" w14:textId="047728FE" w:rsidR="00A31188" w:rsidRDefault="00A31188" w:rsidP="00062FD9">
      <w:pPr>
        <w:rPr>
          <w:rFonts w:ascii="Arial" w:hAnsi="Arial" w:cs="Arial"/>
          <w:lang w:val="es-419"/>
        </w:rPr>
      </w:pPr>
    </w:p>
    <w:p w14:paraId="6A786716" w14:textId="2D7482ED" w:rsidR="00A31188" w:rsidRDefault="00A31188" w:rsidP="00062FD9">
      <w:pPr>
        <w:rPr>
          <w:rFonts w:ascii="Arial" w:hAnsi="Arial" w:cs="Arial"/>
          <w:lang w:val="es-419"/>
        </w:rPr>
      </w:pPr>
    </w:p>
    <w:p w14:paraId="2C35C061" w14:textId="24011EB5" w:rsidR="00A31188" w:rsidRDefault="00A31188" w:rsidP="00062FD9">
      <w:pPr>
        <w:rPr>
          <w:rFonts w:ascii="Arial" w:hAnsi="Arial" w:cs="Arial"/>
          <w:lang w:val="es-419"/>
        </w:rPr>
      </w:pPr>
    </w:p>
    <w:p w14:paraId="268F2BA2" w14:textId="4FFFED38" w:rsidR="00A31188" w:rsidRDefault="00A31188" w:rsidP="00062FD9">
      <w:pPr>
        <w:rPr>
          <w:rFonts w:ascii="Arial" w:hAnsi="Arial" w:cs="Arial"/>
          <w:lang w:val="es-419"/>
        </w:rPr>
      </w:pPr>
    </w:p>
    <w:p w14:paraId="06751308" w14:textId="5467CC2F" w:rsidR="00A31188" w:rsidRDefault="00A31188" w:rsidP="00062FD9">
      <w:pPr>
        <w:rPr>
          <w:rFonts w:ascii="Arial" w:hAnsi="Arial" w:cs="Arial"/>
          <w:lang w:val="es-419"/>
        </w:rPr>
      </w:pPr>
    </w:p>
    <w:p w14:paraId="2D10FC58" w14:textId="4BE9B85E" w:rsidR="00A31188" w:rsidRDefault="00A31188" w:rsidP="00062FD9">
      <w:pPr>
        <w:rPr>
          <w:rFonts w:ascii="Arial" w:hAnsi="Arial" w:cs="Arial"/>
          <w:lang w:val="es-419"/>
        </w:rPr>
      </w:pPr>
    </w:p>
    <w:p w14:paraId="29C0FFA0" w14:textId="77777777" w:rsidR="00A31188" w:rsidRDefault="00A31188" w:rsidP="00062FD9">
      <w:pPr>
        <w:rPr>
          <w:rFonts w:ascii="Arial" w:hAnsi="Arial" w:cs="Arial"/>
          <w:lang w:val="es-419"/>
        </w:rPr>
      </w:pPr>
    </w:p>
    <w:p w14:paraId="3FA9CB45" w14:textId="6FE7F3CD" w:rsidR="00A31188" w:rsidRDefault="00A31188" w:rsidP="00062FD9">
      <w:pPr>
        <w:rPr>
          <w:rFonts w:ascii="Arial" w:hAnsi="Arial" w:cs="Arial"/>
          <w:lang w:val="es-419"/>
        </w:rPr>
      </w:pPr>
    </w:p>
    <w:p w14:paraId="3080E23B" w14:textId="5B73B47E" w:rsidR="00A31188" w:rsidRDefault="00A31188" w:rsidP="00062FD9">
      <w:pPr>
        <w:rPr>
          <w:rFonts w:ascii="Arial" w:hAnsi="Arial" w:cs="Arial"/>
          <w:lang w:val="es-419"/>
        </w:rPr>
      </w:pPr>
    </w:p>
    <w:tbl>
      <w:tblPr>
        <w:tblW w:w="11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580"/>
        <w:gridCol w:w="580"/>
        <w:gridCol w:w="7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A31188" w:rsidRPr="00A31188" w14:paraId="5B0AB035" w14:textId="77777777" w:rsidTr="00A31188">
        <w:trPr>
          <w:trHeight w:val="300"/>
        </w:trPr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F1414" w14:textId="77777777" w:rsidR="00A31188" w:rsidRPr="00A31188" w:rsidRDefault="00A31188" w:rsidP="00A3118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3118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21B4F" w14:textId="77777777" w:rsidR="00A31188" w:rsidRPr="00A31188" w:rsidRDefault="00A31188" w:rsidP="00A3118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3118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E6995" w14:textId="77777777" w:rsidR="00A31188" w:rsidRPr="00A31188" w:rsidRDefault="00A31188" w:rsidP="00A3118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3118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68B2" w14:textId="77777777" w:rsidR="00A31188" w:rsidRPr="00A31188" w:rsidRDefault="00A31188" w:rsidP="00A3118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3118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m3/h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E6056" w14:textId="77777777" w:rsidR="00A31188" w:rsidRPr="00A31188" w:rsidRDefault="00A31188" w:rsidP="00A3118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3118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29DC1" w14:textId="77777777" w:rsidR="00A31188" w:rsidRPr="00A31188" w:rsidRDefault="00A31188" w:rsidP="00A3118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3118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0.3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ADF23" w14:textId="77777777" w:rsidR="00A31188" w:rsidRPr="00A31188" w:rsidRDefault="00A31188" w:rsidP="00A3118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3118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0.6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F1C61" w14:textId="77777777" w:rsidR="00A31188" w:rsidRPr="00A31188" w:rsidRDefault="00A31188" w:rsidP="00A3118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3118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0.9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086D5" w14:textId="77777777" w:rsidR="00A31188" w:rsidRPr="00A31188" w:rsidRDefault="00A31188" w:rsidP="00A3118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3118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1.2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1922A" w14:textId="77777777" w:rsidR="00A31188" w:rsidRPr="00A31188" w:rsidRDefault="00A31188" w:rsidP="00A3118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3118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1.8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1279A" w14:textId="77777777" w:rsidR="00A31188" w:rsidRPr="00A31188" w:rsidRDefault="00A31188" w:rsidP="00A3118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3118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2.1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930B0" w14:textId="77777777" w:rsidR="00A31188" w:rsidRPr="00A31188" w:rsidRDefault="00A31188" w:rsidP="00A3118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3118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2.4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D9F6F" w14:textId="77777777" w:rsidR="00A31188" w:rsidRPr="00A31188" w:rsidRDefault="00A31188" w:rsidP="00A3118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3118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2.7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A5AD0" w14:textId="77777777" w:rsidR="00A31188" w:rsidRPr="00A31188" w:rsidRDefault="00A31188" w:rsidP="00A3118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3118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</w:t>
            </w:r>
          </w:p>
        </w:tc>
      </w:tr>
      <w:tr w:rsidR="00A31188" w:rsidRPr="00A31188" w14:paraId="192C2019" w14:textId="77777777" w:rsidTr="00A31188">
        <w:trPr>
          <w:trHeight w:val="315"/>
        </w:trPr>
        <w:tc>
          <w:tcPr>
            <w:tcW w:w="1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6C881" w14:textId="77777777" w:rsidR="00A31188" w:rsidRPr="00A31188" w:rsidRDefault="00A31188" w:rsidP="00A31188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6E23E" w14:textId="77777777" w:rsidR="00A31188" w:rsidRPr="00A31188" w:rsidRDefault="00A31188" w:rsidP="00A31188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23526" w14:textId="77777777" w:rsidR="00A31188" w:rsidRPr="00A31188" w:rsidRDefault="00A31188" w:rsidP="00A31188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DB75E" w14:textId="77777777" w:rsidR="00A31188" w:rsidRPr="00A31188" w:rsidRDefault="00A31188" w:rsidP="00A31188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A3118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04C58" w14:textId="77777777" w:rsidR="00A31188" w:rsidRPr="00A31188" w:rsidRDefault="00A31188" w:rsidP="00A3118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3118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D9279" w14:textId="77777777" w:rsidR="00A31188" w:rsidRPr="00A31188" w:rsidRDefault="00A31188" w:rsidP="00A3118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3118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9293D" w14:textId="77777777" w:rsidR="00A31188" w:rsidRPr="00A31188" w:rsidRDefault="00A31188" w:rsidP="00A3118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3118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FD79C" w14:textId="77777777" w:rsidR="00A31188" w:rsidRPr="00A31188" w:rsidRDefault="00A31188" w:rsidP="00A3118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3118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5C54" w14:textId="77777777" w:rsidR="00A31188" w:rsidRPr="00A31188" w:rsidRDefault="00A31188" w:rsidP="00A3118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3118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5E87F" w14:textId="77777777" w:rsidR="00A31188" w:rsidRPr="00A31188" w:rsidRDefault="00A31188" w:rsidP="00A3118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3118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50BC9" w14:textId="77777777" w:rsidR="00A31188" w:rsidRPr="00A31188" w:rsidRDefault="00A31188" w:rsidP="00A3118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3118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1C19D" w14:textId="77777777" w:rsidR="00A31188" w:rsidRPr="00A31188" w:rsidRDefault="00A31188" w:rsidP="00A3118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3118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40.0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D6239" w14:textId="77777777" w:rsidR="00A31188" w:rsidRPr="00A31188" w:rsidRDefault="00A31188" w:rsidP="00A3118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3118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E1BC5" w14:textId="77777777" w:rsidR="00A31188" w:rsidRPr="00A31188" w:rsidRDefault="00A31188" w:rsidP="00A3118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3118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50</w:t>
            </w:r>
          </w:p>
        </w:tc>
      </w:tr>
      <w:tr w:rsidR="00A31188" w:rsidRPr="00A31188" w14:paraId="3F176A77" w14:textId="77777777" w:rsidTr="00A31188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CD81627" w14:textId="77777777" w:rsidR="00A31188" w:rsidRPr="00A31188" w:rsidRDefault="00A31188" w:rsidP="00A31188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3118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DAVIS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8D6C36B" w14:textId="77777777" w:rsidR="00A31188" w:rsidRPr="00A31188" w:rsidRDefault="00A31188" w:rsidP="00A3118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3118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0.75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2138CE8" w14:textId="77777777" w:rsidR="00A31188" w:rsidRPr="00A31188" w:rsidRDefault="00A31188" w:rsidP="00A3118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3118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3115A20" w14:textId="77777777" w:rsidR="00A31188" w:rsidRPr="00A31188" w:rsidRDefault="00A31188" w:rsidP="00A3118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3118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BBB6029" w14:textId="77777777" w:rsidR="00A31188" w:rsidRPr="00A31188" w:rsidRDefault="00A31188" w:rsidP="00A3118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3118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75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E64C9E8" w14:textId="77777777" w:rsidR="00A31188" w:rsidRPr="00A31188" w:rsidRDefault="00A31188" w:rsidP="00A3118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3118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68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BA287EB" w14:textId="77777777" w:rsidR="00A31188" w:rsidRPr="00A31188" w:rsidRDefault="00A31188" w:rsidP="00A3118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3118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61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5453CE1" w14:textId="77777777" w:rsidR="00A31188" w:rsidRPr="00A31188" w:rsidRDefault="00A31188" w:rsidP="00A3118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3118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54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C3D5CFA" w14:textId="77777777" w:rsidR="00A31188" w:rsidRPr="00A31188" w:rsidRDefault="00A31188" w:rsidP="00A3118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3118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47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924C979" w14:textId="77777777" w:rsidR="00A31188" w:rsidRPr="00A31188" w:rsidRDefault="00A31188" w:rsidP="00A3118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3118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33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351FAF3" w14:textId="77777777" w:rsidR="00A31188" w:rsidRPr="00A31188" w:rsidRDefault="00A31188" w:rsidP="00A3118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3118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26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B152DDF" w14:textId="77777777" w:rsidR="00A31188" w:rsidRPr="00A31188" w:rsidRDefault="00A31188" w:rsidP="00A3118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3118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19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68D8593" w14:textId="77777777" w:rsidR="00A31188" w:rsidRPr="00A31188" w:rsidRDefault="00A31188" w:rsidP="00A3118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3118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12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E4A2FC5" w14:textId="77777777" w:rsidR="00A31188" w:rsidRPr="00A31188" w:rsidRDefault="00A31188" w:rsidP="00A3118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3118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5</w:t>
            </w:r>
          </w:p>
        </w:tc>
      </w:tr>
    </w:tbl>
    <w:p w14:paraId="00E0356C" w14:textId="77777777" w:rsidR="00A31188" w:rsidRPr="00062FD9" w:rsidRDefault="00A31188" w:rsidP="00062FD9">
      <w:pPr>
        <w:rPr>
          <w:rFonts w:ascii="Arial" w:hAnsi="Arial" w:cs="Arial"/>
          <w:lang w:val="es-419"/>
        </w:rPr>
      </w:pPr>
    </w:p>
    <w:sectPr w:rsidR="00A31188" w:rsidRPr="00062FD9" w:rsidSect="003D6066">
      <w:headerReference w:type="default" r:id="rId18"/>
      <w:footerReference w:type="default" r:id="rId19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D3FA1" w14:textId="77777777" w:rsidR="00A85E9B" w:rsidRDefault="00A85E9B" w:rsidP="008A3980">
      <w:r>
        <w:separator/>
      </w:r>
    </w:p>
  </w:endnote>
  <w:endnote w:type="continuationSeparator" w:id="0">
    <w:p w14:paraId="3761B554" w14:textId="77777777" w:rsidR="00A85E9B" w:rsidRDefault="00A85E9B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7C8D5C7E" w:rsidR="005960B5" w:rsidRDefault="003D315D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088F4D19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DFC1A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867A8" w14:textId="77777777" w:rsidR="00A85E9B" w:rsidRDefault="00A85E9B" w:rsidP="008A3980">
      <w:r>
        <w:separator/>
      </w:r>
    </w:p>
  </w:footnote>
  <w:footnote w:type="continuationSeparator" w:id="0">
    <w:p w14:paraId="30D1D392" w14:textId="77777777" w:rsidR="00A85E9B" w:rsidRDefault="00A85E9B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16B1290E" w:rsidR="005960B5" w:rsidRDefault="003D315D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3BE9E2DE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1C795467" w:rsidR="005960B5" w:rsidRPr="00F112DF" w:rsidRDefault="003D315D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116CF82B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F2290"/>
    <w:multiLevelType w:val="hybridMultilevel"/>
    <w:tmpl w:val="A894D54C"/>
    <w:lvl w:ilvl="0" w:tplc="95402FAE">
      <w:start w:val="3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B2107"/>
    <w:multiLevelType w:val="hybridMultilevel"/>
    <w:tmpl w:val="2D46498E"/>
    <w:lvl w:ilvl="0" w:tplc="759C3D32">
      <w:start w:val="22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927938">
    <w:abstractNumId w:val="0"/>
  </w:num>
  <w:num w:numId="2" w16cid:durableId="1794668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07EC9"/>
    <w:rsid w:val="000365A8"/>
    <w:rsid w:val="000559F3"/>
    <w:rsid w:val="000569A8"/>
    <w:rsid w:val="00062FD9"/>
    <w:rsid w:val="000A4B96"/>
    <w:rsid w:val="00111DBA"/>
    <w:rsid w:val="0012665D"/>
    <w:rsid w:val="001428E9"/>
    <w:rsid w:val="00166627"/>
    <w:rsid w:val="001A11F9"/>
    <w:rsid w:val="001D5F8D"/>
    <w:rsid w:val="001F685E"/>
    <w:rsid w:val="001F719B"/>
    <w:rsid w:val="002009D3"/>
    <w:rsid w:val="00215288"/>
    <w:rsid w:val="00253153"/>
    <w:rsid w:val="002752E4"/>
    <w:rsid w:val="002A2A7B"/>
    <w:rsid w:val="002C5B22"/>
    <w:rsid w:val="002C6C8B"/>
    <w:rsid w:val="002E1480"/>
    <w:rsid w:val="002E7F0F"/>
    <w:rsid w:val="0033167C"/>
    <w:rsid w:val="003B301B"/>
    <w:rsid w:val="003D315D"/>
    <w:rsid w:val="003D6066"/>
    <w:rsid w:val="00417A91"/>
    <w:rsid w:val="0042002C"/>
    <w:rsid w:val="00426385"/>
    <w:rsid w:val="00433213"/>
    <w:rsid w:val="00440029"/>
    <w:rsid w:val="00440F48"/>
    <w:rsid w:val="004855A3"/>
    <w:rsid w:val="00490F9C"/>
    <w:rsid w:val="0049691D"/>
    <w:rsid w:val="004B6513"/>
    <w:rsid w:val="004C1D13"/>
    <w:rsid w:val="004E09D7"/>
    <w:rsid w:val="00502FCF"/>
    <w:rsid w:val="00503185"/>
    <w:rsid w:val="005102A3"/>
    <w:rsid w:val="0052373C"/>
    <w:rsid w:val="005960B5"/>
    <w:rsid w:val="005B4338"/>
    <w:rsid w:val="005B5378"/>
    <w:rsid w:val="005D32DB"/>
    <w:rsid w:val="005E4450"/>
    <w:rsid w:val="005F3749"/>
    <w:rsid w:val="005F5B9A"/>
    <w:rsid w:val="00606569"/>
    <w:rsid w:val="006248B3"/>
    <w:rsid w:val="006358C6"/>
    <w:rsid w:val="00666A5D"/>
    <w:rsid w:val="006736DE"/>
    <w:rsid w:val="006E3E09"/>
    <w:rsid w:val="006F0C78"/>
    <w:rsid w:val="007027DB"/>
    <w:rsid w:val="00717C93"/>
    <w:rsid w:val="00730D3D"/>
    <w:rsid w:val="00744BE8"/>
    <w:rsid w:val="00750244"/>
    <w:rsid w:val="00750AC6"/>
    <w:rsid w:val="00780CA7"/>
    <w:rsid w:val="0079277E"/>
    <w:rsid w:val="007C6D08"/>
    <w:rsid w:val="007D484D"/>
    <w:rsid w:val="007E6B40"/>
    <w:rsid w:val="007E6C69"/>
    <w:rsid w:val="008204FD"/>
    <w:rsid w:val="008319BA"/>
    <w:rsid w:val="00832239"/>
    <w:rsid w:val="00842E68"/>
    <w:rsid w:val="00850918"/>
    <w:rsid w:val="008A3980"/>
    <w:rsid w:val="008B6473"/>
    <w:rsid w:val="008D57AB"/>
    <w:rsid w:val="008F5336"/>
    <w:rsid w:val="00934F39"/>
    <w:rsid w:val="00961797"/>
    <w:rsid w:val="0096266B"/>
    <w:rsid w:val="009A11F8"/>
    <w:rsid w:val="009D2914"/>
    <w:rsid w:val="009D3540"/>
    <w:rsid w:val="00A31188"/>
    <w:rsid w:val="00A43F78"/>
    <w:rsid w:val="00A665D7"/>
    <w:rsid w:val="00A738E7"/>
    <w:rsid w:val="00A85E9B"/>
    <w:rsid w:val="00A8603D"/>
    <w:rsid w:val="00A86F6C"/>
    <w:rsid w:val="00A92914"/>
    <w:rsid w:val="00AB281F"/>
    <w:rsid w:val="00AD5EDC"/>
    <w:rsid w:val="00AD6AC6"/>
    <w:rsid w:val="00AE698A"/>
    <w:rsid w:val="00AF546C"/>
    <w:rsid w:val="00B03489"/>
    <w:rsid w:val="00B100C2"/>
    <w:rsid w:val="00B11432"/>
    <w:rsid w:val="00B163B0"/>
    <w:rsid w:val="00B43683"/>
    <w:rsid w:val="00B67B8F"/>
    <w:rsid w:val="00B81799"/>
    <w:rsid w:val="00B9345B"/>
    <w:rsid w:val="00BB1A39"/>
    <w:rsid w:val="00BB30EC"/>
    <w:rsid w:val="00BD5BD4"/>
    <w:rsid w:val="00C0192C"/>
    <w:rsid w:val="00C04942"/>
    <w:rsid w:val="00C328C4"/>
    <w:rsid w:val="00C36F25"/>
    <w:rsid w:val="00C5749B"/>
    <w:rsid w:val="00C922C0"/>
    <w:rsid w:val="00CB193D"/>
    <w:rsid w:val="00CF2223"/>
    <w:rsid w:val="00CF3769"/>
    <w:rsid w:val="00D20EB2"/>
    <w:rsid w:val="00D26A3F"/>
    <w:rsid w:val="00D26EA9"/>
    <w:rsid w:val="00D61D67"/>
    <w:rsid w:val="00D774FE"/>
    <w:rsid w:val="00D90D5A"/>
    <w:rsid w:val="00DA08D9"/>
    <w:rsid w:val="00DA09C5"/>
    <w:rsid w:val="00DB332A"/>
    <w:rsid w:val="00DC1411"/>
    <w:rsid w:val="00DE23CD"/>
    <w:rsid w:val="00E064A3"/>
    <w:rsid w:val="00E23E8F"/>
    <w:rsid w:val="00E3097D"/>
    <w:rsid w:val="00E3548E"/>
    <w:rsid w:val="00E35647"/>
    <w:rsid w:val="00E37466"/>
    <w:rsid w:val="00E87B8C"/>
    <w:rsid w:val="00E94AAE"/>
    <w:rsid w:val="00ED588D"/>
    <w:rsid w:val="00EF2F6B"/>
    <w:rsid w:val="00F112DF"/>
    <w:rsid w:val="00F151F0"/>
    <w:rsid w:val="00F363B4"/>
    <w:rsid w:val="00F66EDD"/>
    <w:rsid w:val="00F67437"/>
    <w:rsid w:val="00F8283B"/>
    <w:rsid w:val="00F870E0"/>
    <w:rsid w:val="00F94CBA"/>
    <w:rsid w:val="00FA60A8"/>
    <w:rsid w:val="00FC1100"/>
    <w:rsid w:val="00FC1719"/>
    <w:rsid w:val="00FC5EAA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00C2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2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3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DAVIS!$E$14:$M$14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 formatCode="0">
                  <c:v>20</c:v>
                </c:pt>
                <c:pt idx="5" formatCode="0">
                  <c:v>30</c:v>
                </c:pt>
                <c:pt idx="6" formatCode="0">
                  <c:v>40</c:v>
                </c:pt>
                <c:pt idx="7">
                  <c:v>45</c:v>
                </c:pt>
                <c:pt idx="8" formatCode="0">
                  <c:v>50</c:v>
                </c:pt>
              </c:numCache>
            </c:numRef>
          </c:xVal>
          <c:yVal>
            <c:numRef>
              <c:f>DAVIS!$E$15:$M$15</c:f>
              <c:numCache>
                <c:formatCode>General</c:formatCode>
                <c:ptCount val="9"/>
                <c:pt idx="0">
                  <c:v>75</c:v>
                </c:pt>
                <c:pt idx="1">
                  <c:v>68</c:v>
                </c:pt>
                <c:pt idx="2">
                  <c:v>61</c:v>
                </c:pt>
                <c:pt idx="3">
                  <c:v>54</c:v>
                </c:pt>
                <c:pt idx="4">
                  <c:v>47</c:v>
                </c:pt>
                <c:pt idx="5">
                  <c:v>33</c:v>
                </c:pt>
                <c:pt idx="6">
                  <c:v>19</c:v>
                </c:pt>
                <c:pt idx="7">
                  <c:v>12</c:v>
                </c:pt>
                <c:pt idx="8">
                  <c:v>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550-49C1-8694-7605C2F676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9013919"/>
        <c:axId val="259014751"/>
      </c:scatterChart>
      <c:valAx>
        <c:axId val="259013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(l/min)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59014751"/>
        <c:crosses val="autoZero"/>
        <c:crossBetween val="midCat"/>
      </c:valAx>
      <c:valAx>
        <c:axId val="259014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</a:t>
                </a:r>
                <a:r>
                  <a:rPr lang="es-419" baseline="0"/>
                  <a:t> manométrica H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59013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36</TotalTime>
  <Pages>1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802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14</cp:revision>
  <cp:lastPrinted>2023-05-11T20:26:00Z</cp:lastPrinted>
  <dcterms:created xsi:type="dcterms:W3CDTF">2023-05-11T19:01:00Z</dcterms:created>
  <dcterms:modified xsi:type="dcterms:W3CDTF">2023-05-11T20:51:00Z</dcterms:modified>
</cp:coreProperties>
</file>