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4EFF4F9D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</w:t>
      </w:r>
      <w:r w:rsidR="00EF03A6">
        <w:rPr>
          <w:b/>
          <w:color w:val="003377"/>
          <w:w w:val="110"/>
          <w:sz w:val="32"/>
          <w:szCs w:val="32"/>
        </w:rPr>
        <w:t>15</w:t>
      </w:r>
      <w:r>
        <w:rPr>
          <w:b/>
          <w:color w:val="003377"/>
          <w:w w:val="110"/>
          <w:sz w:val="32"/>
          <w:szCs w:val="32"/>
        </w:rPr>
        <w:t>/</w:t>
      </w:r>
      <w:r w:rsidR="00043F45">
        <w:rPr>
          <w:b/>
          <w:color w:val="003377"/>
          <w:w w:val="110"/>
          <w:sz w:val="32"/>
          <w:szCs w:val="32"/>
        </w:rPr>
        <w:t>1</w:t>
      </w:r>
      <w:r w:rsidR="00857360">
        <w:rPr>
          <w:b/>
          <w:color w:val="003377"/>
          <w:w w:val="110"/>
          <w:sz w:val="32"/>
          <w:szCs w:val="32"/>
        </w:rPr>
        <w:t>3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51797C06" w:rsidR="00941F63" w:rsidRPr="00C06236" w:rsidRDefault="00A47BF8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877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2398485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</w:t>
            </w:r>
            <w:r w:rsidR="00BB35AA">
              <w:rPr>
                <w:szCs w:val="20"/>
              </w:rPr>
              <w:t>75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012AB615" w:rsidR="00941F63" w:rsidRPr="00C06236" w:rsidRDefault="00A47BF8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77</w:t>
            </w:r>
            <w:r w:rsidR="001A1ABB">
              <w:rPr>
                <w:szCs w:val="20"/>
              </w:rPr>
              <w:t xml:space="preserve"> – </w:t>
            </w:r>
            <w:r w:rsidR="00043F45">
              <w:rPr>
                <w:szCs w:val="20"/>
              </w:rPr>
              <w:t>1</w:t>
            </w:r>
            <w:r>
              <w:rPr>
                <w:szCs w:val="20"/>
              </w:rPr>
              <w:t>9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461A4880" w:rsidR="00941F63" w:rsidRPr="00C06236" w:rsidRDefault="00A47BF8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80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06EF987C" w:rsidR="00941F63" w:rsidRPr="00C06236" w:rsidRDefault="00043F45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A47BF8">
              <w:rPr>
                <w:szCs w:val="20"/>
              </w:rPr>
              <w:t>9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6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6"/>
        <w:gridCol w:w="543"/>
        <w:gridCol w:w="511"/>
        <w:gridCol w:w="884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A47BF8" w:rsidRPr="00A47BF8" w14:paraId="746B51FF" w14:textId="77777777" w:rsidTr="00A47BF8">
        <w:trPr>
          <w:trHeight w:val="307"/>
        </w:trPr>
        <w:tc>
          <w:tcPr>
            <w:tcW w:w="2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5674A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30DD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63DA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8CAB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5A3A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68AB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3CDE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D4D5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D476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67B0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21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CD51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22.5</w:t>
            </w:r>
          </w:p>
        </w:tc>
      </w:tr>
      <w:tr w:rsidR="00A47BF8" w:rsidRPr="00A47BF8" w14:paraId="297DFAAD" w14:textId="77777777" w:rsidTr="00A47BF8">
        <w:trPr>
          <w:trHeight w:val="307"/>
        </w:trPr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4359EF8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4SR15/13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6956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C887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DD68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83B8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18BD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DDE8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DF8E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0F00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2042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52BB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7FBC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350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4B27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375</w:t>
            </w:r>
          </w:p>
        </w:tc>
      </w:tr>
      <w:tr w:rsidR="00A47BF8" w:rsidRPr="00A47BF8" w14:paraId="1D79D8DA" w14:textId="77777777" w:rsidTr="00A47BF8">
        <w:trPr>
          <w:trHeight w:val="307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67AB7" w14:textId="77777777" w:rsidR="00A47BF8" w:rsidRPr="00A47BF8" w:rsidRDefault="00A47BF8" w:rsidP="00A47BF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09E9D57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006EACB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546A65EE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D542CA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70055D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8AB3A6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1AD29B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0E3BFB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1FE473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8BE892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65E5E1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30D575" w14:textId="77777777" w:rsidR="00A47BF8" w:rsidRPr="00A47BF8" w:rsidRDefault="00A47BF8" w:rsidP="00A47BF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47BF8">
              <w:rPr>
                <w:rFonts w:ascii="Arial" w:hAnsi="Arial" w:cs="Arial"/>
                <w:snapToGrid/>
                <w:color w:val="000000"/>
                <w:lang w:val="es-419" w:eastAsia="es-419"/>
              </w:rPr>
              <w:t>19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E14B4" w14:textId="77777777" w:rsidR="00127479" w:rsidRDefault="00127479" w:rsidP="008A3980">
      <w:r>
        <w:separator/>
      </w:r>
    </w:p>
  </w:endnote>
  <w:endnote w:type="continuationSeparator" w:id="0">
    <w:p w14:paraId="71D0B169" w14:textId="77777777" w:rsidR="00127479" w:rsidRDefault="0012747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0F85" w14:textId="77777777" w:rsidR="00127479" w:rsidRDefault="00127479" w:rsidP="008A3980">
      <w:r>
        <w:separator/>
      </w:r>
    </w:p>
  </w:footnote>
  <w:footnote w:type="continuationSeparator" w:id="0">
    <w:p w14:paraId="5D08F161" w14:textId="77777777" w:rsidR="00127479" w:rsidRDefault="0012747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3F45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03ED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27479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4062E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5A9D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7F78F0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57360"/>
    <w:rsid w:val="00870194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6207D"/>
    <w:rsid w:val="00964798"/>
    <w:rsid w:val="00997865"/>
    <w:rsid w:val="009A11F8"/>
    <w:rsid w:val="009A3AF7"/>
    <w:rsid w:val="009D2914"/>
    <w:rsid w:val="009D7618"/>
    <w:rsid w:val="009E0D9C"/>
    <w:rsid w:val="009F03D6"/>
    <w:rsid w:val="00A31BD9"/>
    <w:rsid w:val="00A47BF8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07260"/>
    <w:rsid w:val="00B163B0"/>
    <w:rsid w:val="00B23F6C"/>
    <w:rsid w:val="00B4351D"/>
    <w:rsid w:val="00B43683"/>
    <w:rsid w:val="00B528A5"/>
    <w:rsid w:val="00B831EC"/>
    <w:rsid w:val="00BB35AA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81E77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46341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915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968AF"/>
    <w:rsid w:val="00ED588D"/>
    <w:rsid w:val="00ED7A15"/>
    <w:rsid w:val="00EF03A6"/>
    <w:rsid w:val="00F01768"/>
    <w:rsid w:val="00F112DF"/>
    <w:rsid w:val="00F15AA0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1291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2023-05-16T14:44:00Z</cp:lastPrinted>
  <dcterms:created xsi:type="dcterms:W3CDTF">2023-05-16T14:45:00Z</dcterms:created>
  <dcterms:modified xsi:type="dcterms:W3CDTF">2023-05-16T14:46:00Z</dcterms:modified>
</cp:coreProperties>
</file>