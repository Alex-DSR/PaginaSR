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105" w:tblpY="2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</w:tblGrid>
      <w:tr w:rsidR="0060110D" w14:paraId="0EE4FD30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72538988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65AADDE" wp14:editId="1FCCF71D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09D015E7" w14:textId="2EEA4B28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 w:rsidR="004E45F9">
              <w:rPr>
                <w:rFonts w:ascii="Arial" w:hAnsi="Arial" w:cs="Arial"/>
                <w:b/>
                <w:bCs/>
                <w:color w:val="002060"/>
                <w:lang w:val="es-419"/>
              </w:rPr>
              <w:t xml:space="preserve">s </w:t>
            </w:r>
            <w:r w:rsidR="003B20AB">
              <w:rPr>
                <w:rFonts w:ascii="Arial" w:hAnsi="Arial" w:cs="Arial"/>
                <w:b/>
                <w:bCs/>
                <w:color w:val="002060"/>
                <w:lang w:val="es-419"/>
              </w:rPr>
              <w:t>sucias</w:t>
            </w:r>
          </w:p>
        </w:tc>
      </w:tr>
      <w:tr w:rsidR="0060110D" w14:paraId="5E30FCC6" w14:textId="77777777" w:rsidTr="004E45F9">
        <w:trPr>
          <w:trHeight w:val="397"/>
        </w:trPr>
        <w:tc>
          <w:tcPr>
            <w:tcW w:w="993" w:type="dxa"/>
            <w:vAlign w:val="center"/>
          </w:tcPr>
          <w:p w14:paraId="01D1CBBF" w14:textId="77777777" w:rsidR="0060110D" w:rsidRDefault="0060110D" w:rsidP="004E45F9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1530E8BB" wp14:editId="105D1591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vAlign w:val="center"/>
          </w:tcPr>
          <w:p w14:paraId="6881FF6E" w14:textId="77777777" w:rsidR="0060110D" w:rsidRPr="00FC1719" w:rsidRDefault="0060110D" w:rsidP="004E45F9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</w:tbl>
    <w:p w14:paraId="5F85A28F" w14:textId="24C6CD3F" w:rsidR="00FC1719" w:rsidRDefault="00FC1719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455720EA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DB6374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777777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77777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77777777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USOS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5B775050" w:rsidR="003B20AB" w:rsidRDefault="003B20AB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 serie TOP VORTEX es adecuada para el drenaje de aguas sucias con presencia de cuerpos solidos en suspensión de hasta 25mm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4D05C6D0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de drenaje</w:t>
      </w:r>
    </w:p>
    <w:p w14:paraId="20574B88" w14:textId="5373C277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545A0B73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51AD9B41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6333258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40°C</w:t>
      </w:r>
    </w:p>
    <w:p w14:paraId="4C6B0C9E" w14:textId="490E0E71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43600B">
        <w:rPr>
          <w:rFonts w:ascii="Arial" w:hAnsi="Arial" w:cs="Arial"/>
          <w:sz w:val="22"/>
          <w:szCs w:val="22"/>
          <w:lang w:val="es-419"/>
        </w:rPr>
        <w:t>3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Rejilla de aspiración:</w:t>
            </w:r>
          </w:p>
        </w:tc>
        <w:tc>
          <w:tcPr>
            <w:tcW w:w="2409" w:type="dxa"/>
            <w:vAlign w:val="center"/>
          </w:tcPr>
          <w:p w14:paraId="2DE27314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Difusor:</w:t>
            </w:r>
          </w:p>
        </w:tc>
        <w:tc>
          <w:tcPr>
            <w:tcW w:w="2409" w:type="dxa"/>
            <w:vAlign w:val="center"/>
          </w:tcPr>
          <w:p w14:paraId="5F68A3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VORTEX en tecnopolímero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77777777" w:rsidR="00DA519E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¼”</w:t>
            </w:r>
          </w:p>
        </w:tc>
      </w:tr>
    </w:tbl>
    <w:p w14:paraId="5433B1B6" w14:textId="06CF5BAD" w:rsidR="0060110D" w:rsidRPr="00FC5EAA" w:rsidRDefault="00DA519E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 </w:t>
      </w:r>
      <w:r w:rsidR="00FC5EAA">
        <w:rPr>
          <w:rFonts w:ascii="Arial" w:hAnsi="Arial" w:cs="Arial"/>
          <w:sz w:val="22"/>
          <w:szCs w:val="22"/>
          <w:lang w:val="es-419"/>
        </w:rPr>
        <w:t xml:space="preserve">● </w:t>
      </w:r>
      <w:r w:rsidR="00B241BB">
        <w:rPr>
          <w:rFonts w:ascii="Arial" w:hAnsi="Arial" w:cs="Arial"/>
          <w:sz w:val="22"/>
          <w:szCs w:val="22"/>
          <w:lang w:val="es-419"/>
        </w:rPr>
        <w:t>Nivel de vaciado máximo hasta 25 mm del fondo</w:t>
      </w:r>
    </w:p>
    <w:p w14:paraId="722347A8" w14:textId="3FCC26FD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B241BB">
        <w:rPr>
          <w:rFonts w:ascii="Arial" w:hAnsi="Arial" w:cs="Arial"/>
          <w:sz w:val="22"/>
          <w:szCs w:val="22"/>
          <w:lang w:val="es-419"/>
        </w:rPr>
        <w:t>25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735746C0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5A4DC868" w:rsidR="00FC5EAA" w:rsidRPr="00FC5EAA" w:rsidRDefault="00752448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0.37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0.5</w:t>
            </w:r>
            <w:r w:rsidR="0022559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6F2881AB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1EB35462" w:rsidR="00752448" w:rsidRDefault="00752448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externo</w:t>
      </w:r>
    </w:p>
    <w:p w14:paraId="2868CA2E" w14:textId="0496EBA3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2210D79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1DDC072F" w14:textId="5175742F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1EAD596E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312DB504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4D4E432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7A7D5563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4EC4515B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46D276AC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069CF27B" w:rsidR="00062FD9" w:rsidRDefault="00EA0037" w:rsidP="00062FD9">
      <w:pPr>
        <w:rPr>
          <w:rFonts w:ascii="Arial" w:hAnsi="Arial" w:cs="Arial"/>
          <w:lang w:val="es-419"/>
        </w:rPr>
      </w:pPr>
      <w:r w:rsidRPr="00EA0037">
        <w:rPr>
          <w:rFonts w:ascii="Arial" w:hAnsi="Arial" w:cs="Arial"/>
          <w:lang w:val="es-419"/>
        </w:rPr>
        <w:drawing>
          <wp:anchor distT="0" distB="0" distL="114300" distR="114300" simplePos="0" relativeHeight="251664384" behindDoc="1" locked="0" layoutInCell="1" allowOverlap="1" wp14:anchorId="228F4C9B" wp14:editId="330A4A4A">
            <wp:simplePos x="0" y="0"/>
            <wp:positionH relativeFrom="column">
              <wp:posOffset>1641</wp:posOffset>
            </wp:positionH>
            <wp:positionV relativeFrom="paragraph">
              <wp:posOffset>106045</wp:posOffset>
            </wp:positionV>
            <wp:extent cx="1272048" cy="1968138"/>
            <wp:effectExtent l="0" t="0" r="4445" b="0"/>
            <wp:wrapNone/>
            <wp:docPr id="6" name="Imagen 6" descr="Imagen que contiene interior, tabla, computadora, escr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ior, tabla, computadora, escritorio&#10;&#10;Descripción generada automáticamente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3037" b="97614" l="9732" r="96980">
                                  <a14:foregroundMark x1="22819" y1="9111" x2="9396" y2="16703"/>
                                  <a14:foregroundMark x1="9396" y1="16703" x2="5705" y2="80911"/>
                                  <a14:foregroundMark x1="5705" y1="80911" x2="9396" y2="92408"/>
                                  <a14:foregroundMark x1="9396" y1="92408" x2="27517" y2="97614"/>
                                  <a14:foregroundMark x1="27517" y1="97614" x2="67450" y2="89805"/>
                                  <a14:foregroundMark x1="67450" y1="89805" x2="68121" y2="89588"/>
                                  <a14:foregroundMark x1="53691" y1="91540" x2="47651" y2="54447"/>
                                  <a14:foregroundMark x1="47651" y1="54447" x2="43289" y2="64859"/>
                                  <a14:foregroundMark x1="43289" y1="64859" x2="46644" y2="53362"/>
                                  <a14:foregroundMark x1="46644" y1="53362" x2="47315" y2="68547"/>
                                  <a14:foregroundMark x1="47315" y1="68547" x2="31208" y2="45770"/>
                                  <a14:foregroundMark x1="31208" y1="45770" x2="33893" y2="51844"/>
                                  <a14:foregroundMark x1="29530" y1="37744" x2="55705" y2="39479"/>
                                  <a14:foregroundMark x1="55705" y1="39479" x2="57047" y2="45987"/>
                                  <a14:foregroundMark x1="33221" y1="68113" x2="22819" y2="45987"/>
                                  <a14:foregroundMark x1="24161" y1="75705" x2="20805" y2="41432"/>
                                  <a14:foregroundMark x1="24832" y1="32321" x2="42617" y2="28200"/>
                                  <a14:foregroundMark x1="42617" y1="28200" x2="43624" y2="28200"/>
                                  <a14:foregroundMark x1="61409" y1="34924" x2="62752" y2="68113"/>
                                  <a14:foregroundMark x1="64094" y1="57701" x2="63087" y2="38612"/>
                                  <a14:foregroundMark x1="62752" y1="37093" x2="62752" y2="32321"/>
                                  <a14:foregroundMark x1="47987" y1="35792" x2="37584" y2="40998"/>
                                  <a14:foregroundMark x1="44295" y1="37527" x2="47987" y2="30369"/>
                                  <a14:foregroundMark x1="52013" y1="30152" x2="50000" y2="45119"/>
                                  <a14:foregroundMark x1="24832" y1="71584" x2="48322" y2="71584"/>
                                  <a14:foregroundMark x1="48322" y1="71584" x2="56040" y2="55531"/>
                                  <a14:foregroundMark x1="56040" y1="55531" x2="55369" y2="45987"/>
                                  <a14:foregroundMark x1="18121" y1="80477" x2="48658" y2="76356"/>
                                  <a14:foregroundMark x1="64094" y1="45987" x2="67450" y2="40130"/>
                                  <a14:foregroundMark x1="67450" y1="38829" x2="68792" y2="49675"/>
                                  <a14:foregroundMark x1="67785" y1="38612" x2="66107" y2="27766"/>
                                  <a14:foregroundMark x1="44631" y1="44685" x2="44631" y2="44685"/>
                                  <a14:foregroundMark x1="92282" y1="69197" x2="92282" y2="76356"/>
                                  <a14:foregroundMark x1="94966" y1="69414" x2="96980" y2="72885"/>
                                  <a14:foregroundMark x1="14094" y1="3471" x2="14094" y2="3471"/>
                                  <a14:foregroundMark x1="65436" y1="10195" x2="65436" y2="10195"/>
                                  <a14:foregroundMark x1="83893" y1="3037" x2="83893" y2="3037"/>
                                  <a14:foregroundMark x1="40268" y1="36009" x2="40268" y2="36009"/>
                                  <a14:foregroundMark x1="44631" y1="43167" x2="40604" y2="41432"/>
                                  <a14:foregroundMark x1="39933" y1="43818" x2="39933" y2="4381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048" cy="1968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FF206" w14:textId="4E0F10F4" w:rsidR="00062FD9" w:rsidRDefault="00EA0037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5408" behindDoc="0" locked="0" layoutInCell="1" allowOverlap="1" wp14:anchorId="040E1219" wp14:editId="4ADBAEC7">
            <wp:simplePos x="0" y="0"/>
            <wp:positionH relativeFrom="margin">
              <wp:posOffset>1456055</wp:posOffset>
            </wp:positionH>
            <wp:positionV relativeFrom="margin">
              <wp:posOffset>4285879</wp:posOffset>
            </wp:positionV>
            <wp:extent cx="5039995" cy="2015490"/>
            <wp:effectExtent l="0" t="0" r="8255" b="381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697A8112-1F9D-412F-80B3-BA45CA2789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A31188">
        <w:rPr>
          <w:rFonts w:ascii="Arial" w:hAnsi="Arial" w:cs="Arial"/>
          <w:lang w:val="es-419"/>
        </w:rPr>
        <w:tab/>
      </w:r>
    </w:p>
    <w:p w14:paraId="74FC3679" w14:textId="570D15EC" w:rsidR="00A31188" w:rsidRDefault="00A31188" w:rsidP="00062FD9">
      <w:pPr>
        <w:rPr>
          <w:rFonts w:ascii="Arial" w:hAnsi="Arial" w:cs="Arial"/>
          <w:lang w:val="es-419"/>
        </w:rPr>
      </w:pPr>
    </w:p>
    <w:p w14:paraId="699835FE" w14:textId="3E8E7389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6544A74F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498F4B0E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752F0E8F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1D259298" w:rsidR="00A31188" w:rsidRDefault="00A31188" w:rsidP="00062FD9">
      <w:pPr>
        <w:rPr>
          <w:rFonts w:ascii="Arial" w:hAnsi="Arial" w:cs="Arial"/>
          <w:lang w:val="es-419"/>
        </w:rPr>
      </w:pPr>
    </w:p>
    <w:p w14:paraId="6A786716" w14:textId="57F0E5B2" w:rsidR="00A31188" w:rsidRDefault="00A31188" w:rsidP="00062FD9">
      <w:pPr>
        <w:rPr>
          <w:rFonts w:ascii="Arial" w:hAnsi="Arial" w:cs="Arial"/>
          <w:lang w:val="es-419"/>
        </w:rPr>
      </w:pPr>
    </w:p>
    <w:p w14:paraId="2C35C061" w14:textId="59C4FCF4" w:rsidR="00A31188" w:rsidRDefault="00A31188" w:rsidP="00062FD9">
      <w:pPr>
        <w:rPr>
          <w:rFonts w:ascii="Arial" w:hAnsi="Arial" w:cs="Arial"/>
          <w:lang w:val="es-419"/>
        </w:rPr>
      </w:pPr>
    </w:p>
    <w:p w14:paraId="268F2BA2" w14:textId="30586545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5B73B47E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EA0037" w:rsidRPr="00EA0037" w14:paraId="3E893470" w14:textId="77777777" w:rsidTr="00EA0037">
        <w:trPr>
          <w:trHeight w:val="300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5E01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321B6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F253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1E42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m3/h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CE74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F102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4D4C2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2FA0F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D448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CF41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EF9E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7.2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55AB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8.4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4FB9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9.3</w:t>
            </w:r>
          </w:p>
        </w:tc>
      </w:tr>
      <w:tr w:rsidR="00EA0037" w:rsidRPr="00EA0037" w14:paraId="0CEE3A5A" w14:textId="77777777" w:rsidTr="00EA0037">
        <w:trPr>
          <w:trHeight w:val="315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8A6D" w14:textId="77777777" w:rsidR="00EA0037" w:rsidRPr="00EA0037" w:rsidRDefault="00EA0037" w:rsidP="00EA003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433FE" w14:textId="77777777" w:rsidR="00EA0037" w:rsidRPr="00EA0037" w:rsidRDefault="00EA0037" w:rsidP="00EA003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5A30" w14:textId="77777777" w:rsidR="00EA0037" w:rsidRPr="00EA0037" w:rsidRDefault="00EA0037" w:rsidP="00EA003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F9EC8" w14:textId="77777777" w:rsidR="00EA0037" w:rsidRPr="00EA0037" w:rsidRDefault="00EA0037" w:rsidP="00EA0037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EA0037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B331A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3B1F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E376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FF7C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BF4D1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B550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B186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25E6F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B2B8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155</w:t>
            </w:r>
          </w:p>
        </w:tc>
      </w:tr>
      <w:tr w:rsidR="00EA0037" w:rsidRPr="00EA0037" w14:paraId="7DEC379B" w14:textId="77777777" w:rsidTr="00EA0037">
        <w:trPr>
          <w:trHeight w:val="6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A414BC3" w14:textId="77777777" w:rsidR="00EA0037" w:rsidRPr="00EA0037" w:rsidRDefault="00EA0037" w:rsidP="00EA003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TOP VORTEX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604531B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0.37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F4EF6E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0.5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920069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26B7DA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7.6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167FBC3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7.1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D325250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E8CA52D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6.1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A96839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100103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03B3AB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3.9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109052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E7D7488" w14:textId="77777777" w:rsidR="00EA0037" w:rsidRPr="00EA0037" w:rsidRDefault="00EA0037" w:rsidP="00EA003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A003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</w:t>
            </w:r>
          </w:p>
        </w:tc>
      </w:tr>
    </w:tbl>
    <w:p w14:paraId="00E0356C" w14:textId="77777777" w:rsidR="00A31188" w:rsidRPr="00062FD9" w:rsidRDefault="00A31188" w:rsidP="00062FD9">
      <w:pPr>
        <w:rPr>
          <w:rFonts w:ascii="Arial" w:hAnsi="Arial" w:cs="Arial"/>
          <w:lang w:val="es-419"/>
        </w:rPr>
      </w:pPr>
    </w:p>
    <w:sectPr w:rsidR="00A31188" w:rsidRPr="00062FD9" w:rsidSect="003D6066">
      <w:headerReference w:type="default" r:id="rId16"/>
      <w:footerReference w:type="default" r:id="rId17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768C6" w14:textId="77777777" w:rsidR="005110F3" w:rsidRDefault="005110F3" w:rsidP="008A3980">
      <w:r>
        <w:separator/>
      </w:r>
    </w:p>
  </w:endnote>
  <w:endnote w:type="continuationSeparator" w:id="0">
    <w:p w14:paraId="5769CCD3" w14:textId="77777777" w:rsidR="005110F3" w:rsidRDefault="005110F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00AA5" w14:textId="77777777" w:rsidR="005110F3" w:rsidRDefault="005110F3" w:rsidP="008A3980">
      <w:r>
        <w:separator/>
      </w:r>
    </w:p>
  </w:footnote>
  <w:footnote w:type="continuationSeparator" w:id="0">
    <w:p w14:paraId="42B5944F" w14:textId="77777777" w:rsidR="005110F3" w:rsidRDefault="005110F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A4B96"/>
    <w:rsid w:val="000B709B"/>
    <w:rsid w:val="00111DBA"/>
    <w:rsid w:val="0012665D"/>
    <w:rsid w:val="001428E9"/>
    <w:rsid w:val="00166627"/>
    <w:rsid w:val="001A11F9"/>
    <w:rsid w:val="001D5F8D"/>
    <w:rsid w:val="001F685E"/>
    <w:rsid w:val="001F719B"/>
    <w:rsid w:val="002009D3"/>
    <w:rsid w:val="0021449D"/>
    <w:rsid w:val="00215288"/>
    <w:rsid w:val="00225595"/>
    <w:rsid w:val="00253153"/>
    <w:rsid w:val="002752E4"/>
    <w:rsid w:val="002A2A7B"/>
    <w:rsid w:val="002C6C8B"/>
    <w:rsid w:val="002E1480"/>
    <w:rsid w:val="002E7F0F"/>
    <w:rsid w:val="0033167C"/>
    <w:rsid w:val="00335427"/>
    <w:rsid w:val="00346DCF"/>
    <w:rsid w:val="003673FC"/>
    <w:rsid w:val="003B20AB"/>
    <w:rsid w:val="003B301B"/>
    <w:rsid w:val="003D315D"/>
    <w:rsid w:val="003D606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1D13"/>
    <w:rsid w:val="004E09D7"/>
    <w:rsid w:val="004E45F9"/>
    <w:rsid w:val="00502FCF"/>
    <w:rsid w:val="00503185"/>
    <w:rsid w:val="005102A3"/>
    <w:rsid w:val="005110F3"/>
    <w:rsid w:val="00517067"/>
    <w:rsid w:val="0052373C"/>
    <w:rsid w:val="005960B5"/>
    <w:rsid w:val="005B4338"/>
    <w:rsid w:val="005B5378"/>
    <w:rsid w:val="005D32DB"/>
    <w:rsid w:val="005E4450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E3E09"/>
    <w:rsid w:val="006E5036"/>
    <w:rsid w:val="006F0C78"/>
    <w:rsid w:val="007027DB"/>
    <w:rsid w:val="00717C93"/>
    <w:rsid w:val="00730D3D"/>
    <w:rsid w:val="00744BE8"/>
    <w:rsid w:val="00750244"/>
    <w:rsid w:val="00750AC6"/>
    <w:rsid w:val="00752448"/>
    <w:rsid w:val="00780CA7"/>
    <w:rsid w:val="0079277E"/>
    <w:rsid w:val="007C6D08"/>
    <w:rsid w:val="007D484D"/>
    <w:rsid w:val="007E6B40"/>
    <w:rsid w:val="007E6C69"/>
    <w:rsid w:val="008204FD"/>
    <w:rsid w:val="008319BA"/>
    <w:rsid w:val="00832239"/>
    <w:rsid w:val="00842E68"/>
    <w:rsid w:val="00850918"/>
    <w:rsid w:val="008A3980"/>
    <w:rsid w:val="008B6473"/>
    <w:rsid w:val="008D57AB"/>
    <w:rsid w:val="008F5336"/>
    <w:rsid w:val="009201D1"/>
    <w:rsid w:val="00934F39"/>
    <w:rsid w:val="00961797"/>
    <w:rsid w:val="0096266B"/>
    <w:rsid w:val="009628D4"/>
    <w:rsid w:val="009A11F8"/>
    <w:rsid w:val="009D2914"/>
    <w:rsid w:val="009D3540"/>
    <w:rsid w:val="009F6BC0"/>
    <w:rsid w:val="00A31188"/>
    <w:rsid w:val="00A665D7"/>
    <w:rsid w:val="00A738E7"/>
    <w:rsid w:val="00A8603D"/>
    <w:rsid w:val="00A86F6C"/>
    <w:rsid w:val="00A92914"/>
    <w:rsid w:val="00AB281F"/>
    <w:rsid w:val="00AD5EDC"/>
    <w:rsid w:val="00AD6AC6"/>
    <w:rsid w:val="00AE698A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328C4"/>
    <w:rsid w:val="00C36F25"/>
    <w:rsid w:val="00C5749B"/>
    <w:rsid w:val="00C922C0"/>
    <w:rsid w:val="00CB193D"/>
    <w:rsid w:val="00CF2223"/>
    <w:rsid w:val="00CF3769"/>
    <w:rsid w:val="00CF7B7C"/>
    <w:rsid w:val="00D07F46"/>
    <w:rsid w:val="00D20EB2"/>
    <w:rsid w:val="00D26A3F"/>
    <w:rsid w:val="00D26EA9"/>
    <w:rsid w:val="00D61D67"/>
    <w:rsid w:val="00D774FE"/>
    <w:rsid w:val="00D90D5A"/>
    <w:rsid w:val="00DA08D9"/>
    <w:rsid w:val="00DA09C5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'TOP VORTEX'!$E$15:$M$15</c:f>
              <c:numCache>
                <c:formatCode>General</c:formatCode>
                <c:ptCount val="9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 formatCode="0">
                  <c:v>80</c:v>
                </c:pt>
                <c:pt idx="5" formatCode="0">
                  <c:v>100</c:v>
                </c:pt>
                <c:pt idx="6" formatCode="0">
                  <c:v>120</c:v>
                </c:pt>
                <c:pt idx="7">
                  <c:v>140</c:v>
                </c:pt>
                <c:pt idx="8" formatCode="0">
                  <c:v>155</c:v>
                </c:pt>
              </c:numCache>
            </c:numRef>
          </c:xVal>
          <c:yVal>
            <c:numRef>
              <c:f>'TOP VORTEX'!$E$16:$M$16</c:f>
              <c:numCache>
                <c:formatCode>General</c:formatCode>
                <c:ptCount val="9"/>
                <c:pt idx="0">
                  <c:v>7.6</c:v>
                </c:pt>
                <c:pt idx="1">
                  <c:v>7.1</c:v>
                </c:pt>
                <c:pt idx="2">
                  <c:v>6.5</c:v>
                </c:pt>
                <c:pt idx="3">
                  <c:v>6.1</c:v>
                </c:pt>
                <c:pt idx="4">
                  <c:v>5.5</c:v>
                </c:pt>
                <c:pt idx="5">
                  <c:v>4.8</c:v>
                </c:pt>
                <c:pt idx="6">
                  <c:v>3.9</c:v>
                </c:pt>
                <c:pt idx="7">
                  <c:v>2.9</c:v>
                </c:pt>
                <c:pt idx="8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0E-42E5-A9DB-1986CB890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10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1106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8</cp:revision>
  <cp:lastPrinted>2023-05-12T13:00:00Z</cp:lastPrinted>
  <dcterms:created xsi:type="dcterms:W3CDTF">2023-05-12T13:01:00Z</dcterms:created>
  <dcterms:modified xsi:type="dcterms:W3CDTF">2023-05-12T13:22:00Z</dcterms:modified>
</cp:coreProperties>
</file>