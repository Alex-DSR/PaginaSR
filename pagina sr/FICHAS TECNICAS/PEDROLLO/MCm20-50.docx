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8086" w:tblpY="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126"/>
      </w:tblGrid>
      <w:tr w:rsidR="00C7782E" w14:paraId="2AE3B716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352D571F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441AD2D2" wp14:editId="5416A7D1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741203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</w:t>
            </w: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s cargadas</w:t>
            </w:r>
          </w:p>
        </w:tc>
      </w:tr>
      <w:tr w:rsidR="00C7782E" w14:paraId="0103381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CF39118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0430DB7D" wp14:editId="616106BA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123836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  <w:tr w:rsidR="00C7782E" w14:paraId="76E76F7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38AFD2D" w14:textId="77777777" w:rsidR="00C7782E" w:rsidRPr="00FC1719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6A50A1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624BEFE0" wp14:editId="163E4A35">
                  <wp:extent cx="264214" cy="216000"/>
                  <wp:effectExtent l="0" t="0" r="2540" b="0"/>
                  <wp:docPr id="12" name="Imagen 1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Icono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1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61FA41B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civil</w:t>
            </w:r>
          </w:p>
        </w:tc>
      </w:tr>
      <w:tr w:rsidR="00C7782E" w14:paraId="4B097002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27ABB891" w14:textId="77777777" w:rsidR="00C7782E" w:rsidRPr="006A50A1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C7782E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6EB180F5" wp14:editId="2AAD2F91">
                  <wp:extent cx="282000" cy="216000"/>
                  <wp:effectExtent l="0" t="0" r="381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1D45D3C" w14:textId="77777777" w:rsidR="00C7782E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industrial</w:t>
            </w:r>
          </w:p>
        </w:tc>
      </w:tr>
    </w:tbl>
    <w:p w14:paraId="5F85A28F" w14:textId="179F7DAE" w:rsidR="00FC1719" w:rsidRDefault="00C7782E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noProof/>
          <w:lang w:val="es-419"/>
        </w:rPr>
        <w:t xml:space="preserve"> </w:t>
      </w:r>
      <w:r w:rsidR="00FC1719" w:rsidRPr="00FC1719">
        <w:rPr>
          <w:rFonts w:ascii="Arial" w:hAnsi="Arial" w:cs="Arial"/>
          <w:noProof/>
          <w:lang w:val="es-BO" w:eastAsia="es-BO"/>
        </w:rPr>
        <w:drawing>
          <wp:anchor distT="0" distB="0" distL="114300" distR="114300" simplePos="0" relativeHeight="251662336" behindDoc="0" locked="0" layoutInCell="1" allowOverlap="1" wp14:anchorId="11F861B8" wp14:editId="65CBD52B">
            <wp:simplePos x="0" y="0"/>
            <wp:positionH relativeFrom="margin">
              <wp:posOffset>37627</wp:posOffset>
            </wp:positionH>
            <wp:positionV relativeFrom="margin">
              <wp:posOffset>0</wp:posOffset>
            </wp:positionV>
            <wp:extent cx="2211572" cy="598493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598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50D29" w14:textId="258D555F" w:rsidR="00062FD9" w:rsidRDefault="00062FD9" w:rsidP="00F151F0">
      <w:pPr>
        <w:rPr>
          <w:rFonts w:ascii="Arial" w:hAnsi="Arial" w:cs="Arial"/>
          <w:lang w:val="es-419"/>
        </w:rPr>
      </w:pPr>
    </w:p>
    <w:p w14:paraId="5AB67CD3" w14:textId="47A52D6C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0AE207D6" w14:textId="6F61C20B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</w:tblGrid>
      <w:tr w:rsidR="003B20AB" w14:paraId="64C88ED0" w14:textId="77777777" w:rsidTr="00DA519E">
        <w:tc>
          <w:tcPr>
            <w:tcW w:w="5104" w:type="dxa"/>
            <w:vAlign w:val="center"/>
          </w:tcPr>
          <w:p w14:paraId="4C0B33A1" w14:textId="6A4F4B5B" w:rsidR="003B20AB" w:rsidRDefault="003B20AB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USO</w:t>
            </w:r>
          </w:p>
        </w:tc>
      </w:tr>
      <w:tr w:rsidR="003B20AB" w14:paraId="29EB9026" w14:textId="77777777" w:rsidTr="00DA519E">
        <w:tc>
          <w:tcPr>
            <w:tcW w:w="5104" w:type="dxa"/>
          </w:tcPr>
          <w:p w14:paraId="7D1BADE8" w14:textId="6F320CBE" w:rsidR="003B20AB" w:rsidRDefault="00E447C9" w:rsidP="00DA519E">
            <w:pPr>
              <w:jc w:val="both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Las bombas </w:t>
            </w:r>
            <w:r w:rsidR="00CB49C3">
              <w:rPr>
                <w:rFonts w:ascii="Arial" w:hAnsi="Arial" w:cs="Arial"/>
                <w:sz w:val="22"/>
                <w:szCs w:val="22"/>
                <w:lang w:val="es-419"/>
              </w:rPr>
              <w:t>MC están equipadas con rodete BICANAL,</w:t>
            </w:r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ideal</w:t>
            </w:r>
            <w:r w:rsidR="006A4DCD">
              <w:rPr>
                <w:rFonts w:ascii="Arial" w:hAnsi="Arial" w:cs="Arial"/>
                <w:sz w:val="22"/>
                <w:szCs w:val="22"/>
                <w:lang w:val="es-419"/>
              </w:rPr>
              <w:t xml:space="preserve"> para el drenaje de aguas</w:t>
            </w:r>
            <w:r w:rsidR="002C2167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cargadas</w:t>
            </w:r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 xml:space="preserve"> con </w:t>
            </w:r>
            <w:r w:rsidR="005D1EEB">
              <w:t xml:space="preserve"> </w:t>
            </w:r>
            <w:r w:rsidR="005D1EEB" w:rsidRPr="005D1EEB">
              <w:rPr>
                <w:rFonts w:ascii="Arial" w:hAnsi="Arial" w:cs="Arial"/>
                <w:sz w:val="22"/>
                <w:szCs w:val="22"/>
                <w:lang w:val="es-419"/>
              </w:rPr>
              <w:t>sólidos en suspensión con fibra corta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</w:p>
        </w:tc>
      </w:tr>
    </w:tbl>
    <w:p w14:paraId="2B3A5955" w14:textId="2DB04837" w:rsidR="0060110D" w:rsidRPr="00CB49C3" w:rsidRDefault="003B20AB" w:rsidP="00F151F0">
      <w:pPr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</w:pPr>
      <w:r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 </w:t>
      </w:r>
      <w:r w:rsidR="00062FD9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Electrobomba </w:t>
      </w:r>
      <w:r w:rsidR="0043600B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>sumergible</w:t>
      </w:r>
      <w:r w:rsidR="003673FC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 </w:t>
      </w:r>
    </w:p>
    <w:p w14:paraId="20574B88" w14:textId="21A757BC" w:rsidR="00062FD9" w:rsidRDefault="00062FD9" w:rsidP="00F151F0">
      <w:pPr>
        <w:rPr>
          <w:rFonts w:ascii="Arial" w:hAnsi="Arial" w:cs="Arial"/>
          <w:lang w:val="es-419"/>
        </w:rPr>
      </w:pPr>
    </w:p>
    <w:p w14:paraId="3B4526B1" w14:textId="12F20F58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3BC17036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  <w:bookmarkStart w:id="0" w:name="_GoBack"/>
      <w:bookmarkEnd w:id="0"/>
    </w:p>
    <w:p w14:paraId="60434C05" w14:textId="1E629EC5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E447C9">
        <w:rPr>
          <w:rFonts w:ascii="Arial" w:hAnsi="Arial" w:cs="Arial"/>
          <w:sz w:val="22"/>
          <w:szCs w:val="22"/>
          <w:lang w:val="es-419"/>
        </w:rPr>
        <w:t>4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0°C</w:t>
      </w:r>
    </w:p>
    <w:p w14:paraId="4C6B0C9E" w14:textId="7F4CC7EC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</w:t>
      </w:r>
      <w:r w:rsidR="0043600B">
        <w:rPr>
          <w:rFonts w:ascii="Arial" w:hAnsi="Arial" w:cs="Arial"/>
          <w:sz w:val="22"/>
          <w:szCs w:val="22"/>
          <w:lang w:val="es-419"/>
        </w:rPr>
        <w:t>uso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hasta </w:t>
      </w:r>
      <w:r w:rsidR="00CB49C3">
        <w:rPr>
          <w:rFonts w:ascii="Arial" w:hAnsi="Arial" w:cs="Arial"/>
          <w:sz w:val="22"/>
          <w:szCs w:val="22"/>
          <w:lang w:val="es-419"/>
        </w:rPr>
        <w:t>10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m</w:t>
      </w:r>
    </w:p>
    <w:tbl>
      <w:tblPr>
        <w:tblStyle w:val="Tablaconcuadrcula"/>
        <w:tblpPr w:leftFromText="141" w:rightFromText="141" w:vertAnchor="text" w:horzAnchor="margin" w:tblpXSpec="right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</w:tblGrid>
      <w:tr w:rsidR="00DA519E" w14:paraId="685277F9" w14:textId="77777777" w:rsidTr="00DA519E">
        <w:trPr>
          <w:trHeight w:val="283"/>
        </w:trPr>
        <w:tc>
          <w:tcPr>
            <w:tcW w:w="5103" w:type="dxa"/>
            <w:gridSpan w:val="2"/>
            <w:vAlign w:val="center"/>
          </w:tcPr>
          <w:p w14:paraId="4980ABFA" w14:textId="77777777" w:rsidR="00DA519E" w:rsidRPr="00426385" w:rsidRDefault="00DA519E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DA519E" w14:paraId="29673869" w14:textId="77777777" w:rsidTr="00DA519E">
        <w:tc>
          <w:tcPr>
            <w:tcW w:w="2694" w:type="dxa"/>
            <w:vAlign w:val="center"/>
          </w:tcPr>
          <w:p w14:paraId="3ED189B6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Cuerpo bomba:</w:t>
            </w:r>
          </w:p>
        </w:tc>
        <w:tc>
          <w:tcPr>
            <w:tcW w:w="2409" w:type="dxa"/>
            <w:vAlign w:val="center"/>
          </w:tcPr>
          <w:p w14:paraId="079CE76F" w14:textId="1DD7251B" w:rsidR="00DA519E" w:rsidRPr="00FC5EAA" w:rsidRDefault="005E40A5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636590F8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77EBD8A0" w14:textId="4D6BC36D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Soporte</w:t>
            </w:r>
          </w:p>
        </w:tc>
        <w:tc>
          <w:tcPr>
            <w:tcW w:w="2409" w:type="dxa"/>
            <w:vAlign w:val="center"/>
          </w:tcPr>
          <w:p w14:paraId="2DE27314" w14:textId="74B916A2" w:rsidR="00DA519E" w:rsidRPr="00FC5EAA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4C482B2B" w14:textId="77777777" w:rsidTr="00DA519E">
        <w:tc>
          <w:tcPr>
            <w:tcW w:w="2694" w:type="dxa"/>
            <w:vAlign w:val="center"/>
          </w:tcPr>
          <w:p w14:paraId="4A77579B" w14:textId="75EE2223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409" w:type="dxa"/>
            <w:vAlign w:val="center"/>
          </w:tcPr>
          <w:p w14:paraId="5F68A328" w14:textId="2488DDEE" w:rsidR="00DA519E" w:rsidRPr="00FC5EAA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067CFBB0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7ACF135" w14:textId="0F0D2CDF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Tipo de r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odete</w:t>
            </w:r>
          </w:p>
        </w:tc>
        <w:tc>
          <w:tcPr>
            <w:tcW w:w="2409" w:type="dxa"/>
            <w:vAlign w:val="center"/>
          </w:tcPr>
          <w:p w14:paraId="10AE36E7" w14:textId="2907FD42" w:rsidR="00DA519E" w:rsidRPr="00FC5EAA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Bicanal</w:t>
            </w:r>
          </w:p>
        </w:tc>
      </w:tr>
      <w:tr w:rsidR="00DA519E" w14:paraId="3AC731D4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3D032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impulsión:</w:t>
            </w:r>
          </w:p>
        </w:tc>
        <w:tc>
          <w:tcPr>
            <w:tcW w:w="2409" w:type="dxa"/>
            <w:vAlign w:val="center"/>
          </w:tcPr>
          <w:p w14:paraId="6520EA3E" w14:textId="1FB6F57F" w:rsidR="00DA519E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 ½”</w:t>
            </w:r>
          </w:p>
        </w:tc>
      </w:tr>
    </w:tbl>
    <w:p w14:paraId="5433B1B6" w14:textId="37B4E70A" w:rsidR="0060110D" w:rsidRPr="00FC5EAA" w:rsidRDefault="00FC5EAA" w:rsidP="0060110D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CB49C3">
        <w:rPr>
          <w:rFonts w:ascii="Arial" w:hAnsi="Arial" w:cs="Arial"/>
          <w:sz w:val="22"/>
          <w:szCs w:val="22"/>
          <w:lang w:val="es-419"/>
        </w:rPr>
        <w:t>I</w:t>
      </w:r>
      <w:r w:rsidR="00E447C9">
        <w:rPr>
          <w:rFonts w:ascii="Arial" w:hAnsi="Arial" w:cs="Arial"/>
          <w:sz w:val="22"/>
          <w:szCs w:val="22"/>
          <w:lang w:val="es-419"/>
        </w:rPr>
        <w:t>nmersión mínima para trabajo continuo</w:t>
      </w:r>
      <w:r w:rsidR="002103D3">
        <w:rPr>
          <w:rFonts w:ascii="Arial" w:hAnsi="Arial" w:cs="Arial"/>
          <w:sz w:val="22"/>
          <w:szCs w:val="22"/>
          <w:lang w:val="es-419"/>
        </w:rPr>
        <w:t xml:space="preserve"> 3</w:t>
      </w:r>
      <w:r w:rsidR="00CB49C3">
        <w:rPr>
          <w:rFonts w:ascii="Arial" w:hAnsi="Arial" w:cs="Arial"/>
          <w:sz w:val="22"/>
          <w:szCs w:val="22"/>
          <w:lang w:val="es-419"/>
        </w:rPr>
        <w:t>20</w:t>
      </w:r>
      <w:r w:rsidR="0082151F">
        <w:rPr>
          <w:rFonts w:ascii="Arial" w:hAnsi="Arial" w:cs="Arial"/>
          <w:sz w:val="22"/>
          <w:szCs w:val="22"/>
          <w:lang w:val="es-419"/>
        </w:rPr>
        <w:t xml:space="preserve"> </w:t>
      </w:r>
      <w:r w:rsidR="00E447C9">
        <w:rPr>
          <w:rFonts w:ascii="Arial" w:hAnsi="Arial" w:cs="Arial"/>
          <w:sz w:val="22"/>
          <w:szCs w:val="22"/>
          <w:lang w:val="es-419"/>
        </w:rPr>
        <w:t>mm</w:t>
      </w:r>
    </w:p>
    <w:p w14:paraId="722347A8" w14:textId="13070C5F" w:rsidR="00426385" w:rsidRPr="0060110D" w:rsidRDefault="0060110D" w:rsidP="00426385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43600B">
        <w:rPr>
          <w:rFonts w:ascii="Arial" w:hAnsi="Arial" w:cs="Arial"/>
          <w:sz w:val="22"/>
          <w:szCs w:val="22"/>
          <w:lang w:val="es-419"/>
        </w:rPr>
        <w:t>Pasaje de cuerpos solidos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en suspensión 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hasta </w:t>
      </w:r>
      <w:r w:rsidR="00E447C9">
        <w:rPr>
          <w:rFonts w:ascii="Arial" w:hAnsi="Arial" w:cs="Arial"/>
          <w:sz w:val="22"/>
          <w:szCs w:val="22"/>
          <w:lang w:val="es-419"/>
        </w:rPr>
        <w:t>5</w:t>
      </w:r>
      <w:r w:rsidR="006A50A1">
        <w:rPr>
          <w:rFonts w:ascii="Arial" w:hAnsi="Arial" w:cs="Arial"/>
          <w:sz w:val="22"/>
          <w:szCs w:val="22"/>
          <w:lang w:val="es-419"/>
        </w:rPr>
        <w:t>0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 mm</w:t>
      </w:r>
    </w:p>
    <w:p w14:paraId="6DCC68A4" w14:textId="021D26F2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6"/>
      </w:tblGrid>
      <w:tr w:rsidR="00FC5EAA" w14:paraId="2F164A0F" w14:textId="77777777" w:rsidTr="00DA519E">
        <w:trPr>
          <w:trHeight w:val="283"/>
        </w:trPr>
        <w:tc>
          <w:tcPr>
            <w:tcW w:w="5105" w:type="dxa"/>
            <w:gridSpan w:val="2"/>
            <w:vAlign w:val="center"/>
          </w:tcPr>
          <w:p w14:paraId="3CAC0A5C" w14:textId="77777777" w:rsidR="00FC5EAA" w:rsidRPr="00426385" w:rsidRDefault="00FC5EAA" w:rsidP="003B20AB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0523E4BD" w14:textId="514D510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4D0ADE7B" w14:textId="25F2BD3A" w:rsidR="00FC5EAA" w:rsidRPr="00FC5EAA" w:rsidRDefault="00293E99" w:rsidP="00293E9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1.5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FC5EAA" w14:paraId="024545A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4176A703" w14:textId="74C3588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FF2020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368EC40E" w14:textId="1609590E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1E042E7F" w14:textId="598E1B0C" w:rsidR="00FC5EAA" w:rsidRPr="00FC5EAA" w:rsidRDefault="00084745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0 V.</w:t>
            </w:r>
          </w:p>
        </w:tc>
      </w:tr>
      <w:tr w:rsidR="00FC5EAA" w14:paraId="6B7A97B4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28E15536" w14:textId="0AF9302A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678EC724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591AB63F" w14:textId="0CE4DE33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0CE716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1D1B277C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05FC40E7" w14:textId="62AA7B90" w:rsidR="00752448" w:rsidRDefault="00084745" w:rsidP="00062FD9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Interruptor con flotador eléctrico</w:t>
      </w:r>
      <w:r w:rsidR="00580CC5">
        <w:rPr>
          <w:rFonts w:ascii="Arial" w:hAnsi="Arial" w:cs="Arial"/>
          <w:sz w:val="22"/>
          <w:szCs w:val="22"/>
          <w:lang w:val="es-419"/>
        </w:rPr>
        <w:tab/>
      </w:r>
    </w:p>
    <w:p w14:paraId="2868CA2E" w14:textId="60842A8B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781CBB94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</w:p>
    <w:p w14:paraId="1DDC072F" w14:textId="0DDBAB91" w:rsidR="00062FD9" w:rsidRPr="007C6D08" w:rsidRDefault="00426385" w:rsidP="003B20AB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712B39A7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15794FD1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122CF5F0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2E84CFA8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2F80E431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GARANTIA</w:t>
      </w:r>
    </w:p>
    <w:p w14:paraId="6C64180E" w14:textId="74F164D4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2 </w:t>
      </w:r>
      <w:r w:rsidR="000B709B">
        <w:rPr>
          <w:rFonts w:ascii="Arial" w:hAnsi="Arial" w:cs="Arial"/>
          <w:lang w:val="es-419"/>
        </w:rPr>
        <w:t>años</w:t>
      </w:r>
      <w:r>
        <w:rPr>
          <w:rFonts w:ascii="Arial" w:hAnsi="Arial" w:cs="Arial"/>
          <w:lang w:val="es-419"/>
        </w:rPr>
        <w:t xml:space="preserve"> contra fallas de fábrica</w:t>
      </w:r>
    </w:p>
    <w:p w14:paraId="15EF11C1" w14:textId="096FE84C" w:rsidR="00062FD9" w:rsidRDefault="00062FD9" w:rsidP="00062FD9">
      <w:pPr>
        <w:rPr>
          <w:rFonts w:ascii="Arial" w:hAnsi="Arial" w:cs="Arial"/>
          <w:lang w:val="es-419"/>
        </w:rPr>
      </w:pPr>
    </w:p>
    <w:p w14:paraId="0DCFF206" w14:textId="6F9153D8" w:rsidR="00062FD9" w:rsidRDefault="00A31188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74FC3679" w14:textId="354A6F7E" w:rsidR="00A31188" w:rsidRDefault="00084745" w:rsidP="00062FD9">
      <w:pPr>
        <w:rPr>
          <w:rFonts w:ascii="Arial" w:hAnsi="Arial" w:cs="Arial"/>
          <w:lang w:val="es-419"/>
        </w:rPr>
      </w:pPr>
      <w:r w:rsidRPr="009E475C">
        <w:rPr>
          <w:noProof/>
          <w:snapToGrid/>
          <w:lang w:val="es-BO" w:eastAsia="es-BO"/>
        </w:rPr>
        <w:drawing>
          <wp:anchor distT="0" distB="0" distL="114300" distR="114300" simplePos="0" relativeHeight="251692032" behindDoc="1" locked="0" layoutInCell="1" allowOverlap="1" wp14:anchorId="7A5A69A3" wp14:editId="75394FF7">
            <wp:simplePos x="0" y="0"/>
            <wp:positionH relativeFrom="column">
              <wp:posOffset>270510</wp:posOffset>
            </wp:positionH>
            <wp:positionV relativeFrom="paragraph">
              <wp:posOffset>83490</wp:posOffset>
            </wp:positionV>
            <wp:extent cx="932180" cy="2015490"/>
            <wp:effectExtent l="0" t="0" r="127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0" b="100000" l="0" r="100000">
                                  <a14:foregroundMark x1="55849" y1="18150" x2="55849" y2="4764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E99">
        <w:rPr>
          <w:noProof/>
          <w:snapToGrid/>
          <w:lang w:val="es-BO" w:eastAsia="es-BO"/>
        </w:rPr>
        <w:drawing>
          <wp:anchor distT="0" distB="0" distL="114300" distR="114300" simplePos="0" relativeHeight="251689984" behindDoc="1" locked="0" layoutInCell="1" allowOverlap="1" wp14:anchorId="3411521F" wp14:editId="383A283C">
            <wp:simplePos x="0" y="0"/>
            <wp:positionH relativeFrom="margin">
              <wp:posOffset>1504772</wp:posOffset>
            </wp:positionH>
            <wp:positionV relativeFrom="margin">
              <wp:posOffset>4366641</wp:posOffset>
            </wp:positionV>
            <wp:extent cx="5040000" cy="2016000"/>
            <wp:effectExtent l="0" t="0" r="8255" b="3810"/>
            <wp:wrapNone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A20DCDA1-5CCC-4EF7-BBFD-1852458B03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350" w:rsidRPr="00743350">
        <w:rPr>
          <w:noProof/>
          <w:snapToGrid/>
        </w:rPr>
        <w:t xml:space="preserve"> </w:t>
      </w:r>
    </w:p>
    <w:p w14:paraId="699835FE" w14:textId="277CD050" w:rsidR="00A31188" w:rsidRDefault="00A31188" w:rsidP="00062FD9">
      <w:pPr>
        <w:rPr>
          <w:rFonts w:ascii="Arial" w:hAnsi="Arial" w:cs="Arial"/>
          <w:lang w:val="es-419"/>
        </w:rPr>
      </w:pPr>
    </w:p>
    <w:p w14:paraId="5E75E321" w14:textId="1A2C0E2F" w:rsidR="00A31188" w:rsidRDefault="00A31188" w:rsidP="00062FD9">
      <w:pPr>
        <w:rPr>
          <w:rFonts w:ascii="Arial" w:hAnsi="Arial" w:cs="Arial"/>
          <w:lang w:val="es-419"/>
        </w:rPr>
      </w:pPr>
    </w:p>
    <w:p w14:paraId="249274B3" w14:textId="01F1C820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7E153167" w:rsidR="00A31188" w:rsidRDefault="00A31188" w:rsidP="00062FD9">
      <w:pPr>
        <w:rPr>
          <w:rFonts w:ascii="Arial" w:hAnsi="Arial" w:cs="Arial"/>
          <w:lang w:val="es-419"/>
        </w:rPr>
      </w:pPr>
    </w:p>
    <w:p w14:paraId="0C7AB960" w14:textId="3682B1FA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6A786716" w14:textId="0229640D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C35C061" w14:textId="5A9F6785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68F2BA2" w14:textId="699692EC" w:rsidR="00A31188" w:rsidRDefault="00A31188" w:rsidP="000B41C8">
      <w:pPr>
        <w:jc w:val="center"/>
        <w:rPr>
          <w:rFonts w:ascii="Arial" w:hAnsi="Arial" w:cs="Arial"/>
          <w:lang w:val="es-419"/>
        </w:rPr>
      </w:pPr>
    </w:p>
    <w:p w14:paraId="06751308" w14:textId="3A0E8122" w:rsidR="00A31188" w:rsidRDefault="00A31188" w:rsidP="00D67437">
      <w:pPr>
        <w:jc w:val="center"/>
        <w:rPr>
          <w:rFonts w:ascii="Arial" w:hAnsi="Arial" w:cs="Arial"/>
          <w:lang w:val="es-419"/>
        </w:rPr>
      </w:pPr>
    </w:p>
    <w:p w14:paraId="597CD9E7" w14:textId="77777777" w:rsidR="00335427" w:rsidRDefault="00335427" w:rsidP="000B41C8">
      <w:pPr>
        <w:jc w:val="center"/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28EC42EB" w:rsidR="00A31188" w:rsidRDefault="00A31188" w:rsidP="00062FD9">
      <w:pPr>
        <w:rPr>
          <w:rFonts w:ascii="Arial" w:hAnsi="Arial" w:cs="Arial"/>
          <w:lang w:val="es-419"/>
        </w:rPr>
      </w:pPr>
    </w:p>
    <w:p w14:paraId="0AD00405" w14:textId="6936F4B4" w:rsidR="009E475C" w:rsidRDefault="009E475C" w:rsidP="00062FD9">
      <w:pPr>
        <w:rPr>
          <w:rFonts w:ascii="Arial" w:hAnsi="Arial" w:cs="Arial"/>
          <w:lang w:val="es-419"/>
        </w:rPr>
      </w:pPr>
    </w:p>
    <w:p w14:paraId="7C5682C4" w14:textId="77777777" w:rsidR="009E475C" w:rsidRDefault="009E475C" w:rsidP="00062FD9">
      <w:pPr>
        <w:rPr>
          <w:rFonts w:ascii="Arial" w:hAnsi="Arial" w:cs="Arial"/>
          <w:lang w:val="es-419"/>
        </w:rPr>
      </w:pPr>
    </w:p>
    <w:p w14:paraId="3080E23B" w14:textId="087BB7A8" w:rsidR="00A31188" w:rsidRDefault="00A31188" w:rsidP="00062FD9">
      <w:pPr>
        <w:rPr>
          <w:rFonts w:ascii="Arial" w:hAnsi="Arial" w:cs="Arial"/>
          <w:lang w:val="es-419"/>
        </w:rPr>
      </w:pPr>
    </w:p>
    <w:tbl>
      <w:tblPr>
        <w:tblW w:w="10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80"/>
        <w:gridCol w:w="580"/>
        <w:gridCol w:w="72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293E99" w:rsidRPr="00293E99" w14:paraId="4D76EF72" w14:textId="77777777" w:rsidTr="00293E99">
        <w:trPr>
          <w:trHeight w:val="30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C9617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6B07E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BE32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6EA3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m3/h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F4166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CCC41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D087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088B6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97466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3556E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137DA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86655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AB74D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54</w:t>
            </w:r>
          </w:p>
        </w:tc>
      </w:tr>
      <w:tr w:rsidR="00293E99" w:rsidRPr="00293E99" w14:paraId="595B424C" w14:textId="77777777" w:rsidTr="00293E99">
        <w:trPr>
          <w:trHeight w:val="315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CC686" w14:textId="77777777" w:rsidR="00293E99" w:rsidRPr="00293E99" w:rsidRDefault="00293E99" w:rsidP="00293E99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8E1EA" w14:textId="77777777" w:rsidR="00293E99" w:rsidRPr="00293E99" w:rsidRDefault="00293E99" w:rsidP="00293E99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FA2AC" w14:textId="77777777" w:rsidR="00293E99" w:rsidRPr="00293E99" w:rsidRDefault="00293E99" w:rsidP="00293E99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0AA6E" w14:textId="77777777" w:rsidR="00293E99" w:rsidRPr="00293E99" w:rsidRDefault="00293E99" w:rsidP="00293E99">
            <w:pPr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293E99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700DF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94CB9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1034A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7FC8F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C926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906B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E3C00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0B1C1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0638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900</w:t>
            </w:r>
          </w:p>
        </w:tc>
      </w:tr>
      <w:tr w:rsidR="00293E99" w:rsidRPr="00293E99" w14:paraId="12D96B37" w14:textId="77777777" w:rsidTr="00293E99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D0B410B" w14:textId="32BDA2B4" w:rsidR="00293E99" w:rsidRPr="00293E99" w:rsidRDefault="00293E99" w:rsidP="00293E99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proofErr w:type="spellStart"/>
            <w:r w:rsidRPr="00293E9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MC</w:t>
            </w:r>
            <w:r w:rsidR="0008474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proofErr w:type="spellEnd"/>
            <w:r w:rsidRPr="00293E9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 xml:space="preserve"> 20/50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CAF7E5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1.5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94EF2C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8A842CC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1787D2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18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3C2327F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16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17F640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14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4EACFF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B4F91E0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9BECAF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6D3B2CB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27ED896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747A6DD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</w:t>
            </w:r>
          </w:p>
        </w:tc>
      </w:tr>
    </w:tbl>
    <w:p w14:paraId="00E0356C" w14:textId="39F2EB6E" w:rsidR="00A31188" w:rsidRPr="00062FD9" w:rsidRDefault="00293E99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sectPr w:rsidR="00A31188" w:rsidRPr="00062FD9" w:rsidSect="00293E99">
      <w:headerReference w:type="default" r:id="rId18"/>
      <w:footerReference w:type="default" r:id="rId19"/>
      <w:pgSz w:w="12240" w:h="15840" w:code="1"/>
      <w:pgMar w:top="2410" w:right="618" w:bottom="284" w:left="567" w:header="720" w:footer="6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0527F" w14:textId="77777777" w:rsidR="00B7228B" w:rsidRDefault="00B7228B" w:rsidP="008A3980">
      <w:r>
        <w:separator/>
      </w:r>
    </w:p>
  </w:endnote>
  <w:endnote w:type="continuationSeparator" w:id="0">
    <w:p w14:paraId="71AD73D9" w14:textId="77777777" w:rsidR="00B7228B" w:rsidRDefault="00B7228B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F05E1F" w14:textId="77777777" w:rsidR="00B7228B" w:rsidRDefault="00B7228B" w:rsidP="008A3980">
      <w:r>
        <w:separator/>
      </w:r>
    </w:p>
  </w:footnote>
  <w:footnote w:type="continuationSeparator" w:id="0">
    <w:p w14:paraId="3F791952" w14:textId="77777777" w:rsidR="00B7228B" w:rsidRDefault="00B7228B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0B9E0" w14:textId="16B1290E" w:rsidR="005960B5" w:rsidRDefault="003D315D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1345"/>
    <w:rsid w:val="00006629"/>
    <w:rsid w:val="00007EC9"/>
    <w:rsid w:val="00023A0C"/>
    <w:rsid w:val="000365A8"/>
    <w:rsid w:val="000559F3"/>
    <w:rsid w:val="000569A8"/>
    <w:rsid w:val="00060507"/>
    <w:rsid w:val="00062FD9"/>
    <w:rsid w:val="00072EBE"/>
    <w:rsid w:val="000743C2"/>
    <w:rsid w:val="00077B73"/>
    <w:rsid w:val="00084745"/>
    <w:rsid w:val="000A4B96"/>
    <w:rsid w:val="000B41C8"/>
    <w:rsid w:val="000B709B"/>
    <w:rsid w:val="000D17AF"/>
    <w:rsid w:val="00111DBA"/>
    <w:rsid w:val="0012665D"/>
    <w:rsid w:val="001428E9"/>
    <w:rsid w:val="00150295"/>
    <w:rsid w:val="00166627"/>
    <w:rsid w:val="00170F9A"/>
    <w:rsid w:val="001A11F9"/>
    <w:rsid w:val="001D5F8D"/>
    <w:rsid w:val="001F2BB7"/>
    <w:rsid w:val="001F589E"/>
    <w:rsid w:val="001F685E"/>
    <w:rsid w:val="001F719B"/>
    <w:rsid w:val="002009D3"/>
    <w:rsid w:val="002079D1"/>
    <w:rsid w:val="002103D3"/>
    <w:rsid w:val="002142C7"/>
    <w:rsid w:val="0021449D"/>
    <w:rsid w:val="00215288"/>
    <w:rsid w:val="00225595"/>
    <w:rsid w:val="00253153"/>
    <w:rsid w:val="002752E4"/>
    <w:rsid w:val="00287D4E"/>
    <w:rsid w:val="00293E99"/>
    <w:rsid w:val="002A1895"/>
    <w:rsid w:val="002A2A7B"/>
    <w:rsid w:val="002C2167"/>
    <w:rsid w:val="002C6C8B"/>
    <w:rsid w:val="002E1480"/>
    <w:rsid w:val="002E7F0F"/>
    <w:rsid w:val="00302E0C"/>
    <w:rsid w:val="00324A64"/>
    <w:rsid w:val="0033167C"/>
    <w:rsid w:val="00335427"/>
    <w:rsid w:val="00343AE0"/>
    <w:rsid w:val="003445F6"/>
    <w:rsid w:val="00346DCF"/>
    <w:rsid w:val="00350E35"/>
    <w:rsid w:val="00365AE7"/>
    <w:rsid w:val="003673FC"/>
    <w:rsid w:val="00384F00"/>
    <w:rsid w:val="00392A32"/>
    <w:rsid w:val="003B20AB"/>
    <w:rsid w:val="003B301B"/>
    <w:rsid w:val="003B602E"/>
    <w:rsid w:val="003D315D"/>
    <w:rsid w:val="003D6066"/>
    <w:rsid w:val="003F02AB"/>
    <w:rsid w:val="00417A91"/>
    <w:rsid w:val="0042002C"/>
    <w:rsid w:val="00426385"/>
    <w:rsid w:val="00433213"/>
    <w:rsid w:val="0043600B"/>
    <w:rsid w:val="00440029"/>
    <w:rsid w:val="00440F48"/>
    <w:rsid w:val="004855A3"/>
    <w:rsid w:val="00490F9C"/>
    <w:rsid w:val="0049691D"/>
    <w:rsid w:val="004B6513"/>
    <w:rsid w:val="004C011A"/>
    <w:rsid w:val="004C1D13"/>
    <w:rsid w:val="004E09D7"/>
    <w:rsid w:val="004E45F9"/>
    <w:rsid w:val="004E6663"/>
    <w:rsid w:val="00502FCF"/>
    <w:rsid w:val="00503185"/>
    <w:rsid w:val="005102A3"/>
    <w:rsid w:val="00517067"/>
    <w:rsid w:val="00520280"/>
    <w:rsid w:val="0052373C"/>
    <w:rsid w:val="005649BA"/>
    <w:rsid w:val="00580CC5"/>
    <w:rsid w:val="005960B5"/>
    <w:rsid w:val="005B4338"/>
    <w:rsid w:val="005B5378"/>
    <w:rsid w:val="005D1EEB"/>
    <w:rsid w:val="005D32DB"/>
    <w:rsid w:val="005E40A5"/>
    <w:rsid w:val="005E4450"/>
    <w:rsid w:val="005E647C"/>
    <w:rsid w:val="005F3749"/>
    <w:rsid w:val="005F5B9A"/>
    <w:rsid w:val="0060110D"/>
    <w:rsid w:val="00606569"/>
    <w:rsid w:val="00612F97"/>
    <w:rsid w:val="006248B3"/>
    <w:rsid w:val="006358C6"/>
    <w:rsid w:val="00666A5D"/>
    <w:rsid w:val="00671A7E"/>
    <w:rsid w:val="006736DE"/>
    <w:rsid w:val="0067781E"/>
    <w:rsid w:val="006A4DCD"/>
    <w:rsid w:val="006A50A1"/>
    <w:rsid w:val="006A5123"/>
    <w:rsid w:val="006E3E09"/>
    <w:rsid w:val="006E5036"/>
    <w:rsid w:val="006F0C78"/>
    <w:rsid w:val="007027DB"/>
    <w:rsid w:val="00717C93"/>
    <w:rsid w:val="0072790A"/>
    <w:rsid w:val="00730D3D"/>
    <w:rsid w:val="00743350"/>
    <w:rsid w:val="00744BE8"/>
    <w:rsid w:val="00750244"/>
    <w:rsid w:val="00750AC6"/>
    <w:rsid w:val="00752448"/>
    <w:rsid w:val="00780CA7"/>
    <w:rsid w:val="0079277E"/>
    <w:rsid w:val="007A6ECA"/>
    <w:rsid w:val="007C6D08"/>
    <w:rsid w:val="007D484D"/>
    <w:rsid w:val="007D5300"/>
    <w:rsid w:val="007E6B40"/>
    <w:rsid w:val="007E6C69"/>
    <w:rsid w:val="008204FD"/>
    <w:rsid w:val="0082151F"/>
    <w:rsid w:val="008319BA"/>
    <w:rsid w:val="00832239"/>
    <w:rsid w:val="00833DA1"/>
    <w:rsid w:val="00842E68"/>
    <w:rsid w:val="00850918"/>
    <w:rsid w:val="00884547"/>
    <w:rsid w:val="008A3980"/>
    <w:rsid w:val="008B6473"/>
    <w:rsid w:val="008D57AB"/>
    <w:rsid w:val="008F5336"/>
    <w:rsid w:val="009201D1"/>
    <w:rsid w:val="00920F59"/>
    <w:rsid w:val="00934F39"/>
    <w:rsid w:val="00961797"/>
    <w:rsid w:val="009621B8"/>
    <w:rsid w:val="0096266B"/>
    <w:rsid w:val="009628D4"/>
    <w:rsid w:val="009825BC"/>
    <w:rsid w:val="009851A8"/>
    <w:rsid w:val="009A11F8"/>
    <w:rsid w:val="009D2914"/>
    <w:rsid w:val="009D3540"/>
    <w:rsid w:val="009E475C"/>
    <w:rsid w:val="009F4970"/>
    <w:rsid w:val="009F6BC0"/>
    <w:rsid w:val="00A0336D"/>
    <w:rsid w:val="00A07577"/>
    <w:rsid w:val="00A31188"/>
    <w:rsid w:val="00A665D7"/>
    <w:rsid w:val="00A738E7"/>
    <w:rsid w:val="00A73D80"/>
    <w:rsid w:val="00A8603D"/>
    <w:rsid w:val="00A86F6C"/>
    <w:rsid w:val="00A92914"/>
    <w:rsid w:val="00AB281F"/>
    <w:rsid w:val="00AC39FF"/>
    <w:rsid w:val="00AD5EDC"/>
    <w:rsid w:val="00AD6AC6"/>
    <w:rsid w:val="00AE698A"/>
    <w:rsid w:val="00AF2DB8"/>
    <w:rsid w:val="00AF546C"/>
    <w:rsid w:val="00B000A7"/>
    <w:rsid w:val="00B03489"/>
    <w:rsid w:val="00B100C2"/>
    <w:rsid w:val="00B11432"/>
    <w:rsid w:val="00B163B0"/>
    <w:rsid w:val="00B241BB"/>
    <w:rsid w:val="00B43683"/>
    <w:rsid w:val="00B67B8F"/>
    <w:rsid w:val="00B7228B"/>
    <w:rsid w:val="00B81799"/>
    <w:rsid w:val="00B9345B"/>
    <w:rsid w:val="00BB1A39"/>
    <w:rsid w:val="00BB30EC"/>
    <w:rsid w:val="00BD5BD4"/>
    <w:rsid w:val="00C0192C"/>
    <w:rsid w:val="00C04942"/>
    <w:rsid w:val="00C04E7E"/>
    <w:rsid w:val="00C328C4"/>
    <w:rsid w:val="00C3619C"/>
    <w:rsid w:val="00C36F25"/>
    <w:rsid w:val="00C5749B"/>
    <w:rsid w:val="00C7782E"/>
    <w:rsid w:val="00C922C0"/>
    <w:rsid w:val="00CB193D"/>
    <w:rsid w:val="00CB49C3"/>
    <w:rsid w:val="00CF2223"/>
    <w:rsid w:val="00CF3769"/>
    <w:rsid w:val="00CF7B7C"/>
    <w:rsid w:val="00D07F46"/>
    <w:rsid w:val="00D134F7"/>
    <w:rsid w:val="00D20EB2"/>
    <w:rsid w:val="00D26A3F"/>
    <w:rsid w:val="00D26EA9"/>
    <w:rsid w:val="00D26F35"/>
    <w:rsid w:val="00D61D67"/>
    <w:rsid w:val="00D67437"/>
    <w:rsid w:val="00D774FE"/>
    <w:rsid w:val="00D90D5A"/>
    <w:rsid w:val="00D97F55"/>
    <w:rsid w:val="00DA08D9"/>
    <w:rsid w:val="00DA09C5"/>
    <w:rsid w:val="00DA1C5B"/>
    <w:rsid w:val="00DA519E"/>
    <w:rsid w:val="00DB332A"/>
    <w:rsid w:val="00DC1411"/>
    <w:rsid w:val="00DC7C2E"/>
    <w:rsid w:val="00DE23CD"/>
    <w:rsid w:val="00DF4501"/>
    <w:rsid w:val="00E064A3"/>
    <w:rsid w:val="00E23E8F"/>
    <w:rsid w:val="00E3097D"/>
    <w:rsid w:val="00E3548E"/>
    <w:rsid w:val="00E35647"/>
    <w:rsid w:val="00E37466"/>
    <w:rsid w:val="00E447C9"/>
    <w:rsid w:val="00E70050"/>
    <w:rsid w:val="00E7798B"/>
    <w:rsid w:val="00E87B8C"/>
    <w:rsid w:val="00E94AAE"/>
    <w:rsid w:val="00EA0037"/>
    <w:rsid w:val="00ED588D"/>
    <w:rsid w:val="00EF2F6B"/>
    <w:rsid w:val="00F112DF"/>
    <w:rsid w:val="00F151F0"/>
    <w:rsid w:val="00F2499C"/>
    <w:rsid w:val="00F363B4"/>
    <w:rsid w:val="00F66EDD"/>
    <w:rsid w:val="00F67437"/>
    <w:rsid w:val="00F8283B"/>
    <w:rsid w:val="00F870E0"/>
    <w:rsid w:val="00F94CBA"/>
    <w:rsid w:val="00FA3A90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UnresolvedMention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PEDROLLO\DRENAJE%20Y%20MONOBLO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Hoja2!$E$15:$M$15</c:f>
              <c:numCache>
                <c:formatCode>General</c:formatCode>
                <c:ptCount val="9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 formatCode="0">
                  <c:v>400</c:v>
                </c:pt>
                <c:pt idx="5" formatCode="0">
                  <c:v>500</c:v>
                </c:pt>
                <c:pt idx="6" formatCode="0">
                  <c:v>600</c:v>
                </c:pt>
                <c:pt idx="7">
                  <c:v>800</c:v>
                </c:pt>
                <c:pt idx="8" formatCode="0">
                  <c:v>900</c:v>
                </c:pt>
              </c:numCache>
            </c:numRef>
          </c:xVal>
          <c:yVal>
            <c:numRef>
              <c:f>Hoja2!$E$16:$M$16</c:f>
              <c:numCache>
                <c:formatCode>General</c:formatCode>
                <c:ptCount val="9"/>
                <c:pt idx="0">
                  <c:v>18</c:v>
                </c:pt>
                <c:pt idx="1">
                  <c:v>16</c:v>
                </c:pt>
                <c:pt idx="2">
                  <c:v>14</c:v>
                </c:pt>
                <c:pt idx="3">
                  <c:v>12.5</c:v>
                </c:pt>
                <c:pt idx="4">
                  <c:v>10.5</c:v>
                </c:pt>
                <c:pt idx="5">
                  <c:v>8.5</c:v>
                </c:pt>
                <c:pt idx="6">
                  <c:v>6.5</c:v>
                </c:pt>
                <c:pt idx="7">
                  <c:v>3</c:v>
                </c:pt>
                <c:pt idx="8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B1E-41C4-9740-C02A5198AC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B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9DB81-A19B-4B02-85E9-7952AF69F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1105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4</cp:revision>
  <cp:lastPrinted>2023-05-15T13:09:00Z</cp:lastPrinted>
  <dcterms:created xsi:type="dcterms:W3CDTF">2023-05-15T13:09:00Z</dcterms:created>
  <dcterms:modified xsi:type="dcterms:W3CDTF">2023-05-15T13:12:00Z</dcterms:modified>
</cp:coreProperties>
</file>