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FA6C26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8/7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7A7DBD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382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6B2BF1" w:rsidP="006B2BF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40</w:t>
            </w:r>
            <w:r w:rsidR="00677B26">
              <w:rPr>
                <w:szCs w:val="20"/>
              </w:rPr>
              <w:t xml:space="preserve"> – </w:t>
            </w:r>
            <w:r>
              <w:rPr>
                <w:szCs w:val="20"/>
              </w:rPr>
              <w:t>200</w:t>
            </w:r>
            <w:bookmarkStart w:id="0" w:name="_GoBack"/>
            <w:bookmarkEnd w:id="0"/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8049FF" w:rsidP="008049FF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47 – 14.5 </w:t>
            </w:r>
            <w:r w:rsidR="002B5C6E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8049FF" w:rsidP="008049FF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49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8049FF" w:rsidP="002B5C6E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14.5</w:t>
            </w:r>
            <w:r w:rsidR="004E15D4">
              <w:rPr>
                <w:szCs w:val="20"/>
              </w:rPr>
              <w:t xml:space="preserve">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:rsidR="007A7DBD" w:rsidRDefault="0008136C" w:rsidP="007A7DBD">
      <w:pPr>
        <w:ind w:left="708" w:hanging="708"/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tbl>
      <w:tblPr>
        <w:tblW w:w="108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502"/>
        <w:gridCol w:w="471"/>
        <w:gridCol w:w="847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7A7DBD" w:rsidRPr="007A7DBD" w:rsidTr="007A7DBD">
        <w:trPr>
          <w:trHeight w:val="285"/>
        </w:trPr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2.4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3.6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4.8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7.2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8.4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9.6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10.8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</w:tr>
      <w:tr w:rsidR="007A7DBD" w:rsidRPr="007A7DBD" w:rsidTr="007A7DBD">
        <w:trPr>
          <w:trHeight w:val="285"/>
        </w:trPr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4SR8/7-S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</w:tr>
      <w:tr w:rsidR="007A7DBD" w:rsidRPr="007A7DBD" w:rsidTr="007A7DBD">
        <w:trPr>
          <w:trHeight w:val="285"/>
        </w:trPr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7DBD" w:rsidRPr="007A7DBD" w:rsidRDefault="007A7DBD" w:rsidP="007A7DBD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1.1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1.5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45.5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43.5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41.5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38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28.5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22.3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A7DBD" w:rsidRPr="007A7DBD" w:rsidRDefault="007A7DBD" w:rsidP="007A7DB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7A7DBD">
              <w:rPr>
                <w:rFonts w:ascii="Arial" w:hAnsi="Arial" w:cs="Arial"/>
                <w:snapToGrid/>
                <w:color w:val="000000"/>
                <w:lang w:val="es-BO" w:eastAsia="es-BO"/>
              </w:rPr>
              <w:t>14.5</w:t>
            </w:r>
          </w:p>
        </w:tc>
      </w:tr>
    </w:tbl>
    <w:p w:rsidR="00C06236" w:rsidRDefault="00657DA6" w:rsidP="007A7DBD">
      <w:pPr>
        <w:ind w:left="708" w:hanging="708"/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7A7DBD"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1C2" w:rsidRDefault="007F01C2" w:rsidP="008A3980">
      <w:r>
        <w:separator/>
      </w:r>
    </w:p>
  </w:endnote>
  <w:endnote w:type="continuationSeparator" w:id="0">
    <w:p w:rsidR="007F01C2" w:rsidRDefault="007F01C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5153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1C2" w:rsidRDefault="007F01C2" w:rsidP="008A3980">
      <w:r>
        <w:separator/>
      </w:r>
    </w:p>
  </w:footnote>
  <w:footnote w:type="continuationSeparator" w:id="0">
    <w:p w:rsidR="007F01C2" w:rsidRDefault="007F01C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0B2C"/>
    <w:rsid w:val="00021226"/>
    <w:rsid w:val="00022BF1"/>
    <w:rsid w:val="000446D3"/>
    <w:rsid w:val="000559F3"/>
    <w:rsid w:val="0008136C"/>
    <w:rsid w:val="00086F0D"/>
    <w:rsid w:val="000A4B96"/>
    <w:rsid w:val="000D0761"/>
    <w:rsid w:val="00101047"/>
    <w:rsid w:val="001151E0"/>
    <w:rsid w:val="00121E3B"/>
    <w:rsid w:val="001428E9"/>
    <w:rsid w:val="00154E6B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102F9"/>
    <w:rsid w:val="00331332"/>
    <w:rsid w:val="00387FFC"/>
    <w:rsid w:val="003B0E9B"/>
    <w:rsid w:val="003B301B"/>
    <w:rsid w:val="003C6849"/>
    <w:rsid w:val="003D6066"/>
    <w:rsid w:val="00417A91"/>
    <w:rsid w:val="00433213"/>
    <w:rsid w:val="00440370"/>
    <w:rsid w:val="004855A3"/>
    <w:rsid w:val="00487AAB"/>
    <w:rsid w:val="00490F9C"/>
    <w:rsid w:val="004A6C7C"/>
    <w:rsid w:val="004B6513"/>
    <w:rsid w:val="004E0612"/>
    <w:rsid w:val="004E15D4"/>
    <w:rsid w:val="004E3FA0"/>
    <w:rsid w:val="00502FCF"/>
    <w:rsid w:val="00503185"/>
    <w:rsid w:val="005102A3"/>
    <w:rsid w:val="0056782A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B2BF1"/>
    <w:rsid w:val="006E3E09"/>
    <w:rsid w:val="006F0AEB"/>
    <w:rsid w:val="00734441"/>
    <w:rsid w:val="00734F61"/>
    <w:rsid w:val="00750244"/>
    <w:rsid w:val="00766CE4"/>
    <w:rsid w:val="00780CA7"/>
    <w:rsid w:val="007A7DBD"/>
    <w:rsid w:val="007D5199"/>
    <w:rsid w:val="007F01C2"/>
    <w:rsid w:val="008049FF"/>
    <w:rsid w:val="00812982"/>
    <w:rsid w:val="0081495B"/>
    <w:rsid w:val="008319BA"/>
    <w:rsid w:val="00832239"/>
    <w:rsid w:val="00836DFF"/>
    <w:rsid w:val="008A2816"/>
    <w:rsid w:val="008A3980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2D3B"/>
    <w:rsid w:val="00D373F2"/>
    <w:rsid w:val="00D61D67"/>
    <w:rsid w:val="00D82294"/>
    <w:rsid w:val="00D822BB"/>
    <w:rsid w:val="00D90D5A"/>
    <w:rsid w:val="00DA08D9"/>
    <w:rsid w:val="00DC3981"/>
    <w:rsid w:val="00DE1EDF"/>
    <w:rsid w:val="00DE23CD"/>
    <w:rsid w:val="00E064A3"/>
    <w:rsid w:val="00E23E8F"/>
    <w:rsid w:val="00E3548E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429CA2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FEA57-46CD-44D1-BC5F-4661858C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1462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6</cp:revision>
  <cp:lastPrinted>2023-05-15T18:22:00Z</cp:lastPrinted>
  <dcterms:created xsi:type="dcterms:W3CDTF">2023-05-15T18:33:00Z</dcterms:created>
  <dcterms:modified xsi:type="dcterms:W3CDTF">2023-05-15T18:37:00Z</dcterms:modified>
</cp:coreProperties>
</file>