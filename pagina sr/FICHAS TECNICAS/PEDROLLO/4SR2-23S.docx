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101047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2</w:t>
      </w:r>
      <w:r w:rsidR="00B23F6C">
        <w:rPr>
          <w:b/>
          <w:color w:val="003377"/>
          <w:w w:val="110"/>
          <w:sz w:val="32"/>
          <w:szCs w:val="32"/>
        </w:rPr>
        <w:t>/23</w:t>
      </w:r>
      <w:r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E4654C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873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982" w:rsidP="00941F63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10 – 65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654C" w:rsidP="00E4654C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246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71</w:t>
            </w:r>
            <w:r w:rsidR="00812982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654C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257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E4654C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71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  <w:bookmarkStart w:id="0" w:name="_GoBack"/>
      <w:bookmarkEnd w:id="0"/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626"/>
        <w:gridCol w:w="536"/>
        <w:gridCol w:w="928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E4654C" w:rsidRPr="00E4654C" w:rsidTr="00E4654C">
        <w:trPr>
          <w:trHeight w:val="340"/>
        </w:trPr>
        <w:tc>
          <w:tcPr>
            <w:tcW w:w="3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3.9</w:t>
            </w:r>
          </w:p>
        </w:tc>
      </w:tr>
      <w:tr w:rsidR="00E4654C" w:rsidRPr="00E4654C" w:rsidTr="00E4654C">
        <w:trPr>
          <w:trHeight w:val="340"/>
        </w:trPr>
        <w:tc>
          <w:tcPr>
            <w:tcW w:w="19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4SR2/33-S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  <w:tr w:rsidR="00E4654C" w:rsidRPr="00E4654C" w:rsidTr="00E4654C">
        <w:trPr>
          <w:trHeight w:val="340"/>
        </w:trPr>
        <w:tc>
          <w:tcPr>
            <w:tcW w:w="19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654C" w:rsidRPr="00E4654C" w:rsidRDefault="00E4654C" w:rsidP="00E4654C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2.2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E4654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231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4654C" w:rsidRPr="00E4654C" w:rsidRDefault="00E4654C" w:rsidP="00E4654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4654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71</w:t>
            </w:r>
          </w:p>
        </w:tc>
      </w:tr>
    </w:tbl>
    <w:p w:rsidR="00C06236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866" w:rsidRDefault="006E5866" w:rsidP="008A3980">
      <w:r>
        <w:separator/>
      </w:r>
    </w:p>
  </w:endnote>
  <w:endnote w:type="continuationSeparator" w:id="0">
    <w:p w:rsidR="006E5866" w:rsidRDefault="006E586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3BB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866" w:rsidRDefault="006E5866" w:rsidP="008A3980">
      <w:r>
        <w:separator/>
      </w:r>
    </w:p>
  </w:footnote>
  <w:footnote w:type="continuationSeparator" w:id="0">
    <w:p w:rsidR="006E5866" w:rsidRDefault="006E586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73616"/>
    <w:rsid w:val="001F685E"/>
    <w:rsid w:val="001F719B"/>
    <w:rsid w:val="00240973"/>
    <w:rsid w:val="00253153"/>
    <w:rsid w:val="002E1480"/>
    <w:rsid w:val="002E7F0F"/>
    <w:rsid w:val="00387FFC"/>
    <w:rsid w:val="003B301B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4450"/>
    <w:rsid w:val="00606569"/>
    <w:rsid w:val="006248B3"/>
    <w:rsid w:val="006530F8"/>
    <w:rsid w:val="006736DE"/>
    <w:rsid w:val="00681E99"/>
    <w:rsid w:val="006E3E09"/>
    <w:rsid w:val="006E5866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41A-7279-41E6-A767-FCF32321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1417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6</cp:revision>
  <cp:lastPrinted>2023-05-15T15:50:00Z</cp:lastPrinted>
  <dcterms:created xsi:type="dcterms:W3CDTF">2023-05-15T15:47:00Z</dcterms:created>
  <dcterms:modified xsi:type="dcterms:W3CDTF">2023-05-15T15:53:00Z</dcterms:modified>
</cp:coreProperties>
</file>