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734F6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4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A31BD9">
        <w:rPr>
          <w:b/>
          <w:color w:val="003377"/>
          <w:w w:val="110"/>
          <w:sz w:val="32"/>
          <w:szCs w:val="32"/>
        </w:rPr>
        <w:t>12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A31BD9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462</w:t>
            </w:r>
            <w:r w:rsidR="00D8229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734F61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 xml:space="preserve">20 </w:t>
            </w:r>
            <w:r w:rsidR="00812982">
              <w:rPr>
                <w:szCs w:val="20"/>
              </w:rPr>
              <w:t xml:space="preserve">– </w:t>
            </w:r>
            <w:r>
              <w:rPr>
                <w:szCs w:val="20"/>
              </w:rPr>
              <w:t>100</w:t>
            </w:r>
            <w:r w:rsidR="00812982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A31BD9" w:rsidP="003C6849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91 – 33.5</w:t>
            </w:r>
            <w:r w:rsidR="00812982">
              <w:rPr>
                <w:szCs w:val="20"/>
              </w:rPr>
              <w:t xml:space="preserve">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A31BD9" w:rsidP="00E4654C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96 </w:t>
            </w:r>
            <w:r w:rsidR="0008136C" w:rsidRPr="0008136C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A31BD9" w:rsidP="00941F6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33</w:t>
            </w:r>
            <w:r w:rsidR="003C6849">
              <w:rPr>
                <w:szCs w:val="20"/>
              </w:rPr>
              <w:t>.5</w:t>
            </w:r>
            <w:r w:rsidR="00681E99" w:rsidRPr="00681E99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  <w:bookmarkStart w:id="0" w:name="_GoBack"/>
      <w:bookmarkEnd w:id="0"/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tbl>
      <w:tblPr>
        <w:tblW w:w="10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69"/>
        <w:gridCol w:w="527"/>
        <w:gridCol w:w="808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151E0" w:rsidRPr="001151E0" w:rsidTr="001151E0">
        <w:trPr>
          <w:trHeight w:val="323"/>
        </w:trPr>
        <w:tc>
          <w:tcPr>
            <w:tcW w:w="2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4.2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4.8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5.4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</w:tr>
      <w:tr w:rsidR="001151E0" w:rsidRPr="001151E0" w:rsidTr="001151E0">
        <w:trPr>
          <w:trHeight w:val="323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1151E0" w:rsidRPr="001151E0" w:rsidRDefault="005F234B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4SR4/</w:t>
            </w:r>
            <w:r w:rsidR="001151E0"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-</w:t>
            </w:r>
            <w:r w:rsidR="001151E0"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S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1151E0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1151E0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1151E0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</w:tr>
      <w:tr w:rsidR="001151E0" w:rsidRPr="001151E0" w:rsidTr="001151E0">
        <w:trPr>
          <w:trHeight w:val="323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51E0" w:rsidRPr="001151E0" w:rsidRDefault="001151E0" w:rsidP="001151E0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1.1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1.5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1151E0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46.5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151E0" w:rsidRPr="001151E0" w:rsidRDefault="001151E0" w:rsidP="001151E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151E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33.5</w:t>
            </w:r>
          </w:p>
        </w:tc>
      </w:tr>
    </w:tbl>
    <w:p w:rsidR="00C06236" w:rsidRDefault="00C06236" w:rsidP="00E6795C">
      <w:pPr>
        <w:rPr>
          <w:noProof/>
          <w:snapToGrid/>
          <w:lang w:val="es-BO" w:eastAsia="es-BO"/>
        </w:rPr>
      </w:pP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33B" w:rsidRDefault="0085133B" w:rsidP="008A3980">
      <w:r>
        <w:separator/>
      </w:r>
    </w:p>
  </w:endnote>
  <w:endnote w:type="continuationSeparator" w:id="0">
    <w:p w:rsidR="0085133B" w:rsidRDefault="0085133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663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33B" w:rsidRDefault="0085133B" w:rsidP="008A3980">
      <w:r>
        <w:separator/>
      </w:r>
    </w:p>
  </w:footnote>
  <w:footnote w:type="continuationSeparator" w:id="0">
    <w:p w:rsidR="0085133B" w:rsidRDefault="0085133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8136C"/>
    <w:rsid w:val="000A4B96"/>
    <w:rsid w:val="00101047"/>
    <w:rsid w:val="001151E0"/>
    <w:rsid w:val="001428E9"/>
    <w:rsid w:val="00173616"/>
    <w:rsid w:val="001C374D"/>
    <w:rsid w:val="001E004D"/>
    <w:rsid w:val="001E618D"/>
    <w:rsid w:val="001F685E"/>
    <w:rsid w:val="001F719B"/>
    <w:rsid w:val="00240973"/>
    <w:rsid w:val="00253153"/>
    <w:rsid w:val="002A3B5F"/>
    <w:rsid w:val="002E1480"/>
    <w:rsid w:val="002E7F0F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90F9C"/>
    <w:rsid w:val="004B6513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E4450"/>
    <w:rsid w:val="005F234B"/>
    <w:rsid w:val="00606569"/>
    <w:rsid w:val="006248B3"/>
    <w:rsid w:val="006530F8"/>
    <w:rsid w:val="006736DE"/>
    <w:rsid w:val="0067596E"/>
    <w:rsid w:val="00681E99"/>
    <w:rsid w:val="006E3E09"/>
    <w:rsid w:val="00734F61"/>
    <w:rsid w:val="00750244"/>
    <w:rsid w:val="00766CE4"/>
    <w:rsid w:val="00780CA7"/>
    <w:rsid w:val="007D5199"/>
    <w:rsid w:val="00812982"/>
    <w:rsid w:val="008319BA"/>
    <w:rsid w:val="00832239"/>
    <w:rsid w:val="00836DFF"/>
    <w:rsid w:val="0085133B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6795C"/>
    <w:rsid w:val="00E86C57"/>
    <w:rsid w:val="00E87B8C"/>
    <w:rsid w:val="00ED588D"/>
    <w:rsid w:val="00F112DF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DF89-7864-45CB-A1CC-52CBDE74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14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1450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7</cp:revision>
  <cp:lastPrinted>2023-05-15T17:26:00Z</cp:lastPrinted>
  <dcterms:created xsi:type="dcterms:W3CDTF">2023-05-15T17:16:00Z</dcterms:created>
  <dcterms:modified xsi:type="dcterms:W3CDTF">2023-05-15T17:26:00Z</dcterms:modified>
</cp:coreProperties>
</file>