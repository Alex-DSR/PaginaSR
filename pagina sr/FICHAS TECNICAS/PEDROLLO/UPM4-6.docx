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page" w:tblpX="8240" w:tblpY="-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701"/>
      </w:tblGrid>
      <w:tr w:rsidR="0060110D" w14:paraId="0EE4FD30" w14:textId="77777777" w:rsidTr="0060110D">
        <w:trPr>
          <w:trHeight w:val="397"/>
        </w:trPr>
        <w:tc>
          <w:tcPr>
            <w:tcW w:w="993" w:type="dxa"/>
            <w:vAlign w:val="center"/>
          </w:tcPr>
          <w:p w14:paraId="72538988" w14:textId="77777777" w:rsidR="0060110D" w:rsidRDefault="0060110D" w:rsidP="0060110D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lang w:val="es-419"/>
              </w:rPr>
              <w:drawing>
                <wp:inline distT="0" distB="0" distL="0" distR="0" wp14:anchorId="465AADDE" wp14:editId="1FCCF71D">
                  <wp:extent cx="280683" cy="252000"/>
                  <wp:effectExtent l="0" t="0" r="5080" b="0"/>
                  <wp:docPr id="1" name="Imagen 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con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8943" b="89431" l="4380" r="92701">
                                        <a14:foregroundMark x1="61314" y1="78862" x2="61314" y2="78862"/>
                                        <a14:foregroundMark x1="61314" y1="73171" x2="61314" y2="73171"/>
                                        <a14:foregroundMark x1="64964" y1="87805" x2="64964" y2="87805"/>
                                        <a14:foregroundMark x1="92701" y1="69919" x2="92701" y2="69919"/>
                                        <a14:foregroundMark x1="4380" y1="67480" x2="4380" y2="67480"/>
                                        <a14:foregroundMark x1="88321" y1="62602" x2="88321" y2="6260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83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09D015E7" w14:textId="77777777" w:rsidR="0060110D" w:rsidRPr="00FC1719" w:rsidRDefault="0060110D" w:rsidP="0060110D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Agua limpia</w:t>
            </w:r>
          </w:p>
        </w:tc>
      </w:tr>
      <w:tr w:rsidR="0060110D" w14:paraId="5E30FCC6" w14:textId="77777777" w:rsidTr="0060110D">
        <w:trPr>
          <w:trHeight w:val="397"/>
        </w:trPr>
        <w:tc>
          <w:tcPr>
            <w:tcW w:w="993" w:type="dxa"/>
            <w:vAlign w:val="center"/>
          </w:tcPr>
          <w:p w14:paraId="01D1CBBF" w14:textId="77777777" w:rsidR="0060110D" w:rsidRDefault="0060110D" w:rsidP="0060110D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lang w:val="es-419"/>
              </w:rPr>
              <w:drawing>
                <wp:inline distT="0" distB="0" distL="0" distR="0" wp14:anchorId="1530E8BB" wp14:editId="105D1591">
                  <wp:extent cx="402813" cy="216000"/>
                  <wp:effectExtent l="0" t="0" r="0" b="0"/>
                  <wp:docPr id="19" name="Imagen 19" descr="Un dibujo de una cara feliz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Un dibujo de una cara feliz&#10;&#10;Descripción generada automáticamente con confianza baja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6757" b="93243" l="8696" r="94203">
                                        <a14:foregroundMark x1="27536" y1="51351" x2="27536" y2="51351"/>
                                        <a14:foregroundMark x1="37681" y1="51351" x2="37681" y2="51351"/>
                                        <a14:foregroundMark x1="40580" y1="72973" x2="40580" y2="72973"/>
                                        <a14:foregroundMark x1="28261" y1="74324" x2="28261" y2="74324"/>
                                        <a14:foregroundMark x1="94203" y1="68919" x2="94203" y2="68919"/>
                                        <a14:foregroundMark x1="84058" y1="90541" x2="84058" y2="90541"/>
                                        <a14:foregroundMark x1="13768" y1="93243" x2="13768" y2="9324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13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6881FF6E" w14:textId="77777777" w:rsidR="0060110D" w:rsidRPr="00FC1719" w:rsidRDefault="0060110D" w:rsidP="0060110D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Uso doméstico</w:t>
            </w:r>
          </w:p>
        </w:tc>
      </w:tr>
      <w:tr w:rsidR="0060110D" w14:paraId="09B6D6CA" w14:textId="77777777" w:rsidTr="0060110D">
        <w:trPr>
          <w:trHeight w:val="397"/>
        </w:trPr>
        <w:tc>
          <w:tcPr>
            <w:tcW w:w="993" w:type="dxa"/>
            <w:vAlign w:val="center"/>
          </w:tcPr>
          <w:p w14:paraId="185E124C" w14:textId="77777777" w:rsidR="0060110D" w:rsidRDefault="0060110D" w:rsidP="0060110D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lang w:val="es-419"/>
              </w:rPr>
              <w:drawing>
                <wp:inline distT="0" distB="0" distL="0" distR="0" wp14:anchorId="5E112807" wp14:editId="533971E7">
                  <wp:extent cx="411002" cy="252000"/>
                  <wp:effectExtent l="0" t="0" r="8255" b="0"/>
                  <wp:docPr id="18" name="Imagen 1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18" descr="Icono&#10;&#10;Descripción generada automáticamente"/>
                          <pic:cNvPicPr/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ackgroundRemoval t="7143" b="94048" l="8029" r="89051">
                                        <a14:foregroundMark x1="32847" y1="95238" x2="32847" y2="95238"/>
                                        <a14:foregroundMark x1="89781" y1="94048" x2="89781" y2="94048"/>
                                        <a14:foregroundMark x1="72993" y1="7143" x2="72993" y2="714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002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6BF0A355" w14:textId="77777777" w:rsidR="0060110D" w:rsidRPr="00FC1719" w:rsidRDefault="0060110D" w:rsidP="0060110D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Uso agrícola</w:t>
            </w:r>
          </w:p>
        </w:tc>
      </w:tr>
      <w:tr w:rsidR="0060110D" w14:paraId="651F781B" w14:textId="77777777" w:rsidTr="0060110D">
        <w:trPr>
          <w:trHeight w:val="397"/>
        </w:trPr>
        <w:tc>
          <w:tcPr>
            <w:tcW w:w="993" w:type="dxa"/>
            <w:vAlign w:val="center"/>
          </w:tcPr>
          <w:p w14:paraId="4E4DE2DD" w14:textId="37FDA715" w:rsidR="0060110D" w:rsidRPr="00FC1719" w:rsidRDefault="0060110D" w:rsidP="0060110D">
            <w:pPr>
              <w:jc w:val="center"/>
              <w:rPr>
                <w:rFonts w:ascii="Arial" w:hAnsi="Arial" w:cs="Arial"/>
                <w:lang w:val="es-419"/>
              </w:rPr>
            </w:pPr>
            <w:r w:rsidRPr="0060110D">
              <w:rPr>
                <w:rFonts w:ascii="Arial" w:hAnsi="Arial" w:cs="Arial"/>
                <w:lang w:val="es-419"/>
              </w:rPr>
              <w:drawing>
                <wp:inline distT="0" distB="0" distL="0" distR="0" wp14:anchorId="18FF9EC8" wp14:editId="21FD094D">
                  <wp:extent cx="267523" cy="21600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23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1D050863" w14:textId="6B411E76" w:rsidR="0060110D" w:rsidRPr="00FC1719" w:rsidRDefault="0060110D" w:rsidP="0060110D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Uso civil</w:t>
            </w:r>
          </w:p>
        </w:tc>
      </w:tr>
    </w:tbl>
    <w:p w14:paraId="5F85A28F" w14:textId="24C6CD3F" w:rsidR="00FC1719" w:rsidRDefault="00FC1719" w:rsidP="00F151F0">
      <w:pPr>
        <w:rPr>
          <w:rFonts w:ascii="Arial" w:hAnsi="Arial" w:cs="Arial"/>
          <w:lang w:val="es-419"/>
        </w:rPr>
      </w:pPr>
      <w:r w:rsidRPr="00FC1719">
        <w:rPr>
          <w:rFonts w:ascii="Arial" w:hAnsi="Arial" w:cs="Arial"/>
          <w:lang w:val="es-419"/>
        </w:rPr>
        <w:drawing>
          <wp:anchor distT="0" distB="0" distL="114300" distR="114300" simplePos="0" relativeHeight="251662336" behindDoc="0" locked="0" layoutInCell="1" allowOverlap="1" wp14:anchorId="11F861B8" wp14:editId="455720EA">
            <wp:simplePos x="0" y="0"/>
            <wp:positionH relativeFrom="margin">
              <wp:posOffset>37627</wp:posOffset>
            </wp:positionH>
            <wp:positionV relativeFrom="margin">
              <wp:posOffset>0</wp:posOffset>
            </wp:positionV>
            <wp:extent cx="2211572" cy="598493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572" cy="598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50D29" w14:textId="13DB6374" w:rsidR="00062FD9" w:rsidRDefault="00062FD9" w:rsidP="00F151F0">
      <w:pPr>
        <w:rPr>
          <w:rFonts w:ascii="Arial" w:hAnsi="Arial" w:cs="Arial"/>
          <w:lang w:val="es-419"/>
        </w:rPr>
      </w:pPr>
    </w:p>
    <w:p w14:paraId="5AB67CD3" w14:textId="77777777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p w14:paraId="0AE207D6" w14:textId="77777777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p w14:paraId="2B3A5955" w14:textId="25DF8445" w:rsidR="0060110D" w:rsidRPr="0060110D" w:rsidRDefault="00062FD9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  <w:r w:rsidRPr="005D32D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>Electrobomba sumergida</w:t>
      </w:r>
      <w:r w:rsidR="003673FC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 xml:space="preserve"> </w:t>
      </w:r>
      <w:r w:rsidR="00346DCF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>multietapa</w:t>
      </w:r>
    </w:p>
    <w:p w14:paraId="20574B88" w14:textId="66030794" w:rsidR="00062FD9" w:rsidRDefault="00225595" w:rsidP="00F151F0">
      <w:pPr>
        <w:rPr>
          <w:rFonts w:ascii="Arial" w:hAnsi="Arial" w:cs="Arial"/>
          <w:lang w:val="es-419"/>
        </w:rPr>
      </w:pPr>
      <w:r w:rsidRPr="00225595">
        <w:rPr>
          <w:rFonts w:ascii="Arial" w:hAnsi="Arial" w:cs="Arial"/>
          <w:lang w:val="es-419"/>
        </w:rPr>
        <w:drawing>
          <wp:anchor distT="0" distB="0" distL="114300" distR="114300" simplePos="0" relativeHeight="251660288" behindDoc="1" locked="0" layoutInCell="1" allowOverlap="1" wp14:anchorId="67E302B0" wp14:editId="20AA8292">
            <wp:simplePos x="0" y="0"/>
            <wp:positionH relativeFrom="column">
              <wp:posOffset>2094230</wp:posOffset>
            </wp:positionH>
            <wp:positionV relativeFrom="paragraph">
              <wp:posOffset>41748</wp:posOffset>
            </wp:positionV>
            <wp:extent cx="1862939" cy="2844000"/>
            <wp:effectExtent l="0" t="0" r="4445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3295" b="97287" l="4734" r="96154">
                                  <a14:foregroundMark x1="64793" y1="11434" x2="60059" y2="6202"/>
                                  <a14:foregroundMark x1="55030" y1="9109" x2="51775" y2="7946"/>
                                  <a14:foregroundMark x1="71598" y1="7946" x2="71598" y2="7946"/>
                                  <a14:foregroundMark x1="73964" y1="7558" x2="73964" y2="6202"/>
                                  <a14:foregroundMark x1="80178" y1="3682" x2="80178" y2="3682"/>
                                  <a14:foregroundMark x1="88462" y1="24419" x2="88462" y2="27132"/>
                                  <a14:foregroundMark x1="91124" y1="58721" x2="91124" y2="66667"/>
                                  <a14:foregroundMark x1="96154" y1="67636" x2="96154" y2="67636"/>
                                  <a14:foregroundMark x1="69231" y1="88760" x2="63314" y2="95155"/>
                                  <a14:foregroundMark x1="8580" y1="87984" x2="4734" y2="88178"/>
                                  <a14:foregroundMark x1="74260" y1="97287" x2="74260" y2="9728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939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pPr w:leftFromText="141" w:rightFromText="141" w:vertAnchor="text" w:horzAnchor="margin" w:tblpXSpec="right" w:tblpY="3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1984"/>
      </w:tblGrid>
      <w:tr w:rsidR="00426385" w14:paraId="3E964865" w14:textId="77777777" w:rsidTr="00060507">
        <w:trPr>
          <w:trHeight w:val="283"/>
        </w:trPr>
        <w:tc>
          <w:tcPr>
            <w:tcW w:w="4678" w:type="dxa"/>
            <w:gridSpan w:val="2"/>
            <w:vAlign w:val="center"/>
          </w:tcPr>
          <w:p w14:paraId="4827EC05" w14:textId="77777777" w:rsidR="00426385" w:rsidRPr="00426385" w:rsidRDefault="00426385" w:rsidP="00060507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 LA BOMBA</w:t>
            </w:r>
          </w:p>
        </w:tc>
      </w:tr>
      <w:tr w:rsidR="00FC5EAA" w14:paraId="33BCB3FE" w14:textId="77777777" w:rsidTr="00060507">
        <w:tc>
          <w:tcPr>
            <w:tcW w:w="2694" w:type="dxa"/>
            <w:vAlign w:val="center"/>
          </w:tcPr>
          <w:p w14:paraId="26641698" w14:textId="6CDFF1D4" w:rsidR="00426385" w:rsidRPr="00FC5EAA" w:rsidRDefault="00FC5EAA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</w:t>
            </w:r>
            <w:r w:rsidR="00225595">
              <w:rPr>
                <w:rFonts w:ascii="Arial" w:hAnsi="Arial" w:cs="Arial"/>
                <w:sz w:val="22"/>
                <w:szCs w:val="22"/>
                <w:lang w:val="es-419"/>
              </w:rPr>
              <w:t xml:space="preserve"> Camisa externa</w:t>
            </w: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4" w:type="dxa"/>
            <w:vAlign w:val="center"/>
          </w:tcPr>
          <w:p w14:paraId="68C39F21" w14:textId="77777777" w:rsidR="00426385" w:rsidRPr="00FC5EAA" w:rsidRDefault="00426385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FC5EAA" w14:paraId="35090A50" w14:textId="77777777" w:rsidTr="00060507">
        <w:trPr>
          <w:trHeight w:val="283"/>
        </w:trPr>
        <w:tc>
          <w:tcPr>
            <w:tcW w:w="2694" w:type="dxa"/>
            <w:vAlign w:val="center"/>
          </w:tcPr>
          <w:p w14:paraId="6951EC8A" w14:textId="7DA40BEC" w:rsidR="00426385" w:rsidRPr="00FC5EAA" w:rsidRDefault="00FC5EAA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</w:t>
            </w: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426385" w:rsidRPr="00FC5EAA">
              <w:rPr>
                <w:rFonts w:ascii="Arial" w:hAnsi="Arial" w:cs="Arial"/>
                <w:sz w:val="22"/>
                <w:szCs w:val="22"/>
                <w:lang w:val="es-419"/>
              </w:rPr>
              <w:t>Rodete</w:t>
            </w:r>
            <w:r w:rsidR="00225595">
              <w:rPr>
                <w:rFonts w:ascii="Arial" w:hAnsi="Arial" w:cs="Arial"/>
                <w:sz w:val="22"/>
                <w:szCs w:val="22"/>
                <w:lang w:val="es-419"/>
              </w:rPr>
              <w:t>s y difusores</w:t>
            </w: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4" w:type="dxa"/>
            <w:vAlign w:val="center"/>
          </w:tcPr>
          <w:p w14:paraId="06EC5F1A" w14:textId="37DD3C94" w:rsidR="00426385" w:rsidRPr="00FC5EAA" w:rsidRDefault="00225595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Noryl</w:t>
            </w:r>
          </w:p>
        </w:tc>
      </w:tr>
      <w:tr w:rsidR="00FC5EAA" w14:paraId="09A18790" w14:textId="77777777" w:rsidTr="00060507">
        <w:tc>
          <w:tcPr>
            <w:tcW w:w="2694" w:type="dxa"/>
            <w:vAlign w:val="center"/>
          </w:tcPr>
          <w:p w14:paraId="36DD7CCC" w14:textId="6E58B57D" w:rsidR="00426385" w:rsidRPr="00FC5EAA" w:rsidRDefault="00FC5EAA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</w:t>
            </w: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426385" w:rsidRPr="00FC5EAA">
              <w:rPr>
                <w:rFonts w:ascii="Arial" w:hAnsi="Arial" w:cs="Arial"/>
                <w:sz w:val="22"/>
                <w:szCs w:val="22"/>
                <w:lang w:val="es-419"/>
              </w:rPr>
              <w:t>Camisa motor</w:t>
            </w: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4" w:type="dxa"/>
            <w:vAlign w:val="center"/>
          </w:tcPr>
          <w:p w14:paraId="6A0980DD" w14:textId="77777777" w:rsidR="00426385" w:rsidRPr="00FC5EAA" w:rsidRDefault="00426385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FC5EAA" w14:paraId="55F61DFE" w14:textId="77777777" w:rsidTr="00060507">
        <w:trPr>
          <w:trHeight w:val="283"/>
        </w:trPr>
        <w:tc>
          <w:tcPr>
            <w:tcW w:w="2694" w:type="dxa"/>
            <w:vAlign w:val="center"/>
          </w:tcPr>
          <w:p w14:paraId="14DA5AA9" w14:textId="27984497" w:rsidR="00426385" w:rsidRPr="00FC5EAA" w:rsidRDefault="00FC5EAA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</w:t>
            </w: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426385" w:rsidRPr="00FC5EAA">
              <w:rPr>
                <w:rFonts w:ascii="Arial" w:hAnsi="Arial" w:cs="Arial"/>
                <w:sz w:val="22"/>
                <w:szCs w:val="22"/>
                <w:lang w:val="es-419"/>
              </w:rPr>
              <w:t>Diámetro de impulsión</w:t>
            </w: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4" w:type="dxa"/>
            <w:vAlign w:val="center"/>
          </w:tcPr>
          <w:p w14:paraId="17D4B37A" w14:textId="0B6AF392" w:rsidR="00426385" w:rsidRPr="00FC5EAA" w:rsidRDefault="00426385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225595">
              <w:rPr>
                <w:rFonts w:ascii="Arial" w:hAnsi="Arial" w:cs="Arial"/>
                <w:sz w:val="22"/>
                <w:szCs w:val="22"/>
                <w:lang w:val="es-419"/>
              </w:rPr>
              <w:t xml:space="preserve"> ¼”</w:t>
            </w:r>
          </w:p>
        </w:tc>
      </w:tr>
    </w:tbl>
    <w:p w14:paraId="3B4526B1" w14:textId="77777777" w:rsidR="00062FD9" w:rsidRDefault="00062FD9" w:rsidP="00F151F0">
      <w:pPr>
        <w:rPr>
          <w:rFonts w:ascii="Arial" w:hAnsi="Arial" w:cs="Arial"/>
          <w:lang w:val="es-419"/>
        </w:rPr>
      </w:pPr>
    </w:p>
    <w:p w14:paraId="4E30A04C" w14:textId="19F44B42" w:rsidR="00FC1719" w:rsidRPr="00062FD9" w:rsidRDefault="00062FD9" w:rsidP="00F151F0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062FD9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LIMITES DE USO</w:t>
      </w:r>
    </w:p>
    <w:p w14:paraId="60434C05" w14:textId="7838E7D6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>●</w:t>
      </w:r>
      <w:r>
        <w:rPr>
          <w:rFonts w:ascii="Arial" w:hAnsi="Arial" w:cs="Arial"/>
          <w:sz w:val="22"/>
          <w:szCs w:val="22"/>
          <w:lang w:val="es-419"/>
        </w:rPr>
        <w:t xml:space="preserve">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Temperatura máxima de fluido hasta </w:t>
      </w:r>
      <w:r w:rsidR="00225595">
        <w:rPr>
          <w:rFonts w:ascii="Arial" w:hAnsi="Arial" w:cs="Arial"/>
          <w:sz w:val="22"/>
          <w:szCs w:val="22"/>
          <w:lang w:val="es-419"/>
        </w:rPr>
        <w:t>+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40°C</w:t>
      </w:r>
    </w:p>
    <w:p w14:paraId="4C6B0C9E" w14:textId="6AB92862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>●</w:t>
      </w:r>
      <w:r>
        <w:rPr>
          <w:rFonts w:ascii="Arial" w:hAnsi="Arial" w:cs="Arial"/>
          <w:sz w:val="22"/>
          <w:szCs w:val="22"/>
          <w:lang w:val="es-419"/>
        </w:rPr>
        <w:t xml:space="preserve">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Profundidad</w:t>
      </w:r>
      <w:r w:rsidR="008B6473" w:rsidRPr="00FC5EAA">
        <w:rPr>
          <w:rFonts w:ascii="Arial" w:hAnsi="Arial" w:cs="Arial"/>
          <w:sz w:val="22"/>
          <w:szCs w:val="22"/>
          <w:lang w:val="es-419"/>
        </w:rPr>
        <w:t xml:space="preserve"> máx.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de utilizo hasta </w:t>
      </w:r>
      <w:r w:rsidR="00225595">
        <w:rPr>
          <w:rFonts w:ascii="Arial" w:hAnsi="Arial" w:cs="Arial"/>
          <w:sz w:val="22"/>
          <w:szCs w:val="22"/>
          <w:lang w:val="es-419"/>
        </w:rPr>
        <w:t>2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0 m</w:t>
      </w:r>
    </w:p>
    <w:p w14:paraId="5433B1B6" w14:textId="77777777" w:rsidR="0060110D" w:rsidRPr="00FC5EAA" w:rsidRDefault="00FC5EAA" w:rsidP="0060110D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>●</w:t>
      </w:r>
      <w:r>
        <w:rPr>
          <w:rFonts w:ascii="Arial" w:hAnsi="Arial" w:cs="Arial"/>
          <w:sz w:val="22"/>
          <w:szCs w:val="22"/>
          <w:lang w:val="es-419"/>
        </w:rPr>
        <w:t xml:space="preserve">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Funcionamiento en vertical y horizontal</w:t>
      </w:r>
    </w:p>
    <w:p w14:paraId="722347A8" w14:textId="237029AA" w:rsidR="00426385" w:rsidRPr="0060110D" w:rsidRDefault="0060110D" w:rsidP="00426385">
      <w:pPr>
        <w:rPr>
          <w:rFonts w:ascii="Arial" w:hAnsi="Arial" w:cs="Arial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>
        <w:rPr>
          <w:rFonts w:ascii="Arial" w:hAnsi="Arial" w:cs="Arial"/>
          <w:sz w:val="22"/>
          <w:szCs w:val="22"/>
          <w:lang w:val="es-419"/>
        </w:rPr>
        <w:t>Contenido de arena máximo 150 g/m</w:t>
      </w:r>
      <w:r>
        <w:rPr>
          <w:rFonts w:ascii="Arial" w:hAnsi="Arial" w:cs="Arial"/>
          <w:sz w:val="22"/>
          <w:szCs w:val="22"/>
          <w:vertAlign w:val="superscript"/>
          <w:lang w:val="es-419"/>
        </w:rPr>
        <w:t>3</w:t>
      </w:r>
      <w:r>
        <w:rPr>
          <w:rFonts w:ascii="Arial" w:hAnsi="Arial" w:cs="Arial"/>
          <w:sz w:val="22"/>
          <w:szCs w:val="22"/>
          <w:lang w:val="es-419"/>
        </w:rPr>
        <w:t xml:space="preserve"> </w:t>
      </w:r>
    </w:p>
    <w:p w14:paraId="6DCC68A4" w14:textId="77777777" w:rsidR="00062FD9" w:rsidRPr="00062FD9" w:rsidRDefault="00062FD9" w:rsidP="00062FD9">
      <w:pPr>
        <w:rPr>
          <w:rFonts w:ascii="Arial" w:hAnsi="Arial" w:cs="Arial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6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1848"/>
      </w:tblGrid>
      <w:tr w:rsidR="00FC5EAA" w14:paraId="2F164A0F" w14:textId="77777777" w:rsidTr="00060507">
        <w:trPr>
          <w:trHeight w:val="283"/>
        </w:trPr>
        <w:tc>
          <w:tcPr>
            <w:tcW w:w="4679" w:type="dxa"/>
            <w:gridSpan w:val="2"/>
            <w:vAlign w:val="center"/>
          </w:tcPr>
          <w:p w14:paraId="3CAC0A5C" w14:textId="77777777" w:rsidR="00FC5EAA" w:rsidRPr="00426385" w:rsidRDefault="00FC5EAA" w:rsidP="00060507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DEL MOTOR</w:t>
            </w:r>
          </w:p>
        </w:tc>
      </w:tr>
      <w:tr w:rsidR="00FC5EAA" w14:paraId="3505FAE3" w14:textId="77777777" w:rsidTr="00060507">
        <w:trPr>
          <w:trHeight w:val="283"/>
        </w:trPr>
        <w:tc>
          <w:tcPr>
            <w:tcW w:w="2831" w:type="dxa"/>
            <w:vAlign w:val="center"/>
          </w:tcPr>
          <w:p w14:paraId="0523E4BD" w14:textId="514D5108" w:rsidR="00FC5EAA" w:rsidRPr="00FC5EAA" w:rsidRDefault="00FC5EAA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Potencia kW (HP)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848" w:type="dxa"/>
            <w:vAlign w:val="center"/>
          </w:tcPr>
          <w:p w14:paraId="4D0ADE7B" w14:textId="07E9C416" w:rsidR="00FC5EAA" w:rsidRPr="00FC5EAA" w:rsidRDefault="00225595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1.</w:t>
            </w:r>
            <w:r w:rsidR="0021449D">
              <w:rPr>
                <w:rFonts w:ascii="Arial" w:hAnsi="Arial" w:cs="Arial"/>
                <w:sz w:val="22"/>
                <w:szCs w:val="22"/>
                <w:lang w:val="es-419"/>
              </w:rPr>
              <w:t>5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(</w:t>
            </w:r>
            <w:r w:rsidR="0021449D">
              <w:rPr>
                <w:rFonts w:ascii="Arial" w:hAnsi="Arial" w:cs="Arial"/>
                <w:sz w:val="22"/>
                <w:szCs w:val="22"/>
                <w:lang w:val="es-419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FC5EAA" w14:paraId="024545AE" w14:textId="77777777" w:rsidTr="00060507">
        <w:trPr>
          <w:trHeight w:val="283"/>
        </w:trPr>
        <w:tc>
          <w:tcPr>
            <w:tcW w:w="2831" w:type="dxa"/>
            <w:vAlign w:val="center"/>
          </w:tcPr>
          <w:p w14:paraId="4176A703" w14:textId="74C3588B" w:rsidR="00FC5EAA" w:rsidRPr="00FC5EAA" w:rsidRDefault="00FC5EAA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Frecuencia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848" w:type="dxa"/>
            <w:vAlign w:val="center"/>
          </w:tcPr>
          <w:p w14:paraId="7FF2020A" w14:textId="77777777" w:rsidR="00FC5EAA" w:rsidRPr="00FC5EAA" w:rsidRDefault="00FC5EAA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FC5EAA" w14:paraId="21788DB6" w14:textId="77777777" w:rsidTr="00060507">
        <w:trPr>
          <w:trHeight w:val="283"/>
        </w:trPr>
        <w:tc>
          <w:tcPr>
            <w:tcW w:w="2831" w:type="dxa"/>
            <w:vAlign w:val="center"/>
          </w:tcPr>
          <w:p w14:paraId="368EC40E" w14:textId="0528CF40" w:rsidR="00FC5EAA" w:rsidRPr="00FC5EAA" w:rsidRDefault="00FC5EAA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Tensión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848" w:type="dxa"/>
            <w:vAlign w:val="center"/>
          </w:tcPr>
          <w:p w14:paraId="1E042E7F" w14:textId="77777777" w:rsidR="00FC5EAA" w:rsidRPr="00FC5EAA" w:rsidRDefault="00FC5EAA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220 V.</w:t>
            </w:r>
          </w:p>
        </w:tc>
      </w:tr>
      <w:tr w:rsidR="00FC5EAA" w14:paraId="6B7A97B4" w14:textId="77777777" w:rsidTr="00060507">
        <w:trPr>
          <w:trHeight w:val="283"/>
        </w:trPr>
        <w:tc>
          <w:tcPr>
            <w:tcW w:w="2831" w:type="dxa"/>
            <w:vAlign w:val="center"/>
          </w:tcPr>
          <w:p w14:paraId="28E15536" w14:textId="09A37C61" w:rsidR="00FC5EAA" w:rsidRPr="00FC5EAA" w:rsidRDefault="00FC5EAA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Aislamiento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848" w:type="dxa"/>
            <w:vAlign w:val="center"/>
          </w:tcPr>
          <w:p w14:paraId="678EC724" w14:textId="77777777" w:rsidR="00FC5EAA" w:rsidRPr="00FC5EAA" w:rsidRDefault="00FC5EAA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F</w:t>
            </w:r>
          </w:p>
        </w:tc>
      </w:tr>
      <w:tr w:rsidR="00FC5EAA" w14:paraId="3AE1EA3E" w14:textId="77777777" w:rsidTr="00060507">
        <w:trPr>
          <w:trHeight w:val="283"/>
        </w:trPr>
        <w:tc>
          <w:tcPr>
            <w:tcW w:w="2831" w:type="dxa"/>
            <w:vAlign w:val="center"/>
          </w:tcPr>
          <w:p w14:paraId="591AB63F" w14:textId="15EC0ECB" w:rsidR="00FC5EAA" w:rsidRPr="00FC5EAA" w:rsidRDefault="00FC5EAA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Protección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848" w:type="dxa"/>
            <w:vAlign w:val="center"/>
          </w:tcPr>
          <w:p w14:paraId="70CE716A" w14:textId="77777777" w:rsidR="00FC5EAA" w:rsidRPr="00FC5EAA" w:rsidRDefault="00FC5EAA" w:rsidP="0006050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IP X8</w:t>
            </w:r>
          </w:p>
        </w:tc>
      </w:tr>
    </w:tbl>
    <w:p w14:paraId="56BF431E" w14:textId="2B604CA3" w:rsidR="00062FD9" w:rsidRPr="007C6D08" w:rsidRDefault="00062FD9" w:rsidP="00062FD9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EJECUCION Y NORMAS DE SEGURIDAD</w:t>
      </w:r>
    </w:p>
    <w:p w14:paraId="2868CA2E" w14:textId="37A65169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EN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EN 60034-1</w:t>
      </w:r>
    </w:p>
    <w:p w14:paraId="7E5C6DA8" w14:textId="5C4F2E70" w:rsidR="00B100C2" w:rsidRPr="007C6D08" w:rsidRDefault="00062FD9" w:rsidP="00FC5EAA">
      <w:pPr>
        <w:tabs>
          <w:tab w:val="left" w:pos="708"/>
          <w:tab w:val="left" w:pos="1416"/>
          <w:tab w:val="left" w:pos="2124"/>
          <w:tab w:val="left" w:pos="2832"/>
          <w:tab w:val="left" w:pos="6212"/>
        </w:tabs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IEC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IEC</w:t>
      </w:r>
      <w:r w:rsidR="00225595">
        <w:rPr>
          <w:rFonts w:ascii="Arial" w:hAnsi="Arial" w:cs="Arial"/>
          <w:sz w:val="22"/>
          <w:szCs w:val="22"/>
          <w:lang w:val="es-419"/>
        </w:rPr>
        <w:t xml:space="preserve"> </w:t>
      </w:r>
      <w:r w:rsidRPr="007C6D08">
        <w:rPr>
          <w:rFonts w:ascii="Arial" w:hAnsi="Arial" w:cs="Arial"/>
          <w:sz w:val="22"/>
          <w:szCs w:val="22"/>
          <w:lang w:val="es-419"/>
        </w:rPr>
        <w:t>60034-1</w:t>
      </w:r>
      <w:r w:rsidR="00FC5EAA">
        <w:rPr>
          <w:rFonts w:ascii="Arial" w:hAnsi="Arial" w:cs="Arial"/>
          <w:sz w:val="22"/>
          <w:szCs w:val="22"/>
          <w:lang w:val="es-419"/>
        </w:rPr>
        <w:tab/>
      </w:r>
    </w:p>
    <w:p w14:paraId="028DEC36" w14:textId="7E8B92FA" w:rsidR="00062FD9" w:rsidRPr="007C6D08" w:rsidRDefault="00426385" w:rsidP="00426385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CEI 61-150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CEI 2-3</w:t>
      </w:r>
    </w:p>
    <w:p w14:paraId="1DDC072F" w14:textId="47862108" w:rsidR="00062FD9" w:rsidRPr="007C6D08" w:rsidRDefault="00FC5EAA" w:rsidP="00FC5EAA">
      <w:pPr>
        <w:tabs>
          <w:tab w:val="left" w:pos="5710"/>
        </w:tabs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ab/>
      </w:r>
    </w:p>
    <w:p w14:paraId="3F7304DF" w14:textId="77777777" w:rsidR="00426385" w:rsidRPr="007C6D08" w:rsidRDefault="00426385" w:rsidP="00062FD9">
      <w:pPr>
        <w:rPr>
          <w:rFonts w:ascii="Arial" w:hAnsi="Arial" w:cs="Arial"/>
          <w:sz w:val="22"/>
          <w:szCs w:val="22"/>
          <w:lang w:val="es-419"/>
        </w:rPr>
      </w:pPr>
    </w:p>
    <w:p w14:paraId="6FF2CA1B" w14:textId="7FAE03BF" w:rsidR="00062FD9" w:rsidRPr="007C6D08" w:rsidRDefault="00062FD9" w:rsidP="00FC5EAA">
      <w:pPr>
        <w:tabs>
          <w:tab w:val="right" w:pos="6800"/>
        </w:tabs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CERTIFICACIONES</w:t>
      </w:r>
      <w:r w:rsidR="00FC5EAA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ab/>
      </w:r>
    </w:p>
    <w:p w14:paraId="7B33A124" w14:textId="4891CEAD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ISO 9001 CALIDAD</w:t>
      </w:r>
    </w:p>
    <w:p w14:paraId="1CB29DF7" w14:textId="0B62BB6A" w:rsidR="00062FD9" w:rsidRDefault="00062FD9" w:rsidP="00062FD9">
      <w:pPr>
        <w:rPr>
          <w:rFonts w:ascii="Arial" w:hAnsi="Arial" w:cs="Arial"/>
          <w:lang w:val="es-419"/>
        </w:rPr>
      </w:pPr>
    </w:p>
    <w:p w14:paraId="65BC8B33" w14:textId="0D351E7D" w:rsidR="00062FD9" w:rsidRDefault="00062FD9" w:rsidP="00062FD9">
      <w:pPr>
        <w:rPr>
          <w:rFonts w:ascii="Arial" w:hAnsi="Arial" w:cs="Arial"/>
          <w:lang w:val="es-419"/>
        </w:rPr>
      </w:pPr>
    </w:p>
    <w:p w14:paraId="6C64180E" w14:textId="56FBD389" w:rsidR="00062FD9" w:rsidRDefault="00062FD9" w:rsidP="00062FD9">
      <w:pPr>
        <w:rPr>
          <w:rFonts w:ascii="Arial" w:hAnsi="Arial" w:cs="Arial"/>
          <w:lang w:val="es-419"/>
        </w:rPr>
      </w:pPr>
    </w:p>
    <w:p w14:paraId="15EF11C1" w14:textId="203C9A0D" w:rsidR="00062FD9" w:rsidRDefault="00335427" w:rsidP="00062FD9">
      <w:pPr>
        <w:rPr>
          <w:rFonts w:ascii="Arial" w:hAnsi="Arial" w:cs="Arial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63360" behindDoc="0" locked="0" layoutInCell="1" allowOverlap="1" wp14:anchorId="0C3BFE50" wp14:editId="1216C640">
            <wp:simplePos x="0" y="0"/>
            <wp:positionH relativeFrom="margin">
              <wp:posOffset>805180</wp:posOffset>
            </wp:positionH>
            <wp:positionV relativeFrom="margin">
              <wp:posOffset>4073363</wp:posOffset>
            </wp:positionV>
            <wp:extent cx="5399405" cy="1979930"/>
            <wp:effectExtent l="0" t="0" r="10795" b="1270"/>
            <wp:wrapSquare wrapText="bothSides"/>
            <wp:docPr id="27" name="Gráfico 27">
              <a:extLst xmlns:a="http://schemas.openxmlformats.org/drawingml/2006/main">
                <a:ext uri="{FF2B5EF4-FFF2-40B4-BE49-F238E27FC236}">
                  <a16:creationId xmlns:a16="http://schemas.microsoft.com/office/drawing/2014/main" id="{607EAD01-1C91-4C12-A542-486BFC953A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anchor>
        </w:drawing>
      </w:r>
    </w:p>
    <w:p w14:paraId="0DCFF206" w14:textId="3D4BCE78" w:rsidR="00062FD9" w:rsidRDefault="00A31188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74FC3679" w14:textId="63A31CFB" w:rsidR="00A31188" w:rsidRDefault="00A31188" w:rsidP="00062FD9">
      <w:pPr>
        <w:rPr>
          <w:rFonts w:ascii="Arial" w:hAnsi="Arial" w:cs="Arial"/>
          <w:lang w:val="es-419"/>
        </w:rPr>
      </w:pPr>
    </w:p>
    <w:p w14:paraId="699835FE" w14:textId="02048ADB" w:rsidR="00A31188" w:rsidRDefault="00A31188" w:rsidP="00062FD9">
      <w:pPr>
        <w:rPr>
          <w:rFonts w:ascii="Arial" w:hAnsi="Arial" w:cs="Arial"/>
          <w:lang w:val="es-419"/>
        </w:rPr>
      </w:pPr>
    </w:p>
    <w:p w14:paraId="5E75E321" w14:textId="520D66DA" w:rsidR="00A31188" w:rsidRDefault="00A31188" w:rsidP="00062FD9">
      <w:pPr>
        <w:rPr>
          <w:rFonts w:ascii="Arial" w:hAnsi="Arial" w:cs="Arial"/>
          <w:lang w:val="es-419"/>
        </w:rPr>
      </w:pPr>
    </w:p>
    <w:p w14:paraId="249274B3" w14:textId="5B60EAEE" w:rsidR="00A31188" w:rsidRDefault="00A31188" w:rsidP="00062FD9">
      <w:pPr>
        <w:rPr>
          <w:rFonts w:ascii="Arial" w:hAnsi="Arial" w:cs="Arial"/>
          <w:lang w:val="es-419"/>
        </w:rPr>
      </w:pPr>
    </w:p>
    <w:p w14:paraId="3AD85354" w14:textId="29FC0C3B" w:rsidR="00A31188" w:rsidRDefault="00A31188" w:rsidP="00062FD9">
      <w:pPr>
        <w:rPr>
          <w:rFonts w:ascii="Arial" w:hAnsi="Arial" w:cs="Arial"/>
          <w:lang w:val="es-419"/>
        </w:rPr>
      </w:pPr>
    </w:p>
    <w:p w14:paraId="0C7AB960" w14:textId="60F9D63F" w:rsidR="00A31188" w:rsidRDefault="00A31188" w:rsidP="00062FD9">
      <w:pPr>
        <w:rPr>
          <w:rFonts w:ascii="Arial" w:hAnsi="Arial" w:cs="Arial"/>
          <w:lang w:val="es-419"/>
        </w:rPr>
      </w:pPr>
    </w:p>
    <w:p w14:paraId="6A786716" w14:textId="4648233F" w:rsidR="00A31188" w:rsidRDefault="00A31188" w:rsidP="00062FD9">
      <w:pPr>
        <w:rPr>
          <w:rFonts w:ascii="Arial" w:hAnsi="Arial" w:cs="Arial"/>
          <w:lang w:val="es-419"/>
        </w:rPr>
      </w:pPr>
    </w:p>
    <w:p w14:paraId="2C35C061" w14:textId="59C4FCF4" w:rsidR="00A31188" w:rsidRDefault="00A31188" w:rsidP="00062FD9">
      <w:pPr>
        <w:rPr>
          <w:rFonts w:ascii="Arial" w:hAnsi="Arial" w:cs="Arial"/>
          <w:lang w:val="es-419"/>
        </w:rPr>
      </w:pPr>
    </w:p>
    <w:p w14:paraId="268F2BA2" w14:textId="30586545" w:rsidR="00A31188" w:rsidRDefault="00A31188" w:rsidP="00062FD9">
      <w:pPr>
        <w:rPr>
          <w:rFonts w:ascii="Arial" w:hAnsi="Arial" w:cs="Arial"/>
          <w:lang w:val="es-419"/>
        </w:rPr>
      </w:pPr>
    </w:p>
    <w:p w14:paraId="06751308" w14:textId="3A0E8122" w:rsidR="00A31188" w:rsidRDefault="00A31188" w:rsidP="00062FD9">
      <w:pPr>
        <w:rPr>
          <w:rFonts w:ascii="Arial" w:hAnsi="Arial" w:cs="Arial"/>
          <w:lang w:val="es-419"/>
        </w:rPr>
      </w:pPr>
    </w:p>
    <w:p w14:paraId="597CD9E7" w14:textId="77777777" w:rsidR="00335427" w:rsidRDefault="00335427" w:rsidP="00062FD9">
      <w:pPr>
        <w:rPr>
          <w:rFonts w:ascii="Arial" w:hAnsi="Arial" w:cs="Arial"/>
          <w:lang w:val="es-419"/>
        </w:rPr>
      </w:pPr>
    </w:p>
    <w:p w14:paraId="2D10FC58" w14:textId="4BE9B85E" w:rsidR="00A31188" w:rsidRDefault="00A31188" w:rsidP="00062FD9">
      <w:pPr>
        <w:rPr>
          <w:rFonts w:ascii="Arial" w:hAnsi="Arial" w:cs="Arial"/>
          <w:lang w:val="es-419"/>
        </w:rPr>
      </w:pPr>
    </w:p>
    <w:p w14:paraId="29C0FFA0" w14:textId="77777777" w:rsidR="00A31188" w:rsidRDefault="00A31188" w:rsidP="00062FD9">
      <w:pPr>
        <w:rPr>
          <w:rFonts w:ascii="Arial" w:hAnsi="Arial" w:cs="Arial"/>
          <w:lang w:val="es-419"/>
        </w:rPr>
      </w:pPr>
    </w:p>
    <w:p w14:paraId="3FA9CB45" w14:textId="6FE7F3CD" w:rsidR="00A31188" w:rsidRDefault="00A31188" w:rsidP="00062FD9">
      <w:pPr>
        <w:rPr>
          <w:rFonts w:ascii="Arial" w:hAnsi="Arial" w:cs="Arial"/>
          <w:lang w:val="es-419"/>
        </w:rPr>
      </w:pPr>
    </w:p>
    <w:tbl>
      <w:tblPr>
        <w:tblW w:w="8780" w:type="dxa"/>
        <w:tblInd w:w="11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580"/>
        <w:gridCol w:w="580"/>
        <w:gridCol w:w="720"/>
        <w:gridCol w:w="820"/>
        <w:gridCol w:w="820"/>
        <w:gridCol w:w="820"/>
        <w:gridCol w:w="820"/>
        <w:gridCol w:w="820"/>
        <w:gridCol w:w="820"/>
        <w:gridCol w:w="820"/>
      </w:tblGrid>
      <w:tr w:rsidR="00335427" w:rsidRPr="00335427" w14:paraId="28BBF28C" w14:textId="77777777" w:rsidTr="00335427">
        <w:trPr>
          <w:trHeight w:val="300"/>
        </w:trPr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53053" w14:textId="77777777" w:rsidR="00335427" w:rsidRPr="00335427" w:rsidRDefault="00335427" w:rsidP="0033542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5427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BEB72" w14:textId="77777777" w:rsidR="00335427" w:rsidRPr="00335427" w:rsidRDefault="00335427" w:rsidP="0033542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5427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441AB" w14:textId="77777777" w:rsidR="00335427" w:rsidRPr="00335427" w:rsidRDefault="00335427" w:rsidP="0033542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5427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7FB03" w14:textId="77777777" w:rsidR="00335427" w:rsidRPr="00335427" w:rsidRDefault="00335427" w:rsidP="0033542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5427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m3/h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57D46" w14:textId="77777777" w:rsidR="00335427" w:rsidRPr="00335427" w:rsidRDefault="00335427" w:rsidP="0033542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542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3E8CE" w14:textId="77777777" w:rsidR="00335427" w:rsidRPr="00335427" w:rsidRDefault="00335427" w:rsidP="0033542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542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1.2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702C5" w14:textId="77777777" w:rsidR="00335427" w:rsidRPr="00335427" w:rsidRDefault="00335427" w:rsidP="0033542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542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2.4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23AE7" w14:textId="77777777" w:rsidR="00335427" w:rsidRPr="00335427" w:rsidRDefault="00335427" w:rsidP="0033542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542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3.6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A62A6" w14:textId="77777777" w:rsidR="00335427" w:rsidRPr="00335427" w:rsidRDefault="00335427" w:rsidP="0033542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542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4.8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72CA8" w14:textId="77777777" w:rsidR="00335427" w:rsidRPr="00335427" w:rsidRDefault="00335427" w:rsidP="0033542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542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6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90546" w14:textId="77777777" w:rsidR="00335427" w:rsidRPr="00335427" w:rsidRDefault="00335427" w:rsidP="0033542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542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7.2</w:t>
            </w:r>
          </w:p>
        </w:tc>
      </w:tr>
      <w:tr w:rsidR="00335427" w:rsidRPr="00335427" w14:paraId="14A25725" w14:textId="77777777" w:rsidTr="00335427">
        <w:trPr>
          <w:trHeight w:val="315"/>
        </w:trPr>
        <w:tc>
          <w:tcPr>
            <w:tcW w:w="1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4AD77" w14:textId="77777777" w:rsidR="00335427" w:rsidRPr="00335427" w:rsidRDefault="00335427" w:rsidP="00335427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F8872" w14:textId="77777777" w:rsidR="00335427" w:rsidRPr="00335427" w:rsidRDefault="00335427" w:rsidP="00335427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24B90" w14:textId="77777777" w:rsidR="00335427" w:rsidRPr="00335427" w:rsidRDefault="00335427" w:rsidP="00335427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9BE76" w14:textId="77777777" w:rsidR="00335427" w:rsidRPr="00335427" w:rsidRDefault="00335427" w:rsidP="00335427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335427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C84F7" w14:textId="77777777" w:rsidR="00335427" w:rsidRPr="00335427" w:rsidRDefault="00335427" w:rsidP="0033542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542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5D83D" w14:textId="77777777" w:rsidR="00335427" w:rsidRPr="00335427" w:rsidRDefault="00335427" w:rsidP="0033542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542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57434" w14:textId="77777777" w:rsidR="00335427" w:rsidRPr="00335427" w:rsidRDefault="00335427" w:rsidP="0033542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542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7B2C6" w14:textId="77777777" w:rsidR="00335427" w:rsidRPr="00335427" w:rsidRDefault="00335427" w:rsidP="0033542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542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60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24580" w14:textId="77777777" w:rsidR="00335427" w:rsidRPr="00335427" w:rsidRDefault="00335427" w:rsidP="0033542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542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80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104D0" w14:textId="77777777" w:rsidR="00335427" w:rsidRPr="00335427" w:rsidRDefault="00335427" w:rsidP="0033542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542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253B6" w14:textId="77777777" w:rsidR="00335427" w:rsidRPr="00335427" w:rsidRDefault="00335427" w:rsidP="0033542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542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120</w:t>
            </w:r>
          </w:p>
        </w:tc>
      </w:tr>
      <w:tr w:rsidR="00335427" w:rsidRPr="00335427" w14:paraId="4059E320" w14:textId="77777777" w:rsidTr="00335427">
        <w:trPr>
          <w:trHeight w:val="31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2F5DAD1" w14:textId="77777777" w:rsidR="00335427" w:rsidRPr="00335427" w:rsidRDefault="00335427" w:rsidP="00335427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proofErr w:type="spellStart"/>
            <w:r w:rsidRPr="00335427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UPm</w:t>
            </w:r>
            <w:proofErr w:type="spellEnd"/>
            <w:r w:rsidRPr="00335427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 xml:space="preserve"> 4/6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CD85C7E" w14:textId="77777777" w:rsidR="00335427" w:rsidRPr="00335427" w:rsidRDefault="00335427" w:rsidP="0033542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5427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1.5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3611C13" w14:textId="77777777" w:rsidR="00335427" w:rsidRPr="00335427" w:rsidRDefault="00335427" w:rsidP="0033542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5427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7ED7A0" w14:textId="77777777" w:rsidR="00335427" w:rsidRPr="00335427" w:rsidRDefault="00335427" w:rsidP="0033542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5427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022DCFC" w14:textId="77777777" w:rsidR="00335427" w:rsidRPr="00335427" w:rsidRDefault="00335427" w:rsidP="0033542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542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80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4846A71" w14:textId="77777777" w:rsidR="00335427" w:rsidRPr="00335427" w:rsidRDefault="00335427" w:rsidP="0033542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542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78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6F4420D" w14:textId="77777777" w:rsidR="00335427" w:rsidRPr="00335427" w:rsidRDefault="00335427" w:rsidP="0033542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542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74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396ADC4" w14:textId="77777777" w:rsidR="00335427" w:rsidRPr="00335427" w:rsidRDefault="00335427" w:rsidP="0033542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542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66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694DECB" w14:textId="77777777" w:rsidR="00335427" w:rsidRPr="00335427" w:rsidRDefault="00335427" w:rsidP="0033542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542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56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833DA20" w14:textId="77777777" w:rsidR="00335427" w:rsidRPr="00335427" w:rsidRDefault="00335427" w:rsidP="0033542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542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41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843E94C" w14:textId="77777777" w:rsidR="00335427" w:rsidRPr="00335427" w:rsidRDefault="00335427" w:rsidP="0033542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3542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24</w:t>
            </w:r>
          </w:p>
        </w:tc>
      </w:tr>
    </w:tbl>
    <w:p w14:paraId="3080E23B" w14:textId="5B73B47E" w:rsidR="00A31188" w:rsidRDefault="00A31188" w:rsidP="00062FD9">
      <w:pPr>
        <w:rPr>
          <w:rFonts w:ascii="Arial" w:hAnsi="Arial" w:cs="Arial"/>
          <w:lang w:val="es-419"/>
        </w:rPr>
      </w:pPr>
    </w:p>
    <w:p w14:paraId="00E0356C" w14:textId="77777777" w:rsidR="00A31188" w:rsidRPr="00062FD9" w:rsidRDefault="00A31188" w:rsidP="00062FD9">
      <w:pPr>
        <w:rPr>
          <w:rFonts w:ascii="Arial" w:hAnsi="Arial" w:cs="Arial"/>
          <w:lang w:val="es-419"/>
        </w:rPr>
      </w:pPr>
    </w:p>
    <w:sectPr w:rsidR="00A31188" w:rsidRPr="00062FD9" w:rsidSect="003D6066">
      <w:headerReference w:type="default" r:id="rId19"/>
      <w:footerReference w:type="default" r:id="rId2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38E03" w14:textId="77777777" w:rsidR="00F92BDA" w:rsidRDefault="00F92BDA" w:rsidP="008A3980">
      <w:r>
        <w:separator/>
      </w:r>
    </w:p>
  </w:endnote>
  <w:endnote w:type="continuationSeparator" w:id="0">
    <w:p w14:paraId="3A0D3F30" w14:textId="77777777" w:rsidR="00F92BDA" w:rsidRDefault="00F92BDA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7C8D5C7E" w:rsidR="005960B5" w:rsidRDefault="003D315D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088F4D19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DFC1A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FCB32" w14:textId="77777777" w:rsidR="00F92BDA" w:rsidRDefault="00F92BDA" w:rsidP="008A3980">
      <w:r>
        <w:separator/>
      </w:r>
    </w:p>
  </w:footnote>
  <w:footnote w:type="continuationSeparator" w:id="0">
    <w:p w14:paraId="030E2B8E" w14:textId="77777777" w:rsidR="00F92BDA" w:rsidRDefault="00F92BDA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16B1290E" w:rsidR="005960B5" w:rsidRDefault="003D315D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3BE9E2DE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1C795467" w:rsidR="005960B5" w:rsidRPr="00F112DF" w:rsidRDefault="003D315D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116CF82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F2290"/>
    <w:multiLevelType w:val="hybridMultilevel"/>
    <w:tmpl w:val="A894D54C"/>
    <w:lvl w:ilvl="0" w:tplc="95402FAE">
      <w:start w:val="3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B2107"/>
    <w:multiLevelType w:val="hybridMultilevel"/>
    <w:tmpl w:val="2D46498E"/>
    <w:lvl w:ilvl="0" w:tplc="759C3D32">
      <w:start w:val="22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927938">
    <w:abstractNumId w:val="0"/>
  </w:num>
  <w:num w:numId="2" w16cid:durableId="1794668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07EC9"/>
    <w:rsid w:val="000365A8"/>
    <w:rsid w:val="000559F3"/>
    <w:rsid w:val="000569A8"/>
    <w:rsid w:val="00060507"/>
    <w:rsid w:val="00062FD9"/>
    <w:rsid w:val="000A4B96"/>
    <w:rsid w:val="00111DBA"/>
    <w:rsid w:val="0012665D"/>
    <w:rsid w:val="001428E9"/>
    <w:rsid w:val="00166627"/>
    <w:rsid w:val="001A11F9"/>
    <w:rsid w:val="001D5F8D"/>
    <w:rsid w:val="001F685E"/>
    <w:rsid w:val="001F719B"/>
    <w:rsid w:val="002009D3"/>
    <w:rsid w:val="0021449D"/>
    <w:rsid w:val="00215288"/>
    <w:rsid w:val="00225595"/>
    <w:rsid w:val="00253153"/>
    <w:rsid w:val="002752E4"/>
    <w:rsid w:val="002A2A7B"/>
    <w:rsid w:val="002C6C8B"/>
    <w:rsid w:val="002E1480"/>
    <w:rsid w:val="002E7F0F"/>
    <w:rsid w:val="0033167C"/>
    <w:rsid w:val="00335427"/>
    <w:rsid w:val="00346DCF"/>
    <w:rsid w:val="003673FC"/>
    <w:rsid w:val="003B301B"/>
    <w:rsid w:val="003D315D"/>
    <w:rsid w:val="003D6066"/>
    <w:rsid w:val="00417A91"/>
    <w:rsid w:val="0042002C"/>
    <w:rsid w:val="00426385"/>
    <w:rsid w:val="00433213"/>
    <w:rsid w:val="00440029"/>
    <w:rsid w:val="00440F48"/>
    <w:rsid w:val="004855A3"/>
    <w:rsid w:val="00490F9C"/>
    <w:rsid w:val="0049691D"/>
    <w:rsid w:val="004B6513"/>
    <w:rsid w:val="004C1D13"/>
    <w:rsid w:val="004E09D7"/>
    <w:rsid w:val="00502FCF"/>
    <w:rsid w:val="00503185"/>
    <w:rsid w:val="005102A3"/>
    <w:rsid w:val="00517067"/>
    <w:rsid w:val="0052373C"/>
    <w:rsid w:val="005960B5"/>
    <w:rsid w:val="005B4338"/>
    <w:rsid w:val="005B5378"/>
    <w:rsid w:val="005D32DB"/>
    <w:rsid w:val="005E4450"/>
    <w:rsid w:val="005F3749"/>
    <w:rsid w:val="005F5B9A"/>
    <w:rsid w:val="0060110D"/>
    <w:rsid w:val="00606569"/>
    <w:rsid w:val="006248B3"/>
    <w:rsid w:val="006358C6"/>
    <w:rsid w:val="00666A5D"/>
    <w:rsid w:val="006736DE"/>
    <w:rsid w:val="006E3E09"/>
    <w:rsid w:val="006E5036"/>
    <w:rsid w:val="006F0C78"/>
    <w:rsid w:val="007027DB"/>
    <w:rsid w:val="00717C93"/>
    <w:rsid w:val="00730D3D"/>
    <w:rsid w:val="00744BE8"/>
    <w:rsid w:val="00750244"/>
    <w:rsid w:val="00750AC6"/>
    <w:rsid w:val="00780CA7"/>
    <w:rsid w:val="0079277E"/>
    <w:rsid w:val="007C6D08"/>
    <w:rsid w:val="007D484D"/>
    <w:rsid w:val="007E6B40"/>
    <w:rsid w:val="007E6C69"/>
    <w:rsid w:val="008204FD"/>
    <w:rsid w:val="008319BA"/>
    <w:rsid w:val="00832239"/>
    <w:rsid w:val="00842E68"/>
    <w:rsid w:val="00850918"/>
    <w:rsid w:val="008A3980"/>
    <w:rsid w:val="008B6473"/>
    <w:rsid w:val="008D57AB"/>
    <w:rsid w:val="008F5336"/>
    <w:rsid w:val="00934F39"/>
    <w:rsid w:val="00961797"/>
    <w:rsid w:val="0096266B"/>
    <w:rsid w:val="009A11F8"/>
    <w:rsid w:val="009D2914"/>
    <w:rsid w:val="009D3540"/>
    <w:rsid w:val="009F6BC0"/>
    <w:rsid w:val="00A31188"/>
    <w:rsid w:val="00A665D7"/>
    <w:rsid w:val="00A738E7"/>
    <w:rsid w:val="00A8603D"/>
    <w:rsid w:val="00A86F6C"/>
    <w:rsid w:val="00A92914"/>
    <w:rsid w:val="00AB281F"/>
    <w:rsid w:val="00AD5EDC"/>
    <w:rsid w:val="00AD6AC6"/>
    <w:rsid w:val="00AE698A"/>
    <w:rsid w:val="00AF546C"/>
    <w:rsid w:val="00B03489"/>
    <w:rsid w:val="00B100C2"/>
    <w:rsid w:val="00B11432"/>
    <w:rsid w:val="00B163B0"/>
    <w:rsid w:val="00B43683"/>
    <w:rsid w:val="00B67B8F"/>
    <w:rsid w:val="00B81799"/>
    <w:rsid w:val="00B9345B"/>
    <w:rsid w:val="00BB1A39"/>
    <w:rsid w:val="00BB30EC"/>
    <w:rsid w:val="00BD5BD4"/>
    <w:rsid w:val="00C0192C"/>
    <w:rsid w:val="00C04942"/>
    <w:rsid w:val="00C328C4"/>
    <w:rsid w:val="00C36F25"/>
    <w:rsid w:val="00C5749B"/>
    <w:rsid w:val="00C922C0"/>
    <w:rsid w:val="00CB193D"/>
    <w:rsid w:val="00CF2223"/>
    <w:rsid w:val="00CF3769"/>
    <w:rsid w:val="00D20EB2"/>
    <w:rsid w:val="00D26A3F"/>
    <w:rsid w:val="00D26EA9"/>
    <w:rsid w:val="00D61D67"/>
    <w:rsid w:val="00D774FE"/>
    <w:rsid w:val="00D90D5A"/>
    <w:rsid w:val="00DA08D9"/>
    <w:rsid w:val="00DA09C5"/>
    <w:rsid w:val="00DB332A"/>
    <w:rsid w:val="00DC1411"/>
    <w:rsid w:val="00DE23CD"/>
    <w:rsid w:val="00E064A3"/>
    <w:rsid w:val="00E23E8F"/>
    <w:rsid w:val="00E3097D"/>
    <w:rsid w:val="00E3548E"/>
    <w:rsid w:val="00E35647"/>
    <w:rsid w:val="00E37466"/>
    <w:rsid w:val="00E87B8C"/>
    <w:rsid w:val="00E94AAE"/>
    <w:rsid w:val="00ED588D"/>
    <w:rsid w:val="00EF2F6B"/>
    <w:rsid w:val="00F112DF"/>
    <w:rsid w:val="00F151F0"/>
    <w:rsid w:val="00F363B4"/>
    <w:rsid w:val="00F66EDD"/>
    <w:rsid w:val="00F67437"/>
    <w:rsid w:val="00F8283B"/>
    <w:rsid w:val="00F870E0"/>
    <w:rsid w:val="00F92BDA"/>
    <w:rsid w:val="00F94CBA"/>
    <w:rsid w:val="00FA60A8"/>
    <w:rsid w:val="00FC1100"/>
    <w:rsid w:val="00FC1719"/>
    <w:rsid w:val="00FC5EAA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00C2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2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4.wdp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3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'UPm4-6'!$E$15:$K$15</c:f>
              <c:numCache>
                <c:formatCode>General</c:formatCode>
                <c:ptCount val="7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 formatCode="0">
                  <c:v>80</c:v>
                </c:pt>
                <c:pt idx="5" formatCode="0">
                  <c:v>100</c:v>
                </c:pt>
                <c:pt idx="6" formatCode="0">
                  <c:v>120</c:v>
                </c:pt>
              </c:numCache>
            </c:numRef>
          </c:xVal>
          <c:yVal>
            <c:numRef>
              <c:f>'UPm4-6'!$E$16:$K$16</c:f>
              <c:numCache>
                <c:formatCode>General</c:formatCode>
                <c:ptCount val="7"/>
                <c:pt idx="0">
                  <c:v>80</c:v>
                </c:pt>
                <c:pt idx="1">
                  <c:v>78</c:v>
                </c:pt>
                <c:pt idx="2">
                  <c:v>74</c:v>
                </c:pt>
                <c:pt idx="3">
                  <c:v>66</c:v>
                </c:pt>
                <c:pt idx="4">
                  <c:v>56</c:v>
                </c:pt>
                <c:pt idx="5">
                  <c:v>41</c:v>
                </c:pt>
                <c:pt idx="6">
                  <c:v>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3C3-4953-AB6C-179819C4F3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013919"/>
        <c:axId val="259014751"/>
      </c:scatterChart>
      <c:valAx>
        <c:axId val="259013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(l/min)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59014751"/>
        <c:crosses val="autoZero"/>
        <c:crossBetween val="midCat"/>
      </c:valAx>
      <c:valAx>
        <c:axId val="259014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</a:t>
                </a:r>
                <a:r>
                  <a:rPr lang="es-419" baseline="0"/>
                  <a:t> manométrica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59013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12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843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4</cp:revision>
  <cp:lastPrinted>2023-05-11T20:49:00Z</cp:lastPrinted>
  <dcterms:created xsi:type="dcterms:W3CDTF">2023-05-11T20:55:00Z</dcterms:created>
  <dcterms:modified xsi:type="dcterms:W3CDTF">2023-05-11T21:07:00Z</dcterms:modified>
</cp:coreProperties>
</file>