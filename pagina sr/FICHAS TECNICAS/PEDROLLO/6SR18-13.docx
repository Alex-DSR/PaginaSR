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6335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1746B981" wp14:editId="0F473DF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3C218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65A9E463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>SR 1</w:t>
      </w:r>
      <w:r w:rsidR="001E2F79">
        <w:rPr>
          <w:b/>
          <w:color w:val="003377"/>
          <w:w w:val="110"/>
          <w:sz w:val="32"/>
          <w:szCs w:val="32"/>
        </w:rPr>
        <w:t>8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783A82">
        <w:rPr>
          <w:b/>
          <w:color w:val="003377"/>
          <w:w w:val="110"/>
          <w:sz w:val="32"/>
          <w:szCs w:val="32"/>
        </w:rPr>
        <w:t>1</w:t>
      </w:r>
      <w:r w:rsidR="00BE15AE">
        <w:rPr>
          <w:b/>
          <w:color w:val="003377"/>
          <w:w w:val="110"/>
          <w:sz w:val="32"/>
          <w:szCs w:val="32"/>
        </w:rPr>
        <w:t>3</w:t>
      </w:r>
    </w:p>
    <w:p w14:paraId="41ABA9B8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5D062576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19AC611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9AD6C4A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D20454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A0F5C77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0A5AEB6B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40D258DD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FD8058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5991FE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604297B6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5C3042B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583EAC5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B4D79CC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0A7F33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29A7FF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271EAB8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EA6C48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CEB6F4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24AC6937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64641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5371E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2C449643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E4553CB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67225D6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54D2DF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E9EF90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3598716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44373A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1AB7C0F5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6660748D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4224A6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28C113B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727DBB6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C8C513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1568C1" w14:textId="77777777" w:rsidR="00941F63" w:rsidRPr="00C06236" w:rsidRDefault="00516D53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981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1D6BF69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D642728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63EEC85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7046CA0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FC82CCF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F5CA4EE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51E0B0B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33E8217E" w14:textId="77777777" w:rsidR="00941F63" w:rsidRPr="00C06236" w:rsidRDefault="0024691F" w:rsidP="001E2F79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1E2F79">
              <w:rPr>
                <w:szCs w:val="20"/>
              </w:rPr>
              <w:t>450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6B599D6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67F8BFA6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CDD42E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5F3DD8B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03038D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5009B84" w14:textId="77777777" w:rsidR="00941F63" w:rsidRPr="00C06236" w:rsidRDefault="00516D53" w:rsidP="00B4351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175 – 70 m</w:t>
            </w:r>
          </w:p>
        </w:tc>
        <w:tc>
          <w:tcPr>
            <w:tcW w:w="425" w:type="dxa"/>
            <w:shd w:val="clear" w:color="auto" w:fill="auto"/>
          </w:tcPr>
          <w:p w14:paraId="135AFEE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4F0E37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5425E0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5F8DFDD2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2AEE1BB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6A169E32" w14:textId="77777777" w:rsidR="00941F63" w:rsidRPr="00C06236" w:rsidRDefault="00516D53" w:rsidP="00E1779A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176 m</w:t>
            </w:r>
          </w:p>
        </w:tc>
        <w:tc>
          <w:tcPr>
            <w:tcW w:w="425" w:type="dxa"/>
            <w:shd w:val="clear" w:color="auto" w:fill="auto"/>
          </w:tcPr>
          <w:p w14:paraId="00BFC72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847AE4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F4EF5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3DAE9B13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54F43B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2CE6C3CA" w14:textId="77777777" w:rsidR="00941F63" w:rsidRPr="00C06236" w:rsidRDefault="00516D53" w:rsidP="001E2F7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70 m</w:t>
            </w:r>
          </w:p>
        </w:tc>
        <w:tc>
          <w:tcPr>
            <w:tcW w:w="425" w:type="dxa"/>
            <w:shd w:val="clear" w:color="auto" w:fill="auto"/>
          </w:tcPr>
          <w:p w14:paraId="2BF1E83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7A66328F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0551004D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E7FFCF2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3F17AFF9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0AC6B83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495671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2A028FA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726F9288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0F8538A8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04DB3EBB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6A023A2A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27E39D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F7EE6F7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AB52A2" w14:paraId="351B10DE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3D554E89" w14:textId="7DD2F81D" w:rsidR="00AB52A2" w:rsidRPr="00C06236" w:rsidRDefault="00AB52A2" w:rsidP="00AB52A2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CB2C39A" w14:textId="21856A4C" w:rsidR="00AB52A2" w:rsidRPr="00C06236" w:rsidRDefault="00AB52A2" w:rsidP="00AB52A2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410698A7" w14:textId="66319AE6" w:rsidR="00AB52A2" w:rsidRDefault="00AB52A2" w:rsidP="00AB52A2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181051B5" wp14:editId="2AFD6AA2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-54610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B52A2" w14:paraId="3F79CF5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A62D216" w14:textId="164B9F88" w:rsidR="00AB52A2" w:rsidRPr="00C06236" w:rsidRDefault="00AB52A2" w:rsidP="00AB52A2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C229418" w14:textId="6E33E78A" w:rsidR="00AB52A2" w:rsidRPr="00C06236" w:rsidRDefault="00AB52A2" w:rsidP="00AB52A2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5985176" w14:textId="77777777" w:rsidR="00AB52A2" w:rsidRDefault="00AB52A2" w:rsidP="00AB52A2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B52A2" w14:paraId="4C32FD8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F1434A4" w14:textId="58468FBE" w:rsidR="00AB52A2" w:rsidRPr="00C06236" w:rsidRDefault="00AB52A2" w:rsidP="00AB52A2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53450F9" w14:textId="26055A8B" w:rsidR="00AB52A2" w:rsidRPr="00C06236" w:rsidRDefault="00AB52A2" w:rsidP="00AB52A2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130852" w14:textId="77777777" w:rsidR="00AB52A2" w:rsidRDefault="00AB52A2" w:rsidP="00AB52A2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B52A2" w14:paraId="5E306AC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B358979" w14:textId="366F5D44" w:rsidR="00AB52A2" w:rsidRPr="00C06236" w:rsidRDefault="00AB52A2" w:rsidP="00AB52A2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FE7C7D7" w14:textId="6959BA37" w:rsidR="00AB52A2" w:rsidRPr="00C06236" w:rsidRDefault="00AB52A2" w:rsidP="00AB52A2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9EA579F" w14:textId="77777777" w:rsidR="00AB52A2" w:rsidRDefault="00AB52A2" w:rsidP="00AB52A2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B52A2" w14:paraId="11B541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27CD2A6" w14:textId="3249B8E2" w:rsidR="00AB52A2" w:rsidRPr="00C06236" w:rsidRDefault="00AB52A2" w:rsidP="00AB52A2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9A9DDEF" w14:textId="514674F7" w:rsidR="00AB52A2" w:rsidRPr="00C06236" w:rsidRDefault="00AB52A2" w:rsidP="00AB52A2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B3D312" w14:textId="77777777" w:rsidR="00AB52A2" w:rsidRDefault="00AB52A2" w:rsidP="00AB52A2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B52A2" w14:paraId="517F3E7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1A58D32" w14:textId="170210C8" w:rsidR="00AB52A2" w:rsidRPr="00C06236" w:rsidRDefault="00AB52A2" w:rsidP="00AB52A2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726A0F6" w14:textId="454A9575" w:rsidR="00AB52A2" w:rsidRPr="00C06236" w:rsidRDefault="00AB52A2" w:rsidP="00AB52A2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FF9E97E" w14:textId="77777777" w:rsidR="00AB52A2" w:rsidRDefault="00AB52A2" w:rsidP="00AB52A2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B52A2" w14:paraId="34D1B99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98B73AF" w14:textId="59548A4F" w:rsidR="00AB52A2" w:rsidRPr="00C06236" w:rsidRDefault="00AB52A2" w:rsidP="00AB52A2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5E1B301" w14:textId="1B4AEC9E" w:rsidR="00AB52A2" w:rsidRPr="00C06236" w:rsidRDefault="00AB52A2" w:rsidP="00AB52A2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E9CEA35" w14:textId="77777777" w:rsidR="00AB52A2" w:rsidRDefault="00AB52A2" w:rsidP="00AB52A2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B52A2" w14:paraId="5CC98B39" w14:textId="77777777" w:rsidTr="003E59E9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6CCA8503" w14:textId="24641CCD" w:rsidR="00AB52A2" w:rsidRPr="00C06236" w:rsidRDefault="00AB52A2" w:rsidP="00AB52A2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05DC125" w14:textId="2FB1AF2D" w:rsidR="00AB52A2" w:rsidRPr="00C06236" w:rsidRDefault="00AB52A2" w:rsidP="00AB52A2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7C7886D" w14:textId="77777777" w:rsidR="00AB52A2" w:rsidRDefault="00AB52A2" w:rsidP="00AB52A2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B52A2" w14:paraId="6A6DE01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AEEEA71" w14:textId="4E9A2EDC" w:rsidR="00AB52A2" w:rsidRPr="00C06236" w:rsidRDefault="00AB52A2" w:rsidP="00AB52A2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AA4B7A1" w14:textId="0C047BC7" w:rsidR="00AB52A2" w:rsidRPr="00C06236" w:rsidRDefault="00AB52A2" w:rsidP="00AB52A2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C259FBD" w14:textId="77777777" w:rsidR="00AB52A2" w:rsidRDefault="00AB52A2" w:rsidP="00AB52A2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B52A2" w14:paraId="1A04083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439ADD1" w14:textId="230D2A35" w:rsidR="00AB52A2" w:rsidRPr="00C06236" w:rsidRDefault="00AB52A2" w:rsidP="00AB52A2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3CDE2E7" w14:textId="4B18ED79" w:rsidR="00AB52A2" w:rsidRPr="00C06236" w:rsidRDefault="00AB52A2" w:rsidP="00AB52A2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C865F55" w14:textId="77777777" w:rsidR="00AB52A2" w:rsidRDefault="00AB52A2" w:rsidP="00AB52A2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AB52A2" w14:paraId="4801799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7BAD7C8" w14:textId="165B19F8" w:rsidR="00AB52A2" w:rsidRPr="00C06236" w:rsidRDefault="00AB52A2" w:rsidP="00AB52A2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5F4CBED" w14:textId="3FFFFEDC" w:rsidR="00AB52A2" w:rsidRPr="00C06236" w:rsidRDefault="00AB52A2" w:rsidP="00AB52A2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402CBF" w14:textId="77777777" w:rsidR="00AB52A2" w:rsidRDefault="00AB52A2" w:rsidP="00AB52A2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7BA1BC3D" w14:textId="77777777" w:rsidR="00E6795C" w:rsidRPr="00E6795C" w:rsidRDefault="00E6795C" w:rsidP="00E6795C">
      <w:pPr>
        <w:rPr>
          <w:lang w:eastAsia="en-US"/>
        </w:rPr>
      </w:pPr>
    </w:p>
    <w:p w14:paraId="06BF6713" w14:textId="77777777" w:rsidR="00E6795C" w:rsidRPr="00E6795C" w:rsidRDefault="00E6795C" w:rsidP="00E6795C">
      <w:pPr>
        <w:rPr>
          <w:lang w:eastAsia="en-US"/>
        </w:rPr>
      </w:pPr>
    </w:p>
    <w:p w14:paraId="77E20191" w14:textId="77777777" w:rsidR="00E6795C" w:rsidRPr="00E6795C" w:rsidRDefault="00E6795C" w:rsidP="00E6795C">
      <w:pPr>
        <w:rPr>
          <w:lang w:eastAsia="en-US"/>
        </w:rPr>
      </w:pPr>
    </w:p>
    <w:p w14:paraId="34630453" w14:textId="77777777" w:rsidR="00E6795C" w:rsidRPr="00E6795C" w:rsidRDefault="00E6795C" w:rsidP="00E6795C">
      <w:pPr>
        <w:rPr>
          <w:lang w:eastAsia="en-US"/>
        </w:rPr>
      </w:pPr>
    </w:p>
    <w:p w14:paraId="55A9A650" w14:textId="77777777" w:rsidR="00E6795C" w:rsidRPr="00E6795C" w:rsidRDefault="00E6795C" w:rsidP="00E6795C">
      <w:pPr>
        <w:rPr>
          <w:lang w:eastAsia="en-US"/>
        </w:rPr>
      </w:pPr>
    </w:p>
    <w:p w14:paraId="685E33CF" w14:textId="77777777" w:rsidR="00E6795C" w:rsidRPr="00E6795C" w:rsidRDefault="00E6795C" w:rsidP="00E6795C">
      <w:pPr>
        <w:rPr>
          <w:lang w:eastAsia="en-US"/>
        </w:rPr>
      </w:pPr>
    </w:p>
    <w:p w14:paraId="00F689DC" w14:textId="77777777" w:rsidR="00E6795C" w:rsidRPr="00E6795C" w:rsidRDefault="00E6795C" w:rsidP="00E6795C">
      <w:pPr>
        <w:rPr>
          <w:lang w:eastAsia="en-US"/>
        </w:rPr>
      </w:pPr>
    </w:p>
    <w:p w14:paraId="0D13617E" w14:textId="77777777" w:rsidR="00E6795C" w:rsidRPr="00E6795C" w:rsidRDefault="00E6795C" w:rsidP="00E6795C">
      <w:pPr>
        <w:rPr>
          <w:lang w:eastAsia="en-US"/>
        </w:rPr>
      </w:pPr>
    </w:p>
    <w:p w14:paraId="3B8FC477" w14:textId="77777777" w:rsidR="00E6795C" w:rsidRPr="00E6795C" w:rsidRDefault="00E6795C" w:rsidP="00E6795C">
      <w:pPr>
        <w:rPr>
          <w:lang w:eastAsia="en-US"/>
        </w:rPr>
      </w:pPr>
    </w:p>
    <w:p w14:paraId="1570D639" w14:textId="77777777" w:rsidR="00E6795C" w:rsidRPr="00E6795C" w:rsidRDefault="00E6795C" w:rsidP="00E6795C">
      <w:pPr>
        <w:rPr>
          <w:lang w:eastAsia="en-US"/>
        </w:rPr>
      </w:pPr>
    </w:p>
    <w:p w14:paraId="24D7015B" w14:textId="77777777" w:rsidR="00E6795C" w:rsidRPr="00E6795C" w:rsidRDefault="00E6795C" w:rsidP="00E6795C">
      <w:pPr>
        <w:rPr>
          <w:lang w:eastAsia="en-US"/>
        </w:rPr>
      </w:pPr>
    </w:p>
    <w:p w14:paraId="675BBFD2" w14:textId="77777777" w:rsidR="00E6795C" w:rsidRPr="00E6795C" w:rsidRDefault="00E6795C" w:rsidP="00E6795C">
      <w:pPr>
        <w:rPr>
          <w:lang w:eastAsia="en-US"/>
        </w:rPr>
      </w:pPr>
    </w:p>
    <w:p w14:paraId="45DACB3B" w14:textId="77777777" w:rsidR="00E6795C" w:rsidRPr="00E6795C" w:rsidRDefault="00E6795C" w:rsidP="00E6795C">
      <w:pPr>
        <w:rPr>
          <w:lang w:eastAsia="en-US"/>
        </w:rPr>
      </w:pPr>
    </w:p>
    <w:p w14:paraId="75B37E82" w14:textId="77777777" w:rsidR="00E6795C" w:rsidRPr="00E6795C" w:rsidRDefault="00E6795C" w:rsidP="00E6795C">
      <w:pPr>
        <w:rPr>
          <w:lang w:eastAsia="en-US"/>
        </w:rPr>
      </w:pPr>
    </w:p>
    <w:p w14:paraId="02092689" w14:textId="77777777" w:rsidR="00E6795C" w:rsidRPr="00E6795C" w:rsidRDefault="00E6795C" w:rsidP="00E6795C">
      <w:pPr>
        <w:rPr>
          <w:lang w:eastAsia="en-US"/>
        </w:rPr>
      </w:pPr>
    </w:p>
    <w:p w14:paraId="3417F910" w14:textId="77777777" w:rsidR="00E6795C" w:rsidRPr="00E6795C" w:rsidRDefault="00E6795C" w:rsidP="00E6795C">
      <w:pPr>
        <w:rPr>
          <w:lang w:eastAsia="en-US"/>
        </w:rPr>
      </w:pPr>
    </w:p>
    <w:p w14:paraId="16BAA380" w14:textId="77777777" w:rsidR="00E6795C" w:rsidRPr="00E6795C" w:rsidRDefault="00E6795C" w:rsidP="00E6795C">
      <w:pPr>
        <w:rPr>
          <w:lang w:eastAsia="en-US"/>
        </w:rPr>
      </w:pPr>
    </w:p>
    <w:p w14:paraId="111F10F6" w14:textId="77777777" w:rsidR="00E6795C" w:rsidRPr="00E6795C" w:rsidRDefault="00E6795C" w:rsidP="00E6795C">
      <w:pPr>
        <w:rPr>
          <w:lang w:eastAsia="en-US"/>
        </w:rPr>
      </w:pPr>
    </w:p>
    <w:p w14:paraId="6FDA6E54" w14:textId="77777777" w:rsidR="00E6795C" w:rsidRPr="00E6795C" w:rsidRDefault="00E6795C" w:rsidP="00E6795C">
      <w:pPr>
        <w:rPr>
          <w:lang w:eastAsia="en-US"/>
        </w:rPr>
      </w:pPr>
    </w:p>
    <w:p w14:paraId="29C778DD" w14:textId="77777777" w:rsidR="00E6795C" w:rsidRPr="00E6795C" w:rsidRDefault="00E6795C" w:rsidP="00E6795C">
      <w:pPr>
        <w:rPr>
          <w:lang w:eastAsia="en-US"/>
        </w:rPr>
      </w:pPr>
    </w:p>
    <w:p w14:paraId="647482EF" w14:textId="77777777" w:rsidR="00E6795C" w:rsidRPr="00E6795C" w:rsidRDefault="00E6795C" w:rsidP="00E6795C">
      <w:pPr>
        <w:rPr>
          <w:lang w:eastAsia="en-US"/>
        </w:rPr>
      </w:pPr>
    </w:p>
    <w:p w14:paraId="64D0040E" w14:textId="77777777" w:rsidR="00E6795C" w:rsidRPr="00E6795C" w:rsidRDefault="00E6795C" w:rsidP="00E6795C">
      <w:pPr>
        <w:rPr>
          <w:lang w:eastAsia="en-US"/>
        </w:rPr>
      </w:pPr>
    </w:p>
    <w:p w14:paraId="1B38893F" w14:textId="77777777" w:rsidR="00E6795C" w:rsidRPr="00E6795C" w:rsidRDefault="00E6795C" w:rsidP="00E6795C">
      <w:pPr>
        <w:rPr>
          <w:lang w:eastAsia="en-US"/>
        </w:rPr>
      </w:pPr>
    </w:p>
    <w:p w14:paraId="62F5E889" w14:textId="77777777" w:rsidR="00E6795C" w:rsidRPr="00E6795C" w:rsidRDefault="00E6795C" w:rsidP="00E6795C">
      <w:pPr>
        <w:rPr>
          <w:lang w:eastAsia="en-US"/>
        </w:rPr>
      </w:pPr>
    </w:p>
    <w:p w14:paraId="0EE6C7E2" w14:textId="77777777" w:rsidR="00E6795C" w:rsidRPr="00E6795C" w:rsidRDefault="00E6795C" w:rsidP="00E6795C">
      <w:pPr>
        <w:rPr>
          <w:lang w:eastAsia="en-US"/>
        </w:rPr>
      </w:pPr>
    </w:p>
    <w:p w14:paraId="468EE319" w14:textId="77777777" w:rsidR="00E6795C" w:rsidRPr="00E6795C" w:rsidRDefault="00E6795C" w:rsidP="00E6795C">
      <w:pPr>
        <w:rPr>
          <w:lang w:eastAsia="en-US"/>
        </w:rPr>
      </w:pPr>
    </w:p>
    <w:p w14:paraId="72AB002F" w14:textId="77777777" w:rsidR="00E6795C" w:rsidRPr="00E6795C" w:rsidRDefault="00E6795C" w:rsidP="00E6795C">
      <w:pPr>
        <w:rPr>
          <w:lang w:eastAsia="en-US"/>
        </w:rPr>
      </w:pPr>
    </w:p>
    <w:p w14:paraId="2532FD91" w14:textId="77777777" w:rsidR="00E6795C" w:rsidRPr="00E6795C" w:rsidRDefault="00E6795C" w:rsidP="00E6795C">
      <w:pPr>
        <w:rPr>
          <w:lang w:eastAsia="en-US"/>
        </w:rPr>
      </w:pPr>
    </w:p>
    <w:p w14:paraId="30366C22" w14:textId="77777777" w:rsidR="00E6795C" w:rsidRPr="00E6795C" w:rsidRDefault="00E6795C" w:rsidP="00E6795C">
      <w:pPr>
        <w:rPr>
          <w:lang w:eastAsia="en-US"/>
        </w:rPr>
      </w:pPr>
    </w:p>
    <w:p w14:paraId="32DF20A1" w14:textId="77777777" w:rsidR="00E6795C" w:rsidRPr="00E6795C" w:rsidRDefault="00E6795C" w:rsidP="00E6795C">
      <w:pPr>
        <w:rPr>
          <w:lang w:eastAsia="en-US"/>
        </w:rPr>
      </w:pPr>
    </w:p>
    <w:p w14:paraId="34F396E2" w14:textId="77777777" w:rsidR="00E6795C" w:rsidRPr="00E6795C" w:rsidRDefault="00E6795C" w:rsidP="00E6795C">
      <w:pPr>
        <w:rPr>
          <w:lang w:eastAsia="en-US"/>
        </w:rPr>
      </w:pPr>
    </w:p>
    <w:p w14:paraId="7FF02022" w14:textId="77777777" w:rsidR="00E6795C" w:rsidRPr="00E6795C" w:rsidRDefault="00E6795C" w:rsidP="00E6795C">
      <w:pPr>
        <w:rPr>
          <w:lang w:eastAsia="en-US"/>
        </w:rPr>
      </w:pPr>
    </w:p>
    <w:p w14:paraId="3A0DB5DB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B0675FD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1E9462D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6D35E8F6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08"/>
        <w:gridCol w:w="47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516D53" w:rsidRPr="00516D53" w14:paraId="6873E3E8" w14:textId="77777777" w:rsidTr="00516D53">
        <w:trPr>
          <w:trHeight w:val="28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7238C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9E49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03A1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F84C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8062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0459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8E85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4309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6505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45DD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E8FC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B9C7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27</w:t>
            </w:r>
          </w:p>
        </w:tc>
      </w:tr>
      <w:tr w:rsidR="00516D53" w:rsidRPr="00516D53" w14:paraId="23071B88" w14:textId="77777777" w:rsidTr="00516D53">
        <w:trPr>
          <w:trHeight w:val="28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0FB193E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6SR18/13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30D1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C533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185B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4B4D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A68F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90C5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A0B8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93CC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FAF5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80F6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5627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E883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DB54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450</w:t>
            </w:r>
          </w:p>
        </w:tc>
      </w:tr>
      <w:tr w:rsidR="00516D53" w:rsidRPr="00516D53" w14:paraId="1FBDA9E9" w14:textId="77777777" w:rsidTr="00516D53">
        <w:trPr>
          <w:trHeight w:val="28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7E71A" w14:textId="77777777" w:rsidR="00516D53" w:rsidRPr="00516D53" w:rsidRDefault="00516D53" w:rsidP="00516D53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429C136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0E61C9F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66E4B7BB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697512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BD2235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D63008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FD8882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6AC8C1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A472C0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D2F309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C27E74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7A0E58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851685" w14:textId="77777777" w:rsidR="00516D53" w:rsidRPr="00516D53" w:rsidRDefault="00516D53" w:rsidP="00516D53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516D53">
              <w:rPr>
                <w:rFonts w:ascii="Arial" w:hAnsi="Arial" w:cs="Arial"/>
                <w:snapToGrid/>
                <w:color w:val="000000"/>
                <w:lang w:val="es-BO" w:eastAsia="es-BO"/>
              </w:rPr>
              <w:t>70</w:t>
            </w:r>
          </w:p>
        </w:tc>
      </w:tr>
    </w:tbl>
    <w:p w14:paraId="4A2C0EF5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6E77" w14:textId="77777777" w:rsidR="00D75A48" w:rsidRDefault="00D75A48" w:rsidP="008A3980">
      <w:r>
        <w:separator/>
      </w:r>
    </w:p>
  </w:endnote>
  <w:endnote w:type="continuationSeparator" w:id="0">
    <w:p w14:paraId="11FB2A8E" w14:textId="77777777" w:rsidR="00D75A48" w:rsidRDefault="00D75A4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8E56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138EA2" wp14:editId="335398DF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5DD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45A05BFF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D8B57" w14:textId="77777777" w:rsidR="00D75A48" w:rsidRDefault="00D75A48" w:rsidP="008A3980">
      <w:r>
        <w:separator/>
      </w:r>
    </w:p>
  </w:footnote>
  <w:footnote w:type="continuationSeparator" w:id="0">
    <w:p w14:paraId="71F75CD1" w14:textId="77777777" w:rsidR="00D75A48" w:rsidRDefault="00D75A4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646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1FF8B23" wp14:editId="7389B2C0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845DB3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0B4F9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BF8B969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49B6577" wp14:editId="5890477E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FEDA00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3A21E153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13E29"/>
    <w:rsid w:val="00240973"/>
    <w:rsid w:val="0024691F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2959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B52A2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5749B"/>
    <w:rsid w:val="00C922C0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75A48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1779A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2060A5D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789CB-4D63-43C3-B06A-650E20C7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1350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2023-05-15T20:07:00Z</cp:lastPrinted>
  <dcterms:created xsi:type="dcterms:W3CDTF">2023-05-15T20:07:00Z</dcterms:created>
  <dcterms:modified xsi:type="dcterms:W3CDTF">2023-05-16T18:17:00Z</dcterms:modified>
</cp:coreProperties>
</file>