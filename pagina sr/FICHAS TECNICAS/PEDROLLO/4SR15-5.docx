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03ECCFF3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</w:t>
      </w:r>
      <w:r w:rsidR="00EF03A6">
        <w:rPr>
          <w:b/>
          <w:color w:val="003377"/>
          <w:w w:val="110"/>
          <w:sz w:val="32"/>
          <w:szCs w:val="32"/>
        </w:rPr>
        <w:t>15</w:t>
      </w:r>
      <w:r>
        <w:rPr>
          <w:b/>
          <w:color w:val="003377"/>
          <w:w w:val="110"/>
          <w:sz w:val="32"/>
          <w:szCs w:val="32"/>
        </w:rPr>
        <w:t>/</w:t>
      </w:r>
      <w:r w:rsidR="00EF03A6">
        <w:rPr>
          <w:b/>
          <w:color w:val="003377"/>
          <w:w w:val="110"/>
          <w:sz w:val="32"/>
          <w:szCs w:val="32"/>
        </w:rPr>
        <w:t>5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6F766EB0" w:rsidR="00941F63" w:rsidRPr="00C06236" w:rsidRDefault="00B07260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424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2398485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</w:t>
            </w:r>
            <w:r w:rsidR="00BB35AA">
              <w:rPr>
                <w:szCs w:val="20"/>
              </w:rPr>
              <w:t>75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4CE76280" w:rsidR="00941F63" w:rsidRPr="00C06236" w:rsidRDefault="00B07260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30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7.5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4668E8F3" w:rsidR="00941F63" w:rsidRPr="00C06236" w:rsidRDefault="00B07260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31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48CF8063" w:rsidR="00941F63" w:rsidRPr="00C06236" w:rsidRDefault="00B07260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7.5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556"/>
        <w:gridCol w:w="521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B07260" w:rsidRPr="00B07260" w14:paraId="04B2F117" w14:textId="77777777" w:rsidTr="00B07260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9BEF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F3D1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8A85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D1E1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7C1C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E9B4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8CB0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FDCC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6E59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341B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DF9B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22.5</w:t>
            </w:r>
          </w:p>
        </w:tc>
      </w:tr>
      <w:tr w:rsidR="00B07260" w:rsidRPr="00B07260" w14:paraId="7C4B3F18" w14:textId="77777777" w:rsidTr="00B07260">
        <w:trPr>
          <w:trHeight w:val="255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FD7A02C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4SR15/5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A740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3857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1F45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86B6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DC7E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A8AA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1E5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DA9C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8C81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180A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161F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350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3589D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375</w:t>
            </w:r>
          </w:p>
        </w:tc>
      </w:tr>
      <w:tr w:rsidR="00B07260" w:rsidRPr="00B07260" w14:paraId="793FF4C5" w14:textId="77777777" w:rsidTr="00B07260">
        <w:trPr>
          <w:trHeight w:val="255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08788" w14:textId="77777777" w:rsidR="00B07260" w:rsidRPr="00B07260" w:rsidRDefault="00B07260" w:rsidP="00B07260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E1C6A84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1.5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32EF209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6B084A4A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16DF03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763FBE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784B11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E4AC5C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B50F73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81E9A4D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12488D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761521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15468B" w14:textId="77777777" w:rsidR="00B07260" w:rsidRPr="00B07260" w:rsidRDefault="00B07260" w:rsidP="00B07260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07260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41BE" w14:textId="77777777" w:rsidR="00413A86" w:rsidRDefault="00413A86" w:rsidP="008A3980">
      <w:r>
        <w:separator/>
      </w:r>
    </w:p>
  </w:endnote>
  <w:endnote w:type="continuationSeparator" w:id="0">
    <w:p w14:paraId="455C85A2" w14:textId="77777777" w:rsidR="00413A86" w:rsidRDefault="00413A8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5F94" w14:textId="77777777" w:rsidR="00413A86" w:rsidRDefault="00413A86" w:rsidP="008A3980">
      <w:r>
        <w:separator/>
      </w:r>
    </w:p>
  </w:footnote>
  <w:footnote w:type="continuationSeparator" w:id="0">
    <w:p w14:paraId="14122C1F" w14:textId="77777777" w:rsidR="00413A86" w:rsidRDefault="00413A8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3A86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5A9D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07260"/>
    <w:rsid w:val="00B163B0"/>
    <w:rsid w:val="00B23F6C"/>
    <w:rsid w:val="00B4351D"/>
    <w:rsid w:val="00B43683"/>
    <w:rsid w:val="00B528A5"/>
    <w:rsid w:val="00B831EC"/>
    <w:rsid w:val="00BB35AA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81E77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915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EF03A6"/>
    <w:rsid w:val="00F01768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1294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2023-05-16T14:40:00Z</cp:lastPrinted>
  <dcterms:created xsi:type="dcterms:W3CDTF">2023-05-16T14:39:00Z</dcterms:created>
  <dcterms:modified xsi:type="dcterms:W3CDTF">2023-05-16T14:40:00Z</dcterms:modified>
</cp:coreProperties>
</file>