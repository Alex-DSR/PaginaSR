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45020B6A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1D5A0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1D5A0A">
        <w:rPr>
          <w:b/>
          <w:color w:val="003377"/>
          <w:w w:val="110"/>
          <w:sz w:val="32"/>
          <w:szCs w:val="32"/>
        </w:rPr>
        <w:t>7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1E82F1BF" w:rsidR="00941F63" w:rsidRPr="00C06236" w:rsidRDefault="0039579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2150EDB2" w:rsidR="00941F63" w:rsidRPr="00C06236" w:rsidRDefault="00A64650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293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3C7936B3" w:rsidR="00941F63" w:rsidRPr="00C06236" w:rsidRDefault="001F0585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12CF07DF" w:rsidR="00941F63" w:rsidRPr="00C06236" w:rsidRDefault="001F0585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43.5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3F3DB934" w:rsidR="00941F63" w:rsidRPr="00C06236" w:rsidRDefault="001F0585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45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284A2C70" w:rsidR="00941F63" w:rsidRPr="00C06236" w:rsidRDefault="001F0585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790"/>
        <w:gridCol w:w="792"/>
        <w:gridCol w:w="1047"/>
        <w:gridCol w:w="947"/>
        <w:gridCol w:w="947"/>
        <w:gridCol w:w="947"/>
        <w:gridCol w:w="947"/>
        <w:gridCol w:w="947"/>
        <w:gridCol w:w="947"/>
        <w:gridCol w:w="947"/>
      </w:tblGrid>
      <w:tr w:rsidR="001F0585" w:rsidRPr="001F0585" w14:paraId="67F7DC22" w14:textId="77777777" w:rsidTr="001F0585">
        <w:trPr>
          <w:trHeight w:val="312"/>
        </w:trPr>
        <w:tc>
          <w:tcPr>
            <w:tcW w:w="2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B33F7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440C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7ED6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C8F6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4A74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1.2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09C1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1.8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DAC6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2.4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B779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5E42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3.6</w:t>
            </w:r>
          </w:p>
        </w:tc>
      </w:tr>
      <w:tr w:rsidR="001F0585" w:rsidRPr="001F0585" w14:paraId="66B55E2F" w14:textId="77777777" w:rsidTr="001F0585">
        <w:trPr>
          <w:trHeight w:val="312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AC4F7E5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4SR2/7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C31D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0ED8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501B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FB45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4948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0003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370E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CC48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C8D7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9C0C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60</w:t>
            </w:r>
          </w:p>
        </w:tc>
      </w:tr>
      <w:tr w:rsidR="001F0585" w:rsidRPr="001F0585" w14:paraId="4CA3A380" w14:textId="77777777" w:rsidTr="001F0585">
        <w:trPr>
          <w:trHeight w:val="312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B2B95" w14:textId="77777777" w:rsidR="001F0585" w:rsidRPr="001F0585" w:rsidRDefault="001F0585" w:rsidP="001F0585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6F3CC4C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0.37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1F138EF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0.50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E21DA94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CB2A9F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45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2EDAD9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43.5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8E7C70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48CB13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36.5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A37172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29.5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43D837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19.6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CA797E" w14:textId="77777777" w:rsidR="001F0585" w:rsidRPr="001F0585" w:rsidRDefault="001F0585" w:rsidP="001F05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F0585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F6BC" w14:textId="77777777" w:rsidR="00BE66DE" w:rsidRDefault="00BE66DE" w:rsidP="008A3980">
      <w:r>
        <w:separator/>
      </w:r>
    </w:p>
  </w:endnote>
  <w:endnote w:type="continuationSeparator" w:id="0">
    <w:p w14:paraId="59A6F151" w14:textId="77777777" w:rsidR="00BE66DE" w:rsidRDefault="00BE66D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0FB4" w14:textId="77777777" w:rsidR="00BE66DE" w:rsidRDefault="00BE66DE" w:rsidP="008A3980">
      <w:r>
        <w:separator/>
      </w:r>
    </w:p>
  </w:footnote>
  <w:footnote w:type="continuationSeparator" w:id="0">
    <w:p w14:paraId="10BA3D64" w14:textId="77777777" w:rsidR="00BE66DE" w:rsidRDefault="00BE66D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3F45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03ED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3549F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D5A0A"/>
    <w:rsid w:val="001E004D"/>
    <w:rsid w:val="001E2F79"/>
    <w:rsid w:val="001E618D"/>
    <w:rsid w:val="001F0585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61525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233A4"/>
    <w:rsid w:val="00331332"/>
    <w:rsid w:val="003366B9"/>
    <w:rsid w:val="0034062E"/>
    <w:rsid w:val="00376014"/>
    <w:rsid w:val="00384548"/>
    <w:rsid w:val="00387FFC"/>
    <w:rsid w:val="00391150"/>
    <w:rsid w:val="00395794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3602"/>
    <w:rsid w:val="006248B3"/>
    <w:rsid w:val="006331BC"/>
    <w:rsid w:val="00640B18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57360"/>
    <w:rsid w:val="00865F1D"/>
    <w:rsid w:val="00870194"/>
    <w:rsid w:val="008845DB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207D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47BF8"/>
    <w:rsid w:val="00A56518"/>
    <w:rsid w:val="00A56F79"/>
    <w:rsid w:val="00A64086"/>
    <w:rsid w:val="00A64650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0C4B"/>
    <w:rsid w:val="00BE15AE"/>
    <w:rsid w:val="00BE66DE"/>
    <w:rsid w:val="00C0192C"/>
    <w:rsid w:val="00C0496C"/>
    <w:rsid w:val="00C06236"/>
    <w:rsid w:val="00C10A06"/>
    <w:rsid w:val="00C212DD"/>
    <w:rsid w:val="00C21E86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968AF"/>
    <w:rsid w:val="00ED588D"/>
    <w:rsid w:val="00ED7A15"/>
    <w:rsid w:val="00EF03A6"/>
    <w:rsid w:val="00F01768"/>
    <w:rsid w:val="00F112DF"/>
    <w:rsid w:val="00F15AA0"/>
    <w:rsid w:val="00F40331"/>
    <w:rsid w:val="00F52077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6D6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1279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2023-05-16T14:50:00Z</cp:lastPrinted>
  <dcterms:created xsi:type="dcterms:W3CDTF">2023-05-16T14:57:00Z</dcterms:created>
  <dcterms:modified xsi:type="dcterms:W3CDTF">2023-05-16T14:58:00Z</dcterms:modified>
</cp:coreProperties>
</file>