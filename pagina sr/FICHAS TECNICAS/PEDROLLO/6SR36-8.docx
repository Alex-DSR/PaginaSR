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8638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 wp14:anchorId="4A99EC57" wp14:editId="0E0CB447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3E418" w14:textId="77777777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>sumergible de 6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699226B6" w14:textId="77777777" w:rsidR="00C06236" w:rsidRDefault="00DD7B1A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6</w:t>
      </w:r>
      <w:r w:rsidR="006F2571">
        <w:rPr>
          <w:b/>
          <w:color w:val="003377"/>
          <w:w w:val="110"/>
          <w:sz w:val="32"/>
          <w:szCs w:val="32"/>
        </w:rPr>
        <w:t xml:space="preserve">SR </w:t>
      </w:r>
      <w:r w:rsidR="006331BC">
        <w:rPr>
          <w:b/>
          <w:color w:val="003377"/>
          <w:w w:val="110"/>
          <w:sz w:val="32"/>
          <w:szCs w:val="32"/>
        </w:rPr>
        <w:t>36</w:t>
      </w:r>
      <w:r w:rsidR="003044EF">
        <w:rPr>
          <w:b/>
          <w:color w:val="003377"/>
          <w:w w:val="110"/>
          <w:sz w:val="32"/>
          <w:szCs w:val="32"/>
        </w:rPr>
        <w:t>/</w:t>
      </w:r>
      <w:r w:rsidR="006331BC">
        <w:rPr>
          <w:b/>
          <w:color w:val="003377"/>
          <w:w w:val="110"/>
          <w:sz w:val="32"/>
          <w:szCs w:val="32"/>
        </w:rPr>
        <w:t>8</w:t>
      </w:r>
    </w:p>
    <w:p w14:paraId="26E40496" w14:textId="77777777" w:rsidR="00387FFC" w:rsidRPr="00941F63" w:rsidRDefault="00387FFC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14:paraId="383003D1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490BA9F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0F542E38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B7DE69F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8053828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1B481A92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7177E593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250F4C4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6EE3A73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14:paraId="0C4534E2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60A732E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9F18493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1EAADCF9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1FAF210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C91ECB8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425" w:type="dxa"/>
            <w:shd w:val="clear" w:color="auto" w:fill="auto"/>
          </w:tcPr>
          <w:p w14:paraId="25332204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5ACBEC2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F1EE102" w14:textId="77777777" w:rsidR="00941F63" w:rsidRPr="00C06236" w:rsidRDefault="00DD7B1A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3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14:paraId="5B161E7A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1BEC0EBB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9FDE058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14:paraId="2B946397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76BD669A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1AE59C9C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7A9C03F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E50E5CF" w14:textId="77777777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10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108D1057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0EB8A0C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5BFD2E49" w14:textId="77777777" w:rsidR="00941F63" w:rsidRPr="00C06236" w:rsidRDefault="00DD7B1A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149.5 mm</w:t>
            </w:r>
          </w:p>
        </w:tc>
      </w:tr>
      <w:tr w:rsidR="00941F63" w14:paraId="0C7AEBDF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75B5CA5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A2031E3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2026B9FE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8BA07A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3C4B5AF" w14:textId="77777777" w:rsidR="00941F63" w:rsidRPr="00C06236" w:rsidRDefault="00F82D66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1275</w:t>
            </w:r>
            <w:r w:rsidR="00DD7B1A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6E2440DA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62B76FB3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32450DE1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E324124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08F9B1BC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46E16FFE" w14:textId="77777777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7FD8D6F0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14:paraId="3CBABD2F" w14:textId="77777777" w:rsidR="00941F63" w:rsidRPr="00C06236" w:rsidRDefault="0043798C" w:rsidP="0043798C">
            <w:pPr>
              <w:pStyle w:val="TableParagraph"/>
              <w:rPr>
                <w:szCs w:val="20"/>
              </w:rPr>
            </w:pPr>
            <w:r>
              <w:rPr>
                <w:szCs w:val="20"/>
              </w:rPr>
              <w:t>100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>
              <w:rPr>
                <w:szCs w:val="20"/>
              </w:rPr>
              <w:t>600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14:paraId="62F881A0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7291B0E3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5A3BE588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171F25E8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51923817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14:paraId="717EBBDE" w14:textId="77777777" w:rsidR="00941F63" w:rsidRPr="00C06236" w:rsidRDefault="00F82D66" w:rsidP="00F82D66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89</w:t>
            </w:r>
            <w:r w:rsidR="001A1ABB">
              <w:rPr>
                <w:szCs w:val="20"/>
              </w:rPr>
              <w:t xml:space="preserve"> – </w:t>
            </w:r>
            <w:r>
              <w:rPr>
                <w:szCs w:val="20"/>
              </w:rPr>
              <w:t>27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25FA3AF9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BB517BC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D5C4065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6F3BC2E1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20FDE623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14:paraId="477290AD" w14:textId="77777777" w:rsidR="00941F63" w:rsidRPr="00C06236" w:rsidRDefault="00F82D66" w:rsidP="00F82D66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94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11250D0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571604B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987F12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77CFE4D6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62B01DDC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14:paraId="19765EF6" w14:textId="77777777" w:rsidR="00941F63" w:rsidRPr="00C06236" w:rsidRDefault="00F82D66" w:rsidP="001A1ABB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27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6D25B544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5AA7F0DB" w14:textId="77777777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1CE338E0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7D8AD96E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14:paraId="52C43C2F" w14:textId="77777777"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14:paraId="4D45AE37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5395757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3D8528A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22D5E5D2" w14:textId="77777777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54099A74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14:paraId="0F772D02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14:paraId="6A066989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130B955F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E6E26DE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4A748D" w14:paraId="5B55E2E9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02DE7499" w14:textId="60DC262D" w:rsidR="004A748D" w:rsidRPr="00C06236" w:rsidRDefault="004A748D" w:rsidP="004A748D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 CUERPO DE IMPULSION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2B2BB3C0" w14:textId="78B17997" w:rsidR="004A748D" w:rsidRPr="00C06236" w:rsidRDefault="004A748D" w:rsidP="004A748D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DD7B1A"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469B9FFF" w14:textId="2CF9F46A" w:rsidR="004A748D" w:rsidRDefault="004A748D" w:rsidP="004A748D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7E6BCC">
              <w:rPr>
                <w:color w:val="212121"/>
                <w:sz w:val="14"/>
              </w:rPr>
              <w:drawing>
                <wp:anchor distT="0" distB="0" distL="114300" distR="114300" simplePos="0" relativeHeight="251662848" behindDoc="1" locked="0" layoutInCell="1" allowOverlap="1" wp14:anchorId="0C224A3F" wp14:editId="0B1FB65B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134620</wp:posOffset>
                  </wp:positionV>
                  <wp:extent cx="1025525" cy="2303780"/>
                  <wp:effectExtent l="0" t="0" r="3175" b="127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230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A748D" w14:paraId="2B295950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08EEE65B" w14:textId="4B928F9D" w:rsidR="004A748D" w:rsidRPr="00C06236" w:rsidRDefault="004A748D" w:rsidP="004A748D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VALVULA DE RETENCION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5007DF24" w14:textId="509C5A51" w:rsidR="004A748D" w:rsidRPr="00C06236" w:rsidRDefault="004A748D" w:rsidP="004A748D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90836C0" w14:textId="77777777" w:rsidR="004A748D" w:rsidRDefault="004A748D" w:rsidP="004A748D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4A748D" w14:paraId="2FA17E73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C542BAD" w14:textId="1941BEED" w:rsidR="004A748D" w:rsidRPr="00C06236" w:rsidRDefault="004A748D" w:rsidP="004A748D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41C6EFA" w14:textId="0A465A59" w:rsidR="004A748D" w:rsidRPr="00C06236" w:rsidRDefault="004A748D" w:rsidP="004A748D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1DA52A7" w14:textId="77777777" w:rsidR="004A748D" w:rsidRDefault="004A748D" w:rsidP="004A748D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4A748D" w14:paraId="552D204B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17CDAF1" w14:textId="4804D06A" w:rsidR="004A748D" w:rsidRPr="00C06236" w:rsidRDefault="004A748D" w:rsidP="004A748D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DE8463E" w14:textId="7BBC424E" w:rsidR="004A748D" w:rsidRPr="00C06236" w:rsidRDefault="004A748D" w:rsidP="004A748D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y cubiertas de goma especial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2DB6136" w14:textId="77777777" w:rsidR="004A748D" w:rsidRDefault="004A748D" w:rsidP="004A748D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4A748D" w14:paraId="74494E79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F3CC89E" w14:textId="00489556" w:rsidR="004A748D" w:rsidRPr="00C06236" w:rsidRDefault="004A748D" w:rsidP="004A748D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9E93A68" w14:textId="7B95C667" w:rsidR="004A748D" w:rsidRPr="00C06236" w:rsidRDefault="004A748D" w:rsidP="004A748D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3725591" w14:textId="77777777" w:rsidR="004A748D" w:rsidRDefault="004A748D" w:rsidP="004A748D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4A748D" w14:paraId="6205761B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B547E01" w14:textId="3BE9462B" w:rsidR="004A748D" w:rsidRPr="00C06236" w:rsidRDefault="004A748D" w:rsidP="004A748D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372C48E" w14:textId="7F35C54C" w:rsidR="004A748D" w:rsidRPr="00C06236" w:rsidRDefault="004A748D" w:rsidP="004A748D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4EB4D68" w14:textId="77777777" w:rsidR="004A748D" w:rsidRDefault="004A748D" w:rsidP="004A748D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4A748D" w14:paraId="484E1FED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0690D629" w14:textId="4CDEE11B" w:rsidR="004A748D" w:rsidRPr="00C06236" w:rsidRDefault="004A748D" w:rsidP="004A748D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D748908" w14:textId="1D6EA340" w:rsidR="004A748D" w:rsidRPr="00C06236" w:rsidRDefault="004A748D" w:rsidP="004A748D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AB9E333" w14:textId="77777777" w:rsidR="004A748D" w:rsidRDefault="004A748D" w:rsidP="004A748D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4A748D" w14:paraId="68A25BF9" w14:textId="77777777" w:rsidTr="00904A2A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782B9F6F" w14:textId="38798AF1" w:rsidR="004A748D" w:rsidRPr="00C06236" w:rsidRDefault="004A748D" w:rsidP="004A748D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C906B72" w14:textId="29D41E56" w:rsidR="004A748D" w:rsidRPr="00C06236" w:rsidRDefault="004A748D" w:rsidP="004A748D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elastómero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B76D3A7" w14:textId="77777777" w:rsidR="004A748D" w:rsidRDefault="004A748D" w:rsidP="004A748D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4A748D" w14:paraId="47C17472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7AF430A" w14:textId="499C9A77" w:rsidR="004A748D" w:rsidRPr="00C06236" w:rsidRDefault="004A748D" w:rsidP="004A748D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59AB9978" w14:textId="17DE9D2D" w:rsidR="004A748D" w:rsidRPr="00C06236" w:rsidRDefault="004A748D" w:rsidP="004A748D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420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72B6B55" w14:textId="77777777" w:rsidR="004A748D" w:rsidRDefault="004A748D" w:rsidP="004A748D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4A748D" w14:paraId="6DF424A4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39D07B6" w14:textId="524087EF" w:rsidR="004A748D" w:rsidRPr="00C06236" w:rsidRDefault="004A748D" w:rsidP="004A748D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A3DCA34" w14:textId="10ABCBB2" w:rsidR="004A748D" w:rsidRPr="00C06236" w:rsidRDefault="004A748D" w:rsidP="004A748D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F82F4BF" w14:textId="77777777" w:rsidR="004A748D" w:rsidRDefault="004A748D" w:rsidP="004A748D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4A748D" w14:paraId="4F1C3478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A2E9EF0" w14:textId="29B22669" w:rsidR="004A748D" w:rsidRPr="00C06236" w:rsidRDefault="004A748D" w:rsidP="004A748D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99444A9" w14:textId="32784D35" w:rsidR="004A748D" w:rsidRPr="00C06236" w:rsidRDefault="004A748D" w:rsidP="004A748D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81B01AD" w14:textId="77777777" w:rsidR="004A748D" w:rsidRDefault="004A748D" w:rsidP="004A748D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0815CBA5" w14:textId="77777777" w:rsidR="00E6795C" w:rsidRPr="00E6795C" w:rsidRDefault="00E6795C" w:rsidP="00E6795C">
      <w:pPr>
        <w:rPr>
          <w:lang w:eastAsia="en-US"/>
        </w:rPr>
      </w:pPr>
    </w:p>
    <w:p w14:paraId="47322992" w14:textId="77777777" w:rsidR="00E6795C" w:rsidRPr="00E6795C" w:rsidRDefault="00E6795C" w:rsidP="00E6795C">
      <w:pPr>
        <w:rPr>
          <w:lang w:eastAsia="en-US"/>
        </w:rPr>
      </w:pPr>
    </w:p>
    <w:p w14:paraId="6A719B74" w14:textId="77777777" w:rsidR="00E6795C" w:rsidRPr="00E6795C" w:rsidRDefault="00E6795C" w:rsidP="00E6795C">
      <w:pPr>
        <w:rPr>
          <w:lang w:eastAsia="en-US"/>
        </w:rPr>
      </w:pPr>
    </w:p>
    <w:p w14:paraId="2365B40B" w14:textId="77777777" w:rsidR="00E6795C" w:rsidRPr="00E6795C" w:rsidRDefault="00E6795C" w:rsidP="00E6795C">
      <w:pPr>
        <w:rPr>
          <w:lang w:eastAsia="en-US"/>
        </w:rPr>
      </w:pPr>
    </w:p>
    <w:p w14:paraId="0FB8C9FD" w14:textId="77777777" w:rsidR="00E6795C" w:rsidRPr="00E6795C" w:rsidRDefault="00E6795C" w:rsidP="00E6795C">
      <w:pPr>
        <w:rPr>
          <w:lang w:eastAsia="en-US"/>
        </w:rPr>
      </w:pPr>
    </w:p>
    <w:p w14:paraId="3F29A708" w14:textId="77777777" w:rsidR="00E6795C" w:rsidRPr="00E6795C" w:rsidRDefault="00E6795C" w:rsidP="00E6795C">
      <w:pPr>
        <w:rPr>
          <w:lang w:eastAsia="en-US"/>
        </w:rPr>
      </w:pPr>
    </w:p>
    <w:p w14:paraId="3BF9B99E" w14:textId="77777777" w:rsidR="00E6795C" w:rsidRPr="00E6795C" w:rsidRDefault="00E6795C" w:rsidP="00E6795C">
      <w:pPr>
        <w:rPr>
          <w:lang w:eastAsia="en-US"/>
        </w:rPr>
      </w:pPr>
    </w:p>
    <w:p w14:paraId="7652C8D3" w14:textId="77777777" w:rsidR="00E6795C" w:rsidRPr="00E6795C" w:rsidRDefault="00E6795C" w:rsidP="00E6795C">
      <w:pPr>
        <w:rPr>
          <w:lang w:eastAsia="en-US"/>
        </w:rPr>
      </w:pPr>
    </w:p>
    <w:p w14:paraId="60EF2C1B" w14:textId="77777777" w:rsidR="00E6795C" w:rsidRPr="00E6795C" w:rsidRDefault="00E6795C" w:rsidP="00E6795C">
      <w:pPr>
        <w:rPr>
          <w:lang w:eastAsia="en-US"/>
        </w:rPr>
      </w:pPr>
    </w:p>
    <w:p w14:paraId="527BDF8C" w14:textId="77777777" w:rsidR="00E6795C" w:rsidRPr="00E6795C" w:rsidRDefault="00E6795C" w:rsidP="00E6795C">
      <w:pPr>
        <w:rPr>
          <w:lang w:eastAsia="en-US"/>
        </w:rPr>
      </w:pPr>
    </w:p>
    <w:p w14:paraId="753BF298" w14:textId="77777777" w:rsidR="00E6795C" w:rsidRPr="00E6795C" w:rsidRDefault="00E6795C" w:rsidP="00E6795C">
      <w:pPr>
        <w:rPr>
          <w:lang w:eastAsia="en-US"/>
        </w:rPr>
      </w:pPr>
    </w:p>
    <w:p w14:paraId="17D6B146" w14:textId="77777777" w:rsidR="00E6795C" w:rsidRPr="00E6795C" w:rsidRDefault="00E6795C" w:rsidP="00E6795C">
      <w:pPr>
        <w:rPr>
          <w:lang w:eastAsia="en-US"/>
        </w:rPr>
      </w:pPr>
    </w:p>
    <w:p w14:paraId="225B8E3E" w14:textId="77777777" w:rsidR="00E6795C" w:rsidRPr="00E6795C" w:rsidRDefault="00E6795C" w:rsidP="00E6795C">
      <w:pPr>
        <w:rPr>
          <w:lang w:eastAsia="en-US"/>
        </w:rPr>
      </w:pPr>
    </w:p>
    <w:p w14:paraId="2D6CA2C3" w14:textId="77777777" w:rsidR="00E6795C" w:rsidRPr="00E6795C" w:rsidRDefault="00E6795C" w:rsidP="00E6795C">
      <w:pPr>
        <w:rPr>
          <w:lang w:eastAsia="en-US"/>
        </w:rPr>
      </w:pPr>
    </w:p>
    <w:p w14:paraId="3BACDC32" w14:textId="77777777" w:rsidR="00E6795C" w:rsidRPr="00E6795C" w:rsidRDefault="00E6795C" w:rsidP="00E6795C">
      <w:pPr>
        <w:rPr>
          <w:lang w:eastAsia="en-US"/>
        </w:rPr>
      </w:pPr>
    </w:p>
    <w:p w14:paraId="71883D55" w14:textId="77777777" w:rsidR="00E6795C" w:rsidRPr="00E6795C" w:rsidRDefault="00E6795C" w:rsidP="00E6795C">
      <w:pPr>
        <w:rPr>
          <w:lang w:eastAsia="en-US"/>
        </w:rPr>
      </w:pPr>
    </w:p>
    <w:p w14:paraId="12A5D78C" w14:textId="77777777" w:rsidR="00E6795C" w:rsidRPr="00E6795C" w:rsidRDefault="00E6795C" w:rsidP="00E6795C">
      <w:pPr>
        <w:rPr>
          <w:lang w:eastAsia="en-US"/>
        </w:rPr>
      </w:pPr>
    </w:p>
    <w:p w14:paraId="7F4ADE76" w14:textId="77777777" w:rsidR="00E6795C" w:rsidRPr="00E6795C" w:rsidRDefault="00E6795C" w:rsidP="00E6795C">
      <w:pPr>
        <w:rPr>
          <w:lang w:eastAsia="en-US"/>
        </w:rPr>
      </w:pPr>
    </w:p>
    <w:p w14:paraId="76455571" w14:textId="77777777" w:rsidR="00E6795C" w:rsidRPr="00E6795C" w:rsidRDefault="00E6795C" w:rsidP="00E6795C">
      <w:pPr>
        <w:rPr>
          <w:lang w:eastAsia="en-US"/>
        </w:rPr>
      </w:pPr>
    </w:p>
    <w:p w14:paraId="5CEBC490" w14:textId="77777777" w:rsidR="00E6795C" w:rsidRPr="00E6795C" w:rsidRDefault="00E6795C" w:rsidP="00E6795C">
      <w:pPr>
        <w:rPr>
          <w:lang w:eastAsia="en-US"/>
        </w:rPr>
      </w:pPr>
    </w:p>
    <w:p w14:paraId="5BE0B389" w14:textId="77777777" w:rsidR="00E6795C" w:rsidRPr="00E6795C" w:rsidRDefault="00E6795C" w:rsidP="00E6795C">
      <w:pPr>
        <w:rPr>
          <w:lang w:eastAsia="en-US"/>
        </w:rPr>
      </w:pPr>
    </w:p>
    <w:p w14:paraId="565465D6" w14:textId="77777777" w:rsidR="00E6795C" w:rsidRPr="00E6795C" w:rsidRDefault="00E6795C" w:rsidP="00E6795C">
      <w:pPr>
        <w:rPr>
          <w:lang w:eastAsia="en-US"/>
        </w:rPr>
      </w:pPr>
    </w:p>
    <w:p w14:paraId="7ED39F20" w14:textId="77777777" w:rsidR="00E6795C" w:rsidRPr="00E6795C" w:rsidRDefault="00E6795C" w:rsidP="00E6795C">
      <w:pPr>
        <w:rPr>
          <w:lang w:eastAsia="en-US"/>
        </w:rPr>
      </w:pPr>
    </w:p>
    <w:p w14:paraId="178C8D68" w14:textId="77777777" w:rsidR="00E6795C" w:rsidRPr="00E6795C" w:rsidRDefault="00E6795C" w:rsidP="00E6795C">
      <w:pPr>
        <w:rPr>
          <w:lang w:eastAsia="en-US"/>
        </w:rPr>
      </w:pPr>
    </w:p>
    <w:p w14:paraId="06198F26" w14:textId="77777777" w:rsidR="00E6795C" w:rsidRPr="00E6795C" w:rsidRDefault="00E6795C" w:rsidP="00E6795C">
      <w:pPr>
        <w:rPr>
          <w:lang w:eastAsia="en-US"/>
        </w:rPr>
      </w:pPr>
    </w:p>
    <w:p w14:paraId="1D955968" w14:textId="77777777" w:rsidR="00E6795C" w:rsidRPr="00E6795C" w:rsidRDefault="00E6795C" w:rsidP="00E6795C">
      <w:pPr>
        <w:rPr>
          <w:lang w:eastAsia="en-US"/>
        </w:rPr>
      </w:pPr>
    </w:p>
    <w:p w14:paraId="0593B1E4" w14:textId="77777777" w:rsidR="00E6795C" w:rsidRPr="00E6795C" w:rsidRDefault="00E6795C" w:rsidP="00E6795C">
      <w:pPr>
        <w:rPr>
          <w:lang w:eastAsia="en-US"/>
        </w:rPr>
      </w:pPr>
    </w:p>
    <w:p w14:paraId="0E1C39C5" w14:textId="77777777" w:rsidR="00E6795C" w:rsidRPr="00E6795C" w:rsidRDefault="00E6795C" w:rsidP="00E6795C">
      <w:pPr>
        <w:rPr>
          <w:lang w:eastAsia="en-US"/>
        </w:rPr>
      </w:pPr>
    </w:p>
    <w:p w14:paraId="6BE0E80C" w14:textId="77777777" w:rsidR="00E6795C" w:rsidRPr="00E6795C" w:rsidRDefault="00E6795C" w:rsidP="00E6795C">
      <w:pPr>
        <w:rPr>
          <w:lang w:eastAsia="en-US"/>
        </w:rPr>
      </w:pPr>
    </w:p>
    <w:p w14:paraId="2E32F804" w14:textId="77777777" w:rsidR="00E6795C" w:rsidRPr="00E6795C" w:rsidRDefault="00E6795C" w:rsidP="00E6795C">
      <w:pPr>
        <w:rPr>
          <w:lang w:eastAsia="en-US"/>
        </w:rPr>
      </w:pPr>
    </w:p>
    <w:p w14:paraId="74617B68" w14:textId="77777777" w:rsidR="00E6795C" w:rsidRPr="00E6795C" w:rsidRDefault="00E6795C" w:rsidP="00E6795C">
      <w:pPr>
        <w:rPr>
          <w:lang w:eastAsia="en-US"/>
        </w:rPr>
      </w:pPr>
    </w:p>
    <w:p w14:paraId="5AC82955" w14:textId="77777777" w:rsidR="00E6795C" w:rsidRPr="00E6795C" w:rsidRDefault="00E6795C" w:rsidP="00E6795C">
      <w:pPr>
        <w:rPr>
          <w:lang w:eastAsia="en-US"/>
        </w:rPr>
      </w:pPr>
    </w:p>
    <w:p w14:paraId="4BE69917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688BE0D1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593CAD7B" w14:textId="77777777"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07D835AF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tbl>
      <w:tblPr>
        <w:tblW w:w="10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2"/>
        <w:gridCol w:w="547"/>
        <w:gridCol w:w="511"/>
        <w:gridCol w:w="84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F82D66" w:rsidRPr="00F82D66" w14:paraId="63331525" w14:textId="77777777" w:rsidTr="00F82D66">
        <w:trPr>
          <w:trHeight w:val="255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902091" w14:textId="77777777" w:rsidR="00F82D66" w:rsidRPr="00F82D66" w:rsidRDefault="00F82D66" w:rsidP="00F82D6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F82D66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MODELO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E11AD" w14:textId="77777777" w:rsidR="00F82D66" w:rsidRPr="00F82D66" w:rsidRDefault="00F82D66" w:rsidP="00F82D6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82D66">
              <w:rPr>
                <w:rFonts w:ascii="Arial" w:hAnsi="Arial" w:cs="Arial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8D9C3" w14:textId="77777777" w:rsidR="00F82D66" w:rsidRPr="00F82D66" w:rsidRDefault="00F82D66" w:rsidP="00F82D6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82D66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6E55A" w14:textId="77777777" w:rsidR="00F82D66" w:rsidRPr="00F82D66" w:rsidRDefault="00F82D66" w:rsidP="00F82D6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82D66">
              <w:rPr>
                <w:rFonts w:ascii="Arial" w:hAnsi="Arial" w:cs="Arial"/>
                <w:snapToGrid/>
                <w:color w:val="000000"/>
                <w:lang w:val="es-BO" w:eastAsia="es-BO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9B3E4" w14:textId="77777777" w:rsidR="00F82D66" w:rsidRPr="00F82D66" w:rsidRDefault="00F82D66" w:rsidP="00F82D6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82D66">
              <w:rPr>
                <w:rFonts w:ascii="Arial" w:hAnsi="Arial" w:cs="Arial"/>
                <w:snapToGrid/>
                <w:color w:val="000000"/>
                <w:lang w:val="es-BO" w:eastAsia="es-BO"/>
              </w:rPr>
              <w:t>12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717F5" w14:textId="77777777" w:rsidR="00F82D66" w:rsidRPr="00F82D66" w:rsidRDefault="00F82D66" w:rsidP="00F82D6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82D66">
              <w:rPr>
                <w:rFonts w:ascii="Arial" w:hAnsi="Arial" w:cs="Arial"/>
                <w:snapToGrid/>
                <w:color w:val="000000"/>
                <w:lang w:val="es-BO" w:eastAsia="es-BO"/>
              </w:rPr>
              <w:t>18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EDB95" w14:textId="77777777" w:rsidR="00F82D66" w:rsidRPr="00F82D66" w:rsidRDefault="00F82D66" w:rsidP="00F82D6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82D66">
              <w:rPr>
                <w:rFonts w:ascii="Arial" w:hAnsi="Arial" w:cs="Arial"/>
                <w:snapToGrid/>
                <w:color w:val="000000"/>
                <w:lang w:val="es-BO" w:eastAsia="es-BO"/>
              </w:rPr>
              <w:t>24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ACB35" w14:textId="77777777" w:rsidR="00F82D66" w:rsidRPr="00F82D66" w:rsidRDefault="00F82D66" w:rsidP="00F82D6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82D66">
              <w:rPr>
                <w:rFonts w:ascii="Arial" w:hAnsi="Arial" w:cs="Arial"/>
                <w:snapToGrid/>
                <w:color w:val="000000"/>
                <w:lang w:val="es-BO" w:eastAsia="es-BO"/>
              </w:rPr>
              <w:t>30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26F31" w14:textId="77777777" w:rsidR="00F82D66" w:rsidRPr="00F82D66" w:rsidRDefault="00F82D66" w:rsidP="00F82D6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82D66">
              <w:rPr>
                <w:rFonts w:ascii="Arial" w:hAnsi="Arial" w:cs="Arial"/>
                <w:snapToGrid/>
                <w:color w:val="000000"/>
                <w:lang w:val="es-BO" w:eastAsia="es-BO"/>
              </w:rPr>
              <w:t>36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09AD2" w14:textId="77777777" w:rsidR="00F82D66" w:rsidRPr="00F82D66" w:rsidRDefault="00F82D66" w:rsidP="00F82D6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82D66">
              <w:rPr>
                <w:rFonts w:ascii="Arial" w:hAnsi="Arial" w:cs="Arial"/>
                <w:snapToGrid/>
                <w:color w:val="000000"/>
                <w:lang w:val="es-BO" w:eastAsia="es-BO"/>
              </w:rPr>
              <w:t>42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0330C" w14:textId="77777777" w:rsidR="00F82D66" w:rsidRPr="00F82D66" w:rsidRDefault="00F82D66" w:rsidP="00F82D6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82D66">
              <w:rPr>
                <w:rFonts w:ascii="Arial" w:hAnsi="Arial" w:cs="Arial"/>
                <w:snapToGrid/>
                <w:color w:val="000000"/>
                <w:lang w:val="es-BO" w:eastAsia="es-BO"/>
              </w:rPr>
              <w:t>48</w:t>
            </w:r>
          </w:p>
        </w:tc>
      </w:tr>
      <w:tr w:rsidR="00F82D66" w:rsidRPr="00F82D66" w14:paraId="1C4EE8B5" w14:textId="77777777" w:rsidTr="00F82D66">
        <w:trPr>
          <w:trHeight w:val="255"/>
        </w:trPr>
        <w:tc>
          <w:tcPr>
            <w:tcW w:w="13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39BF18B7" w14:textId="77777777" w:rsidR="00F82D66" w:rsidRPr="00F82D66" w:rsidRDefault="00F82D66" w:rsidP="00F82D6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82D66">
              <w:rPr>
                <w:rFonts w:ascii="Arial" w:hAnsi="Arial" w:cs="Arial"/>
                <w:snapToGrid/>
                <w:color w:val="000000"/>
                <w:lang w:val="es-BO" w:eastAsia="es-BO"/>
              </w:rPr>
              <w:t>6SR36/8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3EA03" w14:textId="77777777" w:rsidR="00F82D66" w:rsidRPr="00F82D66" w:rsidRDefault="00F82D66" w:rsidP="00F82D6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F82D66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56482" w14:textId="77777777" w:rsidR="00F82D66" w:rsidRPr="00F82D66" w:rsidRDefault="00F82D66" w:rsidP="00F82D6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F82D66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DACF6" w14:textId="77777777" w:rsidR="00F82D66" w:rsidRPr="00F82D66" w:rsidRDefault="00F82D66" w:rsidP="00F82D6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F82D66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13C20" w14:textId="77777777" w:rsidR="00F82D66" w:rsidRPr="00F82D66" w:rsidRDefault="00F82D66" w:rsidP="00F82D6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82D66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C5AB0" w14:textId="77777777" w:rsidR="00F82D66" w:rsidRPr="00F82D66" w:rsidRDefault="00F82D66" w:rsidP="00F82D6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82D66">
              <w:rPr>
                <w:rFonts w:ascii="Arial" w:hAnsi="Arial" w:cs="Arial"/>
                <w:snapToGrid/>
                <w:color w:val="000000"/>
                <w:lang w:val="es-BO" w:eastAsia="es-BO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FDB37" w14:textId="77777777" w:rsidR="00F82D66" w:rsidRPr="00F82D66" w:rsidRDefault="00F82D66" w:rsidP="00F82D6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82D66">
              <w:rPr>
                <w:rFonts w:ascii="Arial" w:hAnsi="Arial" w:cs="Arial"/>
                <w:snapToGrid/>
                <w:color w:val="000000"/>
                <w:lang w:val="es-BO" w:eastAsia="es-BO"/>
              </w:rPr>
              <w:t>200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9BF8C" w14:textId="77777777" w:rsidR="00F82D66" w:rsidRPr="00F82D66" w:rsidRDefault="00F82D66" w:rsidP="00F82D6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82D66">
              <w:rPr>
                <w:rFonts w:ascii="Arial" w:hAnsi="Arial" w:cs="Arial"/>
                <w:snapToGrid/>
                <w:color w:val="000000"/>
                <w:lang w:val="es-BO" w:eastAsia="es-BO"/>
              </w:rPr>
              <w:t>300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62D5D" w14:textId="77777777" w:rsidR="00F82D66" w:rsidRPr="00F82D66" w:rsidRDefault="00F82D66" w:rsidP="00F82D6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82D66">
              <w:rPr>
                <w:rFonts w:ascii="Arial" w:hAnsi="Arial" w:cs="Arial"/>
                <w:snapToGrid/>
                <w:color w:val="000000"/>
                <w:lang w:val="es-BO" w:eastAsia="es-BO"/>
              </w:rPr>
              <w:t>400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6F18C" w14:textId="77777777" w:rsidR="00F82D66" w:rsidRPr="00F82D66" w:rsidRDefault="00F82D66" w:rsidP="00F82D6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82D66">
              <w:rPr>
                <w:rFonts w:ascii="Arial" w:hAnsi="Arial" w:cs="Arial"/>
                <w:snapToGrid/>
                <w:color w:val="000000"/>
                <w:lang w:val="es-BO" w:eastAsia="es-BO"/>
              </w:rPr>
              <w:t>500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D5A82" w14:textId="77777777" w:rsidR="00F82D66" w:rsidRPr="00F82D66" w:rsidRDefault="00F82D66" w:rsidP="00F82D6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82D66">
              <w:rPr>
                <w:rFonts w:ascii="Arial" w:hAnsi="Arial" w:cs="Arial"/>
                <w:snapToGrid/>
                <w:color w:val="000000"/>
                <w:lang w:val="es-BO" w:eastAsia="es-BO"/>
              </w:rPr>
              <w:t>600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5EE1D" w14:textId="77777777" w:rsidR="00F82D66" w:rsidRPr="00F82D66" w:rsidRDefault="00F82D66" w:rsidP="00F82D6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82D66">
              <w:rPr>
                <w:rFonts w:ascii="Arial" w:hAnsi="Arial" w:cs="Arial"/>
                <w:snapToGrid/>
                <w:color w:val="000000"/>
                <w:lang w:val="es-BO" w:eastAsia="es-BO"/>
              </w:rPr>
              <w:t>700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CB3EB" w14:textId="77777777" w:rsidR="00F82D66" w:rsidRPr="00F82D66" w:rsidRDefault="00F82D66" w:rsidP="00F82D6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82D66">
              <w:rPr>
                <w:rFonts w:ascii="Arial" w:hAnsi="Arial" w:cs="Arial"/>
                <w:snapToGrid/>
                <w:color w:val="000000"/>
                <w:lang w:val="es-BO" w:eastAsia="es-BO"/>
              </w:rPr>
              <w:t>800</w:t>
            </w:r>
          </w:p>
        </w:tc>
      </w:tr>
      <w:tr w:rsidR="00F82D66" w:rsidRPr="00F82D66" w14:paraId="18C4183C" w14:textId="77777777" w:rsidTr="00F82D66">
        <w:trPr>
          <w:trHeight w:val="255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423349" w14:textId="77777777" w:rsidR="00F82D66" w:rsidRPr="00F82D66" w:rsidRDefault="00F82D66" w:rsidP="00F82D66">
            <w:pPr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78B64597" w14:textId="77777777" w:rsidR="00F82D66" w:rsidRPr="00F82D66" w:rsidRDefault="00F82D66" w:rsidP="00F82D6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82D66">
              <w:rPr>
                <w:rFonts w:ascii="Arial" w:hAnsi="Arial" w:cs="Arial"/>
                <w:snapToGrid/>
                <w:color w:val="000000"/>
                <w:lang w:val="es-BO" w:eastAsia="es-BO"/>
              </w:rPr>
              <w:t>7.5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0398BC67" w14:textId="77777777" w:rsidR="00F82D66" w:rsidRPr="00F82D66" w:rsidRDefault="00F82D66" w:rsidP="00F82D6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82D66">
              <w:rPr>
                <w:rFonts w:ascii="Arial" w:hAnsi="Arial" w:cs="Arial"/>
                <w:snapToGrid/>
                <w:color w:val="000000"/>
                <w:lang w:val="es-BO" w:eastAsia="es-BO"/>
              </w:rPr>
              <w:t>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1580695A" w14:textId="77777777" w:rsidR="00F82D66" w:rsidRPr="00F82D66" w:rsidRDefault="00F82D66" w:rsidP="00F82D6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F82D66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A56626E" w14:textId="77777777" w:rsidR="00F82D66" w:rsidRPr="00F82D66" w:rsidRDefault="00F82D66" w:rsidP="00F82D6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82D66">
              <w:rPr>
                <w:rFonts w:ascii="Arial" w:hAnsi="Arial" w:cs="Arial"/>
                <w:snapToGrid/>
                <w:color w:val="000000"/>
                <w:lang w:val="es-BO" w:eastAsia="es-BO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F0B13C4" w14:textId="77777777" w:rsidR="00F82D66" w:rsidRPr="00F82D66" w:rsidRDefault="00F82D66" w:rsidP="00F82D6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82D66">
              <w:rPr>
                <w:rFonts w:ascii="Arial" w:hAnsi="Arial" w:cs="Arial"/>
                <w:snapToGrid/>
                <w:color w:val="000000"/>
                <w:lang w:val="es-BO" w:eastAsia="es-BO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7021F25" w14:textId="77777777" w:rsidR="00F82D66" w:rsidRPr="00F82D66" w:rsidRDefault="00F82D66" w:rsidP="00F82D6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82D66">
              <w:rPr>
                <w:rFonts w:ascii="Arial" w:hAnsi="Arial" w:cs="Arial"/>
                <w:snapToGrid/>
                <w:color w:val="000000"/>
                <w:lang w:val="es-BO" w:eastAsia="es-BO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7719938" w14:textId="77777777" w:rsidR="00F82D66" w:rsidRPr="00F82D66" w:rsidRDefault="00F82D66" w:rsidP="00F82D6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82D66">
              <w:rPr>
                <w:rFonts w:ascii="Arial" w:hAnsi="Arial" w:cs="Arial"/>
                <w:snapToGrid/>
                <w:color w:val="000000"/>
                <w:lang w:val="es-BO" w:eastAsia="es-BO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C0FDDD3" w14:textId="77777777" w:rsidR="00F82D66" w:rsidRPr="00F82D66" w:rsidRDefault="00F82D66" w:rsidP="00F82D6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82D66">
              <w:rPr>
                <w:rFonts w:ascii="Arial" w:hAnsi="Arial" w:cs="Arial"/>
                <w:snapToGrid/>
                <w:color w:val="000000"/>
                <w:lang w:val="es-BO" w:eastAsia="es-BO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7BDB162" w14:textId="77777777" w:rsidR="00F82D66" w:rsidRPr="00F82D66" w:rsidRDefault="00F82D66" w:rsidP="00F82D6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82D66">
              <w:rPr>
                <w:rFonts w:ascii="Arial" w:hAnsi="Arial" w:cs="Arial"/>
                <w:snapToGrid/>
                <w:color w:val="000000"/>
                <w:lang w:val="es-BO" w:eastAsia="es-BO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34ACC40" w14:textId="77777777" w:rsidR="00F82D66" w:rsidRPr="00F82D66" w:rsidRDefault="00F82D66" w:rsidP="00F82D6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82D66">
              <w:rPr>
                <w:rFonts w:ascii="Arial" w:hAnsi="Arial" w:cs="Arial"/>
                <w:snapToGrid/>
                <w:color w:val="000000"/>
                <w:lang w:val="es-BO" w:eastAsia="es-BO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78A904F" w14:textId="77777777" w:rsidR="00F82D66" w:rsidRPr="00F82D66" w:rsidRDefault="00F82D66" w:rsidP="00F82D6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82D66">
              <w:rPr>
                <w:rFonts w:ascii="Arial" w:hAnsi="Arial" w:cs="Arial"/>
                <w:snapToGrid/>
                <w:color w:val="000000"/>
                <w:lang w:val="es-BO" w:eastAsia="es-BO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9CF1777" w14:textId="77777777" w:rsidR="00F82D66" w:rsidRPr="00F82D66" w:rsidRDefault="00F82D66" w:rsidP="00F82D6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F82D66">
              <w:rPr>
                <w:rFonts w:ascii="Arial" w:hAnsi="Arial" w:cs="Arial"/>
                <w:snapToGrid/>
                <w:color w:val="000000"/>
                <w:lang w:val="es-BO" w:eastAsia="es-BO"/>
              </w:rPr>
              <w:t>27</w:t>
            </w:r>
          </w:p>
        </w:tc>
      </w:tr>
    </w:tbl>
    <w:p w14:paraId="35E26DC5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sectPr w:rsidR="000A77A8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981B1" w14:textId="77777777" w:rsidR="00150419" w:rsidRDefault="00150419" w:rsidP="008A3980">
      <w:r>
        <w:separator/>
      </w:r>
    </w:p>
  </w:endnote>
  <w:endnote w:type="continuationSeparator" w:id="0">
    <w:p w14:paraId="52E5364F" w14:textId="77777777" w:rsidR="00150419" w:rsidRDefault="00150419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C4CB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F5CE9EF" wp14:editId="5A87646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C1ABC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03E569C7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DCC87" w14:textId="77777777" w:rsidR="00150419" w:rsidRDefault="00150419" w:rsidP="008A3980">
      <w:r>
        <w:separator/>
      </w:r>
    </w:p>
  </w:footnote>
  <w:footnote w:type="continuationSeparator" w:id="0">
    <w:p w14:paraId="0C5C6018" w14:textId="77777777" w:rsidR="00150419" w:rsidRDefault="00150419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C0307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3761B0BF" wp14:editId="39C6694D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ADD0254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BAF21BD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78AE259A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0BC2879E" wp14:editId="40D9674E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BE56BE5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3B69203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124C9"/>
    <w:rsid w:val="00021226"/>
    <w:rsid w:val="00022BF1"/>
    <w:rsid w:val="000446D3"/>
    <w:rsid w:val="000559F3"/>
    <w:rsid w:val="00066169"/>
    <w:rsid w:val="0008136C"/>
    <w:rsid w:val="00086F0D"/>
    <w:rsid w:val="000876BF"/>
    <w:rsid w:val="000A4B96"/>
    <w:rsid w:val="000A77A8"/>
    <w:rsid w:val="000B6990"/>
    <w:rsid w:val="000C5FB0"/>
    <w:rsid w:val="000D0761"/>
    <w:rsid w:val="00101047"/>
    <w:rsid w:val="001151E0"/>
    <w:rsid w:val="00121E3B"/>
    <w:rsid w:val="001428E9"/>
    <w:rsid w:val="00150419"/>
    <w:rsid w:val="00154E6B"/>
    <w:rsid w:val="00166446"/>
    <w:rsid w:val="00173616"/>
    <w:rsid w:val="001A1ABB"/>
    <w:rsid w:val="001A480A"/>
    <w:rsid w:val="001B00DA"/>
    <w:rsid w:val="001B5011"/>
    <w:rsid w:val="001C374D"/>
    <w:rsid w:val="001C794D"/>
    <w:rsid w:val="001E004D"/>
    <w:rsid w:val="001E2F79"/>
    <w:rsid w:val="001E618D"/>
    <w:rsid w:val="001F685E"/>
    <w:rsid w:val="001F719B"/>
    <w:rsid w:val="00213E29"/>
    <w:rsid w:val="00240973"/>
    <w:rsid w:val="0024691F"/>
    <w:rsid w:val="00253153"/>
    <w:rsid w:val="002A3B5F"/>
    <w:rsid w:val="002B5C6E"/>
    <w:rsid w:val="002C24FF"/>
    <w:rsid w:val="002C2E6C"/>
    <w:rsid w:val="002E1480"/>
    <w:rsid w:val="002E7F0F"/>
    <w:rsid w:val="003044EF"/>
    <w:rsid w:val="003102F9"/>
    <w:rsid w:val="00331332"/>
    <w:rsid w:val="00376014"/>
    <w:rsid w:val="00387FFC"/>
    <w:rsid w:val="00397A84"/>
    <w:rsid w:val="003B0E9B"/>
    <w:rsid w:val="003B301B"/>
    <w:rsid w:val="003C6849"/>
    <w:rsid w:val="003D6066"/>
    <w:rsid w:val="00417A91"/>
    <w:rsid w:val="00433213"/>
    <w:rsid w:val="0043798C"/>
    <w:rsid w:val="00440370"/>
    <w:rsid w:val="0048170D"/>
    <w:rsid w:val="004855A3"/>
    <w:rsid w:val="00487AAB"/>
    <w:rsid w:val="00490F9C"/>
    <w:rsid w:val="00494E7C"/>
    <w:rsid w:val="004A6C7C"/>
    <w:rsid w:val="004A748D"/>
    <w:rsid w:val="004B0F37"/>
    <w:rsid w:val="004B6513"/>
    <w:rsid w:val="004C4EDF"/>
    <w:rsid w:val="004E0612"/>
    <w:rsid w:val="004E15D4"/>
    <w:rsid w:val="004E3FA0"/>
    <w:rsid w:val="00502F71"/>
    <w:rsid w:val="00502FCF"/>
    <w:rsid w:val="00503185"/>
    <w:rsid w:val="005102A3"/>
    <w:rsid w:val="00512BC7"/>
    <w:rsid w:val="00516D53"/>
    <w:rsid w:val="0054576E"/>
    <w:rsid w:val="00560CB5"/>
    <w:rsid w:val="0056782A"/>
    <w:rsid w:val="00573192"/>
    <w:rsid w:val="005768A6"/>
    <w:rsid w:val="005960B5"/>
    <w:rsid w:val="005A15DE"/>
    <w:rsid w:val="005B0488"/>
    <w:rsid w:val="005B4338"/>
    <w:rsid w:val="005B5378"/>
    <w:rsid w:val="005B590C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331BC"/>
    <w:rsid w:val="006530F8"/>
    <w:rsid w:val="00657DA6"/>
    <w:rsid w:val="006736DE"/>
    <w:rsid w:val="006748B4"/>
    <w:rsid w:val="0067596E"/>
    <w:rsid w:val="00677B26"/>
    <w:rsid w:val="00681E99"/>
    <w:rsid w:val="00684473"/>
    <w:rsid w:val="0068790D"/>
    <w:rsid w:val="00692AAD"/>
    <w:rsid w:val="006A3814"/>
    <w:rsid w:val="006B1DFC"/>
    <w:rsid w:val="006E3E09"/>
    <w:rsid w:val="006F0AEB"/>
    <w:rsid w:val="006F2571"/>
    <w:rsid w:val="00733944"/>
    <w:rsid w:val="00734F61"/>
    <w:rsid w:val="00740D26"/>
    <w:rsid w:val="00750244"/>
    <w:rsid w:val="00766CE4"/>
    <w:rsid w:val="00780CA7"/>
    <w:rsid w:val="00783A82"/>
    <w:rsid w:val="007A0AA0"/>
    <w:rsid w:val="007A7DBD"/>
    <w:rsid w:val="007B3A6A"/>
    <w:rsid w:val="007D5199"/>
    <w:rsid w:val="008049FF"/>
    <w:rsid w:val="00812444"/>
    <w:rsid w:val="00812982"/>
    <w:rsid w:val="0081495B"/>
    <w:rsid w:val="008319BA"/>
    <w:rsid w:val="00832239"/>
    <w:rsid w:val="008342E6"/>
    <w:rsid w:val="00836DFF"/>
    <w:rsid w:val="00870194"/>
    <w:rsid w:val="008A2816"/>
    <w:rsid w:val="008A3980"/>
    <w:rsid w:val="008B5577"/>
    <w:rsid w:val="008D57AB"/>
    <w:rsid w:val="008F3526"/>
    <w:rsid w:val="008F5336"/>
    <w:rsid w:val="0090075A"/>
    <w:rsid w:val="00905BF1"/>
    <w:rsid w:val="00916006"/>
    <w:rsid w:val="00934F39"/>
    <w:rsid w:val="00941F63"/>
    <w:rsid w:val="00997865"/>
    <w:rsid w:val="009A11F8"/>
    <w:rsid w:val="009A3AF7"/>
    <w:rsid w:val="009D2914"/>
    <w:rsid w:val="009E0D9C"/>
    <w:rsid w:val="009F03D6"/>
    <w:rsid w:val="00A31BD9"/>
    <w:rsid w:val="00A56518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51D"/>
    <w:rsid w:val="00B43683"/>
    <w:rsid w:val="00B528A5"/>
    <w:rsid w:val="00B831EC"/>
    <w:rsid w:val="00BD5879"/>
    <w:rsid w:val="00BD5BD4"/>
    <w:rsid w:val="00BD5D40"/>
    <w:rsid w:val="00BE15AE"/>
    <w:rsid w:val="00C0192C"/>
    <w:rsid w:val="00C0496C"/>
    <w:rsid w:val="00C06236"/>
    <w:rsid w:val="00C10A06"/>
    <w:rsid w:val="00C212DD"/>
    <w:rsid w:val="00C303D3"/>
    <w:rsid w:val="00C44F26"/>
    <w:rsid w:val="00C5749B"/>
    <w:rsid w:val="00C922C0"/>
    <w:rsid w:val="00CA4D09"/>
    <w:rsid w:val="00CC1E77"/>
    <w:rsid w:val="00CE3AA9"/>
    <w:rsid w:val="00CF2223"/>
    <w:rsid w:val="00CF3769"/>
    <w:rsid w:val="00D15A27"/>
    <w:rsid w:val="00D22AEF"/>
    <w:rsid w:val="00D2710D"/>
    <w:rsid w:val="00D32D3B"/>
    <w:rsid w:val="00D373F2"/>
    <w:rsid w:val="00D61D67"/>
    <w:rsid w:val="00D82294"/>
    <w:rsid w:val="00D822BB"/>
    <w:rsid w:val="00D90D5A"/>
    <w:rsid w:val="00DA08D9"/>
    <w:rsid w:val="00DB4D55"/>
    <w:rsid w:val="00DC3981"/>
    <w:rsid w:val="00DD7B1A"/>
    <w:rsid w:val="00DE1EDF"/>
    <w:rsid w:val="00DE23CD"/>
    <w:rsid w:val="00E064A3"/>
    <w:rsid w:val="00E1779A"/>
    <w:rsid w:val="00E23E8F"/>
    <w:rsid w:val="00E254BA"/>
    <w:rsid w:val="00E3548E"/>
    <w:rsid w:val="00E3628A"/>
    <w:rsid w:val="00E4654C"/>
    <w:rsid w:val="00E47824"/>
    <w:rsid w:val="00E50165"/>
    <w:rsid w:val="00E6795C"/>
    <w:rsid w:val="00E86C57"/>
    <w:rsid w:val="00E87B8C"/>
    <w:rsid w:val="00ED588D"/>
    <w:rsid w:val="00ED7A15"/>
    <w:rsid w:val="00F112DF"/>
    <w:rsid w:val="00F67437"/>
    <w:rsid w:val="00F67708"/>
    <w:rsid w:val="00F8283B"/>
    <w:rsid w:val="00F82D66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3E92F10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FEE88-C88E-46ED-B57A-834131717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12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1334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4</cp:revision>
  <cp:lastPrinted>2023-05-15T20:31:00Z</cp:lastPrinted>
  <dcterms:created xsi:type="dcterms:W3CDTF">2023-05-15T20:38:00Z</dcterms:created>
  <dcterms:modified xsi:type="dcterms:W3CDTF">2023-05-16T18:10:00Z</dcterms:modified>
</cp:coreProperties>
</file>