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BO" w:eastAsia="es-BO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179F7DAE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BO" w:eastAsia="es-BO"/>
        </w:rPr>
        <w:drawing>
          <wp:anchor distT="0" distB="0" distL="114300" distR="114300" simplePos="0" relativeHeight="251662336" behindDoc="0" locked="0" layoutInCell="1" allowOverlap="1" wp14:anchorId="11F861B8" wp14:editId="65CBD52B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50D29" w14:textId="258D555F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47A52D6C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6F61C20B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6F320CBE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CB49C3">
              <w:rPr>
                <w:rFonts w:ascii="Arial" w:hAnsi="Arial" w:cs="Arial"/>
                <w:sz w:val="22"/>
                <w:szCs w:val="22"/>
                <w:lang w:val="es-419"/>
              </w:rPr>
              <w:t>MC están equipadas con rodete BICANAL,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</w:t>
            </w:r>
            <w:r w:rsidR="005D1EEB">
              <w:t xml:space="preserve"> </w:t>
            </w:r>
            <w:r w:rsidR="005D1EEB" w:rsidRPr="005D1EEB">
              <w:rPr>
                <w:rFonts w:ascii="Arial" w:hAnsi="Arial" w:cs="Arial"/>
                <w:sz w:val="22"/>
                <w:szCs w:val="22"/>
                <w:lang w:val="es-419"/>
              </w:rPr>
              <w:t>sólidos en suspensión con fibra corta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</w:p>
        </w:tc>
      </w:tr>
    </w:tbl>
    <w:p w14:paraId="2B3A5955" w14:textId="2DB04837" w:rsidR="0060110D" w:rsidRPr="00CB49C3" w:rsidRDefault="003B20AB" w:rsidP="00F151F0">
      <w:pPr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</w:pPr>
      <w:r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  <w:r w:rsidR="00062FD9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Electrobomba </w:t>
      </w:r>
      <w:r w:rsidR="0043600B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>sumergible</w:t>
      </w:r>
      <w:r w:rsidR="003673FC" w:rsidRPr="00CB49C3">
        <w:rPr>
          <w:rFonts w:ascii="Arial" w:hAnsi="Arial" w:cs="Arial"/>
          <w:b/>
          <w:bCs/>
          <w:color w:val="1F3864" w:themeColor="accent1" w:themeShade="80"/>
          <w:sz w:val="32"/>
          <w:szCs w:val="32"/>
          <w:lang w:val="es-419"/>
        </w:rPr>
        <w:t xml:space="preserve"> </w:t>
      </w:r>
    </w:p>
    <w:p w14:paraId="20574B88" w14:textId="21A757BC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12F20F58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BC17036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1E629EC5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7F4CC7E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CB49C3">
        <w:rPr>
          <w:rFonts w:ascii="Arial" w:hAnsi="Arial" w:cs="Arial"/>
          <w:sz w:val="22"/>
          <w:szCs w:val="22"/>
          <w:lang w:val="es-419"/>
        </w:rPr>
        <w:t>10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4D6BC36D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Soporte</w:t>
            </w:r>
          </w:p>
        </w:tc>
        <w:tc>
          <w:tcPr>
            <w:tcW w:w="2409" w:type="dxa"/>
            <w:vAlign w:val="center"/>
          </w:tcPr>
          <w:p w14:paraId="2DE27314" w14:textId="74B916A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75EE2223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5F68A328" w14:textId="2488DDEE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0F0D2CDF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Tipo de r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odete</w:t>
            </w:r>
          </w:p>
        </w:tc>
        <w:tc>
          <w:tcPr>
            <w:tcW w:w="2409" w:type="dxa"/>
            <w:vAlign w:val="center"/>
          </w:tcPr>
          <w:p w14:paraId="10AE36E7" w14:textId="2907FD42" w:rsidR="00DA519E" w:rsidRPr="00FC5EAA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Bicanal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1FB6F57F" w:rsidR="00DA519E" w:rsidRDefault="005D1EEB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 ½”</w:t>
            </w:r>
          </w:p>
        </w:tc>
      </w:tr>
    </w:tbl>
    <w:p w14:paraId="5433B1B6" w14:textId="37B4E70A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CB49C3">
        <w:rPr>
          <w:rFonts w:ascii="Arial" w:hAnsi="Arial" w:cs="Arial"/>
          <w:sz w:val="22"/>
          <w:szCs w:val="22"/>
          <w:lang w:val="es-419"/>
        </w:rPr>
        <w:t>I</w:t>
      </w:r>
      <w:r w:rsidR="00E447C9">
        <w:rPr>
          <w:rFonts w:ascii="Arial" w:hAnsi="Arial" w:cs="Arial"/>
          <w:sz w:val="22"/>
          <w:szCs w:val="22"/>
          <w:lang w:val="es-419"/>
        </w:rPr>
        <w:t>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</w:t>
      </w:r>
      <w:r w:rsidR="00CB49C3">
        <w:rPr>
          <w:rFonts w:ascii="Arial" w:hAnsi="Arial" w:cs="Arial"/>
          <w:sz w:val="22"/>
          <w:szCs w:val="22"/>
          <w:lang w:val="es-419"/>
        </w:rPr>
        <w:t>20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13070C5F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021D26F2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2A614B8A" w:rsidR="00FC5EAA" w:rsidRPr="00FC5EAA" w:rsidRDefault="00841556" w:rsidP="00841556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2.2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3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1609590E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032C6EF0" w:rsidR="00FC5EAA" w:rsidRPr="00FC5EAA" w:rsidRDefault="00084745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</w:t>
            </w:r>
            <w:r w:rsidR="005D1EEB">
              <w:rPr>
                <w:rFonts w:ascii="Arial" w:hAnsi="Arial" w:cs="Arial"/>
                <w:sz w:val="22"/>
                <w:szCs w:val="22"/>
                <w:lang w:val="es-419"/>
              </w:rPr>
              <w:t>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23D1792D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4C159371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7A73BA6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411FB02C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1D1B277C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62AA7B90" w:rsidR="00752448" w:rsidRDefault="0008474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eléctrico</w:t>
      </w:r>
      <w:r w:rsidR="00580CC5"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0842A8B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781CBB94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0DDBAB91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  <w:bookmarkStart w:id="0" w:name="_GoBack"/>
      <w:bookmarkEnd w:id="0"/>
    </w:p>
    <w:p w14:paraId="3F7304DF" w14:textId="712B39A7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15794FD1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122CF5F0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2E84CFA8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2F80E43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74F164D4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096FE84C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20C9BF63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73C0F7E5" w:rsidR="00A31188" w:rsidRDefault="00084745" w:rsidP="00062FD9">
      <w:pPr>
        <w:rPr>
          <w:rFonts w:ascii="Arial" w:hAnsi="Arial" w:cs="Arial"/>
          <w:lang w:val="es-419"/>
        </w:rPr>
      </w:pPr>
      <w:r w:rsidRPr="009E475C">
        <w:rPr>
          <w:noProof/>
          <w:snapToGrid/>
          <w:lang w:val="es-BO" w:eastAsia="es-BO"/>
        </w:rPr>
        <w:drawing>
          <wp:anchor distT="0" distB="0" distL="114300" distR="114300" simplePos="0" relativeHeight="251692032" behindDoc="1" locked="0" layoutInCell="1" allowOverlap="1" wp14:anchorId="7A5A69A3" wp14:editId="1F2FFE7B">
            <wp:simplePos x="0" y="0"/>
            <wp:positionH relativeFrom="column">
              <wp:posOffset>270510</wp:posOffset>
            </wp:positionH>
            <wp:positionV relativeFrom="paragraph">
              <wp:posOffset>83490</wp:posOffset>
            </wp:positionV>
            <wp:extent cx="932180" cy="2015490"/>
            <wp:effectExtent l="0" t="0" r="1270" b="381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backgroundRemoval t="0" b="100000" l="0" r="100000">
                                  <a14:foregroundMark x1="55849" y1="18150" x2="55849" y2="4764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218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43B0EF9C" w:rsidR="00A31188" w:rsidRDefault="00415776" w:rsidP="00062FD9">
      <w:pPr>
        <w:rPr>
          <w:rFonts w:ascii="Arial" w:hAnsi="Arial" w:cs="Arial"/>
          <w:lang w:val="es-419"/>
        </w:rPr>
      </w:pPr>
      <w:r>
        <w:rPr>
          <w:noProof/>
          <w:snapToGrid/>
          <w:lang w:val="es-BO" w:eastAsia="es-BO"/>
        </w:rPr>
        <w:drawing>
          <wp:anchor distT="0" distB="0" distL="114300" distR="114300" simplePos="0" relativeHeight="251693056" behindDoc="1" locked="0" layoutInCell="1" allowOverlap="1" wp14:anchorId="37665E57" wp14:editId="0CE56F41">
            <wp:simplePos x="0" y="0"/>
            <wp:positionH relativeFrom="column">
              <wp:posOffset>1585493</wp:posOffset>
            </wp:positionH>
            <wp:positionV relativeFrom="paragraph">
              <wp:posOffset>6553</wp:posOffset>
            </wp:positionV>
            <wp:extent cx="5040000" cy="2016000"/>
            <wp:effectExtent l="0" t="0" r="8255" b="3810"/>
            <wp:wrapNone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75E321" w14:textId="1A2C0E2F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114BB10A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2067A851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3682B1F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5A9F6785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699692EC" w:rsidR="00A31188" w:rsidRDefault="00A31188" w:rsidP="000B41C8">
      <w:pPr>
        <w:jc w:val="center"/>
        <w:rPr>
          <w:rFonts w:ascii="Arial" w:hAnsi="Arial" w:cs="Arial"/>
          <w:lang w:val="es-419"/>
        </w:rPr>
      </w:pPr>
    </w:p>
    <w:p w14:paraId="06751308" w14:textId="3A0E8122" w:rsidR="00A31188" w:rsidRDefault="00A31188" w:rsidP="00D67437">
      <w:pPr>
        <w:jc w:val="center"/>
        <w:rPr>
          <w:rFonts w:ascii="Arial" w:hAnsi="Arial" w:cs="Arial"/>
          <w:lang w:val="es-419"/>
        </w:rPr>
      </w:pPr>
    </w:p>
    <w:p w14:paraId="597CD9E7" w14:textId="77777777" w:rsidR="00335427" w:rsidRDefault="00335427" w:rsidP="000B41C8">
      <w:pPr>
        <w:jc w:val="center"/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28EC42EB" w:rsidR="00A31188" w:rsidRDefault="00A31188" w:rsidP="00062FD9">
      <w:pPr>
        <w:rPr>
          <w:rFonts w:ascii="Arial" w:hAnsi="Arial" w:cs="Arial"/>
          <w:lang w:val="es-419"/>
        </w:rPr>
      </w:pPr>
    </w:p>
    <w:p w14:paraId="0AD00405" w14:textId="6936F4B4" w:rsidR="009E475C" w:rsidRDefault="009E475C" w:rsidP="00062FD9">
      <w:pPr>
        <w:rPr>
          <w:rFonts w:ascii="Arial" w:hAnsi="Arial" w:cs="Arial"/>
          <w:lang w:val="es-419"/>
        </w:rPr>
      </w:pPr>
    </w:p>
    <w:p w14:paraId="7C5682C4" w14:textId="77777777" w:rsidR="009E475C" w:rsidRDefault="009E475C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tbl>
      <w:tblPr>
        <w:tblW w:w="104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580"/>
        <w:gridCol w:w="580"/>
        <w:gridCol w:w="720"/>
        <w:gridCol w:w="780"/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415776" w:rsidRPr="00415776" w14:paraId="6E6F3767" w14:textId="77777777" w:rsidTr="00415776">
        <w:trPr>
          <w:trHeight w:val="300"/>
        </w:trPr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B6FDD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MODELO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EF55FD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kW</w:t>
            </w:r>
          </w:p>
        </w:tc>
        <w:tc>
          <w:tcPr>
            <w:tcW w:w="5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2A98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HP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EF2326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m3/h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2420A1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48055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BBE710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34C5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28E1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36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A2C3C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48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6FD43C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54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4D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B15DF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66</w:t>
            </w:r>
          </w:p>
        </w:tc>
      </w:tr>
      <w:tr w:rsidR="00415776" w:rsidRPr="00415776" w14:paraId="7D3E8CB9" w14:textId="77777777" w:rsidTr="00415776">
        <w:trPr>
          <w:trHeight w:val="315"/>
        </w:trPr>
        <w:tc>
          <w:tcPr>
            <w:tcW w:w="15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AD66B9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4AAE3D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5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0B0444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FA80E" w14:textId="77777777" w:rsidR="00415776" w:rsidRPr="00415776" w:rsidRDefault="00415776" w:rsidP="00415776">
            <w:pPr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</w:pPr>
            <w:r w:rsidRPr="00415776">
              <w:rPr>
                <w:rFonts w:ascii="Arial" w:hAnsi="Arial" w:cs="Arial"/>
                <w:b/>
                <w:bCs/>
                <w:snapToGrid/>
                <w:color w:val="000000"/>
                <w:lang w:val="es-BO" w:eastAsia="es-BO"/>
              </w:rPr>
              <w:t>l/min</w:t>
            </w:r>
          </w:p>
        </w:tc>
        <w:tc>
          <w:tcPr>
            <w:tcW w:w="7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EE498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48E50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4468A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2EDCE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9D139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C6C4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36B5D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900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9A9AC3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1000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00BB8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1100</w:t>
            </w:r>
          </w:p>
        </w:tc>
      </w:tr>
      <w:tr w:rsidR="00415776" w:rsidRPr="00415776" w14:paraId="5B443AE5" w14:textId="77777777" w:rsidTr="00415776">
        <w:trPr>
          <w:trHeight w:val="31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3A99136" w14:textId="77777777" w:rsidR="00415776" w:rsidRPr="00415776" w:rsidRDefault="00415776" w:rsidP="00415776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proofErr w:type="spellStart"/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MCm</w:t>
            </w:r>
            <w:proofErr w:type="spellEnd"/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 xml:space="preserve"> 30/50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B34B621" w14:textId="2A597FE0" w:rsidR="00415776" w:rsidRPr="00415776" w:rsidRDefault="00831268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  <w:r w:rsidR="00415776"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.2</w:t>
            </w:r>
          </w:p>
        </w:tc>
        <w:tc>
          <w:tcPr>
            <w:tcW w:w="5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303C174F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3</w:t>
            </w:r>
          </w:p>
        </w:tc>
        <w:tc>
          <w:tcPr>
            <w:tcW w:w="72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C570D57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BO" w:eastAsia="es-BO"/>
              </w:rPr>
              <w:t>H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02A77BB4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E416B99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5EC9CA2A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20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E5D884B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654299AF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12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70EB2E7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8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19F22A14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6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7A44F2CA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4</w:t>
            </w:r>
          </w:p>
        </w:tc>
        <w:tc>
          <w:tcPr>
            <w:tcW w:w="78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center"/>
            <w:hideMark/>
          </w:tcPr>
          <w:p w14:paraId="4223320F" w14:textId="77777777" w:rsidR="00415776" w:rsidRPr="00415776" w:rsidRDefault="00415776" w:rsidP="00415776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</w:pPr>
            <w:r w:rsidRPr="00415776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BO" w:eastAsia="es-BO"/>
              </w:rPr>
              <w:t>2</w:t>
            </w:r>
          </w:p>
        </w:tc>
      </w:tr>
    </w:tbl>
    <w:p w14:paraId="00E0356C" w14:textId="39F2EB6E" w:rsidR="00A31188" w:rsidRPr="00062FD9" w:rsidRDefault="00293E99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sectPr w:rsidR="00A31188" w:rsidRPr="00062FD9" w:rsidSect="00293E99">
      <w:headerReference w:type="default" r:id="rId18"/>
      <w:footerReference w:type="default" r:id="rId19"/>
      <w:pgSz w:w="12240" w:h="15840" w:code="1"/>
      <w:pgMar w:top="2410" w:right="618" w:bottom="284" w:left="567" w:header="720" w:footer="6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CEF407" w14:textId="77777777" w:rsidR="0002719B" w:rsidRDefault="0002719B" w:rsidP="008A3980">
      <w:r>
        <w:separator/>
      </w:r>
    </w:p>
  </w:endnote>
  <w:endnote w:type="continuationSeparator" w:id="0">
    <w:p w14:paraId="22A28F9E" w14:textId="77777777" w:rsidR="0002719B" w:rsidRDefault="0002719B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  <w:lang w:val="es-BO" w:eastAsia="es-BO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EEE4B4" w14:textId="77777777" w:rsidR="0002719B" w:rsidRDefault="0002719B" w:rsidP="008A3980">
      <w:r>
        <w:separator/>
      </w:r>
    </w:p>
  </w:footnote>
  <w:footnote w:type="continuationSeparator" w:id="0">
    <w:p w14:paraId="5A043F4D" w14:textId="77777777" w:rsidR="0002719B" w:rsidRDefault="0002719B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E0B9E0" w14:textId="16B1290E" w:rsidR="005960B5" w:rsidRDefault="003D315D" w:rsidP="005960B5">
    <w:r>
      <w:rPr>
        <w:noProof/>
        <w:lang w:val="es-BO" w:eastAsia="es-BO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s-BO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E8F"/>
    <w:rsid w:val="00001345"/>
    <w:rsid w:val="00006629"/>
    <w:rsid w:val="00007EC9"/>
    <w:rsid w:val="00023A0C"/>
    <w:rsid w:val="0002719B"/>
    <w:rsid w:val="000365A8"/>
    <w:rsid w:val="000559F3"/>
    <w:rsid w:val="000569A8"/>
    <w:rsid w:val="00060507"/>
    <w:rsid w:val="00062FD9"/>
    <w:rsid w:val="00072EBE"/>
    <w:rsid w:val="000743C2"/>
    <w:rsid w:val="00077B73"/>
    <w:rsid w:val="00084745"/>
    <w:rsid w:val="000A4B96"/>
    <w:rsid w:val="000B41C8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53153"/>
    <w:rsid w:val="002752E4"/>
    <w:rsid w:val="00287D4E"/>
    <w:rsid w:val="00293E99"/>
    <w:rsid w:val="002A1895"/>
    <w:rsid w:val="002A2A7B"/>
    <w:rsid w:val="002C2167"/>
    <w:rsid w:val="002C6C8B"/>
    <w:rsid w:val="002E1480"/>
    <w:rsid w:val="002E7F0F"/>
    <w:rsid w:val="00302E0C"/>
    <w:rsid w:val="00324A64"/>
    <w:rsid w:val="0033167C"/>
    <w:rsid w:val="00335427"/>
    <w:rsid w:val="00343AE0"/>
    <w:rsid w:val="003445F6"/>
    <w:rsid w:val="00346DCF"/>
    <w:rsid w:val="00350E35"/>
    <w:rsid w:val="00365AE7"/>
    <w:rsid w:val="003673FC"/>
    <w:rsid w:val="00384F00"/>
    <w:rsid w:val="00392A32"/>
    <w:rsid w:val="003B20AB"/>
    <w:rsid w:val="003B301B"/>
    <w:rsid w:val="003B602E"/>
    <w:rsid w:val="003D315D"/>
    <w:rsid w:val="003D6066"/>
    <w:rsid w:val="003F02AB"/>
    <w:rsid w:val="00415776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1EEB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1A7E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D5300"/>
    <w:rsid w:val="007E6B40"/>
    <w:rsid w:val="007E6C69"/>
    <w:rsid w:val="008204FD"/>
    <w:rsid w:val="0082151F"/>
    <w:rsid w:val="00831268"/>
    <w:rsid w:val="008319BA"/>
    <w:rsid w:val="00832239"/>
    <w:rsid w:val="00833DA1"/>
    <w:rsid w:val="00841556"/>
    <w:rsid w:val="00842E68"/>
    <w:rsid w:val="00850918"/>
    <w:rsid w:val="00884547"/>
    <w:rsid w:val="008A3980"/>
    <w:rsid w:val="008B6473"/>
    <w:rsid w:val="008D57AB"/>
    <w:rsid w:val="008F5336"/>
    <w:rsid w:val="009201D1"/>
    <w:rsid w:val="00920F59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E475C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00A7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B49C3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6743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C7C2E"/>
    <w:rsid w:val="00DE23CD"/>
    <w:rsid w:val="00DF4501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2C6B"/>
    <w:rsid w:val="00E94AAE"/>
    <w:rsid w:val="00EA0037"/>
    <w:rsid w:val="00ED588D"/>
    <w:rsid w:val="00EF2F6B"/>
    <w:rsid w:val="00F112DF"/>
    <w:rsid w:val="00F151F0"/>
    <w:rsid w:val="00F2499C"/>
    <w:rsid w:val="00F363B4"/>
    <w:rsid w:val="00F66EDD"/>
    <w:rsid w:val="00F67437"/>
    <w:rsid w:val="00F8283B"/>
    <w:rsid w:val="00F870E0"/>
    <w:rsid w:val="00F94CBA"/>
    <w:rsid w:val="00FA3A90"/>
    <w:rsid w:val="00FA60A8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customStyle="1" w:styleId="UnresolvedMention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microsoft.com/office/2007/relationships/hdphoto" Target="media/hdphoto3.wd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Hoja3!$E$15:$M$15</c:f>
              <c:numCache>
                <c:formatCode>General</c:formatCode>
                <c:ptCount val="9"/>
                <c:pt idx="0">
                  <c:v>0</c:v>
                </c:pt>
                <c:pt idx="1">
                  <c:v>100</c:v>
                </c:pt>
                <c:pt idx="2">
                  <c:v>200</c:v>
                </c:pt>
                <c:pt idx="3">
                  <c:v>400</c:v>
                </c:pt>
                <c:pt idx="4" formatCode="0">
                  <c:v>600</c:v>
                </c:pt>
                <c:pt idx="5" formatCode="0">
                  <c:v>800</c:v>
                </c:pt>
                <c:pt idx="6" formatCode="0">
                  <c:v>900</c:v>
                </c:pt>
                <c:pt idx="7">
                  <c:v>1000</c:v>
                </c:pt>
                <c:pt idx="8" formatCode="0">
                  <c:v>1100</c:v>
                </c:pt>
              </c:numCache>
            </c:numRef>
          </c:xVal>
          <c:yVal>
            <c:numRef>
              <c:f>Hoja3!$E$16:$M$16</c:f>
              <c:numCache>
                <c:formatCode>General</c:formatCode>
                <c:ptCount val="9"/>
                <c:pt idx="0">
                  <c:v>24</c:v>
                </c:pt>
                <c:pt idx="1">
                  <c:v>22</c:v>
                </c:pt>
                <c:pt idx="2">
                  <c:v>20</c:v>
                </c:pt>
                <c:pt idx="3">
                  <c:v>16</c:v>
                </c:pt>
                <c:pt idx="4">
                  <c:v>12</c:v>
                </c:pt>
                <c:pt idx="5">
                  <c:v>8</c:v>
                </c:pt>
                <c:pt idx="6">
                  <c:v>6</c:v>
                </c:pt>
                <c:pt idx="7">
                  <c:v>4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DE-43B6-BCBC-23070C4504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BO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BO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B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30DDA-0FF6-4ACD-9DB9-F6B7E2C1D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1099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Encargada Almacen</cp:lastModifiedBy>
  <cp:revision>5</cp:revision>
  <cp:lastPrinted>2023-05-15T13:09:00Z</cp:lastPrinted>
  <dcterms:created xsi:type="dcterms:W3CDTF">2023-05-15T13:13:00Z</dcterms:created>
  <dcterms:modified xsi:type="dcterms:W3CDTF">2023-05-15T13:14:00Z</dcterms:modified>
</cp:coreProperties>
</file>