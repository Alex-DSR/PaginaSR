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2C47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13115469" wp14:editId="1ADFF280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A949B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17AD8FB6" w14:textId="5D397D7B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6331BC">
        <w:rPr>
          <w:b/>
          <w:color w:val="003377"/>
          <w:w w:val="110"/>
          <w:sz w:val="32"/>
          <w:szCs w:val="32"/>
        </w:rPr>
        <w:t>36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794ADD">
        <w:rPr>
          <w:b/>
          <w:color w:val="003377"/>
          <w:w w:val="110"/>
          <w:sz w:val="32"/>
          <w:szCs w:val="32"/>
        </w:rPr>
        <w:t>23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0FF36ABB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86EF4C2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3B0A6CB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AFB9E6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1F7A08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73D6BBE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42B796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8524B4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1F6166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46E86823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EFD7A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3068A5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4DFE38D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2DC466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85678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73E1BA4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B30E0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2E0839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0418E63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CD76A8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1F398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4BEFB50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5FFDEF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59D93D2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A44D94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51021D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4CAF3A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8F1C40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DF923A4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00613C5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E0B83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AD183A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72B5567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1C4070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4E56B5" w14:textId="77777777" w:rsidR="00941F63" w:rsidRPr="00C06236" w:rsidRDefault="00794ADD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2969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037CCEB6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D53ABB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DF07A5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D91DCB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FCDC14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4267D774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6612D0A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7ADB0A14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401E8DB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F2E6C7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30498D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02F5F4DF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4C1603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29943CF3" w14:textId="77777777" w:rsidR="00941F63" w:rsidRPr="00C06236" w:rsidRDefault="00794ADD" w:rsidP="00794AD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256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78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36F3078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4738F7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52C9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FBBB6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0BFC9C2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48ABE8E9" w14:textId="77777777" w:rsidR="00941F63" w:rsidRPr="00C06236" w:rsidRDefault="00794ADD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269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06131D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663952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CFA5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0A59D4F5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65177A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0E67E051" w14:textId="77777777" w:rsidR="00941F63" w:rsidRPr="00C06236" w:rsidRDefault="00794ADD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4215421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44945A52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0F5C5D7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34B745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0BA6C44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3AD85DE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97EBE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4417CC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B78ABA7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657A9E9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2C2299B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4670B8C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D6EAC2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9CFFF0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DB7641" w14:paraId="306FE911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6F5E1143" w14:textId="6DE47D6E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6C93141" w14:textId="71ACDDE4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F732C1B" w14:textId="2CED2DE8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2206EEE1" wp14:editId="0841F4C4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-33655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7641" w14:paraId="5E013B2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04D0253" w14:textId="0FC97AA1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55EF921" w14:textId="3F721D46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7882BB3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5993B57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0475228" w14:textId="17D9D568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B27C68F" w14:textId="1ADCBB7E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FF949DF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458DFB4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2A5A50C" w14:textId="211199E8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7B978C6" w14:textId="3B4A178C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5B45B5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26655D6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EED545" w14:textId="24762D87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F78B486" w14:textId="64BD5B73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B24747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7A86D23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9BC7CB4" w14:textId="4F6A2896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F08C1C8" w14:textId="36A3EC38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DFEFEEE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4A7D9FA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13C6FF0" w14:textId="49A9DF22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9F14BE" w14:textId="14E1FD70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FEB8C99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75BD1D6B" w14:textId="77777777" w:rsidTr="00602728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0637E5F" w14:textId="3CC45C3F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3F3EA24" w14:textId="5413BD52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F6A2293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6B5BA96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31E7EAA" w14:textId="1452C3DD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3EE3611" w14:textId="4630BD4B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49D2330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09BE00F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67E9A67" w14:textId="56DAAF13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1F62E12" w14:textId="1E7B5B06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C523B69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DB7641" w14:paraId="600A568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936D033" w14:textId="7D5FB6F7" w:rsidR="00DB7641" w:rsidRPr="00C06236" w:rsidRDefault="00DB7641" w:rsidP="00DB764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DE2CA4" w14:textId="5BFB0E00" w:rsidR="00DB7641" w:rsidRPr="00C06236" w:rsidRDefault="00DB7641" w:rsidP="00DB764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4634993" w14:textId="77777777" w:rsidR="00DB7641" w:rsidRDefault="00DB7641" w:rsidP="00DB764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07A5855C" w14:textId="77777777" w:rsidR="00E6795C" w:rsidRPr="00E6795C" w:rsidRDefault="00E6795C" w:rsidP="00E6795C">
      <w:pPr>
        <w:rPr>
          <w:lang w:eastAsia="en-US"/>
        </w:rPr>
      </w:pPr>
    </w:p>
    <w:p w14:paraId="73F9BC83" w14:textId="77777777" w:rsidR="00E6795C" w:rsidRPr="00E6795C" w:rsidRDefault="00E6795C" w:rsidP="00E6795C">
      <w:pPr>
        <w:rPr>
          <w:lang w:eastAsia="en-US"/>
        </w:rPr>
      </w:pPr>
    </w:p>
    <w:p w14:paraId="4EC1E03B" w14:textId="77777777" w:rsidR="00E6795C" w:rsidRPr="00E6795C" w:rsidRDefault="00E6795C" w:rsidP="00E6795C">
      <w:pPr>
        <w:rPr>
          <w:lang w:eastAsia="en-US"/>
        </w:rPr>
      </w:pPr>
    </w:p>
    <w:p w14:paraId="7EC40DF9" w14:textId="77777777" w:rsidR="00E6795C" w:rsidRPr="00E6795C" w:rsidRDefault="00E6795C" w:rsidP="00E6795C">
      <w:pPr>
        <w:rPr>
          <w:lang w:eastAsia="en-US"/>
        </w:rPr>
      </w:pPr>
    </w:p>
    <w:p w14:paraId="425901CB" w14:textId="77777777" w:rsidR="00E6795C" w:rsidRPr="00E6795C" w:rsidRDefault="00E6795C" w:rsidP="00E6795C">
      <w:pPr>
        <w:rPr>
          <w:lang w:eastAsia="en-US"/>
        </w:rPr>
      </w:pPr>
    </w:p>
    <w:p w14:paraId="6BA697CB" w14:textId="77777777" w:rsidR="00E6795C" w:rsidRPr="00E6795C" w:rsidRDefault="00E6795C" w:rsidP="00E6795C">
      <w:pPr>
        <w:rPr>
          <w:lang w:eastAsia="en-US"/>
        </w:rPr>
      </w:pPr>
    </w:p>
    <w:p w14:paraId="711A38C9" w14:textId="77777777" w:rsidR="00E6795C" w:rsidRPr="00E6795C" w:rsidRDefault="00E6795C" w:rsidP="00E6795C">
      <w:pPr>
        <w:rPr>
          <w:lang w:eastAsia="en-US"/>
        </w:rPr>
      </w:pPr>
    </w:p>
    <w:p w14:paraId="1601628B" w14:textId="77777777" w:rsidR="00E6795C" w:rsidRPr="00E6795C" w:rsidRDefault="00E6795C" w:rsidP="00E6795C">
      <w:pPr>
        <w:rPr>
          <w:lang w:eastAsia="en-US"/>
        </w:rPr>
      </w:pPr>
    </w:p>
    <w:p w14:paraId="4E2E3B26" w14:textId="77777777" w:rsidR="00E6795C" w:rsidRPr="00E6795C" w:rsidRDefault="00E6795C" w:rsidP="00E6795C">
      <w:pPr>
        <w:rPr>
          <w:lang w:eastAsia="en-US"/>
        </w:rPr>
      </w:pPr>
    </w:p>
    <w:p w14:paraId="5E9FF3AD" w14:textId="77777777" w:rsidR="00E6795C" w:rsidRPr="00E6795C" w:rsidRDefault="00E6795C" w:rsidP="00E6795C">
      <w:pPr>
        <w:rPr>
          <w:lang w:eastAsia="en-US"/>
        </w:rPr>
      </w:pPr>
    </w:p>
    <w:p w14:paraId="395409A4" w14:textId="77777777" w:rsidR="00E6795C" w:rsidRPr="00E6795C" w:rsidRDefault="00E6795C" w:rsidP="00E6795C">
      <w:pPr>
        <w:rPr>
          <w:lang w:eastAsia="en-US"/>
        </w:rPr>
      </w:pPr>
    </w:p>
    <w:p w14:paraId="6802B197" w14:textId="77777777" w:rsidR="00E6795C" w:rsidRPr="00E6795C" w:rsidRDefault="00E6795C" w:rsidP="00E6795C">
      <w:pPr>
        <w:rPr>
          <w:lang w:eastAsia="en-US"/>
        </w:rPr>
      </w:pPr>
    </w:p>
    <w:p w14:paraId="4A63E5F7" w14:textId="77777777" w:rsidR="00E6795C" w:rsidRPr="00E6795C" w:rsidRDefault="00E6795C" w:rsidP="00E6795C">
      <w:pPr>
        <w:rPr>
          <w:lang w:eastAsia="en-US"/>
        </w:rPr>
      </w:pPr>
    </w:p>
    <w:p w14:paraId="757A1516" w14:textId="77777777" w:rsidR="00E6795C" w:rsidRPr="00E6795C" w:rsidRDefault="00E6795C" w:rsidP="00E6795C">
      <w:pPr>
        <w:rPr>
          <w:lang w:eastAsia="en-US"/>
        </w:rPr>
      </w:pPr>
    </w:p>
    <w:p w14:paraId="6787DD75" w14:textId="77777777" w:rsidR="00E6795C" w:rsidRPr="00E6795C" w:rsidRDefault="00E6795C" w:rsidP="00E6795C">
      <w:pPr>
        <w:rPr>
          <w:lang w:eastAsia="en-US"/>
        </w:rPr>
      </w:pPr>
    </w:p>
    <w:p w14:paraId="6247C411" w14:textId="77777777" w:rsidR="00E6795C" w:rsidRPr="00E6795C" w:rsidRDefault="00E6795C" w:rsidP="00E6795C">
      <w:pPr>
        <w:rPr>
          <w:lang w:eastAsia="en-US"/>
        </w:rPr>
      </w:pPr>
    </w:p>
    <w:p w14:paraId="7639B5F6" w14:textId="77777777" w:rsidR="00E6795C" w:rsidRPr="00E6795C" w:rsidRDefault="00E6795C" w:rsidP="00E6795C">
      <w:pPr>
        <w:rPr>
          <w:lang w:eastAsia="en-US"/>
        </w:rPr>
      </w:pPr>
    </w:p>
    <w:p w14:paraId="1F068CE4" w14:textId="77777777" w:rsidR="00E6795C" w:rsidRPr="00E6795C" w:rsidRDefault="00E6795C" w:rsidP="00E6795C">
      <w:pPr>
        <w:rPr>
          <w:lang w:eastAsia="en-US"/>
        </w:rPr>
      </w:pPr>
    </w:p>
    <w:p w14:paraId="5957B74E" w14:textId="77777777" w:rsidR="00E6795C" w:rsidRPr="00E6795C" w:rsidRDefault="00E6795C" w:rsidP="00E6795C">
      <w:pPr>
        <w:rPr>
          <w:lang w:eastAsia="en-US"/>
        </w:rPr>
      </w:pPr>
    </w:p>
    <w:p w14:paraId="1520192F" w14:textId="77777777" w:rsidR="00E6795C" w:rsidRPr="00E6795C" w:rsidRDefault="00E6795C" w:rsidP="00E6795C">
      <w:pPr>
        <w:rPr>
          <w:lang w:eastAsia="en-US"/>
        </w:rPr>
      </w:pPr>
    </w:p>
    <w:p w14:paraId="0B72DE7E" w14:textId="77777777" w:rsidR="00E6795C" w:rsidRPr="00E6795C" w:rsidRDefault="00E6795C" w:rsidP="00E6795C">
      <w:pPr>
        <w:rPr>
          <w:lang w:eastAsia="en-US"/>
        </w:rPr>
      </w:pPr>
    </w:p>
    <w:p w14:paraId="50CE4703" w14:textId="77777777" w:rsidR="00E6795C" w:rsidRPr="00E6795C" w:rsidRDefault="00E6795C" w:rsidP="00E6795C">
      <w:pPr>
        <w:rPr>
          <w:lang w:eastAsia="en-US"/>
        </w:rPr>
      </w:pPr>
    </w:p>
    <w:p w14:paraId="1487239F" w14:textId="77777777" w:rsidR="00E6795C" w:rsidRPr="00E6795C" w:rsidRDefault="00E6795C" w:rsidP="00E6795C">
      <w:pPr>
        <w:rPr>
          <w:lang w:eastAsia="en-US"/>
        </w:rPr>
      </w:pPr>
    </w:p>
    <w:p w14:paraId="1F6E42F6" w14:textId="77777777" w:rsidR="00E6795C" w:rsidRPr="00E6795C" w:rsidRDefault="00E6795C" w:rsidP="00E6795C">
      <w:pPr>
        <w:rPr>
          <w:lang w:eastAsia="en-US"/>
        </w:rPr>
      </w:pPr>
    </w:p>
    <w:p w14:paraId="640B93AF" w14:textId="77777777" w:rsidR="00E6795C" w:rsidRPr="00E6795C" w:rsidRDefault="00E6795C" w:rsidP="00E6795C">
      <w:pPr>
        <w:rPr>
          <w:lang w:eastAsia="en-US"/>
        </w:rPr>
      </w:pPr>
    </w:p>
    <w:p w14:paraId="2B2D82E2" w14:textId="77777777" w:rsidR="00E6795C" w:rsidRPr="00E6795C" w:rsidRDefault="00E6795C" w:rsidP="00E6795C">
      <w:pPr>
        <w:rPr>
          <w:lang w:eastAsia="en-US"/>
        </w:rPr>
      </w:pPr>
    </w:p>
    <w:p w14:paraId="0C02D792" w14:textId="77777777" w:rsidR="00E6795C" w:rsidRPr="00E6795C" w:rsidRDefault="00E6795C" w:rsidP="00E6795C">
      <w:pPr>
        <w:rPr>
          <w:lang w:eastAsia="en-US"/>
        </w:rPr>
      </w:pPr>
    </w:p>
    <w:p w14:paraId="6414A9BE" w14:textId="77777777" w:rsidR="00E6795C" w:rsidRPr="00E6795C" w:rsidRDefault="00E6795C" w:rsidP="00E6795C">
      <w:pPr>
        <w:rPr>
          <w:lang w:eastAsia="en-US"/>
        </w:rPr>
      </w:pPr>
    </w:p>
    <w:p w14:paraId="07C0D696" w14:textId="77777777" w:rsidR="00E6795C" w:rsidRPr="00E6795C" w:rsidRDefault="00E6795C" w:rsidP="00E6795C">
      <w:pPr>
        <w:rPr>
          <w:lang w:eastAsia="en-US"/>
        </w:rPr>
      </w:pPr>
    </w:p>
    <w:p w14:paraId="0BF4F5F0" w14:textId="77777777" w:rsidR="00E6795C" w:rsidRPr="00E6795C" w:rsidRDefault="00E6795C" w:rsidP="00E6795C">
      <w:pPr>
        <w:rPr>
          <w:lang w:eastAsia="en-US"/>
        </w:rPr>
      </w:pPr>
    </w:p>
    <w:p w14:paraId="4F8BA991" w14:textId="77777777" w:rsidR="00E6795C" w:rsidRPr="00E6795C" w:rsidRDefault="00E6795C" w:rsidP="00E6795C">
      <w:pPr>
        <w:rPr>
          <w:lang w:eastAsia="en-US"/>
        </w:rPr>
      </w:pPr>
    </w:p>
    <w:p w14:paraId="3BF4EE0D" w14:textId="77777777" w:rsidR="00E6795C" w:rsidRPr="00E6795C" w:rsidRDefault="00E6795C" w:rsidP="00E6795C">
      <w:pPr>
        <w:rPr>
          <w:lang w:eastAsia="en-US"/>
        </w:rPr>
      </w:pPr>
    </w:p>
    <w:p w14:paraId="3E5D426A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AC9A03F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44154C28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00176803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533"/>
        <w:gridCol w:w="498"/>
        <w:gridCol w:w="881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F522BE" w:rsidRPr="00F522BE" w14:paraId="0856404A" w14:textId="77777777" w:rsidTr="00F522BE">
        <w:trPr>
          <w:trHeight w:val="337"/>
        </w:trPr>
        <w:tc>
          <w:tcPr>
            <w:tcW w:w="2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DE786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CE81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15A2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E1D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9D7E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C0F1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CA0C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08CD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5D2A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F30B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BE3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  <w:tr w:rsidR="00F522BE" w:rsidRPr="00F522BE" w14:paraId="7FA3DCE8" w14:textId="77777777" w:rsidTr="00F522BE">
        <w:trPr>
          <w:trHeight w:val="337"/>
        </w:trPr>
        <w:tc>
          <w:tcPr>
            <w:tcW w:w="14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FED178B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6SR36/23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2654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6805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32E6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8C6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2602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E55C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AA9A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A7EC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144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882C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CD3D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5B0E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</w:tr>
      <w:tr w:rsidR="00F522BE" w:rsidRPr="00F522BE" w14:paraId="4BED0BF1" w14:textId="77777777" w:rsidTr="00F522BE">
        <w:trPr>
          <w:trHeight w:val="337"/>
        </w:trPr>
        <w:tc>
          <w:tcPr>
            <w:tcW w:w="14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EB2A8" w14:textId="77777777" w:rsidR="00F522BE" w:rsidRPr="00F522BE" w:rsidRDefault="00F522BE" w:rsidP="00F522BE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7F8B2F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AF6A910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73C0A3E6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5CADA2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269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7DFC1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256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3CC8D7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241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F18258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219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226A8B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195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5E6216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169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E5CF1D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143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4785AA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111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DFCDF5" w14:textId="77777777" w:rsidR="00F522BE" w:rsidRPr="00F522BE" w:rsidRDefault="00F522BE" w:rsidP="00F522B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522BE">
              <w:rPr>
                <w:rFonts w:ascii="Arial" w:hAnsi="Arial" w:cs="Arial"/>
                <w:snapToGrid/>
                <w:color w:val="000000"/>
                <w:lang w:val="es-BO" w:eastAsia="es-BO"/>
              </w:rPr>
              <w:t>78</w:t>
            </w:r>
          </w:p>
        </w:tc>
      </w:tr>
    </w:tbl>
    <w:p w14:paraId="5FEFF185" w14:textId="77777777" w:rsidR="000A77A8" w:rsidRDefault="000A77A8" w:rsidP="00DB7641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887C" w14:textId="77777777" w:rsidR="00237673" w:rsidRDefault="00237673" w:rsidP="008A3980">
      <w:r>
        <w:separator/>
      </w:r>
    </w:p>
  </w:endnote>
  <w:endnote w:type="continuationSeparator" w:id="0">
    <w:p w14:paraId="06C2D263" w14:textId="77777777" w:rsidR="00237673" w:rsidRDefault="0023767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710A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1959CA" wp14:editId="0896447F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562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26F3984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6B50" w14:textId="77777777" w:rsidR="00237673" w:rsidRDefault="00237673" w:rsidP="008A3980">
      <w:r>
        <w:separator/>
      </w:r>
    </w:p>
  </w:footnote>
  <w:footnote w:type="continuationSeparator" w:id="0">
    <w:p w14:paraId="7A05ABEE" w14:textId="77777777" w:rsidR="00237673" w:rsidRDefault="0023767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7CDA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4147CA61" wp14:editId="7A2BC0F4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B69B3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9D2BBD7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47CE957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7B96490C" wp14:editId="4F7D4DAA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7109E53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96A953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37673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B7641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01B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6156647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E55B-B5C6-46F3-B88B-22AA5427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2023-05-15T20:47:00Z</cp:lastPrinted>
  <dcterms:created xsi:type="dcterms:W3CDTF">2023-05-15T20:48:00Z</dcterms:created>
  <dcterms:modified xsi:type="dcterms:W3CDTF">2023-05-16T18:07:00Z</dcterms:modified>
</cp:coreProperties>
</file>