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71B613C6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</w:t>
      </w:r>
      <w:r w:rsidR="003964CA">
        <w:rPr>
          <w:b/>
          <w:color w:val="003377"/>
          <w:w w:val="110"/>
          <w:sz w:val="32"/>
          <w:szCs w:val="32"/>
        </w:rPr>
        <w:t>2</w:t>
      </w:r>
      <w:r>
        <w:rPr>
          <w:b/>
          <w:color w:val="003377"/>
          <w:w w:val="110"/>
          <w:sz w:val="32"/>
          <w:szCs w:val="32"/>
        </w:rPr>
        <w:t>/</w:t>
      </w:r>
      <w:r w:rsidR="003964CA">
        <w:rPr>
          <w:b/>
          <w:color w:val="003377"/>
          <w:w w:val="110"/>
          <w:sz w:val="32"/>
          <w:szCs w:val="32"/>
        </w:rPr>
        <w:t>9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7FBD966F" w:rsidR="00941F63" w:rsidRPr="00C06236" w:rsidRDefault="004A717F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661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48CED42E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4A717F">
              <w:rPr>
                <w:szCs w:val="20"/>
              </w:rPr>
              <w:t>30</w:t>
            </w:r>
            <w:r w:rsidR="002A7384">
              <w:rPr>
                <w:szCs w:val="20"/>
              </w:rPr>
              <w:t>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2F0D5C23" w:rsidR="00941F63" w:rsidRPr="00C06236" w:rsidRDefault="004A717F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55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22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41780720" w:rsidR="00941F63" w:rsidRPr="00C06236" w:rsidRDefault="004A717F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56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0C776216" w:rsidR="00941F63" w:rsidRPr="00C06236" w:rsidRDefault="004A717F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22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556"/>
        <w:gridCol w:w="521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4A717F" w:rsidRPr="004A717F" w14:paraId="63B801C3" w14:textId="77777777" w:rsidTr="004A717F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D4DA7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D8C2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6330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2B0A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E930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A603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72F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B499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13.2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3935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14.4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8881C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15.6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7C8D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16.8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1A04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18</w:t>
            </w:r>
          </w:p>
        </w:tc>
      </w:tr>
      <w:tr w:rsidR="004A717F" w:rsidRPr="004A717F" w14:paraId="16F5600F" w14:textId="77777777" w:rsidTr="004A717F">
        <w:trPr>
          <w:trHeight w:val="255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25288EC7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4SR12/9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2237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5B1D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5E26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9FE3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9743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D056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5BC4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56F4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A5EF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220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8CC1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240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942A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260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F71D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280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BD91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300</w:t>
            </w:r>
          </w:p>
        </w:tc>
      </w:tr>
      <w:tr w:rsidR="004A717F" w:rsidRPr="004A717F" w14:paraId="54C9E62A" w14:textId="77777777" w:rsidTr="004A717F">
        <w:trPr>
          <w:trHeight w:val="255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2E701" w14:textId="77777777" w:rsidR="004A717F" w:rsidRPr="004A717F" w:rsidRDefault="004A717F" w:rsidP="004A717F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914FD1B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2.2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53EFCA8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3.0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4C6F78A5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7433F2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F9BB3B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90AB0F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FF5C7B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8BA23D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DBE9E9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A94AE9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ABC07C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0427FE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7F180A" w14:textId="77777777" w:rsidR="004A717F" w:rsidRPr="004A717F" w:rsidRDefault="004A717F" w:rsidP="004A71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717F">
              <w:rPr>
                <w:rFonts w:ascii="Arial" w:hAnsi="Arial" w:cs="Arial"/>
                <w:snapToGrid/>
                <w:color w:val="000000"/>
                <w:lang w:val="es-419" w:eastAsia="es-419"/>
              </w:rPr>
              <w:t>22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C575" w14:textId="77777777" w:rsidR="004D692A" w:rsidRDefault="004D692A" w:rsidP="008A3980">
      <w:r>
        <w:separator/>
      </w:r>
    </w:p>
  </w:endnote>
  <w:endnote w:type="continuationSeparator" w:id="0">
    <w:p w14:paraId="50B1AE33" w14:textId="77777777" w:rsidR="004D692A" w:rsidRDefault="004D692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08A6" w14:textId="77777777" w:rsidR="004D692A" w:rsidRDefault="004D692A" w:rsidP="008A3980">
      <w:r>
        <w:separator/>
      </w:r>
    </w:p>
  </w:footnote>
  <w:footnote w:type="continuationSeparator" w:id="0">
    <w:p w14:paraId="2491FE28" w14:textId="77777777" w:rsidR="004D692A" w:rsidRDefault="004D692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31332"/>
    <w:rsid w:val="003366B9"/>
    <w:rsid w:val="00376014"/>
    <w:rsid w:val="00387FFC"/>
    <w:rsid w:val="003964CA"/>
    <w:rsid w:val="00397A84"/>
    <w:rsid w:val="003B0E9B"/>
    <w:rsid w:val="003B301B"/>
    <w:rsid w:val="003C6849"/>
    <w:rsid w:val="003D6066"/>
    <w:rsid w:val="003D6B41"/>
    <w:rsid w:val="003D7130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A717F"/>
    <w:rsid w:val="004B0F37"/>
    <w:rsid w:val="004B6513"/>
    <w:rsid w:val="004C4EDF"/>
    <w:rsid w:val="004D3BE5"/>
    <w:rsid w:val="004D692A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C3000"/>
    <w:rsid w:val="007D5199"/>
    <w:rsid w:val="008049FF"/>
    <w:rsid w:val="00812444"/>
    <w:rsid w:val="00812982"/>
    <w:rsid w:val="008137AA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26834"/>
    <w:rsid w:val="00927C19"/>
    <w:rsid w:val="00934F39"/>
    <w:rsid w:val="00941F63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C3F9E"/>
    <w:rsid w:val="00BC5279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D588D"/>
    <w:rsid w:val="00ED7A15"/>
    <w:rsid w:val="00F112DF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1307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2023-05-16T13:51:00Z</cp:lastPrinted>
  <dcterms:created xsi:type="dcterms:W3CDTF">2023-05-16T14:05:00Z</dcterms:created>
  <dcterms:modified xsi:type="dcterms:W3CDTF">2023-05-16T14:06:00Z</dcterms:modified>
</cp:coreProperties>
</file>