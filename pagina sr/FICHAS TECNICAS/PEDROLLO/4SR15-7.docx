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6F5E5CDC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</w:t>
      </w:r>
      <w:r w:rsidR="00EF03A6">
        <w:rPr>
          <w:b/>
          <w:color w:val="003377"/>
          <w:w w:val="110"/>
          <w:sz w:val="32"/>
          <w:szCs w:val="32"/>
        </w:rPr>
        <w:t>15</w:t>
      </w:r>
      <w:r>
        <w:rPr>
          <w:b/>
          <w:color w:val="003377"/>
          <w:w w:val="110"/>
          <w:sz w:val="32"/>
          <w:szCs w:val="32"/>
        </w:rPr>
        <w:t>/</w:t>
      </w:r>
      <w:r w:rsidR="00F15AA0">
        <w:rPr>
          <w:b/>
          <w:color w:val="003377"/>
          <w:w w:val="110"/>
          <w:sz w:val="32"/>
          <w:szCs w:val="32"/>
        </w:rPr>
        <w:t>7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4389CDE0" w:rsidR="00941F63" w:rsidRPr="00C06236" w:rsidRDefault="00F15AA0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528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2398485E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4A717F">
              <w:rPr>
                <w:szCs w:val="20"/>
              </w:rPr>
              <w:t>3</w:t>
            </w:r>
            <w:r w:rsidR="00BB35AA">
              <w:rPr>
                <w:szCs w:val="20"/>
              </w:rPr>
              <w:t>75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749C0C56" w:rsidR="00941F63" w:rsidRPr="00C06236" w:rsidRDefault="007F78F0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42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10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01C133CA" w:rsidR="00941F63" w:rsidRPr="00C06236" w:rsidRDefault="007F78F0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44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683CC3F6" w:rsidR="00941F63" w:rsidRPr="00C06236" w:rsidRDefault="007F78F0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556"/>
        <w:gridCol w:w="521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7F78F0" w:rsidRPr="007F78F0" w14:paraId="201B05BF" w14:textId="77777777" w:rsidTr="007F78F0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46C73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6DB6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DB93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6500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9F99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067F4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DE66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B1F8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3271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C721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21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3207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22.5</w:t>
            </w:r>
          </w:p>
        </w:tc>
      </w:tr>
      <w:tr w:rsidR="007F78F0" w:rsidRPr="007F78F0" w14:paraId="5AAC00A5" w14:textId="77777777" w:rsidTr="007F78F0">
        <w:trPr>
          <w:trHeight w:val="255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7B823A3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4SR15/7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0757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A0B8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A674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BAC2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7FD0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3883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CD6F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FEFA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AD24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250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FC59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93A2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350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9BA0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375</w:t>
            </w:r>
          </w:p>
        </w:tc>
      </w:tr>
      <w:tr w:rsidR="007F78F0" w:rsidRPr="007F78F0" w14:paraId="40415CAB" w14:textId="77777777" w:rsidTr="007F78F0">
        <w:trPr>
          <w:trHeight w:val="255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1AAA3" w14:textId="77777777" w:rsidR="007F78F0" w:rsidRPr="007F78F0" w:rsidRDefault="007F78F0" w:rsidP="007F78F0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C1BE9E2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2.2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5E8658F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3.0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0F8CEC5A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540486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3E5BA0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4DE5E3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790A5C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8F3D8B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38DA56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1CCABE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9AA906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532863" w14:textId="77777777" w:rsidR="007F78F0" w:rsidRPr="007F78F0" w:rsidRDefault="007F78F0" w:rsidP="007F78F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7F78F0">
              <w:rPr>
                <w:rFonts w:ascii="Arial" w:hAnsi="Arial" w:cs="Arial"/>
                <w:snapToGrid/>
                <w:color w:val="000000"/>
                <w:lang w:val="es-419" w:eastAsia="es-419"/>
              </w:rPr>
              <w:t>10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3E44C" w14:textId="77777777" w:rsidR="00BF6CD2" w:rsidRDefault="00BF6CD2" w:rsidP="008A3980">
      <w:r>
        <w:separator/>
      </w:r>
    </w:p>
  </w:endnote>
  <w:endnote w:type="continuationSeparator" w:id="0">
    <w:p w14:paraId="0273A53E" w14:textId="77777777" w:rsidR="00BF6CD2" w:rsidRDefault="00BF6CD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CCE21" w14:textId="77777777" w:rsidR="00BF6CD2" w:rsidRDefault="00BF6CD2" w:rsidP="008A3980">
      <w:r>
        <w:separator/>
      </w:r>
    </w:p>
  </w:footnote>
  <w:footnote w:type="continuationSeparator" w:id="0">
    <w:p w14:paraId="303D2862" w14:textId="77777777" w:rsidR="00BF6CD2" w:rsidRDefault="00BF6CD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02BD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31332"/>
    <w:rsid w:val="003366B9"/>
    <w:rsid w:val="00376014"/>
    <w:rsid w:val="00384548"/>
    <w:rsid w:val="00387FFC"/>
    <w:rsid w:val="00391150"/>
    <w:rsid w:val="003964CA"/>
    <w:rsid w:val="00397A84"/>
    <w:rsid w:val="003B0E9B"/>
    <w:rsid w:val="003B301B"/>
    <w:rsid w:val="003C6849"/>
    <w:rsid w:val="003D6066"/>
    <w:rsid w:val="003D6B41"/>
    <w:rsid w:val="003D7130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A717F"/>
    <w:rsid w:val="004B0F37"/>
    <w:rsid w:val="004B0F8D"/>
    <w:rsid w:val="004B6513"/>
    <w:rsid w:val="004C4EDF"/>
    <w:rsid w:val="004C7A5C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5A9D"/>
    <w:rsid w:val="005960B5"/>
    <w:rsid w:val="005A15DE"/>
    <w:rsid w:val="005B0488"/>
    <w:rsid w:val="005B063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52"/>
    <w:rsid w:val="00681E99"/>
    <w:rsid w:val="00684473"/>
    <w:rsid w:val="0068790D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45AB5"/>
    <w:rsid w:val="00750244"/>
    <w:rsid w:val="00766CE4"/>
    <w:rsid w:val="00780CA7"/>
    <w:rsid w:val="00783A82"/>
    <w:rsid w:val="007A0AA0"/>
    <w:rsid w:val="007A7DBD"/>
    <w:rsid w:val="007B3A6A"/>
    <w:rsid w:val="007C3000"/>
    <w:rsid w:val="007D5199"/>
    <w:rsid w:val="007F78F0"/>
    <w:rsid w:val="008049FF"/>
    <w:rsid w:val="00812444"/>
    <w:rsid w:val="00812982"/>
    <w:rsid w:val="008137AA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8F5C14"/>
    <w:rsid w:val="0090075A"/>
    <w:rsid w:val="00905BF1"/>
    <w:rsid w:val="00916006"/>
    <w:rsid w:val="00926834"/>
    <w:rsid w:val="00927C19"/>
    <w:rsid w:val="00934F39"/>
    <w:rsid w:val="00941F63"/>
    <w:rsid w:val="00964798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07260"/>
    <w:rsid w:val="00B163B0"/>
    <w:rsid w:val="00B23F6C"/>
    <w:rsid w:val="00B4351D"/>
    <w:rsid w:val="00B43683"/>
    <w:rsid w:val="00B528A5"/>
    <w:rsid w:val="00B831EC"/>
    <w:rsid w:val="00BB35AA"/>
    <w:rsid w:val="00BC3F9E"/>
    <w:rsid w:val="00BC5279"/>
    <w:rsid w:val="00BD5879"/>
    <w:rsid w:val="00BD5BD4"/>
    <w:rsid w:val="00BD5D40"/>
    <w:rsid w:val="00BE15AE"/>
    <w:rsid w:val="00BF6CD2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81E77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46341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0915"/>
    <w:rsid w:val="00E10A3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D588D"/>
    <w:rsid w:val="00ED7A15"/>
    <w:rsid w:val="00EF03A6"/>
    <w:rsid w:val="00F01768"/>
    <w:rsid w:val="00F112DF"/>
    <w:rsid w:val="00F15AA0"/>
    <w:rsid w:val="00F40331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1291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2023-05-16T14:40:00Z</cp:lastPrinted>
  <dcterms:created xsi:type="dcterms:W3CDTF">2023-05-16T14:41:00Z</dcterms:created>
  <dcterms:modified xsi:type="dcterms:W3CDTF">2023-05-16T14:41:00Z</dcterms:modified>
</cp:coreProperties>
</file>