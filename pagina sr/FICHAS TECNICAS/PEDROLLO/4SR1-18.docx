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058EBB95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4SR1/1</w:t>
      </w:r>
      <w:r w:rsidR="005432A7">
        <w:rPr>
          <w:b/>
          <w:color w:val="003377"/>
          <w:w w:val="110"/>
          <w:sz w:val="32"/>
          <w:szCs w:val="32"/>
        </w:rPr>
        <w:t>8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5788BCBD" w:rsidR="00941F63" w:rsidRPr="00C06236" w:rsidRDefault="002A738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 ¼”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4FC3D83D" w:rsidR="00941F63" w:rsidRPr="00C06236" w:rsidRDefault="00C31E08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520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4CE160C6" w:rsidR="00941F63" w:rsidRPr="00C06236" w:rsidRDefault="002A738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01A2A331" w:rsidR="00941F63" w:rsidRPr="00C06236" w:rsidRDefault="005432A7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97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30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05795ABB" w:rsidR="00941F63" w:rsidRPr="00C06236" w:rsidRDefault="005432A7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104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7BC3CC63" w:rsidR="00941F63" w:rsidRPr="00C06236" w:rsidRDefault="005432A7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5BCA3F3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FE73B11" w14:textId="6F8A6BFE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4D1B15A" w14:textId="1AA6894D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6B8D89A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FE7DD0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18643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737"/>
        <w:gridCol w:w="738"/>
        <w:gridCol w:w="1048"/>
        <w:gridCol w:w="948"/>
        <w:gridCol w:w="948"/>
        <w:gridCol w:w="948"/>
        <w:gridCol w:w="948"/>
        <w:gridCol w:w="948"/>
        <w:gridCol w:w="948"/>
        <w:gridCol w:w="948"/>
      </w:tblGrid>
      <w:tr w:rsidR="005432A7" w:rsidRPr="005432A7" w14:paraId="244A7004" w14:textId="77777777" w:rsidTr="005432A7">
        <w:trPr>
          <w:trHeight w:val="328"/>
        </w:trPr>
        <w:tc>
          <w:tcPr>
            <w:tcW w:w="2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44492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6BE2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8495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2CE8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0.3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A5E3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0.6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B4A2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0.9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630C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1.2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A60A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AFEF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1.8</w:t>
            </w:r>
          </w:p>
        </w:tc>
      </w:tr>
      <w:tr w:rsidR="005432A7" w:rsidRPr="005432A7" w14:paraId="6E4D3CCC" w14:textId="77777777" w:rsidTr="005432A7">
        <w:trPr>
          <w:trHeight w:val="328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6B81D99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4SR1/18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4FBE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3211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B4BC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3BD5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224F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18ED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08FA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203C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673A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F635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30</w:t>
            </w:r>
          </w:p>
        </w:tc>
      </w:tr>
      <w:tr w:rsidR="005432A7" w:rsidRPr="005432A7" w14:paraId="7BCDE70D" w14:textId="77777777" w:rsidTr="005432A7">
        <w:trPr>
          <w:trHeight w:val="32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24D88" w14:textId="77777777" w:rsidR="005432A7" w:rsidRPr="005432A7" w:rsidRDefault="005432A7" w:rsidP="005432A7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30511C7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0.55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487E20D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0.75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6BF7CFA2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E55B8F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104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F65165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97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9D5E5D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3A0B59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80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D22F06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66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62BCEB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48.5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F63EA4" w14:textId="77777777" w:rsidR="005432A7" w:rsidRPr="005432A7" w:rsidRDefault="005432A7" w:rsidP="005432A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432A7">
              <w:rPr>
                <w:rFonts w:ascii="Arial" w:hAnsi="Arial" w:cs="Arial"/>
                <w:snapToGrid/>
                <w:color w:val="000000"/>
                <w:lang w:val="es-419" w:eastAsia="es-419"/>
              </w:rPr>
              <w:t>30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EFBA" w14:textId="77777777" w:rsidR="00E21CF6" w:rsidRDefault="00E21CF6" w:rsidP="008A3980">
      <w:r>
        <w:separator/>
      </w:r>
    </w:p>
  </w:endnote>
  <w:endnote w:type="continuationSeparator" w:id="0">
    <w:p w14:paraId="646ACC37" w14:textId="77777777" w:rsidR="00E21CF6" w:rsidRDefault="00E21CF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7589" w14:textId="77777777" w:rsidR="00E21CF6" w:rsidRDefault="00E21CF6" w:rsidP="008A3980">
      <w:r>
        <w:separator/>
      </w:r>
    </w:p>
  </w:footnote>
  <w:footnote w:type="continuationSeparator" w:id="0">
    <w:p w14:paraId="1C005AC6" w14:textId="77777777" w:rsidR="00E21CF6" w:rsidRDefault="00E21CF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53153"/>
    <w:rsid w:val="002A3B5F"/>
    <w:rsid w:val="002A7384"/>
    <w:rsid w:val="002B5C6E"/>
    <w:rsid w:val="002C24FF"/>
    <w:rsid w:val="002C2E6C"/>
    <w:rsid w:val="002E1480"/>
    <w:rsid w:val="002E7F0F"/>
    <w:rsid w:val="003044EF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27C42"/>
    <w:rsid w:val="005432A7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035A3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7C19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1CF6"/>
    <w:rsid w:val="00E23E8F"/>
    <w:rsid w:val="00E254BA"/>
    <w:rsid w:val="00E3548E"/>
    <w:rsid w:val="00E3628A"/>
    <w:rsid w:val="00E4654C"/>
    <w:rsid w:val="00E46BDB"/>
    <w:rsid w:val="00E47824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1284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2023-05-16T13:03:00Z</cp:lastPrinted>
  <dcterms:created xsi:type="dcterms:W3CDTF">2023-05-16T13:04:00Z</dcterms:created>
  <dcterms:modified xsi:type="dcterms:W3CDTF">2023-05-16T13:06:00Z</dcterms:modified>
</cp:coreProperties>
</file>