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7789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6ACD0D15" wp14:editId="577BDC48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49951" w14:textId="2C64CE94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 xml:space="preserve">sumergible de </w:t>
      </w:r>
      <w:r w:rsidR="00927C19">
        <w:rPr>
          <w:b/>
          <w:color w:val="003377"/>
          <w:w w:val="110"/>
          <w:sz w:val="32"/>
          <w:szCs w:val="32"/>
        </w:rPr>
        <w:t>4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305C7C2C" w14:textId="1EEBDA69" w:rsidR="00387FFC" w:rsidRPr="00941F63" w:rsidRDefault="00927C19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4SR1</w:t>
      </w:r>
      <w:r w:rsidR="003964CA">
        <w:rPr>
          <w:b/>
          <w:color w:val="003377"/>
          <w:w w:val="110"/>
          <w:sz w:val="32"/>
          <w:szCs w:val="32"/>
        </w:rPr>
        <w:t>2</w:t>
      </w:r>
      <w:r>
        <w:rPr>
          <w:b/>
          <w:color w:val="003377"/>
          <w:w w:val="110"/>
          <w:sz w:val="32"/>
          <w:szCs w:val="32"/>
        </w:rPr>
        <w:t>/</w:t>
      </w:r>
      <w:r w:rsidR="00F01768">
        <w:rPr>
          <w:b/>
          <w:color w:val="003377"/>
          <w:w w:val="110"/>
          <w:sz w:val="32"/>
          <w:szCs w:val="32"/>
        </w:rPr>
        <w:t>22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6259636D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71461B9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3F5E9D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C18018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0000CB0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3CF37196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29109DD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A4847E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FC4E8D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275E4FF1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82D866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8ACE14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16AF2874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D854E3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16D53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4CFEB09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C881D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291247" w14:textId="384323DF" w:rsidR="00941F63" w:rsidRPr="00C06236" w:rsidRDefault="00926834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2A7384">
              <w:rPr>
                <w:color w:val="212121"/>
                <w:w w:val="105"/>
              </w:rPr>
              <w:t>”</w:t>
            </w:r>
          </w:p>
        </w:tc>
      </w:tr>
      <w:tr w:rsidR="00941F63" w14:paraId="1813770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8AFAAE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3B512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0CA62A94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5DBC339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19874B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DC92AB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78A803" w14:textId="11874E9B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</w:t>
            </w:r>
            <w:r w:rsidR="002A7384">
              <w:rPr>
                <w:color w:val="212121"/>
                <w:w w:val="105"/>
                <w:szCs w:val="20"/>
              </w:rPr>
              <w:t>5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4D26C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7A3170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6B67AF9" w14:textId="542B003C" w:rsidR="00941F63" w:rsidRPr="00C06236" w:rsidRDefault="002A7384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98</w:t>
            </w:r>
            <w:r w:rsidR="00DD7B1A">
              <w:rPr>
                <w:color w:val="212121"/>
                <w:w w:val="105"/>
              </w:rPr>
              <w:t xml:space="preserve"> mm</w:t>
            </w:r>
          </w:p>
        </w:tc>
      </w:tr>
      <w:tr w:rsidR="00941F63" w14:paraId="4B4785F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0C2EE5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13E7996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4CB649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9DF648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2151AF" w14:textId="00EC51D7" w:rsidR="00941F63" w:rsidRPr="00C06236" w:rsidRDefault="00F01768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1361</w:t>
            </w:r>
            <w:r w:rsidR="002A738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307CC608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1EAEA9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C373E0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52BCAC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71D0CB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5CF268F2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3DC5F1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6DD85293" w14:textId="48CED42E" w:rsidR="00941F63" w:rsidRPr="00C06236" w:rsidRDefault="00926834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 w:rsidR="004A717F">
              <w:rPr>
                <w:szCs w:val="20"/>
              </w:rPr>
              <w:t>30</w:t>
            </w:r>
            <w:r w:rsidR="002A7384">
              <w:rPr>
                <w:szCs w:val="20"/>
              </w:rPr>
              <w:t>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1EE4CCF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4A97C11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AD6C93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4259F5A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AB0F29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515678AB" w14:textId="74E4FDD6" w:rsidR="00941F63" w:rsidRPr="00C06236" w:rsidRDefault="00F01768" w:rsidP="000E211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135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53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D6029B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D2D130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40646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6A7A0C8E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030EC58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3FE7B10E" w14:textId="1448764E" w:rsidR="00941F63" w:rsidRPr="00C06236" w:rsidRDefault="00F01768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138</w:t>
            </w:r>
            <w:r w:rsidR="006D1827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36802BB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E191BA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48087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6D73D60A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740946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338B0891" w14:textId="32413DF1" w:rsidR="00941F63" w:rsidRPr="00C06236" w:rsidRDefault="00F01768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53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7D47CE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DC804FB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787543E1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78E71C2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552F1C5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0B5E32D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7D1D6D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82B194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53826C08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45BA0A72" w14:textId="13E4542D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</w:t>
            </w:r>
            <w:r w:rsidR="00F40331">
              <w:rPr>
                <w:b/>
                <w:color w:val="212121"/>
                <w:w w:val="105"/>
                <w:szCs w:val="20"/>
              </w:rPr>
              <w:t xml:space="preserve"> </w:t>
            </w:r>
            <w:r w:rsidR="00F40331" w:rsidRPr="00C06236">
              <w:rPr>
                <w:b/>
                <w:color w:val="212121"/>
                <w:w w:val="105"/>
                <w:szCs w:val="20"/>
              </w:rPr>
              <w:t>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D2F8D0F" w14:textId="17F98A99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4434386" w14:textId="3FBC83A7" w:rsidR="00941F63" w:rsidRDefault="00F40331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F40331">
              <w:rPr>
                <w:color w:val="212121"/>
                <w:sz w:val="14"/>
              </w:rPr>
              <w:drawing>
                <wp:anchor distT="0" distB="0" distL="114300" distR="114300" simplePos="0" relativeHeight="251659776" behindDoc="1" locked="0" layoutInCell="1" allowOverlap="1" wp14:anchorId="3E1374E3" wp14:editId="2B16B1E8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10795</wp:posOffset>
                  </wp:positionV>
                  <wp:extent cx="1260475" cy="226758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996" b="96896" l="7570" r="90438">
                                        <a14:foregroundMark x1="11952" y1="6652" x2="11952" y2="6652"/>
                                        <a14:foregroundMark x1="10359" y1="5987" x2="11155" y2="96896"/>
                                        <a14:foregroundMark x1="7968" y1="7761" x2="7570" y2="92018"/>
                                        <a14:foregroundMark x1="7570" y1="1996" x2="72908" y2="7761"/>
                                        <a14:foregroundMark x1="82072" y1="3104" x2="88845" y2="31707"/>
                                        <a14:foregroundMark x1="88845" y1="31707" x2="89243" y2="4878"/>
                                        <a14:foregroundMark x1="89243" y1="4878" x2="86853" y2="74945"/>
                                        <a14:foregroundMark x1="86853" y1="74945" x2="90438" y2="23947"/>
                                        <a14:foregroundMark x1="49004" y1="34368" x2="47809" y2="63858"/>
                                        <a14:foregroundMark x1="36653" y1="86253" x2="39442" y2="8181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75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14:paraId="75044F3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D774E97" w14:textId="15CA4E5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50ECEF8" w14:textId="797C4E5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426F14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3CA0713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1600A49" w14:textId="728CD32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C775E93" w14:textId="325AF933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A73EEE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06C20A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2249416" w14:textId="345B3DE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051FDEB" w14:textId="0EB3EEC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Lexan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486BF77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4D4815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F2EA360" w14:textId="5FEEBEF1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B3E96DA" w14:textId="764D89F6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FE1520PW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B2E287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8A8E4E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7734525" w14:textId="3067B51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C30620C" w14:textId="4021E4CF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72E5CB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02E6B9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2633442" w14:textId="6CD5B5C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2D8B1DA" w14:textId="05D77CBC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E2BC4ED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76246B7" w14:textId="77777777" w:rsidTr="00F40331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5FE1B813" w14:textId="60587723" w:rsidR="00941F63" w:rsidRPr="00C06236" w:rsidRDefault="00F40331" w:rsidP="00F4033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15F8A4A" w14:textId="627E16CA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tecnopolímero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9492D78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C67C42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3F802B" w14:textId="6E9394C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F24D978" w14:textId="67E3477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316L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3B7C75B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6D1FB0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3DCDAB2" w14:textId="3B38E75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ABE9FED" w14:textId="07CB470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</w:t>
            </w:r>
            <w:r w:rsidR="00927C19">
              <w:rPr>
                <w:color w:val="212121"/>
                <w:szCs w:val="20"/>
              </w:rPr>
              <w:t xml:space="preserve">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E0A28F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2CAAA2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97DB9C" w14:textId="6B2EFDF3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DE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CD0E5FC" w14:textId="4F92E891" w:rsidR="00941F63" w:rsidRPr="00C06236" w:rsidRDefault="00927C19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513C71E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3EF9036" w14:textId="77777777" w:rsidR="00E6795C" w:rsidRPr="00E6795C" w:rsidRDefault="00E6795C" w:rsidP="00E6795C">
      <w:pPr>
        <w:rPr>
          <w:lang w:eastAsia="en-US"/>
        </w:rPr>
      </w:pPr>
    </w:p>
    <w:p w14:paraId="587C37DD" w14:textId="77777777" w:rsidR="00E6795C" w:rsidRPr="00E6795C" w:rsidRDefault="00E6795C" w:rsidP="00E6795C">
      <w:pPr>
        <w:rPr>
          <w:lang w:eastAsia="en-US"/>
        </w:rPr>
      </w:pPr>
    </w:p>
    <w:p w14:paraId="307807BB" w14:textId="77777777" w:rsidR="00E6795C" w:rsidRPr="00E6795C" w:rsidRDefault="00E6795C" w:rsidP="00E6795C">
      <w:pPr>
        <w:rPr>
          <w:lang w:eastAsia="en-US"/>
        </w:rPr>
      </w:pPr>
    </w:p>
    <w:p w14:paraId="07CD60BC" w14:textId="77777777" w:rsidR="00E6795C" w:rsidRPr="00E6795C" w:rsidRDefault="00E6795C" w:rsidP="00E6795C">
      <w:pPr>
        <w:rPr>
          <w:lang w:eastAsia="en-US"/>
        </w:rPr>
      </w:pPr>
    </w:p>
    <w:p w14:paraId="6D04D0EE" w14:textId="77777777" w:rsidR="00E6795C" w:rsidRPr="00E6795C" w:rsidRDefault="00E6795C" w:rsidP="00E6795C">
      <w:pPr>
        <w:rPr>
          <w:lang w:eastAsia="en-US"/>
        </w:rPr>
      </w:pPr>
    </w:p>
    <w:p w14:paraId="6CD022FC" w14:textId="77777777" w:rsidR="00E6795C" w:rsidRPr="00E6795C" w:rsidRDefault="00E6795C" w:rsidP="00E6795C">
      <w:pPr>
        <w:rPr>
          <w:lang w:eastAsia="en-US"/>
        </w:rPr>
      </w:pPr>
    </w:p>
    <w:p w14:paraId="07DB0660" w14:textId="77777777" w:rsidR="00E6795C" w:rsidRPr="00E6795C" w:rsidRDefault="00E6795C" w:rsidP="00E6795C">
      <w:pPr>
        <w:rPr>
          <w:lang w:eastAsia="en-US"/>
        </w:rPr>
      </w:pPr>
    </w:p>
    <w:p w14:paraId="789048D8" w14:textId="77777777" w:rsidR="00E6795C" w:rsidRPr="00E6795C" w:rsidRDefault="00E6795C" w:rsidP="00E6795C">
      <w:pPr>
        <w:rPr>
          <w:lang w:eastAsia="en-US"/>
        </w:rPr>
      </w:pPr>
    </w:p>
    <w:p w14:paraId="52477A9B" w14:textId="77777777" w:rsidR="00E6795C" w:rsidRPr="00E6795C" w:rsidRDefault="00E6795C" w:rsidP="00E6795C">
      <w:pPr>
        <w:rPr>
          <w:lang w:eastAsia="en-US"/>
        </w:rPr>
      </w:pPr>
    </w:p>
    <w:p w14:paraId="1B377B21" w14:textId="77777777" w:rsidR="00E6795C" w:rsidRPr="00E6795C" w:rsidRDefault="00E6795C" w:rsidP="00E6795C">
      <w:pPr>
        <w:rPr>
          <w:lang w:eastAsia="en-US"/>
        </w:rPr>
      </w:pPr>
    </w:p>
    <w:p w14:paraId="3A7B6D44" w14:textId="77777777" w:rsidR="00E6795C" w:rsidRPr="00E6795C" w:rsidRDefault="00E6795C" w:rsidP="00E6795C">
      <w:pPr>
        <w:rPr>
          <w:lang w:eastAsia="en-US"/>
        </w:rPr>
      </w:pPr>
    </w:p>
    <w:p w14:paraId="2C1BA019" w14:textId="77777777" w:rsidR="00E6795C" w:rsidRPr="00E6795C" w:rsidRDefault="00E6795C" w:rsidP="00E6795C">
      <w:pPr>
        <w:rPr>
          <w:lang w:eastAsia="en-US"/>
        </w:rPr>
      </w:pPr>
    </w:p>
    <w:p w14:paraId="3AD9A31E" w14:textId="77777777" w:rsidR="00E6795C" w:rsidRPr="00E6795C" w:rsidRDefault="00E6795C" w:rsidP="00E6795C">
      <w:pPr>
        <w:rPr>
          <w:lang w:eastAsia="en-US"/>
        </w:rPr>
      </w:pPr>
    </w:p>
    <w:p w14:paraId="4A538D0A" w14:textId="77777777" w:rsidR="00E6795C" w:rsidRPr="00E6795C" w:rsidRDefault="00E6795C" w:rsidP="00E6795C">
      <w:pPr>
        <w:rPr>
          <w:lang w:eastAsia="en-US"/>
        </w:rPr>
      </w:pPr>
    </w:p>
    <w:p w14:paraId="02569BFE" w14:textId="77777777" w:rsidR="00E6795C" w:rsidRPr="00E6795C" w:rsidRDefault="00E6795C" w:rsidP="00E6795C">
      <w:pPr>
        <w:rPr>
          <w:lang w:eastAsia="en-US"/>
        </w:rPr>
      </w:pPr>
    </w:p>
    <w:p w14:paraId="4FAB0D34" w14:textId="77777777" w:rsidR="00E6795C" w:rsidRPr="00E6795C" w:rsidRDefault="00E6795C" w:rsidP="00E6795C">
      <w:pPr>
        <w:rPr>
          <w:lang w:eastAsia="en-US"/>
        </w:rPr>
      </w:pPr>
    </w:p>
    <w:p w14:paraId="70266AFE" w14:textId="77777777" w:rsidR="00E6795C" w:rsidRPr="00E6795C" w:rsidRDefault="00E6795C" w:rsidP="00E6795C">
      <w:pPr>
        <w:rPr>
          <w:lang w:eastAsia="en-US"/>
        </w:rPr>
      </w:pPr>
    </w:p>
    <w:p w14:paraId="0CE380B9" w14:textId="77777777" w:rsidR="00E6795C" w:rsidRPr="00E6795C" w:rsidRDefault="00E6795C" w:rsidP="00E6795C">
      <w:pPr>
        <w:rPr>
          <w:lang w:eastAsia="en-US"/>
        </w:rPr>
      </w:pPr>
    </w:p>
    <w:p w14:paraId="0ECDE2CC" w14:textId="77777777" w:rsidR="00E6795C" w:rsidRPr="00E6795C" w:rsidRDefault="00E6795C" w:rsidP="00E6795C">
      <w:pPr>
        <w:rPr>
          <w:lang w:eastAsia="en-US"/>
        </w:rPr>
      </w:pPr>
    </w:p>
    <w:p w14:paraId="0B825852" w14:textId="77777777" w:rsidR="00E6795C" w:rsidRPr="00E6795C" w:rsidRDefault="00E6795C" w:rsidP="00E6795C">
      <w:pPr>
        <w:rPr>
          <w:lang w:eastAsia="en-US"/>
        </w:rPr>
      </w:pPr>
    </w:p>
    <w:p w14:paraId="2282FBB6" w14:textId="77777777" w:rsidR="00E6795C" w:rsidRPr="00E6795C" w:rsidRDefault="00E6795C" w:rsidP="00E6795C">
      <w:pPr>
        <w:rPr>
          <w:lang w:eastAsia="en-US"/>
        </w:rPr>
      </w:pPr>
    </w:p>
    <w:p w14:paraId="15FF3841" w14:textId="77777777" w:rsidR="00E6795C" w:rsidRPr="00E6795C" w:rsidRDefault="00E6795C" w:rsidP="00E6795C">
      <w:pPr>
        <w:rPr>
          <w:lang w:eastAsia="en-US"/>
        </w:rPr>
      </w:pPr>
    </w:p>
    <w:p w14:paraId="7B1DE5DC" w14:textId="77777777" w:rsidR="00E6795C" w:rsidRPr="00E6795C" w:rsidRDefault="00E6795C" w:rsidP="00E6795C">
      <w:pPr>
        <w:rPr>
          <w:lang w:eastAsia="en-US"/>
        </w:rPr>
      </w:pPr>
    </w:p>
    <w:p w14:paraId="4508175E" w14:textId="77777777" w:rsidR="00E6795C" w:rsidRPr="00E6795C" w:rsidRDefault="00E6795C" w:rsidP="00E6795C">
      <w:pPr>
        <w:rPr>
          <w:lang w:eastAsia="en-US"/>
        </w:rPr>
      </w:pPr>
    </w:p>
    <w:p w14:paraId="62754118" w14:textId="77777777" w:rsidR="00E6795C" w:rsidRPr="00E6795C" w:rsidRDefault="00E6795C" w:rsidP="00E6795C">
      <w:pPr>
        <w:rPr>
          <w:lang w:eastAsia="en-US"/>
        </w:rPr>
      </w:pPr>
    </w:p>
    <w:p w14:paraId="474F2EA7" w14:textId="77777777" w:rsidR="00E6795C" w:rsidRPr="00E6795C" w:rsidRDefault="00E6795C" w:rsidP="00E6795C">
      <w:pPr>
        <w:rPr>
          <w:lang w:eastAsia="en-US"/>
        </w:rPr>
      </w:pPr>
    </w:p>
    <w:p w14:paraId="43BD9CF3" w14:textId="77777777" w:rsidR="00E6795C" w:rsidRPr="00E6795C" w:rsidRDefault="00E6795C" w:rsidP="00E6795C">
      <w:pPr>
        <w:rPr>
          <w:lang w:eastAsia="en-US"/>
        </w:rPr>
      </w:pPr>
    </w:p>
    <w:p w14:paraId="5C3AFFC6" w14:textId="77777777" w:rsidR="00E6795C" w:rsidRPr="00E6795C" w:rsidRDefault="00E6795C" w:rsidP="00E6795C">
      <w:pPr>
        <w:rPr>
          <w:lang w:eastAsia="en-US"/>
        </w:rPr>
      </w:pPr>
    </w:p>
    <w:p w14:paraId="5E73458A" w14:textId="77777777" w:rsidR="00E6795C" w:rsidRPr="00E6795C" w:rsidRDefault="00E6795C" w:rsidP="00E6795C">
      <w:pPr>
        <w:rPr>
          <w:lang w:eastAsia="en-US"/>
        </w:rPr>
      </w:pPr>
    </w:p>
    <w:p w14:paraId="073FAD95" w14:textId="77777777" w:rsidR="00E6795C" w:rsidRPr="00E6795C" w:rsidRDefault="00E6795C" w:rsidP="00E6795C">
      <w:pPr>
        <w:rPr>
          <w:lang w:eastAsia="en-US"/>
        </w:rPr>
      </w:pPr>
    </w:p>
    <w:p w14:paraId="30F2D691" w14:textId="77777777" w:rsidR="00E6795C" w:rsidRPr="00E6795C" w:rsidRDefault="00E6795C" w:rsidP="00E6795C">
      <w:pPr>
        <w:rPr>
          <w:lang w:eastAsia="en-US"/>
        </w:rPr>
      </w:pPr>
    </w:p>
    <w:p w14:paraId="6F1E3D4F" w14:textId="77777777" w:rsidR="00E6795C" w:rsidRPr="00E6795C" w:rsidRDefault="00E6795C" w:rsidP="00E6795C">
      <w:pPr>
        <w:rPr>
          <w:lang w:eastAsia="en-US"/>
        </w:rPr>
      </w:pPr>
    </w:p>
    <w:p w14:paraId="7622E839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3433BB88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0D9C3323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26BF3645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3FAE2EBE" w14:textId="1091C578" w:rsidR="00C06236" w:rsidRDefault="003B0E9B" w:rsidP="00E6795C">
      <w:pPr>
        <w:rPr>
          <w:b/>
          <w:color w:val="003377"/>
          <w:w w:val="110"/>
          <w:sz w:val="28"/>
          <w:u w:val="thick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43513C40" w14:textId="77777777" w:rsidR="002A7384" w:rsidRPr="001E618D" w:rsidRDefault="002A7384" w:rsidP="00E6795C">
      <w:pPr>
        <w:rPr>
          <w:noProof/>
          <w:snapToGrid/>
          <w:sz w:val="24"/>
          <w:u w:val="thick"/>
          <w:lang w:val="es-BO" w:eastAsia="es-BO"/>
        </w:rPr>
      </w:pPr>
    </w:p>
    <w:tbl>
      <w:tblPr>
        <w:tblW w:w="10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516"/>
        <w:gridCol w:w="484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F01768" w:rsidRPr="00F01768" w14:paraId="7CB3F251" w14:textId="77777777" w:rsidTr="00F01768">
        <w:trPr>
          <w:trHeight w:val="255"/>
        </w:trPr>
        <w:tc>
          <w:tcPr>
            <w:tcW w:w="2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10777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85772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F6384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9426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53D70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BE0B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162FE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F908D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13.2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948BE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14.4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85A7E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15.6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479D4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16.8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7CA0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18</w:t>
            </w:r>
          </w:p>
        </w:tc>
      </w:tr>
      <w:tr w:rsidR="00F01768" w:rsidRPr="00F01768" w14:paraId="148D760F" w14:textId="77777777" w:rsidTr="00F01768">
        <w:trPr>
          <w:trHeight w:val="255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1E6418B8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4SR12/22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1819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34FA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0FA6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1475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590B1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C9504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D9592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FC7B9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DB33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220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F08F2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240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70874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260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C0A21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280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D727A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300</w:t>
            </w:r>
          </w:p>
        </w:tc>
      </w:tr>
      <w:tr w:rsidR="00F01768" w:rsidRPr="00F01768" w14:paraId="65E7E16E" w14:textId="77777777" w:rsidTr="00F01768">
        <w:trPr>
          <w:trHeight w:val="25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F6D8B8" w14:textId="77777777" w:rsidR="00F01768" w:rsidRPr="00F01768" w:rsidRDefault="00F01768" w:rsidP="00F01768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45E4D852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5.5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774B9495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7.5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29900D52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65BB991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138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EA9AAF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135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E3D0F74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127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786B3D9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118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5AE7C73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103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E921D8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7C41BAE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966D59A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91D5B4D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6445118" w14:textId="77777777" w:rsidR="00F01768" w:rsidRPr="00F01768" w:rsidRDefault="00F01768" w:rsidP="00F0176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F01768">
              <w:rPr>
                <w:rFonts w:ascii="Arial" w:hAnsi="Arial" w:cs="Arial"/>
                <w:snapToGrid/>
                <w:color w:val="000000"/>
                <w:lang w:val="es-419" w:eastAsia="es-419"/>
              </w:rPr>
              <w:t>53</w:t>
            </w:r>
          </w:p>
        </w:tc>
      </w:tr>
    </w:tbl>
    <w:p w14:paraId="03D7044F" w14:textId="77777777" w:rsidR="000A77A8" w:rsidRDefault="000A77A8" w:rsidP="002A7384">
      <w:pPr>
        <w:rPr>
          <w:noProof/>
          <w:snapToGrid/>
          <w:lang w:val="es-BO" w:eastAsia="es-BO"/>
        </w:rPr>
      </w:pPr>
    </w:p>
    <w:sectPr w:rsidR="000A77A8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39BBB" w14:textId="77777777" w:rsidR="00433201" w:rsidRDefault="00433201" w:rsidP="008A3980">
      <w:r>
        <w:separator/>
      </w:r>
    </w:p>
  </w:endnote>
  <w:endnote w:type="continuationSeparator" w:id="0">
    <w:p w14:paraId="468F254E" w14:textId="77777777" w:rsidR="00433201" w:rsidRDefault="00433201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2502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BE53413" wp14:editId="630BA31A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45A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54D3A68D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B73DF" w14:textId="77777777" w:rsidR="00433201" w:rsidRDefault="00433201" w:rsidP="008A3980">
      <w:r>
        <w:separator/>
      </w:r>
    </w:p>
  </w:footnote>
  <w:footnote w:type="continuationSeparator" w:id="0">
    <w:p w14:paraId="0F19E087" w14:textId="77777777" w:rsidR="00433201" w:rsidRDefault="00433201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13D1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07208BE1" wp14:editId="06A2F5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ECF76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4BDC8A1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66AA02AC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34A0DEE7" wp14:editId="1A940735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23355F6C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9A6B07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02BD"/>
    <w:rsid w:val="0008136C"/>
    <w:rsid w:val="00086F0D"/>
    <w:rsid w:val="000876BF"/>
    <w:rsid w:val="000A4B96"/>
    <w:rsid w:val="000A77A8"/>
    <w:rsid w:val="000B6990"/>
    <w:rsid w:val="000C5FB0"/>
    <w:rsid w:val="000D0761"/>
    <w:rsid w:val="000E2113"/>
    <w:rsid w:val="000E6C55"/>
    <w:rsid w:val="00101047"/>
    <w:rsid w:val="00101413"/>
    <w:rsid w:val="001151E0"/>
    <w:rsid w:val="00121E3B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11E"/>
    <w:rsid w:val="00213E29"/>
    <w:rsid w:val="002374E5"/>
    <w:rsid w:val="00240973"/>
    <w:rsid w:val="0024691F"/>
    <w:rsid w:val="00246AB4"/>
    <w:rsid w:val="00253153"/>
    <w:rsid w:val="002770B9"/>
    <w:rsid w:val="00287AF0"/>
    <w:rsid w:val="002A3B5F"/>
    <w:rsid w:val="002A7384"/>
    <w:rsid w:val="002B5C6E"/>
    <w:rsid w:val="002C24FF"/>
    <w:rsid w:val="002C2E6C"/>
    <w:rsid w:val="002E1480"/>
    <w:rsid w:val="002E7F0F"/>
    <w:rsid w:val="003044EF"/>
    <w:rsid w:val="0030630E"/>
    <w:rsid w:val="003102F9"/>
    <w:rsid w:val="00331332"/>
    <w:rsid w:val="003366B9"/>
    <w:rsid w:val="00376014"/>
    <w:rsid w:val="00384548"/>
    <w:rsid w:val="00387FFC"/>
    <w:rsid w:val="00391150"/>
    <w:rsid w:val="003964CA"/>
    <w:rsid w:val="00397A84"/>
    <w:rsid w:val="003B0E9B"/>
    <w:rsid w:val="003B301B"/>
    <w:rsid w:val="003C6849"/>
    <w:rsid w:val="003D6066"/>
    <w:rsid w:val="003D6B41"/>
    <w:rsid w:val="003D7130"/>
    <w:rsid w:val="00417A91"/>
    <w:rsid w:val="00433201"/>
    <w:rsid w:val="00433213"/>
    <w:rsid w:val="00435236"/>
    <w:rsid w:val="0043798C"/>
    <w:rsid w:val="00440370"/>
    <w:rsid w:val="0048170D"/>
    <w:rsid w:val="004855A3"/>
    <w:rsid w:val="00487AAB"/>
    <w:rsid w:val="00490F9C"/>
    <w:rsid w:val="00494E7C"/>
    <w:rsid w:val="004A6C7C"/>
    <w:rsid w:val="004A717F"/>
    <w:rsid w:val="004B0F37"/>
    <w:rsid w:val="004B0F8D"/>
    <w:rsid w:val="004B6513"/>
    <w:rsid w:val="004C4EDF"/>
    <w:rsid w:val="004C7A5C"/>
    <w:rsid w:val="004D3BE5"/>
    <w:rsid w:val="004E0612"/>
    <w:rsid w:val="004E15D4"/>
    <w:rsid w:val="004E3FA0"/>
    <w:rsid w:val="00502F71"/>
    <w:rsid w:val="00502FCF"/>
    <w:rsid w:val="00503185"/>
    <w:rsid w:val="005049AB"/>
    <w:rsid w:val="005102A3"/>
    <w:rsid w:val="00512BC7"/>
    <w:rsid w:val="00516D53"/>
    <w:rsid w:val="00527C42"/>
    <w:rsid w:val="005432A7"/>
    <w:rsid w:val="0054576E"/>
    <w:rsid w:val="00557B6C"/>
    <w:rsid w:val="00560CB5"/>
    <w:rsid w:val="0056782A"/>
    <w:rsid w:val="00573192"/>
    <w:rsid w:val="005768A6"/>
    <w:rsid w:val="005960B5"/>
    <w:rsid w:val="005A15DE"/>
    <w:rsid w:val="005B0488"/>
    <w:rsid w:val="005B063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52"/>
    <w:rsid w:val="00681E99"/>
    <w:rsid w:val="00684473"/>
    <w:rsid w:val="0068790D"/>
    <w:rsid w:val="006A3814"/>
    <w:rsid w:val="006B1DFC"/>
    <w:rsid w:val="006B2884"/>
    <w:rsid w:val="006D1827"/>
    <w:rsid w:val="006E3E09"/>
    <w:rsid w:val="006F0AEB"/>
    <w:rsid w:val="006F2571"/>
    <w:rsid w:val="007035A3"/>
    <w:rsid w:val="00733944"/>
    <w:rsid w:val="00734F61"/>
    <w:rsid w:val="00740D26"/>
    <w:rsid w:val="00745AB5"/>
    <w:rsid w:val="00750244"/>
    <w:rsid w:val="00766CE4"/>
    <w:rsid w:val="00780CA7"/>
    <w:rsid w:val="00783A82"/>
    <w:rsid w:val="007A0AA0"/>
    <w:rsid w:val="007A7DBD"/>
    <w:rsid w:val="007B3A6A"/>
    <w:rsid w:val="007C3000"/>
    <w:rsid w:val="007D5199"/>
    <w:rsid w:val="008049FF"/>
    <w:rsid w:val="00812444"/>
    <w:rsid w:val="00812982"/>
    <w:rsid w:val="008137AA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8F5C14"/>
    <w:rsid w:val="0090075A"/>
    <w:rsid w:val="00905BF1"/>
    <w:rsid w:val="00916006"/>
    <w:rsid w:val="00926834"/>
    <w:rsid w:val="00927C19"/>
    <w:rsid w:val="00934F39"/>
    <w:rsid w:val="00941F63"/>
    <w:rsid w:val="00997865"/>
    <w:rsid w:val="009A11F8"/>
    <w:rsid w:val="009A3AF7"/>
    <w:rsid w:val="009D2914"/>
    <w:rsid w:val="009D7618"/>
    <w:rsid w:val="009E0D9C"/>
    <w:rsid w:val="009F03D6"/>
    <w:rsid w:val="00A31BD9"/>
    <w:rsid w:val="00A56518"/>
    <w:rsid w:val="00A56F79"/>
    <w:rsid w:val="00A64086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C3F9E"/>
    <w:rsid w:val="00BC5279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31E08"/>
    <w:rsid w:val="00C44F26"/>
    <w:rsid w:val="00C5749B"/>
    <w:rsid w:val="00C730CE"/>
    <w:rsid w:val="00C922C0"/>
    <w:rsid w:val="00CA4D09"/>
    <w:rsid w:val="00CC1E77"/>
    <w:rsid w:val="00CE3AA9"/>
    <w:rsid w:val="00CF2223"/>
    <w:rsid w:val="00CF3769"/>
    <w:rsid w:val="00D1574F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DF68F6"/>
    <w:rsid w:val="00E064A3"/>
    <w:rsid w:val="00E10A33"/>
    <w:rsid w:val="00E1779A"/>
    <w:rsid w:val="00E23E8F"/>
    <w:rsid w:val="00E254BA"/>
    <w:rsid w:val="00E3548E"/>
    <w:rsid w:val="00E3628A"/>
    <w:rsid w:val="00E4654C"/>
    <w:rsid w:val="00E46BDB"/>
    <w:rsid w:val="00E47824"/>
    <w:rsid w:val="00E47BB2"/>
    <w:rsid w:val="00E50165"/>
    <w:rsid w:val="00E6795C"/>
    <w:rsid w:val="00E74D27"/>
    <w:rsid w:val="00E86C57"/>
    <w:rsid w:val="00E87B8C"/>
    <w:rsid w:val="00ED588D"/>
    <w:rsid w:val="00ED7A15"/>
    <w:rsid w:val="00F01768"/>
    <w:rsid w:val="00F112DF"/>
    <w:rsid w:val="00F40331"/>
    <w:rsid w:val="00F67437"/>
    <w:rsid w:val="00F67708"/>
    <w:rsid w:val="00F75A4E"/>
    <w:rsid w:val="00F77DA3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5C6E03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62FD2-0816-48FA-9EF4-38DAECF9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1317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2023-05-16T14:21:00Z</cp:lastPrinted>
  <dcterms:created xsi:type="dcterms:W3CDTF">2023-05-16T14:22:00Z</dcterms:created>
  <dcterms:modified xsi:type="dcterms:W3CDTF">2023-05-16T14:23:00Z</dcterms:modified>
</cp:coreProperties>
</file>