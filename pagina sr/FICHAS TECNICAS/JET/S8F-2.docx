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6923D21D" w:rsidR="00953BCE" w:rsidRPr="00992B09" w:rsidRDefault="00C2395F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S8F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282E4E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6923D21D" w:rsidR="00953BCE" w:rsidRPr="00992B09" w:rsidRDefault="00C2395F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S8F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282E4E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  <w:bookmarkStart w:id="0" w:name="_GoBack"/>
            <w:bookmarkEnd w:id="0"/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3701B687" w:rsidR="00420B92" w:rsidRPr="00420B92" w:rsidRDefault="00282E4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697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6"/>
        <w:gridCol w:w="837"/>
        <w:gridCol w:w="837"/>
        <w:gridCol w:w="1256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282E4E" w:rsidRPr="00282E4E" w14:paraId="71B21BD0" w14:textId="77777777" w:rsidTr="00282E4E">
        <w:trPr>
          <w:trHeight w:val="358"/>
        </w:trPr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7CA8D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7198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C9D20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A459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CE5C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8C11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850B4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CCBDA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4875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97750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047E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108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13BE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</w:tr>
      <w:tr w:rsidR="00282E4E" w:rsidRPr="00282E4E" w14:paraId="3635340D" w14:textId="77777777" w:rsidTr="00282E4E">
        <w:trPr>
          <w:trHeight w:val="327"/>
        </w:trPr>
        <w:tc>
          <w:tcPr>
            <w:tcW w:w="1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F8D1" w14:textId="77777777" w:rsidR="00282E4E" w:rsidRPr="00282E4E" w:rsidRDefault="00282E4E" w:rsidP="00282E4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3464F" w14:textId="77777777" w:rsidR="00282E4E" w:rsidRPr="00282E4E" w:rsidRDefault="00282E4E" w:rsidP="00282E4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D437B" w14:textId="77777777" w:rsidR="00282E4E" w:rsidRPr="00282E4E" w:rsidRDefault="00282E4E" w:rsidP="00282E4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2860D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5553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F1842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8447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6BA4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2FDF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047D2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0A8B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16CBC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</w:tr>
      <w:tr w:rsidR="00282E4E" w:rsidRPr="00282E4E" w14:paraId="1F3A4743" w14:textId="77777777" w:rsidTr="00282E4E">
        <w:trPr>
          <w:trHeight w:val="327"/>
        </w:trPr>
        <w:tc>
          <w:tcPr>
            <w:tcW w:w="19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21AA2B3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S8F/2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2E08DE9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11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BB0F82A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12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F2D38E7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4ECC0FF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56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9B4D0A1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B469BC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47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C492272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44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CBB3E64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655470A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37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09313C4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56A0479" w14:textId="77777777" w:rsidR="00282E4E" w:rsidRPr="00282E4E" w:rsidRDefault="00282E4E" w:rsidP="00282E4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82E4E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C9F83" w14:textId="77777777" w:rsidR="00037584" w:rsidRDefault="00037584" w:rsidP="008A3980">
      <w:r>
        <w:separator/>
      </w:r>
    </w:p>
  </w:endnote>
  <w:endnote w:type="continuationSeparator" w:id="0">
    <w:p w14:paraId="4E41D393" w14:textId="77777777" w:rsidR="00037584" w:rsidRDefault="0003758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16A0F" w14:textId="77777777" w:rsidR="00037584" w:rsidRDefault="00037584" w:rsidP="008A3980">
      <w:r>
        <w:separator/>
      </w:r>
    </w:p>
  </w:footnote>
  <w:footnote w:type="continuationSeparator" w:id="0">
    <w:p w14:paraId="29920BFD" w14:textId="77777777" w:rsidR="00037584" w:rsidRDefault="0003758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37584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2E4E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233B"/>
    <w:rsid w:val="007B630C"/>
    <w:rsid w:val="007E32C7"/>
    <w:rsid w:val="007E4557"/>
    <w:rsid w:val="00800C62"/>
    <w:rsid w:val="008319BA"/>
    <w:rsid w:val="00832239"/>
    <w:rsid w:val="00840225"/>
    <w:rsid w:val="00871327"/>
    <w:rsid w:val="00874BC1"/>
    <w:rsid w:val="008753BC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2395F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5829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7A5C2-C6A7-442A-8ADB-6374617C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2023-05-22T13:29:00Z</cp:lastPrinted>
  <dcterms:created xsi:type="dcterms:W3CDTF">2023-05-22T13:30:00Z</dcterms:created>
  <dcterms:modified xsi:type="dcterms:W3CDTF">2023-05-22T13:31:00Z</dcterms:modified>
</cp:coreProperties>
</file>