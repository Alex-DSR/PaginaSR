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14644C25">
                <wp:simplePos x="0" y="0"/>
                <wp:positionH relativeFrom="margin">
                  <wp:posOffset>4423146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6C7BCA58" w:rsidR="00953BCE" w:rsidRPr="00992B09" w:rsidRDefault="004B5F64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SG8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B69F8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48.3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" filled="f" stroked="f">
                <v:textbox style="mso-fit-shape-to-text:t">
                  <w:txbxContent>
                    <w:p w14:paraId="0F3289F9" w14:textId="6C7BCA58" w:rsidR="00953BCE" w:rsidRPr="00992B09" w:rsidRDefault="004B5F64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SG8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2B69F8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121985D2" w:rsidR="00420B92" w:rsidRPr="00420B92" w:rsidRDefault="002B69F8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997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  <w:bookmarkStart w:id="0" w:name="_GoBack"/>
            <w:bookmarkEnd w:id="0"/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4252B58B" w14:textId="77777777" w:rsidR="002B69F8" w:rsidRDefault="002B69F8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831"/>
        <w:gridCol w:w="831"/>
        <w:gridCol w:w="1247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2B69F8" w:rsidRPr="002B69F8" w14:paraId="0A9E8555" w14:textId="77777777" w:rsidTr="002B69F8">
        <w:trPr>
          <w:trHeight w:val="363"/>
        </w:trPr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B7626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9C26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1987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A9B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C661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4851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5ED13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4945F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E043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3A24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3BB7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9DA5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</w:tr>
      <w:tr w:rsidR="002B69F8" w:rsidRPr="002B69F8" w14:paraId="62EC869A" w14:textId="77777777" w:rsidTr="002B69F8">
        <w:trPr>
          <w:trHeight w:val="331"/>
        </w:trPr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BECE" w14:textId="77777777" w:rsidR="002B69F8" w:rsidRPr="002B69F8" w:rsidRDefault="002B69F8" w:rsidP="002B69F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D620" w14:textId="77777777" w:rsidR="002B69F8" w:rsidRPr="002B69F8" w:rsidRDefault="002B69F8" w:rsidP="002B69F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7C0B" w14:textId="77777777" w:rsidR="002B69F8" w:rsidRPr="002B69F8" w:rsidRDefault="002B69F8" w:rsidP="002B69F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F737C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2C73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E76E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1750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54E2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35F2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2250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D6892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2500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172D9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2750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9F17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E7EE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3500</w:t>
            </w:r>
          </w:p>
        </w:tc>
      </w:tr>
      <w:tr w:rsidR="002B69F8" w:rsidRPr="002B69F8" w14:paraId="2F34EB1D" w14:textId="77777777" w:rsidTr="002B69F8">
        <w:trPr>
          <w:trHeight w:val="331"/>
        </w:trPr>
        <w:tc>
          <w:tcPr>
            <w:tcW w:w="19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6F4A693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SG8F/4C</w:t>
            </w: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2A72D12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278D2F2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0416BB9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CE81EE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93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5B6C9D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F62A51F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67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66540D2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62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57498BA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57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13C247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2110C2A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30C7017" w14:textId="77777777" w:rsidR="002B69F8" w:rsidRPr="002B69F8" w:rsidRDefault="002B69F8" w:rsidP="002B69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B69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</w:tr>
    </w:tbl>
    <w:p w14:paraId="3766C509" w14:textId="527DE1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AEDFB" w14:textId="77777777" w:rsidR="0018653F" w:rsidRDefault="0018653F" w:rsidP="008A3980">
      <w:r>
        <w:separator/>
      </w:r>
    </w:p>
  </w:endnote>
  <w:endnote w:type="continuationSeparator" w:id="0">
    <w:p w14:paraId="65D11B9F" w14:textId="77777777" w:rsidR="0018653F" w:rsidRDefault="0018653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D2ED9" w14:textId="77777777" w:rsidR="0018653F" w:rsidRDefault="0018653F" w:rsidP="008A3980">
      <w:r>
        <w:separator/>
      </w:r>
    </w:p>
  </w:footnote>
  <w:footnote w:type="continuationSeparator" w:id="0">
    <w:p w14:paraId="459C6C4E" w14:textId="77777777" w:rsidR="0018653F" w:rsidRDefault="0018653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1C1D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8653F"/>
    <w:rsid w:val="0019465F"/>
    <w:rsid w:val="00195B26"/>
    <w:rsid w:val="001A0A3D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B69F8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5F64"/>
    <w:rsid w:val="004B6513"/>
    <w:rsid w:val="004B6FF1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3F22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D4A28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37ABB"/>
    <w:rsid w:val="00656ADE"/>
    <w:rsid w:val="006613D6"/>
    <w:rsid w:val="00664A82"/>
    <w:rsid w:val="0066536C"/>
    <w:rsid w:val="006736DE"/>
    <w:rsid w:val="00685505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499B"/>
    <w:rsid w:val="00785889"/>
    <w:rsid w:val="00786C88"/>
    <w:rsid w:val="007B203B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A6B52"/>
    <w:rsid w:val="009C0855"/>
    <w:rsid w:val="009C54AA"/>
    <w:rsid w:val="009D1337"/>
    <w:rsid w:val="009D2914"/>
    <w:rsid w:val="009E0808"/>
    <w:rsid w:val="009E642D"/>
    <w:rsid w:val="00A1205E"/>
    <w:rsid w:val="00A155ED"/>
    <w:rsid w:val="00A24758"/>
    <w:rsid w:val="00A72231"/>
    <w:rsid w:val="00A86F6C"/>
    <w:rsid w:val="00AA7A37"/>
    <w:rsid w:val="00AB281F"/>
    <w:rsid w:val="00AC31F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309A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375C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22A2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10E87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7088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4919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C288A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0CFA-7864-4B2E-8F60-939984FA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755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2023-05-22T14:12:00Z</cp:lastPrinted>
  <dcterms:created xsi:type="dcterms:W3CDTF">2023-05-22T14:12:00Z</dcterms:created>
  <dcterms:modified xsi:type="dcterms:W3CDTF">2023-05-22T14:13:00Z</dcterms:modified>
</cp:coreProperties>
</file>