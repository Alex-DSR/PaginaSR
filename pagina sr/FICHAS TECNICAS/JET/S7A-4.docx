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097559B9" w:rsidR="00953BCE" w:rsidRPr="00992B09" w:rsidRDefault="00D763E3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S7A/4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097559B9" w:rsidR="00953BCE" w:rsidRPr="00992B09" w:rsidRDefault="00D763E3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S7A/4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5E0A589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6815C0D" w:rsidR="00420B92" w:rsidRPr="00420B92" w:rsidRDefault="006F74C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184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1F6CC0DB" w:rsidR="00420B92" w:rsidRPr="00420B92" w:rsidRDefault="00A24758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905</w:t>
            </w:r>
            <w:bookmarkStart w:id="0" w:name="_GoBack"/>
            <w:bookmarkEnd w:id="0"/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7D62B1E5" w:rsidR="00420B92" w:rsidRPr="00420B92" w:rsidRDefault="006F74C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4”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823"/>
        <w:gridCol w:w="823"/>
        <w:gridCol w:w="1235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D763E3" w:rsidRPr="00D763E3" w14:paraId="0DBE2169" w14:textId="77777777" w:rsidTr="00D763E3">
        <w:trPr>
          <w:trHeight w:val="386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E9B3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3DC9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25FA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2DF7B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4E99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000D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BC9A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3D88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5F3A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FF39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C0EAA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6B3F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96</w:t>
            </w:r>
          </w:p>
        </w:tc>
      </w:tr>
      <w:tr w:rsidR="00D763E3" w:rsidRPr="00D763E3" w14:paraId="4955DC1C" w14:textId="77777777" w:rsidTr="00D763E3">
        <w:trPr>
          <w:trHeight w:val="352"/>
        </w:trPr>
        <w:tc>
          <w:tcPr>
            <w:tcW w:w="1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8499" w14:textId="77777777" w:rsidR="00D763E3" w:rsidRPr="00D763E3" w:rsidRDefault="00D763E3" w:rsidP="00D763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FB80C" w14:textId="77777777" w:rsidR="00D763E3" w:rsidRPr="00D763E3" w:rsidRDefault="00D763E3" w:rsidP="00D763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95BA" w14:textId="77777777" w:rsidR="00D763E3" w:rsidRPr="00D763E3" w:rsidRDefault="00D763E3" w:rsidP="00D763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D3AA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0B74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5427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557A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0629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0864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1D8B2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DB96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E8CC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1600</w:t>
            </w:r>
          </w:p>
        </w:tc>
      </w:tr>
      <w:tr w:rsidR="00D763E3" w:rsidRPr="00D763E3" w14:paraId="3DC46A06" w14:textId="77777777" w:rsidTr="00D763E3">
        <w:trPr>
          <w:trHeight w:val="352"/>
        </w:trPr>
        <w:tc>
          <w:tcPr>
            <w:tcW w:w="18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DE9FDB4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S7A/4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4B6D2F0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C6EE12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123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A7FAD0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D4DC1F9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B174114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76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286B03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79E4E9F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68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3AFF41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62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55F441F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2C51521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DC871D8" w14:textId="77777777" w:rsidR="00D763E3" w:rsidRPr="00D763E3" w:rsidRDefault="00D763E3" w:rsidP="00D763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763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47295" w14:textId="77777777" w:rsidR="00F502BF" w:rsidRDefault="00F502BF" w:rsidP="008A3980">
      <w:r>
        <w:separator/>
      </w:r>
    </w:p>
  </w:endnote>
  <w:endnote w:type="continuationSeparator" w:id="0">
    <w:p w14:paraId="4A96C87D" w14:textId="77777777" w:rsidR="00F502BF" w:rsidRDefault="00F502B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EF7F0" w14:textId="77777777" w:rsidR="00F502BF" w:rsidRDefault="00F502BF" w:rsidP="008A3980">
      <w:r>
        <w:separator/>
      </w:r>
    </w:p>
  </w:footnote>
  <w:footnote w:type="continuationSeparator" w:id="0">
    <w:p w14:paraId="10EA75F3" w14:textId="77777777" w:rsidR="00F502BF" w:rsidRDefault="00F502B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3213"/>
    <w:rsid w:val="00462F6E"/>
    <w:rsid w:val="00477689"/>
    <w:rsid w:val="004855A3"/>
    <w:rsid w:val="00490F9C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5B0E"/>
    <w:rsid w:val="006613D6"/>
    <w:rsid w:val="0066536C"/>
    <w:rsid w:val="006736DE"/>
    <w:rsid w:val="006B407B"/>
    <w:rsid w:val="006D0217"/>
    <w:rsid w:val="006E3E09"/>
    <w:rsid w:val="006F74CF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57AB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02BF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A20F-A7CD-4838-814C-7C3841B9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2023-05-22T12:18:00Z</cp:lastPrinted>
  <dcterms:created xsi:type="dcterms:W3CDTF">2023-05-22T12:16:00Z</dcterms:created>
  <dcterms:modified xsi:type="dcterms:W3CDTF">2023-05-22T12:19:00Z</dcterms:modified>
</cp:coreProperties>
</file>