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7866A609">
                <wp:simplePos x="0" y="0"/>
                <wp:positionH relativeFrom="margin">
                  <wp:posOffset>-635</wp:posOffset>
                </wp:positionH>
                <wp:positionV relativeFrom="paragraph">
                  <wp:posOffset>-158366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6AE00D63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S-151A/2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-12.4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6AE00D63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S-151A/2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2918D0CF" w:rsidR="00144321" w:rsidRPr="00992B09" w:rsidRDefault="000C6637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6BED3E3">
            <wp:simplePos x="0" y="0"/>
            <wp:positionH relativeFrom="page">
              <wp:posOffset>4933555</wp:posOffset>
            </wp:positionH>
            <wp:positionV relativeFrom="margin">
              <wp:posOffset>386559</wp:posOffset>
            </wp:positionV>
            <wp:extent cx="2429214" cy="704948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3023ED1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38702B62" w:rsidR="006D0217" w:rsidRDefault="000C6637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7CAE39BC">
                <wp:simplePos x="0" y="0"/>
                <wp:positionH relativeFrom="column">
                  <wp:posOffset>4218317</wp:posOffset>
                </wp:positionH>
                <wp:positionV relativeFrom="paragraph">
                  <wp:posOffset>299804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2.15pt;margin-top:23.6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6k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7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3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194DF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194DF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194DF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194DF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194DF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194DF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194DF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194DF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194DF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194DF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194DF6">
        <w:trPr>
          <w:trHeight w:val="283"/>
        </w:trPr>
        <w:tc>
          <w:tcPr>
            <w:tcW w:w="6379" w:type="dxa"/>
            <w:vAlign w:val="center"/>
          </w:tcPr>
          <w:p w14:paraId="5FF48F44" w14:textId="48950CCF" w:rsidR="00075308" w:rsidRPr="00403FA3" w:rsidRDefault="00403FA3" w:rsidP="00194DF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Máximo contenido de sólidos ……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s-419"/>
              </w:rPr>
              <w:t>…….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194DF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194DF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</w:p>
        </w:tc>
      </w:tr>
    </w:tbl>
    <w:p w14:paraId="1F917D2C" w14:textId="7C21728D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50B0B132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7777777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750C6536" w:rsidR="006D0217" w:rsidRDefault="008F55EA" w:rsidP="00EB5DCF">
      <w:pPr>
        <w:rPr>
          <w:vertAlign w:val="superscript"/>
          <w:lang w:val="es-419"/>
        </w:rPr>
      </w:pPr>
      <w:r w:rsidRPr="00403FA3">
        <w:rPr>
          <w:vertAlign w:val="superscript"/>
          <w:lang w:val="es-419"/>
        </w:rPr>
        <w:drawing>
          <wp:anchor distT="0" distB="0" distL="114300" distR="114300" simplePos="0" relativeHeight="251672576" behindDoc="0" locked="0" layoutInCell="1" allowOverlap="1" wp14:anchorId="5A8D54DF" wp14:editId="260B0782">
            <wp:simplePos x="0" y="0"/>
            <wp:positionH relativeFrom="margin">
              <wp:posOffset>196395</wp:posOffset>
            </wp:positionH>
            <wp:positionV relativeFrom="margin">
              <wp:posOffset>2085795</wp:posOffset>
            </wp:positionV>
            <wp:extent cx="350520" cy="359981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5528"/>
      </w:tblGrid>
      <w:tr w:rsidR="00194DF6" w14:paraId="0080D276" w14:textId="77777777" w:rsidTr="008F55EA">
        <w:trPr>
          <w:trHeight w:val="351"/>
        </w:trPr>
        <w:tc>
          <w:tcPr>
            <w:tcW w:w="5528" w:type="dxa"/>
            <w:vAlign w:val="center"/>
          </w:tcPr>
          <w:p w14:paraId="50C3BEF0" w14:textId="69948DCE" w:rsidR="00194DF6" w:rsidRPr="009A2759" w:rsidRDefault="008F55EA" w:rsidP="00194DF6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="00194DF6"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194DF6" w14:paraId="30E25CBB" w14:textId="77777777" w:rsidTr="008F55EA">
        <w:trPr>
          <w:trHeight w:val="351"/>
        </w:trPr>
        <w:tc>
          <w:tcPr>
            <w:tcW w:w="5528" w:type="dxa"/>
            <w:vAlign w:val="center"/>
          </w:tcPr>
          <w:p w14:paraId="691C6608" w14:textId="0D8C5B8B" w:rsidR="00194DF6" w:rsidRDefault="00194DF6" w:rsidP="00194DF6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9A2759">
              <w:rPr>
                <w:rFonts w:ascii="Arial" w:hAnsi="Arial" w:cs="Arial"/>
                <w:sz w:val="32"/>
                <w:szCs w:val="32"/>
                <w:lang w:val="es-419"/>
              </w:rPr>
              <w:t>Las</w:t>
            </w:r>
            <w:r>
              <w:rPr>
                <w:rFonts w:ascii="Arial" w:hAnsi="Arial" w:cs="Arial"/>
                <w:sz w:val="32"/>
                <w:szCs w:val="32"/>
                <w:lang w:val="es-419"/>
              </w:rPr>
              <w:t xml:space="preserve"> electrobombas sumergibles </w:t>
            </w:r>
            <w:proofErr w:type="spellStart"/>
            <w:r>
              <w:rPr>
                <w:rFonts w:ascii="Arial" w:hAnsi="Arial" w:cs="Arial"/>
                <w:sz w:val="32"/>
                <w:szCs w:val="32"/>
                <w:lang w:val="es-419"/>
              </w:rPr>
              <w:t>semi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s-419"/>
              </w:rPr>
              <w:t xml:space="preserve">-axiales SAER, </w:t>
            </w:r>
            <w:r w:rsidRPr="00194DF6">
              <w:rPr>
                <w:rFonts w:ascii="Arial" w:hAnsi="Arial" w:cs="Arial"/>
                <w:sz w:val="32"/>
                <w:szCs w:val="32"/>
                <w:lang w:val="es-419"/>
              </w:rPr>
              <w:t>garantizan</w:t>
            </w:r>
            <w:r w:rsidRPr="009A2759">
              <w:rPr>
                <w:rFonts w:ascii="Arial" w:hAnsi="Arial" w:cs="Arial"/>
                <w:sz w:val="32"/>
                <w:szCs w:val="32"/>
                <w:lang w:val="es-419"/>
              </w:rPr>
              <w:t xml:space="preserve"> un alto rendimiento </w:t>
            </w:r>
            <w:r>
              <w:rPr>
                <w:rFonts w:ascii="Arial" w:hAnsi="Arial" w:cs="Arial"/>
                <w:sz w:val="32"/>
                <w:szCs w:val="32"/>
                <w:lang w:val="es-419"/>
              </w:rPr>
              <w:t>en entornos agresivos gracias a la tecnología y componentes que le constituye.</w:t>
            </w:r>
            <w:r w:rsidRPr="009A2759">
              <w:rPr>
                <w:rFonts w:ascii="Arial" w:hAnsi="Arial" w:cs="Arial"/>
                <w:sz w:val="32"/>
                <w:szCs w:val="32"/>
                <w:lang w:val="es-419"/>
              </w:rPr>
              <w:t xml:space="preserve"> Los impulsores y difusores en fundición</w:t>
            </w:r>
            <w:r>
              <w:rPr>
                <w:rFonts w:ascii="Arial" w:hAnsi="Arial" w:cs="Arial"/>
                <w:sz w:val="32"/>
                <w:szCs w:val="32"/>
                <w:lang w:val="es-419"/>
              </w:rPr>
              <w:t xml:space="preserve">, </w:t>
            </w:r>
            <w:r w:rsidRPr="009A2759">
              <w:rPr>
                <w:rFonts w:ascii="Arial" w:hAnsi="Arial" w:cs="Arial"/>
                <w:sz w:val="32"/>
                <w:szCs w:val="32"/>
                <w:lang w:val="es-419"/>
              </w:rPr>
              <w:t>permiten la resistencia al desgaste, así como el anillo de contra</w:t>
            </w:r>
            <w:r>
              <w:rPr>
                <w:rFonts w:ascii="Arial" w:hAnsi="Arial" w:cs="Arial"/>
                <w:sz w:val="32"/>
                <w:szCs w:val="32"/>
                <w:lang w:val="es-419"/>
              </w:rPr>
              <w:t>-</w:t>
            </w:r>
            <w:r w:rsidRPr="009A2759">
              <w:rPr>
                <w:rFonts w:ascii="Arial" w:hAnsi="Arial" w:cs="Arial"/>
                <w:sz w:val="32"/>
                <w:szCs w:val="32"/>
                <w:lang w:val="es-419"/>
              </w:rPr>
              <w:t>empuje y los bujes guía estándar</w:t>
            </w:r>
            <w:r>
              <w:rPr>
                <w:rFonts w:ascii="Arial" w:hAnsi="Arial" w:cs="Arial"/>
                <w:sz w:val="32"/>
                <w:szCs w:val="32"/>
                <w:lang w:val="es-419"/>
              </w:rPr>
              <w:t>.</w:t>
            </w:r>
          </w:p>
          <w:p w14:paraId="5D5C16C5" w14:textId="1D0E07DE" w:rsidR="00194DF6" w:rsidRPr="00075308" w:rsidRDefault="00194DF6" w:rsidP="00194DF6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tbl>
      <w:tblPr>
        <w:tblStyle w:val="Tablaconcuadrcula"/>
        <w:tblpPr w:leftFromText="141" w:rightFromText="141" w:vertAnchor="text" w:horzAnchor="page" w:tblpX="1889" w:tblpY="36"/>
        <w:tblW w:w="0" w:type="auto"/>
        <w:tblLook w:val="04A0" w:firstRow="1" w:lastRow="0" w:firstColumn="1" w:lastColumn="0" w:noHBand="0" w:noVBand="1"/>
      </w:tblPr>
      <w:tblGrid>
        <w:gridCol w:w="1985"/>
        <w:gridCol w:w="1842"/>
      </w:tblGrid>
      <w:tr w:rsidR="008F55EA" w14:paraId="600C946B" w14:textId="77777777" w:rsidTr="00E6450E">
        <w:trPr>
          <w:trHeight w:val="397"/>
        </w:trPr>
        <w:tc>
          <w:tcPr>
            <w:tcW w:w="3827" w:type="dxa"/>
            <w:gridSpan w:val="2"/>
            <w:vAlign w:val="center"/>
          </w:tcPr>
          <w:p w14:paraId="5E1B800E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8F55EA" w14:paraId="07CBACDF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5DA6A5F6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1842" w:type="dxa"/>
            <w:vAlign w:val="center"/>
          </w:tcPr>
          <w:p w14:paraId="5D39A715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5.5 (7.5)</w:t>
            </w:r>
          </w:p>
        </w:tc>
      </w:tr>
      <w:tr w:rsidR="008F55EA" w14:paraId="24C7566F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2BB38B21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1842" w:type="dxa"/>
            <w:vAlign w:val="center"/>
          </w:tcPr>
          <w:p w14:paraId="21ED3999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8F55EA" w14:paraId="7C2832E7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0E4BAE7A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Caudal (l/min)</w:t>
            </w:r>
          </w:p>
        </w:tc>
        <w:tc>
          <w:tcPr>
            <w:tcW w:w="1842" w:type="dxa"/>
            <w:vAlign w:val="center"/>
          </w:tcPr>
          <w:p w14:paraId="0871431C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400 - 1200</w:t>
            </w:r>
          </w:p>
        </w:tc>
      </w:tr>
      <w:tr w:rsidR="008F55EA" w14:paraId="4A69607B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2D35CECA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1842" w:type="dxa"/>
            <w:vAlign w:val="center"/>
          </w:tcPr>
          <w:p w14:paraId="044AF36D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 – 14 m</w:t>
            </w:r>
          </w:p>
        </w:tc>
      </w:tr>
      <w:tr w:rsidR="008F55EA" w14:paraId="46BC4061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47A73E40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1842" w:type="dxa"/>
            <w:vAlign w:val="center"/>
          </w:tcPr>
          <w:p w14:paraId="760C08D8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33 m </w:t>
            </w:r>
          </w:p>
        </w:tc>
      </w:tr>
      <w:tr w:rsidR="008F55EA" w14:paraId="781115D1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3EFE9118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1842" w:type="dxa"/>
            <w:vAlign w:val="center"/>
          </w:tcPr>
          <w:p w14:paraId="471126FA" w14:textId="77777777" w:rsidR="008F55EA" w:rsidRP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 m</w:t>
            </w:r>
          </w:p>
        </w:tc>
      </w:tr>
      <w:tr w:rsidR="008F55EA" w14:paraId="178A9578" w14:textId="77777777" w:rsidTr="00E6450E">
        <w:trPr>
          <w:trHeight w:val="397"/>
        </w:trPr>
        <w:tc>
          <w:tcPr>
            <w:tcW w:w="3827" w:type="dxa"/>
            <w:gridSpan w:val="2"/>
            <w:vAlign w:val="center"/>
          </w:tcPr>
          <w:p w14:paraId="427EDA54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8F55EA" w14:paraId="78749C80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3A94E4FA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1842" w:type="dxa"/>
            <w:vAlign w:val="center"/>
          </w:tcPr>
          <w:p w14:paraId="7D211020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152</w:t>
            </w: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8F55EA" w14:paraId="479F9870" w14:textId="77777777" w:rsidTr="00E6450E">
        <w:trPr>
          <w:trHeight w:val="397"/>
        </w:trPr>
        <w:tc>
          <w:tcPr>
            <w:tcW w:w="1985" w:type="dxa"/>
            <w:vAlign w:val="center"/>
          </w:tcPr>
          <w:p w14:paraId="2CA4C486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1842" w:type="dxa"/>
            <w:vAlign w:val="center"/>
          </w:tcPr>
          <w:p w14:paraId="4814236B" w14:textId="77777777" w:rsidR="008F55EA" w:rsidRDefault="008F55EA" w:rsidP="00E6450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6A2DAB2A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1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858"/>
        <w:gridCol w:w="858"/>
        <w:gridCol w:w="1287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194DF6" w:rsidRPr="00194DF6" w14:paraId="00C4CB5D" w14:textId="77777777" w:rsidTr="00194DF6">
        <w:trPr>
          <w:trHeight w:val="386"/>
        </w:trPr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C37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5937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67A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92EE2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7D4D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CDB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F97AF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E30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3DD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20B8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14DA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69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B92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</w:tr>
      <w:tr w:rsidR="00194DF6" w:rsidRPr="00194DF6" w14:paraId="02ED5ADE" w14:textId="77777777" w:rsidTr="00194DF6">
        <w:trPr>
          <w:trHeight w:val="352"/>
        </w:trPr>
        <w:tc>
          <w:tcPr>
            <w:tcW w:w="1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591F" w14:textId="77777777" w:rsidR="00194DF6" w:rsidRPr="00194DF6" w:rsidRDefault="00194DF6" w:rsidP="00194DF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C5CA" w14:textId="77777777" w:rsidR="00194DF6" w:rsidRPr="00194DF6" w:rsidRDefault="00194DF6" w:rsidP="00194DF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BF51" w14:textId="77777777" w:rsidR="00194DF6" w:rsidRPr="00194DF6" w:rsidRDefault="00194DF6" w:rsidP="00194DF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825B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7AE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4A5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7CE9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F54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5738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E28C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019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1150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7A1C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</w:tr>
      <w:tr w:rsidR="00194DF6" w:rsidRPr="00194DF6" w14:paraId="7645C982" w14:textId="77777777" w:rsidTr="00194DF6">
        <w:trPr>
          <w:trHeight w:val="352"/>
        </w:trPr>
        <w:tc>
          <w:tcPr>
            <w:tcW w:w="1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6C3B031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S-151B/2</w:t>
            </w: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C4B34D2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C36582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E0670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ADD1417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589823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D15233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4B6669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A4BBF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CBA2D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432B6BF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8999068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</w:tr>
    </w:tbl>
    <w:p w14:paraId="3766C509" w14:textId="39ED2CF9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4197E" w14:textId="77777777" w:rsidR="00CE4960" w:rsidRDefault="00CE4960" w:rsidP="008A3980">
      <w:r>
        <w:separator/>
      </w:r>
    </w:p>
  </w:endnote>
  <w:endnote w:type="continuationSeparator" w:id="0">
    <w:p w14:paraId="5BDD46DB" w14:textId="77777777" w:rsidR="00CE4960" w:rsidRDefault="00CE496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D03EF" w14:textId="77777777" w:rsidR="00CE4960" w:rsidRDefault="00CE4960" w:rsidP="008A3980">
      <w:r>
        <w:separator/>
      </w:r>
    </w:p>
  </w:footnote>
  <w:footnote w:type="continuationSeparator" w:id="0">
    <w:p w14:paraId="0D7C621D" w14:textId="77777777" w:rsidR="00CE4960" w:rsidRDefault="00CE496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03FA3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D19A8"/>
    <w:rsid w:val="00CD4399"/>
    <w:rsid w:val="00CE4960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BDFC-BE9B-47F6-9160-F61F19E48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82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2023-05-22T13:16:00Z</cp:lastPrinted>
  <dcterms:created xsi:type="dcterms:W3CDTF">2023-05-22T13:19:00Z</dcterms:created>
  <dcterms:modified xsi:type="dcterms:W3CDTF">2023-05-22T20:40:00Z</dcterms:modified>
</cp:coreProperties>
</file>