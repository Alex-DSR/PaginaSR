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25030C9" w:rsidR="00953BCE" w:rsidRPr="00992B09" w:rsidRDefault="00E60335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S6B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26259B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525030C9" w:rsidR="00953BCE" w:rsidRPr="00992B09" w:rsidRDefault="00E60335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S6B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26259B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  <w:bookmarkStart w:id="0" w:name="_GoBack"/>
            <w:bookmarkEnd w:id="0"/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59EF5348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149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59B31693" w:rsidR="00420B92" w:rsidRPr="00420B92" w:rsidRDefault="000852F7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915</w:t>
            </w:r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480DA8F7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3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p w14:paraId="7264669F" w14:textId="0603BC76" w:rsidR="00DD5D48" w:rsidRDefault="00DD5D48" w:rsidP="00420B92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tbl>
      <w:tblPr>
        <w:tblW w:w="109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3"/>
        <w:gridCol w:w="844"/>
        <w:gridCol w:w="844"/>
        <w:gridCol w:w="1267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26259B" w:rsidRPr="0026259B" w14:paraId="01D19E31" w14:textId="77777777" w:rsidTr="0026259B">
        <w:trPr>
          <w:trHeight w:val="335"/>
        </w:trPr>
        <w:tc>
          <w:tcPr>
            <w:tcW w:w="1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2BC4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D738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25117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BFB7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9995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0DB9F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62B37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CF9F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DD4F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CB4F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7649A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B25B0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</w:tr>
      <w:tr w:rsidR="0026259B" w:rsidRPr="0026259B" w14:paraId="1F3230A1" w14:textId="77777777" w:rsidTr="0026259B">
        <w:trPr>
          <w:trHeight w:val="306"/>
        </w:trPr>
        <w:tc>
          <w:tcPr>
            <w:tcW w:w="1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E7BB1" w14:textId="77777777" w:rsidR="0026259B" w:rsidRPr="0026259B" w:rsidRDefault="0026259B" w:rsidP="0026259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C107D" w14:textId="77777777" w:rsidR="0026259B" w:rsidRPr="0026259B" w:rsidRDefault="0026259B" w:rsidP="0026259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17E6E" w14:textId="77777777" w:rsidR="0026259B" w:rsidRPr="0026259B" w:rsidRDefault="0026259B" w:rsidP="0026259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EE8C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B2742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DE3DF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BB423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A5930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624D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F1FA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6BAAB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40A76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</w:tr>
      <w:tr w:rsidR="0026259B" w:rsidRPr="0026259B" w14:paraId="2E24A82C" w14:textId="77777777" w:rsidTr="0026259B">
        <w:trPr>
          <w:trHeight w:val="306"/>
        </w:trPr>
        <w:tc>
          <w:tcPr>
            <w:tcW w:w="19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3804935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S6B/6</w:t>
            </w:r>
          </w:p>
        </w:tc>
        <w:tc>
          <w:tcPr>
            <w:tcW w:w="84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B856359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84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7413927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12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C3A759D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9BF102D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78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1DC9032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76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594C60C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73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77EAC2E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68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1A010D0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4B1ECEE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49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8DB398E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43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D3BE748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37</w:t>
            </w:r>
          </w:p>
        </w:tc>
      </w:tr>
    </w:tbl>
    <w:p w14:paraId="3766C509" w14:textId="77777777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A2ECE" w14:textId="77777777" w:rsidR="004C78FE" w:rsidRDefault="004C78FE" w:rsidP="008A3980">
      <w:r>
        <w:separator/>
      </w:r>
    </w:p>
  </w:endnote>
  <w:endnote w:type="continuationSeparator" w:id="0">
    <w:p w14:paraId="4ACBE745" w14:textId="77777777" w:rsidR="004C78FE" w:rsidRDefault="004C78F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3C193" w14:textId="77777777" w:rsidR="004C78FE" w:rsidRDefault="004C78FE" w:rsidP="008A3980">
      <w:r>
        <w:separator/>
      </w:r>
    </w:p>
  </w:footnote>
  <w:footnote w:type="continuationSeparator" w:id="0">
    <w:p w14:paraId="39D0781C" w14:textId="77777777" w:rsidR="004C78FE" w:rsidRDefault="004C78F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C78FE"/>
    <w:rsid w:val="004D36ED"/>
    <w:rsid w:val="004E337C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32C7"/>
    <w:rsid w:val="007E4557"/>
    <w:rsid w:val="008319BA"/>
    <w:rsid w:val="00832239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5133B"/>
    <w:rsid w:val="00953BCE"/>
    <w:rsid w:val="00992B09"/>
    <w:rsid w:val="009A11F8"/>
    <w:rsid w:val="009A2780"/>
    <w:rsid w:val="009C54AA"/>
    <w:rsid w:val="009D1337"/>
    <w:rsid w:val="009D2914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F2942"/>
    <w:rsid w:val="00C0192C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909A2"/>
    <w:rsid w:val="00D90D5A"/>
    <w:rsid w:val="00DA08D9"/>
    <w:rsid w:val="00DA16D0"/>
    <w:rsid w:val="00DD0915"/>
    <w:rsid w:val="00DD5D48"/>
    <w:rsid w:val="00DE23CD"/>
    <w:rsid w:val="00E064A3"/>
    <w:rsid w:val="00E23E8F"/>
    <w:rsid w:val="00E3548E"/>
    <w:rsid w:val="00E363D2"/>
    <w:rsid w:val="00E40BCF"/>
    <w:rsid w:val="00E60335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2B7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4FBC9-2BFA-4628-973E-DA246F8CD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738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5</cp:revision>
  <cp:lastPrinted>2023-05-22T12:43:00Z</cp:lastPrinted>
  <dcterms:created xsi:type="dcterms:W3CDTF">2023-05-22T12:41:00Z</dcterms:created>
  <dcterms:modified xsi:type="dcterms:W3CDTF">2023-05-22T12:44:00Z</dcterms:modified>
</cp:coreProperties>
</file>