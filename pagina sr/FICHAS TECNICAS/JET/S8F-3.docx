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093EDE2" w:rsidR="00953BCE" w:rsidRPr="00992B09" w:rsidRDefault="00C2395F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S8F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B9309A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5093EDE2" w:rsidR="00953BCE" w:rsidRPr="00992B09" w:rsidRDefault="00C2395F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S8F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B9309A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3096FBBA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199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60559C1A" w:rsidR="00420B92" w:rsidRPr="00420B92" w:rsidRDefault="0076535D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847</w:t>
            </w:r>
            <w:bookmarkStart w:id="0" w:name="_GoBack"/>
            <w:bookmarkEnd w:id="0"/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27C7813F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5"/>
        <w:gridCol w:w="850"/>
        <w:gridCol w:w="850"/>
        <w:gridCol w:w="127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7F7C13" w:rsidRPr="007F7C13" w14:paraId="1077A7A8" w14:textId="77777777" w:rsidTr="007F7C13">
        <w:trPr>
          <w:trHeight w:val="345"/>
        </w:trPr>
        <w:tc>
          <w:tcPr>
            <w:tcW w:w="1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95A8B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35219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6D7C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2172D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7F7C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7F7C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FC6C0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B6CD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A47A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932B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5B0F6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2AD21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83B5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1A3DA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</w:t>
            </w:r>
          </w:p>
        </w:tc>
      </w:tr>
      <w:tr w:rsidR="007F7C13" w:rsidRPr="007F7C13" w14:paraId="0C5E0360" w14:textId="77777777" w:rsidTr="007F7C13">
        <w:trPr>
          <w:trHeight w:val="315"/>
        </w:trPr>
        <w:tc>
          <w:tcPr>
            <w:tcW w:w="1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9A1E" w14:textId="77777777" w:rsidR="007F7C13" w:rsidRPr="007F7C13" w:rsidRDefault="007F7C13" w:rsidP="007F7C1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52AD" w14:textId="77777777" w:rsidR="007F7C13" w:rsidRPr="007F7C13" w:rsidRDefault="007F7C13" w:rsidP="007F7C1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0B8A0" w14:textId="77777777" w:rsidR="007F7C13" w:rsidRPr="007F7C13" w:rsidRDefault="007F7C13" w:rsidP="007F7C1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9CAF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8EC9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8B1D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A60F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7513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3BC2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563DC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4B55A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E3402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2000</w:t>
            </w:r>
          </w:p>
        </w:tc>
      </w:tr>
      <w:tr w:rsidR="007F7C13" w:rsidRPr="007F7C13" w14:paraId="664E955B" w14:textId="77777777" w:rsidTr="007F7C13">
        <w:trPr>
          <w:trHeight w:val="315"/>
        </w:trPr>
        <w:tc>
          <w:tcPr>
            <w:tcW w:w="19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DB43AC4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S8F/3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63F3037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18.5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129A4F7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5AA82A7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963223A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B24D194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E88F1AF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71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6AC9507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67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5DDE7D6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62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D13E2B8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56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EED8EDA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38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A8E0B26" w14:textId="77777777" w:rsidR="007F7C13" w:rsidRPr="007F7C13" w:rsidRDefault="007F7C13" w:rsidP="007F7C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F7C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</w:tr>
    </w:tbl>
    <w:p w14:paraId="3766C509" w14:textId="0497AE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F202A" w14:textId="77777777" w:rsidR="005E6AD9" w:rsidRDefault="005E6AD9" w:rsidP="008A3980">
      <w:r>
        <w:separator/>
      </w:r>
    </w:p>
  </w:endnote>
  <w:endnote w:type="continuationSeparator" w:id="0">
    <w:p w14:paraId="6C9A41D3" w14:textId="77777777" w:rsidR="005E6AD9" w:rsidRDefault="005E6AD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DD649" w14:textId="77777777" w:rsidR="005E6AD9" w:rsidRDefault="005E6AD9" w:rsidP="008A3980">
      <w:r>
        <w:separator/>
      </w:r>
    </w:p>
  </w:footnote>
  <w:footnote w:type="continuationSeparator" w:id="0">
    <w:p w14:paraId="17317207" w14:textId="77777777" w:rsidR="005E6AD9" w:rsidRDefault="005E6AD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04D3"/>
    <w:rsid w:val="00273813"/>
    <w:rsid w:val="00282E4E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13DC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5E6AD9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6535D"/>
    <w:rsid w:val="00780CA7"/>
    <w:rsid w:val="00785889"/>
    <w:rsid w:val="00786C88"/>
    <w:rsid w:val="007B233B"/>
    <w:rsid w:val="007B630C"/>
    <w:rsid w:val="007E32C7"/>
    <w:rsid w:val="007E4557"/>
    <w:rsid w:val="007F7C13"/>
    <w:rsid w:val="00800C62"/>
    <w:rsid w:val="008319BA"/>
    <w:rsid w:val="00832239"/>
    <w:rsid w:val="00840225"/>
    <w:rsid w:val="00871327"/>
    <w:rsid w:val="00874BC1"/>
    <w:rsid w:val="008753BC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42E78"/>
    <w:rsid w:val="0095133B"/>
    <w:rsid w:val="00953BCE"/>
    <w:rsid w:val="00992B09"/>
    <w:rsid w:val="009A11F8"/>
    <w:rsid w:val="009A2780"/>
    <w:rsid w:val="009C0855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309A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2395F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5829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444E3-7F12-43F2-B405-69710C82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746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4</cp:revision>
  <cp:lastPrinted>2023-05-22T13:39:00Z</cp:lastPrinted>
  <dcterms:created xsi:type="dcterms:W3CDTF">2023-05-22T13:39:00Z</dcterms:created>
  <dcterms:modified xsi:type="dcterms:W3CDTF">2023-05-22T13:40:00Z</dcterms:modified>
</cp:coreProperties>
</file>