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47B49" w14:textId="6DA2D49E" w:rsidR="00D51595" w:rsidRPr="00EB5DCF" w:rsidRDefault="00992B09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C0A78A" wp14:editId="14644C25">
                <wp:simplePos x="0" y="0"/>
                <wp:positionH relativeFrom="margin">
                  <wp:posOffset>4423146</wp:posOffset>
                </wp:positionH>
                <wp:positionV relativeFrom="paragraph">
                  <wp:posOffset>-74930</wp:posOffset>
                </wp:positionV>
                <wp:extent cx="1828800" cy="1828800"/>
                <wp:effectExtent l="0" t="0" r="0" b="762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289F9" w14:textId="54331D11" w:rsidR="00953BCE" w:rsidRPr="00992B09" w:rsidRDefault="004B5F64" w:rsidP="00953BCE">
                            <w:pPr>
                              <w:ind w:left="708" w:hanging="708"/>
                              <w:jc w:val="center"/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SG8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  <w:r w:rsidR="004B0D76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r w:rsidR="00563F22">
                              <w:rPr>
                                <w:b/>
                                <w:bCs/>
                                <w:noProof/>
                                <w:color w:val="385623" w:themeColor="accent6" w:themeShade="80"/>
                                <w:sz w:val="96"/>
                                <w:szCs w:val="96"/>
                                <w:lang w:val="es-419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6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C0A78A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348.3pt;margin-top:-5.9pt;width:2in;height:2in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NCY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" filled="f" stroked="f">
                <v:textbox style="mso-fit-shape-to-text:t">
                  <w:txbxContent>
                    <w:p w14:paraId="0F3289F9" w14:textId="54331D11" w:rsidR="00953BCE" w:rsidRPr="00992B09" w:rsidRDefault="004B5F64" w:rsidP="00953BCE">
                      <w:pPr>
                        <w:ind w:left="708" w:hanging="708"/>
                        <w:jc w:val="center"/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SG8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  <w:r w:rsidR="004B0D76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="00563F22">
                        <w:rPr>
                          <w:b/>
                          <w:bCs/>
                          <w:noProof/>
                          <w:color w:val="385623" w:themeColor="accent6" w:themeShade="80"/>
                          <w:sz w:val="96"/>
                          <w:szCs w:val="96"/>
                          <w:lang w:val="es-419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6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1C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2C31">
        <w:rPr>
          <w:rFonts w:asciiTheme="minorHAnsi" w:hAnsiTheme="minorHAnsi" w:cstheme="minorHAnsi"/>
          <w:b/>
          <w:bCs/>
          <w:noProof/>
          <w:sz w:val="72"/>
          <w:szCs w:val="72"/>
          <w:lang w:val="es-BO" w:eastAsia="es-BO"/>
        </w:rPr>
        <w:drawing>
          <wp:anchor distT="0" distB="0" distL="114300" distR="114300" simplePos="0" relativeHeight="251665408" behindDoc="1" locked="0" layoutInCell="1" allowOverlap="1" wp14:anchorId="03582EBB" wp14:editId="10E97157">
            <wp:simplePos x="0" y="0"/>
            <wp:positionH relativeFrom="margin">
              <wp:posOffset>611505</wp:posOffset>
            </wp:positionH>
            <wp:positionV relativeFrom="margin">
              <wp:posOffset>88900</wp:posOffset>
            </wp:positionV>
            <wp:extent cx="1638300" cy="571500"/>
            <wp:effectExtent l="114300" t="76200" r="152400" b="209550"/>
            <wp:wrapNone/>
            <wp:docPr id="1" name="Imagen 1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a cara feliz&#10;&#10;Descripción generada automáticamente con confianza baja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>
                                  <a14:foregroundMark x1="31602" y1="65000" x2="33834" y2="65690"/>
                                  <a14:backgroundMark x1="80952" y1="73750" x2="19913" y2="75000"/>
                                  <a14:backgroundMark x1="33766" y1="67500" x2="33766" y2="675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1" t="12504" r="12529" b="33910"/>
                    <a:stretch/>
                  </pic:blipFill>
                  <pic:spPr bwMode="auto">
                    <a:xfrm>
                      <a:off x="0" y="0"/>
                      <a:ext cx="1638300" cy="57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25425" dist="50800" dir="5220000" algn="ctr">
                        <a:srgbClr val="000000">
                          <a:alpha val="3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BCE"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7B3535" wp14:editId="580ECD7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ECCE7" w14:textId="23BF9B4D" w:rsidR="00953BCE" w:rsidRPr="00953BCE" w:rsidRDefault="00953BCE" w:rsidP="00953BCE">
                            <w:pPr>
                              <w:ind w:left="708" w:hanging="708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5B9BD5" w:themeColor="accent5"/>
                                <w:sz w:val="72"/>
                                <w:szCs w:val="72"/>
                                <w:lang w:val="es-419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B3535" id="Cuadro de texto 14" o:spid="_x0000_s1027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C50JgIAAFc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I/oLnQmAgAAVwQAAA4AAAAAAAAAAAAAAAAALgIAAGRycy9lMm9Eb2MueG1sUEsB&#10;Ai0AFAAGAAgAAAAhAEuJJs3WAAAABQEAAA8AAAAAAAAAAAAAAAAAgAQAAGRycy9kb3ducmV2Lnht&#10;bFBLBQYAAAAABAAEAPMAAACDBQAAAAA=&#10;" filled="f" stroked="f">
                <v:textbox style="mso-fit-shape-to-text:t">
                  <w:txbxContent>
                    <w:p w14:paraId="40CECCE7" w14:textId="23BF9B4D" w:rsidR="00953BCE" w:rsidRPr="00953BCE" w:rsidRDefault="00953BCE" w:rsidP="00953BCE">
                      <w:pPr>
                        <w:ind w:left="708" w:hanging="708"/>
                        <w:jc w:val="center"/>
                        <w:rPr>
                          <w:rFonts w:cstheme="minorHAnsi"/>
                          <w:b/>
                          <w:bCs/>
                          <w:color w:val="5B9BD5" w:themeColor="accent5"/>
                          <w:sz w:val="72"/>
                          <w:szCs w:val="72"/>
                          <w:lang w:val="es-419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06E845" w14:textId="44887E95" w:rsidR="00144321" w:rsidRPr="00992B09" w:rsidRDefault="00144321" w:rsidP="00992B09">
      <w:pPr>
        <w:tabs>
          <w:tab w:val="left" w:pos="2375"/>
        </w:tabs>
      </w:pPr>
    </w:p>
    <w:p w14:paraId="288A7384" w14:textId="75823002" w:rsidR="00B43683" w:rsidRDefault="00B43683" w:rsidP="00E87B8C">
      <w:pPr>
        <w:rPr>
          <w:rFonts w:ascii="Arial" w:hAnsi="Arial" w:cs="Arial"/>
          <w:lang w:val="es-419"/>
        </w:rPr>
      </w:pPr>
    </w:p>
    <w:p w14:paraId="1E78A8A0" w14:textId="77777777" w:rsidR="00426C73" w:rsidRDefault="00426C73" w:rsidP="00E87B8C">
      <w:pPr>
        <w:rPr>
          <w:rFonts w:ascii="Arial" w:hAnsi="Arial" w:cs="Arial"/>
          <w:lang w:val="es-419"/>
        </w:rPr>
      </w:pPr>
    </w:p>
    <w:p w14:paraId="7F2959AD" w14:textId="68CF17E1" w:rsidR="006D0217" w:rsidRDefault="006D0217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3832"/>
        <w:gridCol w:w="2258"/>
      </w:tblGrid>
      <w:tr w:rsidR="00574A64" w:rsidRPr="00574A64" w14:paraId="039A6265" w14:textId="77777777" w:rsidTr="00574A64">
        <w:tc>
          <w:tcPr>
            <w:tcW w:w="4957" w:type="dxa"/>
            <w:vAlign w:val="center"/>
          </w:tcPr>
          <w:p w14:paraId="4A8E425F" w14:textId="03653DC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TRABAJOS RECOMENDADOS</w:t>
            </w:r>
          </w:p>
        </w:tc>
        <w:tc>
          <w:tcPr>
            <w:tcW w:w="6090" w:type="dxa"/>
            <w:gridSpan w:val="2"/>
            <w:vAlign w:val="center"/>
          </w:tcPr>
          <w:p w14:paraId="45485965" w14:textId="400E0513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LIMITES OPERATIVOS</w:t>
            </w:r>
          </w:p>
        </w:tc>
      </w:tr>
      <w:tr w:rsidR="00574A64" w:rsidRPr="00574A64" w14:paraId="307BE0C1" w14:textId="77777777" w:rsidTr="004140A8">
        <w:trPr>
          <w:trHeight w:val="283"/>
        </w:trPr>
        <w:tc>
          <w:tcPr>
            <w:tcW w:w="4957" w:type="dxa"/>
            <w:vAlign w:val="center"/>
          </w:tcPr>
          <w:p w14:paraId="54BD62FB" w14:textId="1837BFDD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Levantamiento de aguas limpias</w:t>
            </w:r>
          </w:p>
        </w:tc>
        <w:tc>
          <w:tcPr>
            <w:tcW w:w="3832" w:type="dxa"/>
            <w:vAlign w:val="center"/>
          </w:tcPr>
          <w:p w14:paraId="008B0A0F" w14:textId="0B65DE35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Máximo contenido de sólidos:</w:t>
            </w:r>
          </w:p>
        </w:tc>
        <w:tc>
          <w:tcPr>
            <w:tcW w:w="2258" w:type="dxa"/>
            <w:vAlign w:val="center"/>
          </w:tcPr>
          <w:p w14:paraId="710D90E0" w14:textId="1FEE2DC1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40</w:t>
            </w:r>
            <w:r w:rsidR="008D6AC7">
              <w:rPr>
                <w:rFonts w:ascii="Arial" w:hAnsi="Arial" w:cs="Arial"/>
                <w:sz w:val="24"/>
                <w:szCs w:val="24"/>
                <w:lang w:val="es-419"/>
              </w:rPr>
              <w:t xml:space="preserve"> </w:t>
            </w: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g/m</w:t>
            </w:r>
            <w:r w:rsidRPr="00420B92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574A64" w:rsidRPr="00574A64" w14:paraId="1CB902B2" w14:textId="77777777" w:rsidTr="004140A8">
        <w:trPr>
          <w:trHeight w:val="340"/>
        </w:trPr>
        <w:tc>
          <w:tcPr>
            <w:tcW w:w="4957" w:type="dxa"/>
            <w:vAlign w:val="center"/>
          </w:tcPr>
          <w:p w14:paraId="1B6A2967" w14:textId="7EF28BF2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Abastecimiento de agua</w:t>
            </w:r>
          </w:p>
        </w:tc>
        <w:tc>
          <w:tcPr>
            <w:tcW w:w="3832" w:type="dxa"/>
            <w:vAlign w:val="center"/>
          </w:tcPr>
          <w:p w14:paraId="52C30D5D" w14:textId="4DF581AE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Tiempo máx. de funcionamiento a boca cerrada</w:t>
            </w:r>
          </w:p>
        </w:tc>
        <w:tc>
          <w:tcPr>
            <w:tcW w:w="2258" w:type="dxa"/>
            <w:vAlign w:val="center"/>
          </w:tcPr>
          <w:p w14:paraId="1FE4846D" w14:textId="5E7CCE78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4 minutos</w:t>
            </w:r>
          </w:p>
        </w:tc>
      </w:tr>
      <w:tr w:rsidR="000427CE" w:rsidRPr="00574A64" w14:paraId="662CB47F" w14:textId="77777777" w:rsidTr="004140A8">
        <w:trPr>
          <w:trHeight w:val="340"/>
        </w:trPr>
        <w:tc>
          <w:tcPr>
            <w:tcW w:w="4957" w:type="dxa"/>
          </w:tcPr>
          <w:p w14:paraId="00A929E1" w14:textId="38612227" w:rsidR="000427CE" w:rsidRPr="00420B92" w:rsidRDefault="000427CE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sz w:val="24"/>
                <w:szCs w:val="24"/>
                <w:lang w:val="es-419"/>
              </w:rPr>
              <w:t>Uso doméstico, civil e industrial.</w:t>
            </w:r>
          </w:p>
        </w:tc>
        <w:tc>
          <w:tcPr>
            <w:tcW w:w="6090" w:type="dxa"/>
            <w:gridSpan w:val="2"/>
            <w:vAlign w:val="center"/>
          </w:tcPr>
          <w:p w14:paraId="5D85842E" w14:textId="57284E47" w:rsidR="000427CE" w:rsidRPr="00D763E3" w:rsidRDefault="004140A8" w:rsidP="00574A64">
            <w:pPr>
              <w:rPr>
                <w:rFonts w:ascii="Arial" w:hAnsi="Arial" w:cs="Arial"/>
                <w:b/>
                <w:i/>
                <w:sz w:val="24"/>
                <w:szCs w:val="24"/>
                <w:lang w:val="es-419"/>
              </w:rPr>
            </w:pPr>
            <w:r w:rsidRPr="00D763E3">
              <w:rPr>
                <w:rFonts w:ascii="Arial" w:hAnsi="Arial" w:cs="Arial"/>
                <w:b/>
                <w:i/>
                <w:sz w:val="24"/>
                <w:szCs w:val="24"/>
                <w:u w:val="single"/>
                <w:lang w:val="es-419"/>
              </w:rPr>
              <w:t>Campo de prestaciones a 2900 r.p.m.</w:t>
            </w:r>
          </w:p>
        </w:tc>
      </w:tr>
      <w:tr w:rsidR="00574A64" w:rsidRPr="00574A64" w14:paraId="031EAE69" w14:textId="77777777" w:rsidTr="004140A8">
        <w:trPr>
          <w:trHeight w:val="454"/>
        </w:trPr>
        <w:tc>
          <w:tcPr>
            <w:tcW w:w="11047" w:type="dxa"/>
            <w:gridSpan w:val="3"/>
            <w:vAlign w:val="center"/>
          </w:tcPr>
          <w:p w14:paraId="5C8205A0" w14:textId="599FA4C7" w:rsidR="00574A64" w:rsidRPr="00420B92" w:rsidRDefault="00574A64" w:rsidP="00574A64">
            <w:pPr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24"/>
                <w:szCs w:val="24"/>
                <w:lang w:val="es-419"/>
              </w:rPr>
              <w:t>GARANTIA 1 AÑO CONTRA FALLAS DE FABRICA</w:t>
            </w:r>
          </w:p>
        </w:tc>
      </w:tr>
    </w:tbl>
    <w:p w14:paraId="1F917D2C" w14:textId="47DB377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p w14:paraId="2D66BD71" w14:textId="3FEB1FD4" w:rsidR="006D0217" w:rsidRDefault="00426C73" w:rsidP="00EB5DCF">
      <w:pPr>
        <w:rPr>
          <w:vertAlign w:val="superscript"/>
          <w:lang w:val="es-419"/>
        </w:rPr>
      </w:pPr>
      <w:r>
        <w:rPr>
          <w:noProof/>
          <w:vertAlign w:val="superscript"/>
          <w:lang w:val="es-BO" w:eastAsia="es-BO"/>
        </w:rPr>
        <w:drawing>
          <wp:anchor distT="0" distB="0" distL="114300" distR="114300" simplePos="0" relativeHeight="251670528" behindDoc="0" locked="0" layoutInCell="1" allowOverlap="1" wp14:anchorId="6661F0DF" wp14:editId="78846D0F">
            <wp:simplePos x="0" y="0"/>
            <wp:positionH relativeFrom="margin">
              <wp:posOffset>395538</wp:posOffset>
            </wp:positionH>
            <wp:positionV relativeFrom="margin">
              <wp:posOffset>2395220</wp:posOffset>
            </wp:positionV>
            <wp:extent cx="885825" cy="3502025"/>
            <wp:effectExtent l="0" t="0" r="9525" b="317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159"/>
                    <a:stretch/>
                  </pic:blipFill>
                  <pic:spPr bwMode="auto">
                    <a:xfrm>
                      <a:off x="0" y="0"/>
                      <a:ext cx="885825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tbl>
      <w:tblPr>
        <w:tblStyle w:val="Tablaconcuadrcula"/>
        <w:tblpPr w:leftFromText="141" w:rightFromText="141" w:vertAnchor="text" w:horzAnchor="page" w:tblpX="3991" w:tblpY="-123"/>
        <w:tblW w:w="0" w:type="auto"/>
        <w:tblLook w:val="04A0" w:firstRow="1" w:lastRow="0" w:firstColumn="1" w:lastColumn="0" w:noHBand="0" w:noVBand="1"/>
      </w:tblPr>
      <w:tblGrid>
        <w:gridCol w:w="3539"/>
        <w:gridCol w:w="2674"/>
      </w:tblGrid>
      <w:tr w:rsidR="00420B92" w14:paraId="6788F645" w14:textId="77777777" w:rsidTr="00420B92">
        <w:trPr>
          <w:trHeight w:val="351"/>
        </w:trPr>
        <w:tc>
          <w:tcPr>
            <w:tcW w:w="3539" w:type="dxa"/>
            <w:vAlign w:val="center"/>
          </w:tcPr>
          <w:p w14:paraId="402129FB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PARTE</w:t>
            </w:r>
          </w:p>
        </w:tc>
        <w:tc>
          <w:tcPr>
            <w:tcW w:w="2674" w:type="dxa"/>
            <w:vAlign w:val="center"/>
          </w:tcPr>
          <w:p w14:paraId="535463E4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MATERIAL</w:t>
            </w:r>
          </w:p>
        </w:tc>
      </w:tr>
      <w:tr w:rsidR="00420B92" w14:paraId="64F22F57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C5CAA1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Soporte</w:t>
            </w:r>
          </w:p>
        </w:tc>
        <w:tc>
          <w:tcPr>
            <w:tcW w:w="2674" w:type="dxa"/>
            <w:vAlign w:val="center"/>
          </w:tcPr>
          <w:p w14:paraId="59F69D0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</w:t>
            </w:r>
          </w:p>
        </w:tc>
      </w:tr>
      <w:tr w:rsidR="00420B92" w14:paraId="7AAF80D2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A0EFFB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Difusor</w:t>
            </w:r>
          </w:p>
        </w:tc>
        <w:tc>
          <w:tcPr>
            <w:tcW w:w="2674" w:type="dxa"/>
            <w:vAlign w:val="center"/>
          </w:tcPr>
          <w:p w14:paraId="6C75B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0D7F86B5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39EDF50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Impulsor</w:t>
            </w:r>
          </w:p>
        </w:tc>
        <w:tc>
          <w:tcPr>
            <w:tcW w:w="2674" w:type="dxa"/>
            <w:vAlign w:val="center"/>
          </w:tcPr>
          <w:p w14:paraId="78DE917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290C5B7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05F869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Camisa</w:t>
            </w:r>
          </w:p>
        </w:tc>
        <w:tc>
          <w:tcPr>
            <w:tcW w:w="2674" w:type="dxa"/>
            <w:vAlign w:val="center"/>
          </w:tcPr>
          <w:p w14:paraId="1BBC7CC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Latón cromado</w:t>
            </w:r>
          </w:p>
        </w:tc>
      </w:tr>
      <w:tr w:rsidR="00420B92" w14:paraId="3D235E4C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5A1E281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Cuerpo válvula</w:t>
            </w:r>
          </w:p>
        </w:tc>
        <w:tc>
          <w:tcPr>
            <w:tcW w:w="2674" w:type="dxa"/>
            <w:vAlign w:val="center"/>
          </w:tcPr>
          <w:p w14:paraId="51F4F337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Fundición</w:t>
            </w:r>
          </w:p>
        </w:tc>
      </w:tr>
      <w:tr w:rsidR="00420B92" w14:paraId="11F1F449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E550DF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Rejilla</w:t>
            </w:r>
          </w:p>
        </w:tc>
        <w:tc>
          <w:tcPr>
            <w:tcW w:w="2674" w:type="dxa"/>
            <w:vAlign w:val="center"/>
          </w:tcPr>
          <w:p w14:paraId="485C2486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Acero inoxidable</w:t>
            </w:r>
          </w:p>
        </w:tc>
      </w:tr>
      <w:tr w:rsidR="00420B92" w14:paraId="1EDAA9AD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0A355290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proofErr w:type="spellStart"/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Distanciador</w:t>
            </w:r>
            <w:proofErr w:type="spellEnd"/>
          </w:p>
        </w:tc>
        <w:tc>
          <w:tcPr>
            <w:tcW w:w="2674" w:type="dxa"/>
            <w:vAlign w:val="center"/>
          </w:tcPr>
          <w:p w14:paraId="3AAD2113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Resina</w:t>
            </w:r>
          </w:p>
        </w:tc>
      </w:tr>
      <w:tr w:rsidR="00420B92" w14:paraId="0033B9E4" w14:textId="77777777" w:rsidTr="00420B92">
        <w:trPr>
          <w:trHeight w:val="181"/>
        </w:trPr>
        <w:tc>
          <w:tcPr>
            <w:tcW w:w="35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AC082C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  <w:tc>
          <w:tcPr>
            <w:tcW w:w="267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C24DE8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</w:p>
        </w:tc>
      </w:tr>
      <w:tr w:rsidR="00420B92" w14:paraId="4FABE45A" w14:textId="77777777" w:rsidTr="00420B92">
        <w:trPr>
          <w:trHeight w:val="423"/>
        </w:trPr>
        <w:tc>
          <w:tcPr>
            <w:tcW w:w="6213" w:type="dxa"/>
            <w:gridSpan w:val="2"/>
            <w:vAlign w:val="center"/>
          </w:tcPr>
          <w:p w14:paraId="5B6F1600" w14:textId="77777777" w:rsidR="00420B92" w:rsidRPr="00420B92" w:rsidRDefault="00420B92" w:rsidP="00420B92">
            <w:pPr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b/>
                <w:bCs/>
                <w:sz w:val="32"/>
                <w:szCs w:val="32"/>
                <w:lang w:val="es-419"/>
              </w:rPr>
              <w:t>DATOS EXTRA DE LA BOMBA</w:t>
            </w:r>
          </w:p>
        </w:tc>
      </w:tr>
      <w:tr w:rsidR="00420B92" w14:paraId="7AF527AA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10643D9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Cuerpo bomba </w:t>
            </w:r>
          </w:p>
        </w:tc>
        <w:tc>
          <w:tcPr>
            <w:tcW w:w="2674" w:type="dxa"/>
            <w:vAlign w:val="center"/>
          </w:tcPr>
          <w:p w14:paraId="709ABA97" w14:textId="3096FBBA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199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 xml:space="preserve"> mm</w:t>
            </w:r>
          </w:p>
        </w:tc>
      </w:tr>
      <w:tr w:rsidR="00420B92" w14:paraId="0F319DD6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29FFABDB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Altura parte bomba</w:t>
            </w:r>
          </w:p>
        </w:tc>
        <w:tc>
          <w:tcPr>
            <w:tcW w:w="2674" w:type="dxa"/>
            <w:vAlign w:val="center"/>
          </w:tcPr>
          <w:p w14:paraId="5070B737" w14:textId="0D74037C" w:rsidR="00420B92" w:rsidRPr="00420B92" w:rsidRDefault="00563F2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547</w:t>
            </w:r>
            <w:bookmarkStart w:id="0" w:name="_GoBack"/>
            <w:bookmarkEnd w:id="0"/>
            <w:r w:rsidR="006345DE">
              <w:rPr>
                <w:rFonts w:ascii="Arial" w:hAnsi="Arial" w:cs="Arial"/>
                <w:sz w:val="32"/>
                <w:szCs w:val="32"/>
                <w:lang w:val="es-419"/>
              </w:rPr>
              <w:t xml:space="preserve"> </w:t>
            </w:r>
            <w:r w:rsidR="00420B92" w:rsidRPr="00420B92">
              <w:rPr>
                <w:rFonts w:ascii="Arial" w:hAnsi="Arial" w:cs="Arial"/>
                <w:sz w:val="32"/>
                <w:szCs w:val="32"/>
                <w:lang w:val="es-419"/>
              </w:rPr>
              <w:t>mm</w:t>
            </w:r>
          </w:p>
        </w:tc>
      </w:tr>
      <w:tr w:rsidR="00420B92" w14:paraId="1CC13783" w14:textId="77777777" w:rsidTr="00420B92">
        <w:trPr>
          <w:trHeight w:val="423"/>
        </w:trPr>
        <w:tc>
          <w:tcPr>
            <w:tcW w:w="3539" w:type="dxa"/>
            <w:vAlign w:val="center"/>
          </w:tcPr>
          <w:p w14:paraId="7D80E0F2" w14:textId="77777777" w:rsidR="00420B92" w:rsidRPr="00420B92" w:rsidRDefault="00420B92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 w:rsidRPr="00420B92">
              <w:rPr>
                <w:rFonts w:ascii="Arial" w:hAnsi="Arial" w:cs="Arial"/>
                <w:sz w:val="32"/>
                <w:szCs w:val="32"/>
                <w:lang w:val="es-419"/>
              </w:rPr>
              <w:t>Diámetro de impulsión</w:t>
            </w:r>
          </w:p>
        </w:tc>
        <w:tc>
          <w:tcPr>
            <w:tcW w:w="2674" w:type="dxa"/>
            <w:vAlign w:val="center"/>
          </w:tcPr>
          <w:p w14:paraId="5442ABAF" w14:textId="27C7813F" w:rsidR="00420B92" w:rsidRPr="00420B92" w:rsidRDefault="00C2395F" w:rsidP="00420B92">
            <w:pPr>
              <w:rPr>
                <w:rFonts w:ascii="Arial" w:hAnsi="Arial" w:cs="Arial"/>
                <w:sz w:val="32"/>
                <w:szCs w:val="32"/>
                <w:lang w:val="es-419"/>
              </w:rPr>
            </w:pPr>
            <w:r>
              <w:rPr>
                <w:rFonts w:ascii="Arial" w:hAnsi="Arial" w:cs="Arial"/>
                <w:sz w:val="32"/>
                <w:szCs w:val="32"/>
                <w:lang w:val="es-419"/>
              </w:rPr>
              <w:t>5</w:t>
            </w:r>
            <w:r w:rsidR="006F74CF">
              <w:rPr>
                <w:rFonts w:ascii="Arial" w:hAnsi="Arial" w:cs="Arial"/>
                <w:sz w:val="32"/>
                <w:szCs w:val="32"/>
                <w:lang w:val="es-419"/>
              </w:rPr>
              <w:t>”</w:t>
            </w:r>
          </w:p>
        </w:tc>
      </w:tr>
    </w:tbl>
    <w:p w14:paraId="2A599C28" w14:textId="4F335C6D" w:rsidR="00DD5D48" w:rsidRDefault="00DD5D48" w:rsidP="00EB5DCF">
      <w:pPr>
        <w:rPr>
          <w:vertAlign w:val="superscript"/>
          <w:lang w:val="es-419"/>
        </w:rPr>
      </w:pPr>
    </w:p>
    <w:p w14:paraId="7388917D" w14:textId="13AF731F" w:rsidR="00DD5D48" w:rsidRDefault="00DD5D48" w:rsidP="00EB5DCF">
      <w:pPr>
        <w:rPr>
          <w:vertAlign w:val="superscript"/>
          <w:lang w:val="es-419"/>
        </w:rPr>
      </w:pPr>
    </w:p>
    <w:p w14:paraId="638622D9" w14:textId="6D7F7BCD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2E70A3CB" w:rsidR="00DD5D48" w:rsidRDefault="00DD5D48" w:rsidP="00EB5DCF">
      <w:pPr>
        <w:rPr>
          <w:vertAlign w:val="superscript"/>
          <w:lang w:val="es-419"/>
        </w:rPr>
      </w:pPr>
    </w:p>
    <w:p w14:paraId="6848068A" w14:textId="26BB08B8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A866F6B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5861B5D6" w14:textId="3789AAB5" w:rsidR="00992B09" w:rsidRDefault="00992B09" w:rsidP="00420B92">
      <w:pPr>
        <w:rPr>
          <w:vertAlign w:val="superscript"/>
          <w:lang w:val="es-419"/>
        </w:rPr>
      </w:pPr>
    </w:p>
    <w:p w14:paraId="4A200B41" w14:textId="77777777" w:rsidR="00664A82" w:rsidRDefault="00664A82" w:rsidP="00420B92">
      <w:pPr>
        <w:rPr>
          <w:vertAlign w:val="superscript"/>
          <w:lang w:val="es-419"/>
        </w:rPr>
      </w:pPr>
      <w:r>
        <w:rPr>
          <w:vertAlign w:val="superscript"/>
          <w:lang w:val="es-419"/>
        </w:rPr>
        <w:tab/>
      </w:r>
    </w:p>
    <w:tbl>
      <w:tblPr>
        <w:tblW w:w="108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836"/>
        <w:gridCol w:w="836"/>
        <w:gridCol w:w="1254"/>
        <w:gridCol w:w="752"/>
        <w:gridCol w:w="752"/>
        <w:gridCol w:w="752"/>
        <w:gridCol w:w="752"/>
        <w:gridCol w:w="752"/>
        <w:gridCol w:w="752"/>
        <w:gridCol w:w="752"/>
        <w:gridCol w:w="752"/>
      </w:tblGrid>
      <w:tr w:rsidR="00A155ED" w:rsidRPr="00A155ED" w14:paraId="4A3FC90F" w14:textId="77777777" w:rsidTr="00A155ED">
        <w:trPr>
          <w:trHeight w:val="358"/>
        </w:trPr>
        <w:tc>
          <w:tcPr>
            <w:tcW w:w="19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370D0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BC584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5066F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12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B3FB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</w:t>
            </w: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vertAlign w:val="superscript"/>
                <w:lang w:val="es-BO" w:eastAsia="es-BO"/>
              </w:rPr>
              <w:t>3</w:t>
            </w: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/h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96E23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931945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105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D3CC4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6BB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135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6415E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150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6A065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165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41616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180</w:t>
            </w:r>
          </w:p>
        </w:tc>
        <w:tc>
          <w:tcPr>
            <w:tcW w:w="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2A32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210</w:t>
            </w:r>
          </w:p>
        </w:tc>
      </w:tr>
      <w:tr w:rsidR="00A155ED" w:rsidRPr="00A155ED" w14:paraId="2932D429" w14:textId="77777777" w:rsidTr="00A155ED">
        <w:trPr>
          <w:trHeight w:val="327"/>
        </w:trPr>
        <w:tc>
          <w:tcPr>
            <w:tcW w:w="19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118E6" w14:textId="77777777" w:rsidR="00A155ED" w:rsidRPr="00A155ED" w:rsidRDefault="00A155ED" w:rsidP="00A155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4D7DF" w14:textId="77777777" w:rsidR="00A155ED" w:rsidRPr="00A155ED" w:rsidRDefault="00A155ED" w:rsidP="00A155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A2ED8" w14:textId="77777777" w:rsidR="00A155ED" w:rsidRPr="00A155ED" w:rsidRDefault="00A155ED" w:rsidP="00A155ED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12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41472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l/min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13C8B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C8653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1750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9F239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46E7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2250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42EFBA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2500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363F3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2750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2FA7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3000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6F35B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3500</w:t>
            </w:r>
          </w:p>
        </w:tc>
      </w:tr>
      <w:tr w:rsidR="00A155ED" w:rsidRPr="00A155ED" w14:paraId="425F759D" w14:textId="77777777" w:rsidTr="00A155ED">
        <w:trPr>
          <w:trHeight w:val="327"/>
        </w:trPr>
        <w:tc>
          <w:tcPr>
            <w:tcW w:w="192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E01E42A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SG8F/1C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99AECBC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7.5</w:t>
            </w:r>
          </w:p>
        </w:tc>
        <w:tc>
          <w:tcPr>
            <w:tcW w:w="83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778BB17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10</w:t>
            </w:r>
          </w:p>
        </w:tc>
        <w:tc>
          <w:tcPr>
            <w:tcW w:w="125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DAE568B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Metros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343AEFA2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26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5407EB39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20.3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ED7CD96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19.3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7F6D234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18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2EADF25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16.8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77F6881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14.9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1DD90371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12.8</w:t>
            </w:r>
          </w:p>
        </w:tc>
        <w:tc>
          <w:tcPr>
            <w:tcW w:w="75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2965D314" w14:textId="77777777" w:rsidR="00A155ED" w:rsidRPr="00A155ED" w:rsidRDefault="00A155ED" w:rsidP="00A155ED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A155ED">
              <w:rPr>
                <w:rFonts w:ascii="Arial" w:hAnsi="Arial" w:cs="Arial"/>
                <w:snapToGrid/>
                <w:color w:val="000000"/>
                <w:sz w:val="22"/>
                <w:szCs w:val="22"/>
                <w:lang w:val="es-BO" w:eastAsia="es-BO"/>
              </w:rPr>
              <w:t>7.2</w:t>
            </w:r>
          </w:p>
        </w:tc>
      </w:tr>
    </w:tbl>
    <w:p w14:paraId="3766C509" w14:textId="0497AEF8" w:rsidR="00992B09" w:rsidRDefault="00992B09" w:rsidP="00420B92">
      <w:pPr>
        <w:rPr>
          <w:vertAlign w:val="superscript"/>
          <w:lang w:val="es-419"/>
        </w:rPr>
      </w:pPr>
    </w:p>
    <w:sectPr w:rsidR="00992B09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6EF892" w14:textId="77777777" w:rsidR="00C173D8" w:rsidRDefault="00C173D8" w:rsidP="008A3980">
      <w:r>
        <w:separator/>
      </w:r>
    </w:p>
  </w:endnote>
  <w:endnote w:type="continuationSeparator" w:id="0">
    <w:p w14:paraId="04AA7816" w14:textId="77777777" w:rsidR="00C173D8" w:rsidRDefault="00C173D8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4C3588" w14:textId="77777777" w:rsidR="00C173D8" w:rsidRDefault="00C173D8" w:rsidP="008A3980">
      <w:r>
        <w:separator/>
      </w:r>
    </w:p>
  </w:footnote>
  <w:footnote w:type="continuationSeparator" w:id="0">
    <w:p w14:paraId="76F74889" w14:textId="77777777" w:rsidR="00C173D8" w:rsidRDefault="00C173D8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6629"/>
    <w:rsid w:val="00013F13"/>
    <w:rsid w:val="00021C1D"/>
    <w:rsid w:val="0002349A"/>
    <w:rsid w:val="000242DE"/>
    <w:rsid w:val="000427CE"/>
    <w:rsid w:val="0005526A"/>
    <w:rsid w:val="000559F3"/>
    <w:rsid w:val="00061170"/>
    <w:rsid w:val="00063ED6"/>
    <w:rsid w:val="000746E3"/>
    <w:rsid w:val="000852F7"/>
    <w:rsid w:val="00091DA3"/>
    <w:rsid w:val="000A4B96"/>
    <w:rsid w:val="000A4CBB"/>
    <w:rsid w:val="000D4623"/>
    <w:rsid w:val="000F2524"/>
    <w:rsid w:val="00131E71"/>
    <w:rsid w:val="001428E9"/>
    <w:rsid w:val="00144321"/>
    <w:rsid w:val="00145146"/>
    <w:rsid w:val="00157C83"/>
    <w:rsid w:val="001669C5"/>
    <w:rsid w:val="001821E4"/>
    <w:rsid w:val="0019465F"/>
    <w:rsid w:val="00195B26"/>
    <w:rsid w:val="001B09F7"/>
    <w:rsid w:val="001E6D2E"/>
    <w:rsid w:val="001E78AD"/>
    <w:rsid w:val="001F685E"/>
    <w:rsid w:val="001F719B"/>
    <w:rsid w:val="002068DD"/>
    <w:rsid w:val="0021048C"/>
    <w:rsid w:val="0023560F"/>
    <w:rsid w:val="00240B63"/>
    <w:rsid w:val="00253153"/>
    <w:rsid w:val="00262202"/>
    <w:rsid w:val="0026259B"/>
    <w:rsid w:val="002704D3"/>
    <w:rsid w:val="00273813"/>
    <w:rsid w:val="00282E4E"/>
    <w:rsid w:val="002870ED"/>
    <w:rsid w:val="002D09B0"/>
    <w:rsid w:val="002E1480"/>
    <w:rsid w:val="002E7F0F"/>
    <w:rsid w:val="002F20CC"/>
    <w:rsid w:val="00316AE6"/>
    <w:rsid w:val="00352DF4"/>
    <w:rsid w:val="00372825"/>
    <w:rsid w:val="003938BD"/>
    <w:rsid w:val="003B301B"/>
    <w:rsid w:val="003B3BB9"/>
    <w:rsid w:val="003C0BC9"/>
    <w:rsid w:val="003C552A"/>
    <w:rsid w:val="003D6066"/>
    <w:rsid w:val="003E2FB6"/>
    <w:rsid w:val="003F3B22"/>
    <w:rsid w:val="004140A8"/>
    <w:rsid w:val="00416032"/>
    <w:rsid w:val="00417A91"/>
    <w:rsid w:val="00420B92"/>
    <w:rsid w:val="00426C73"/>
    <w:rsid w:val="00431418"/>
    <w:rsid w:val="00433213"/>
    <w:rsid w:val="00462F6E"/>
    <w:rsid w:val="00477689"/>
    <w:rsid w:val="004855A3"/>
    <w:rsid w:val="00490F9C"/>
    <w:rsid w:val="004A16BC"/>
    <w:rsid w:val="004B0D76"/>
    <w:rsid w:val="004B5F64"/>
    <w:rsid w:val="004B6513"/>
    <w:rsid w:val="004C4DFB"/>
    <w:rsid w:val="004D36ED"/>
    <w:rsid w:val="004E337C"/>
    <w:rsid w:val="004F0514"/>
    <w:rsid w:val="00502814"/>
    <w:rsid w:val="00502FCF"/>
    <w:rsid w:val="00503185"/>
    <w:rsid w:val="005102A3"/>
    <w:rsid w:val="005113DC"/>
    <w:rsid w:val="00533394"/>
    <w:rsid w:val="00552DA4"/>
    <w:rsid w:val="00556045"/>
    <w:rsid w:val="00557E11"/>
    <w:rsid w:val="00563F22"/>
    <w:rsid w:val="00565774"/>
    <w:rsid w:val="00574A64"/>
    <w:rsid w:val="005816BC"/>
    <w:rsid w:val="00582C31"/>
    <w:rsid w:val="00582D49"/>
    <w:rsid w:val="0059108C"/>
    <w:rsid w:val="00591286"/>
    <w:rsid w:val="005960B5"/>
    <w:rsid w:val="00597AAA"/>
    <w:rsid w:val="005B4338"/>
    <w:rsid w:val="005B5378"/>
    <w:rsid w:val="005C178E"/>
    <w:rsid w:val="005C4DF4"/>
    <w:rsid w:val="005D2540"/>
    <w:rsid w:val="005D4A28"/>
    <w:rsid w:val="005E4450"/>
    <w:rsid w:val="005E56FA"/>
    <w:rsid w:val="00606569"/>
    <w:rsid w:val="00606856"/>
    <w:rsid w:val="006175C2"/>
    <w:rsid w:val="00620074"/>
    <w:rsid w:val="006248B3"/>
    <w:rsid w:val="0062557D"/>
    <w:rsid w:val="00626858"/>
    <w:rsid w:val="0063412C"/>
    <w:rsid w:val="006345DE"/>
    <w:rsid w:val="00635B0E"/>
    <w:rsid w:val="00656ADE"/>
    <w:rsid w:val="006613D6"/>
    <w:rsid w:val="00664A82"/>
    <w:rsid w:val="0066536C"/>
    <w:rsid w:val="006736DE"/>
    <w:rsid w:val="00685505"/>
    <w:rsid w:val="006B407B"/>
    <w:rsid w:val="006D0217"/>
    <w:rsid w:val="006E3E09"/>
    <w:rsid w:val="006F74CF"/>
    <w:rsid w:val="00703E8B"/>
    <w:rsid w:val="00714BF7"/>
    <w:rsid w:val="00735CF8"/>
    <w:rsid w:val="00746A06"/>
    <w:rsid w:val="00750244"/>
    <w:rsid w:val="00754D13"/>
    <w:rsid w:val="00760CCE"/>
    <w:rsid w:val="0076535D"/>
    <w:rsid w:val="00780CA7"/>
    <w:rsid w:val="0078499B"/>
    <w:rsid w:val="00785889"/>
    <w:rsid w:val="00786C88"/>
    <w:rsid w:val="007B233B"/>
    <w:rsid w:val="007B630C"/>
    <w:rsid w:val="007E32C7"/>
    <w:rsid w:val="007E4557"/>
    <w:rsid w:val="007F7C13"/>
    <w:rsid w:val="00800C62"/>
    <w:rsid w:val="008319BA"/>
    <w:rsid w:val="00832239"/>
    <w:rsid w:val="00840225"/>
    <w:rsid w:val="00871327"/>
    <w:rsid w:val="00874BC1"/>
    <w:rsid w:val="008753BC"/>
    <w:rsid w:val="00890083"/>
    <w:rsid w:val="008A0B7F"/>
    <w:rsid w:val="008A3980"/>
    <w:rsid w:val="008B45B6"/>
    <w:rsid w:val="008C6EF0"/>
    <w:rsid w:val="008D0828"/>
    <w:rsid w:val="008D0B70"/>
    <w:rsid w:val="008D57AB"/>
    <w:rsid w:val="008D6AC7"/>
    <w:rsid w:val="008F4310"/>
    <w:rsid w:val="008F5336"/>
    <w:rsid w:val="00934F39"/>
    <w:rsid w:val="009412F2"/>
    <w:rsid w:val="00942E78"/>
    <w:rsid w:val="0095133B"/>
    <w:rsid w:val="00953BCE"/>
    <w:rsid w:val="00992B09"/>
    <w:rsid w:val="009A11F8"/>
    <w:rsid w:val="009A2780"/>
    <w:rsid w:val="009C0855"/>
    <w:rsid w:val="009C54AA"/>
    <w:rsid w:val="009D1337"/>
    <w:rsid w:val="009D2914"/>
    <w:rsid w:val="009E0808"/>
    <w:rsid w:val="009E642D"/>
    <w:rsid w:val="00A1205E"/>
    <w:rsid w:val="00A155ED"/>
    <w:rsid w:val="00A24758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309A"/>
    <w:rsid w:val="00B95558"/>
    <w:rsid w:val="00BA5740"/>
    <w:rsid w:val="00BB3C5D"/>
    <w:rsid w:val="00BC0D81"/>
    <w:rsid w:val="00BC748A"/>
    <w:rsid w:val="00BD13F8"/>
    <w:rsid w:val="00BD4940"/>
    <w:rsid w:val="00BD5BD4"/>
    <w:rsid w:val="00BE3AE6"/>
    <w:rsid w:val="00BF2942"/>
    <w:rsid w:val="00C0192C"/>
    <w:rsid w:val="00C022F6"/>
    <w:rsid w:val="00C173D8"/>
    <w:rsid w:val="00C21822"/>
    <w:rsid w:val="00C2375C"/>
    <w:rsid w:val="00C2395F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1FF"/>
    <w:rsid w:val="00CF7789"/>
    <w:rsid w:val="00D00F8A"/>
    <w:rsid w:val="00D225EF"/>
    <w:rsid w:val="00D25EC3"/>
    <w:rsid w:val="00D40CE1"/>
    <w:rsid w:val="00D414A3"/>
    <w:rsid w:val="00D422A2"/>
    <w:rsid w:val="00D51595"/>
    <w:rsid w:val="00D61D67"/>
    <w:rsid w:val="00D623D2"/>
    <w:rsid w:val="00D63932"/>
    <w:rsid w:val="00D75C06"/>
    <w:rsid w:val="00D763E3"/>
    <w:rsid w:val="00D83794"/>
    <w:rsid w:val="00D909A2"/>
    <w:rsid w:val="00D90D5A"/>
    <w:rsid w:val="00DA08D9"/>
    <w:rsid w:val="00DA16D0"/>
    <w:rsid w:val="00DD0915"/>
    <w:rsid w:val="00DD5D48"/>
    <w:rsid w:val="00DE20AA"/>
    <w:rsid w:val="00DE23CD"/>
    <w:rsid w:val="00E017ED"/>
    <w:rsid w:val="00E064A3"/>
    <w:rsid w:val="00E10E87"/>
    <w:rsid w:val="00E23E8F"/>
    <w:rsid w:val="00E3548E"/>
    <w:rsid w:val="00E363D2"/>
    <w:rsid w:val="00E36806"/>
    <w:rsid w:val="00E40BCF"/>
    <w:rsid w:val="00E50796"/>
    <w:rsid w:val="00E60335"/>
    <w:rsid w:val="00E61C8A"/>
    <w:rsid w:val="00E6303A"/>
    <w:rsid w:val="00E87B8C"/>
    <w:rsid w:val="00EB01D3"/>
    <w:rsid w:val="00EB0BDC"/>
    <w:rsid w:val="00EB5DCF"/>
    <w:rsid w:val="00ED0506"/>
    <w:rsid w:val="00ED588D"/>
    <w:rsid w:val="00ED7053"/>
    <w:rsid w:val="00EE4F23"/>
    <w:rsid w:val="00F03165"/>
    <w:rsid w:val="00F112DF"/>
    <w:rsid w:val="00F3794C"/>
    <w:rsid w:val="00F55829"/>
    <w:rsid w:val="00F573BD"/>
    <w:rsid w:val="00F672B7"/>
    <w:rsid w:val="00F67437"/>
    <w:rsid w:val="00F705BC"/>
    <w:rsid w:val="00F821FA"/>
    <w:rsid w:val="00F8283B"/>
    <w:rsid w:val="00F90336"/>
    <w:rsid w:val="00F92087"/>
    <w:rsid w:val="00F94CBA"/>
    <w:rsid w:val="00FA60A8"/>
    <w:rsid w:val="00FC288A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ADCC54-FEC8-43D0-953F-5BE153A64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765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Encargada Almacen</cp:lastModifiedBy>
  <cp:revision>3</cp:revision>
  <cp:lastPrinted>2023-05-22T13:51:00Z</cp:lastPrinted>
  <dcterms:created xsi:type="dcterms:W3CDTF">2023-05-22T14:08:00Z</dcterms:created>
  <dcterms:modified xsi:type="dcterms:W3CDTF">2023-05-22T14:09:00Z</dcterms:modified>
</cp:coreProperties>
</file>