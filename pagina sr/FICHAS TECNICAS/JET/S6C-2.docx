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040D24F5" w:rsidR="00953BCE" w:rsidRPr="00992B09" w:rsidRDefault="00240B63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S6C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040D24F5" w:rsidR="00953BCE" w:rsidRPr="00992B09" w:rsidRDefault="00240B63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S6C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7426E3E2" w:rsidR="00420B92" w:rsidRPr="00420B92" w:rsidRDefault="00240B63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570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  <w:bookmarkStart w:id="0" w:name="_GoBack"/>
            <w:bookmarkEnd w:id="0"/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844"/>
        <w:gridCol w:w="844"/>
        <w:gridCol w:w="1267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240B63" w:rsidRPr="00240B63" w14:paraId="4EE51D45" w14:textId="77777777" w:rsidTr="00240B63">
        <w:trPr>
          <w:trHeight w:val="335"/>
        </w:trPr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EA86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CFB3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E8A2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75A7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699A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FBEF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C223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A00A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8C0E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C8A1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B6A1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3F24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</w:tr>
      <w:tr w:rsidR="00240B63" w:rsidRPr="00240B63" w14:paraId="68B993BF" w14:textId="77777777" w:rsidTr="00240B63">
        <w:trPr>
          <w:trHeight w:val="306"/>
        </w:trPr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CE10" w14:textId="77777777" w:rsidR="00240B63" w:rsidRPr="00240B63" w:rsidRDefault="00240B63" w:rsidP="00240B6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082B" w14:textId="77777777" w:rsidR="00240B63" w:rsidRPr="00240B63" w:rsidRDefault="00240B63" w:rsidP="00240B6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109F" w14:textId="77777777" w:rsidR="00240B63" w:rsidRPr="00240B63" w:rsidRDefault="00240B63" w:rsidP="00240B6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63AD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BB5D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2BE9F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9973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B9C1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E705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96B6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B389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16C6E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</w:tr>
      <w:tr w:rsidR="00240B63" w:rsidRPr="00240B63" w14:paraId="34EF2BC0" w14:textId="77777777" w:rsidTr="00240B63">
        <w:trPr>
          <w:trHeight w:val="306"/>
        </w:trPr>
        <w:tc>
          <w:tcPr>
            <w:tcW w:w="1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265F3C8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S6C/2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C4620FE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6C61DF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12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F3B1A8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8F3476F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083927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E85601C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DC5154B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CCED9A7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680BBBA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3AEA351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DBC1E9B" w14:textId="77777777" w:rsidR="00240B63" w:rsidRPr="00240B63" w:rsidRDefault="00240B63" w:rsidP="00240B6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40B6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42F0D" w14:textId="77777777" w:rsidR="00BB3008" w:rsidRDefault="00BB3008" w:rsidP="008A3980">
      <w:r>
        <w:separator/>
      </w:r>
    </w:p>
  </w:endnote>
  <w:endnote w:type="continuationSeparator" w:id="0">
    <w:p w14:paraId="5249111E" w14:textId="77777777" w:rsidR="00BB3008" w:rsidRDefault="00BB300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98293" w14:textId="77777777" w:rsidR="00BB3008" w:rsidRDefault="00BB3008" w:rsidP="008A3980">
      <w:r>
        <w:separator/>
      </w:r>
    </w:p>
  </w:footnote>
  <w:footnote w:type="continuationSeparator" w:id="0">
    <w:p w14:paraId="21667100" w14:textId="77777777" w:rsidR="00BB3008" w:rsidRDefault="00BB300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40B63"/>
    <w:rsid w:val="00253153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008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64A3"/>
    <w:rsid w:val="00E23E8F"/>
    <w:rsid w:val="00E3548E"/>
    <w:rsid w:val="00E363D2"/>
    <w:rsid w:val="00E40BCF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2B7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208F-33D0-4E0F-9A22-8E1CD057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736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2023-05-22T12:45:00Z</cp:lastPrinted>
  <dcterms:created xsi:type="dcterms:W3CDTF">2023-05-22T12:50:00Z</dcterms:created>
  <dcterms:modified xsi:type="dcterms:W3CDTF">2023-05-22T12:52:00Z</dcterms:modified>
</cp:coreProperties>
</file>