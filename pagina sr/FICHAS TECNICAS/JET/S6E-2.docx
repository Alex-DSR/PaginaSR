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253BE562" w:rsidR="00953BCE" w:rsidRPr="00992B09" w:rsidRDefault="00664A82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S6E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253BE562" w:rsidR="00953BCE" w:rsidRPr="00992B09" w:rsidRDefault="00664A82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S6E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  <w:bookmarkStart w:id="0" w:name="_GoBack"/>
            <w:bookmarkEnd w:id="0"/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39814346" w:rsidR="00420B92" w:rsidRPr="00420B92" w:rsidRDefault="00664A8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570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828"/>
        <w:gridCol w:w="828"/>
        <w:gridCol w:w="1242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664A82" w:rsidRPr="00664A82" w14:paraId="3BA41AA7" w14:textId="77777777" w:rsidTr="00664A82">
        <w:trPr>
          <w:trHeight w:val="335"/>
        </w:trPr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C8811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CCAA4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6E6F1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A4F0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488F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6405C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DBEA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9FB0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EA31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500A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5B3D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F134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</w:tr>
      <w:tr w:rsidR="00664A82" w:rsidRPr="00664A82" w14:paraId="176614CC" w14:textId="77777777" w:rsidTr="00664A82">
        <w:trPr>
          <w:trHeight w:val="306"/>
        </w:trPr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F4C71" w14:textId="77777777" w:rsidR="00664A82" w:rsidRPr="00664A82" w:rsidRDefault="00664A82" w:rsidP="00664A8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5860" w14:textId="77777777" w:rsidR="00664A82" w:rsidRPr="00664A82" w:rsidRDefault="00664A82" w:rsidP="00664A8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461A" w14:textId="77777777" w:rsidR="00664A82" w:rsidRPr="00664A82" w:rsidRDefault="00664A82" w:rsidP="00664A8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0439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E210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541C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76E9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A016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44DC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D6FBB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4189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EE20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</w:tr>
      <w:tr w:rsidR="00664A82" w:rsidRPr="00664A82" w14:paraId="60EDB6A9" w14:textId="77777777" w:rsidTr="00664A82">
        <w:trPr>
          <w:trHeight w:val="306"/>
        </w:trPr>
        <w:tc>
          <w:tcPr>
            <w:tcW w:w="19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238A16A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S6E/2</w:t>
            </w:r>
          </w:p>
        </w:tc>
        <w:tc>
          <w:tcPr>
            <w:tcW w:w="8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195280B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8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22DDAE1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12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432BC02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638380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B8991F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24.2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9D70902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21.8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818E42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A3B4FA0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18.6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06A51D8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16.8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9D27F19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12.4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B629B55" w14:textId="77777777" w:rsidR="00664A82" w:rsidRPr="00664A82" w:rsidRDefault="00664A82" w:rsidP="00664A8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64A82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2E37B" w14:textId="77777777" w:rsidR="0060588A" w:rsidRDefault="0060588A" w:rsidP="008A3980">
      <w:r>
        <w:separator/>
      </w:r>
    </w:p>
  </w:endnote>
  <w:endnote w:type="continuationSeparator" w:id="0">
    <w:p w14:paraId="19619E40" w14:textId="77777777" w:rsidR="0060588A" w:rsidRDefault="0060588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80CFD" w14:textId="77777777" w:rsidR="0060588A" w:rsidRDefault="0060588A" w:rsidP="008A3980">
      <w:r>
        <w:separator/>
      </w:r>
    </w:p>
  </w:footnote>
  <w:footnote w:type="continuationSeparator" w:id="0">
    <w:p w14:paraId="77519614" w14:textId="77777777" w:rsidR="0060588A" w:rsidRDefault="0060588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588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17ED"/>
    <w:rsid w:val="00E064A3"/>
    <w:rsid w:val="00E23E8F"/>
    <w:rsid w:val="00E3548E"/>
    <w:rsid w:val="00E363D2"/>
    <w:rsid w:val="00E36806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2B7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EBA3D-99F6-40B6-A138-F6A52C2F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2023-05-22T12:54:00Z</cp:lastPrinted>
  <dcterms:created xsi:type="dcterms:W3CDTF">2023-05-22T13:04:00Z</dcterms:created>
  <dcterms:modified xsi:type="dcterms:W3CDTF">2023-05-22T13:05:00Z</dcterms:modified>
</cp:coreProperties>
</file>