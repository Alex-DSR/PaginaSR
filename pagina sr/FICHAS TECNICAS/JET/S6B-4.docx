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47B49" w14:textId="6DA2D49E" w:rsidR="00D51595" w:rsidRPr="00EB5DCF" w:rsidRDefault="00992B09" w:rsidP="00A1205E">
      <w:pPr>
        <w:ind w:left="708" w:hanging="708"/>
        <w:jc w:val="right"/>
        <w:rPr>
          <w:rFonts w:asciiTheme="minorHAnsi" w:hAnsiTheme="minorHAnsi" w:cstheme="minorHAnsi"/>
          <w:b/>
          <w:bCs/>
          <w:sz w:val="48"/>
          <w:szCs w:val="48"/>
        </w:rPr>
      </w:pP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0A78A" wp14:editId="63B25FF6">
                <wp:simplePos x="0" y="0"/>
                <wp:positionH relativeFrom="margin">
                  <wp:posOffset>4994275</wp:posOffset>
                </wp:positionH>
                <wp:positionV relativeFrom="paragraph">
                  <wp:posOffset>-74930</wp:posOffset>
                </wp:positionV>
                <wp:extent cx="1828800" cy="1828800"/>
                <wp:effectExtent l="0" t="0" r="0" b="762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3289F9" w14:textId="52724AD5" w:rsidR="00953BCE" w:rsidRPr="00992B09" w:rsidRDefault="00E60335" w:rsidP="00953BCE">
                            <w:pPr>
                              <w:ind w:left="708" w:hanging="708"/>
                              <w:jc w:val="center"/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S6B</w:t>
                            </w:r>
                            <w:r w:rsidR="004B0D76"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DD0915"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0A78A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393.25pt;margin-top:-5.9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" filled="f" stroked="f">
                <v:textbox style="mso-fit-shape-to-text:t">
                  <w:txbxContent>
                    <w:p w14:paraId="0F3289F9" w14:textId="52724AD5" w:rsidR="00953BCE" w:rsidRPr="00992B09" w:rsidRDefault="00E60335" w:rsidP="00953BCE">
                      <w:pPr>
                        <w:ind w:left="708" w:hanging="708"/>
                        <w:jc w:val="center"/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S6B</w:t>
                      </w:r>
                      <w:r w:rsidR="004B0D76"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DD0915"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82C31">
        <w:rPr>
          <w:rFonts w:asciiTheme="minorHAnsi" w:hAnsiTheme="minorHAnsi" w:cstheme="minorHAnsi"/>
          <w:b/>
          <w:bCs/>
          <w:noProof/>
          <w:sz w:val="72"/>
          <w:szCs w:val="72"/>
          <w:lang w:val="es-BO" w:eastAsia="es-BO"/>
        </w:rPr>
        <w:drawing>
          <wp:anchor distT="0" distB="0" distL="114300" distR="114300" simplePos="0" relativeHeight="251665408" behindDoc="1" locked="0" layoutInCell="1" allowOverlap="1" wp14:anchorId="03582EBB" wp14:editId="10E97157">
            <wp:simplePos x="0" y="0"/>
            <wp:positionH relativeFrom="margin">
              <wp:posOffset>611505</wp:posOffset>
            </wp:positionH>
            <wp:positionV relativeFrom="margin">
              <wp:posOffset>88900</wp:posOffset>
            </wp:positionV>
            <wp:extent cx="1638300" cy="571500"/>
            <wp:effectExtent l="114300" t="76200" r="152400" b="209550"/>
            <wp:wrapNone/>
            <wp:docPr id="1" name="Imagen 1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cara feliz&#10;&#10;Descripción generada automáticamente con confianza baja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31602" y1="65000" x2="33834" y2="65690"/>
                                  <a14:backgroundMark x1="80952" y1="73750" x2="19913" y2="75000"/>
                                  <a14:backgroundMark x1="33766" y1="67500" x2="33766" y2="675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1" t="12504" r="12529" b="33910"/>
                    <a:stretch/>
                  </pic:blipFill>
                  <pic:spPr bwMode="auto">
                    <a:xfrm>
                      <a:off x="0" y="0"/>
                      <a:ext cx="1638300" cy="571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25425" dist="50800" dir="5220000" algn="ctr">
                        <a:srgbClr val="000000">
                          <a:alpha val="3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BCE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B3535" wp14:editId="580ECD7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ECCE7" w14:textId="23BF9B4D" w:rsidR="00953BCE" w:rsidRPr="00953BCE" w:rsidRDefault="00953BCE" w:rsidP="00953BCE">
                            <w:pPr>
                              <w:ind w:left="708" w:hanging="708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lang w:val="es-419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97B3535" id="Cuadro de texto 14" o:spid="_x0000_s1027" type="#_x0000_t202" style="position:absolute;left:0;text-align:left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K6N1PcLAgAAKQQAAA4AAAAA&#10;AAAAAAAAAAAALgIAAGRycy9lMm9Eb2MueG1sUEsBAi0AFAAGAAgAAAAhAEuJJs3WAAAABQEAAA8A&#10;AAAAAAAAAAAAAAAAZQQAAGRycy9kb3ducmV2LnhtbFBLBQYAAAAABAAEAPMAAABoBQAAAAA=&#10;" filled="f" stroked="f">
                <v:textbox style="mso-fit-shape-to-text:t">
                  <w:txbxContent>
                    <w:p w14:paraId="40CECCE7" w14:textId="23BF9B4D" w:rsidR="00953BCE" w:rsidRPr="00953BCE" w:rsidRDefault="00953BCE" w:rsidP="00953BCE">
                      <w:pPr>
                        <w:ind w:left="708" w:hanging="708"/>
                        <w:jc w:val="center"/>
                        <w:rPr>
                          <w:rFonts w:cstheme="minorHAnsi"/>
                          <w:b/>
                          <w:bCs/>
                          <w:color w:val="5B9BD5" w:themeColor="accent5"/>
                          <w:sz w:val="72"/>
                          <w:szCs w:val="72"/>
                          <w:lang w:val="es-419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06E845" w14:textId="44887E95" w:rsidR="00144321" w:rsidRPr="00992B09" w:rsidRDefault="00144321" w:rsidP="00992B09">
      <w:pPr>
        <w:tabs>
          <w:tab w:val="left" w:pos="2375"/>
        </w:tabs>
      </w:pPr>
    </w:p>
    <w:p w14:paraId="288A7384" w14:textId="75823002" w:rsidR="00B43683" w:rsidRDefault="00B43683" w:rsidP="00E87B8C">
      <w:pPr>
        <w:rPr>
          <w:rFonts w:ascii="Arial" w:hAnsi="Arial" w:cs="Arial"/>
          <w:lang w:val="es-419"/>
        </w:rPr>
      </w:pPr>
    </w:p>
    <w:p w14:paraId="1E78A8A0" w14:textId="77777777" w:rsidR="00426C73" w:rsidRDefault="00426C73" w:rsidP="00E87B8C">
      <w:pPr>
        <w:rPr>
          <w:rFonts w:ascii="Arial" w:hAnsi="Arial" w:cs="Arial"/>
          <w:lang w:val="es-419"/>
        </w:rPr>
      </w:pPr>
    </w:p>
    <w:p w14:paraId="7F2959AD" w14:textId="68CF17E1" w:rsidR="006D0217" w:rsidRDefault="006D0217" w:rsidP="00E87B8C">
      <w:pPr>
        <w:rPr>
          <w:rFonts w:ascii="Arial" w:hAnsi="Arial" w:cs="Arial"/>
          <w:lang w:val="es-419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32"/>
        <w:gridCol w:w="2258"/>
      </w:tblGrid>
      <w:tr w:rsidR="00574A64" w:rsidRPr="00574A64" w14:paraId="039A6265" w14:textId="77777777" w:rsidTr="00574A64">
        <w:tc>
          <w:tcPr>
            <w:tcW w:w="4957" w:type="dxa"/>
            <w:vAlign w:val="center"/>
          </w:tcPr>
          <w:p w14:paraId="4A8E425F" w14:textId="03653DC3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TRABAJOS RECOMENDADOS</w:t>
            </w:r>
          </w:p>
        </w:tc>
        <w:tc>
          <w:tcPr>
            <w:tcW w:w="6090" w:type="dxa"/>
            <w:gridSpan w:val="2"/>
            <w:vAlign w:val="center"/>
          </w:tcPr>
          <w:p w14:paraId="45485965" w14:textId="400E0513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LIMITES OPERATIVOS</w:t>
            </w:r>
          </w:p>
        </w:tc>
      </w:tr>
      <w:tr w:rsidR="00574A64" w:rsidRPr="00574A64" w14:paraId="307BE0C1" w14:textId="77777777" w:rsidTr="004140A8">
        <w:trPr>
          <w:trHeight w:val="283"/>
        </w:trPr>
        <w:tc>
          <w:tcPr>
            <w:tcW w:w="4957" w:type="dxa"/>
            <w:vAlign w:val="center"/>
          </w:tcPr>
          <w:p w14:paraId="54BD62FB" w14:textId="1837BFDD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Levantamiento de aguas limpias</w:t>
            </w:r>
          </w:p>
        </w:tc>
        <w:tc>
          <w:tcPr>
            <w:tcW w:w="3832" w:type="dxa"/>
            <w:vAlign w:val="center"/>
          </w:tcPr>
          <w:p w14:paraId="008B0A0F" w14:textId="0B65DE35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Máximo contenido de sólidos:</w:t>
            </w:r>
          </w:p>
        </w:tc>
        <w:tc>
          <w:tcPr>
            <w:tcW w:w="2258" w:type="dxa"/>
            <w:vAlign w:val="center"/>
          </w:tcPr>
          <w:p w14:paraId="710D90E0" w14:textId="1FEE2DC1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40</w:t>
            </w:r>
            <w:r w:rsidR="008D6AC7">
              <w:rPr>
                <w:rFonts w:ascii="Arial" w:hAnsi="Arial" w:cs="Arial"/>
                <w:sz w:val="24"/>
                <w:szCs w:val="24"/>
                <w:lang w:val="es-419"/>
              </w:rPr>
              <w:t xml:space="preserve"> </w:t>
            </w: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g/m</w:t>
            </w:r>
            <w:r w:rsidRPr="00420B92">
              <w:rPr>
                <w:rFonts w:ascii="Arial" w:hAnsi="Arial" w:cs="Arial"/>
                <w:sz w:val="24"/>
                <w:szCs w:val="24"/>
                <w:vertAlign w:val="superscript"/>
                <w:lang w:val="es-419"/>
              </w:rPr>
              <w:t>3</w:t>
            </w:r>
          </w:p>
        </w:tc>
      </w:tr>
      <w:tr w:rsidR="00574A64" w:rsidRPr="00574A64" w14:paraId="1CB902B2" w14:textId="77777777" w:rsidTr="004140A8">
        <w:trPr>
          <w:trHeight w:val="340"/>
        </w:trPr>
        <w:tc>
          <w:tcPr>
            <w:tcW w:w="4957" w:type="dxa"/>
            <w:vAlign w:val="center"/>
          </w:tcPr>
          <w:p w14:paraId="1B6A2967" w14:textId="7EF28BF2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Abastecimiento de agua</w:t>
            </w:r>
          </w:p>
        </w:tc>
        <w:tc>
          <w:tcPr>
            <w:tcW w:w="3832" w:type="dxa"/>
            <w:vAlign w:val="center"/>
          </w:tcPr>
          <w:p w14:paraId="52C30D5D" w14:textId="4DF581AE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Tiempo máx. de funcionamiento a boca cerrada</w:t>
            </w:r>
          </w:p>
        </w:tc>
        <w:tc>
          <w:tcPr>
            <w:tcW w:w="2258" w:type="dxa"/>
            <w:vAlign w:val="center"/>
          </w:tcPr>
          <w:p w14:paraId="1FE4846D" w14:textId="5E7CCE78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4 minutos</w:t>
            </w:r>
          </w:p>
        </w:tc>
      </w:tr>
      <w:tr w:rsidR="000427CE" w:rsidRPr="00574A64" w14:paraId="662CB47F" w14:textId="77777777" w:rsidTr="004140A8">
        <w:trPr>
          <w:trHeight w:val="340"/>
        </w:trPr>
        <w:tc>
          <w:tcPr>
            <w:tcW w:w="4957" w:type="dxa"/>
          </w:tcPr>
          <w:p w14:paraId="00A929E1" w14:textId="38612227" w:rsidR="000427CE" w:rsidRPr="00420B92" w:rsidRDefault="000427CE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Uso doméstico, civil e industrial.</w:t>
            </w:r>
          </w:p>
        </w:tc>
        <w:tc>
          <w:tcPr>
            <w:tcW w:w="6090" w:type="dxa"/>
            <w:gridSpan w:val="2"/>
            <w:vAlign w:val="center"/>
          </w:tcPr>
          <w:p w14:paraId="5D85842E" w14:textId="57284E47" w:rsidR="000427CE" w:rsidRPr="00D763E3" w:rsidRDefault="004140A8" w:rsidP="00574A64">
            <w:pPr>
              <w:rPr>
                <w:rFonts w:ascii="Arial" w:hAnsi="Arial" w:cs="Arial"/>
                <w:b/>
                <w:i/>
                <w:sz w:val="24"/>
                <w:szCs w:val="24"/>
                <w:lang w:val="es-419"/>
              </w:rPr>
            </w:pPr>
            <w:r w:rsidRPr="00D763E3">
              <w:rPr>
                <w:rFonts w:ascii="Arial" w:hAnsi="Arial" w:cs="Arial"/>
                <w:b/>
                <w:i/>
                <w:sz w:val="24"/>
                <w:szCs w:val="24"/>
                <w:u w:val="single"/>
                <w:lang w:val="es-419"/>
              </w:rPr>
              <w:t>Campo de prestaciones a 2900 r.p.m.</w:t>
            </w:r>
          </w:p>
        </w:tc>
      </w:tr>
      <w:tr w:rsidR="00574A64" w:rsidRPr="00574A64" w14:paraId="031EAE69" w14:textId="77777777" w:rsidTr="004140A8">
        <w:trPr>
          <w:trHeight w:val="454"/>
        </w:trPr>
        <w:tc>
          <w:tcPr>
            <w:tcW w:w="11047" w:type="dxa"/>
            <w:gridSpan w:val="3"/>
            <w:vAlign w:val="center"/>
          </w:tcPr>
          <w:p w14:paraId="5C8205A0" w14:textId="599FA4C7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GARANTIA 1 AÑO CONTRA FALLAS DE FABRICA</w:t>
            </w:r>
          </w:p>
        </w:tc>
      </w:tr>
    </w:tbl>
    <w:p w14:paraId="1F917D2C" w14:textId="47DB3773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D66BD71" w14:textId="3FEB1FD4" w:rsidR="006D0217" w:rsidRDefault="00426C73" w:rsidP="00EB5DCF">
      <w:pPr>
        <w:rPr>
          <w:vertAlign w:val="superscript"/>
          <w:lang w:val="es-419"/>
        </w:rPr>
      </w:pPr>
      <w:r>
        <w:rPr>
          <w:noProof/>
          <w:vertAlign w:val="superscript"/>
          <w:lang w:val="es-BO" w:eastAsia="es-BO"/>
        </w:rPr>
        <w:drawing>
          <wp:anchor distT="0" distB="0" distL="114300" distR="114300" simplePos="0" relativeHeight="251670528" behindDoc="0" locked="0" layoutInCell="1" allowOverlap="1" wp14:anchorId="6661F0DF" wp14:editId="78846D0F">
            <wp:simplePos x="0" y="0"/>
            <wp:positionH relativeFrom="margin">
              <wp:posOffset>395538</wp:posOffset>
            </wp:positionH>
            <wp:positionV relativeFrom="margin">
              <wp:posOffset>2395220</wp:posOffset>
            </wp:positionV>
            <wp:extent cx="885825" cy="3502025"/>
            <wp:effectExtent l="0" t="0" r="9525" b="317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59"/>
                    <a:stretch/>
                  </pic:blipFill>
                  <pic:spPr bwMode="auto">
                    <a:xfrm>
                      <a:off x="0" y="0"/>
                      <a:ext cx="885825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44982" w:rsidRPr="00B44982">
        <w:rPr>
          <w:noProof/>
          <w:snapToGrid/>
        </w:rPr>
        <w:t xml:space="preserve"> </w:t>
      </w:r>
      <w:r w:rsidR="00D414A3" w:rsidRPr="00D414A3">
        <w:rPr>
          <w:noProof/>
          <w:snapToGrid/>
          <w:lang w:val="es-BO" w:eastAsia="es-BO"/>
        </w:rPr>
        <w:t xml:space="preserve"> </w:t>
      </w:r>
    </w:p>
    <w:tbl>
      <w:tblPr>
        <w:tblStyle w:val="Tablaconcuadrcula"/>
        <w:tblpPr w:leftFromText="141" w:rightFromText="141" w:vertAnchor="text" w:horzAnchor="page" w:tblpX="3991" w:tblpY="-123"/>
        <w:tblW w:w="0" w:type="auto"/>
        <w:tblLook w:val="04A0" w:firstRow="1" w:lastRow="0" w:firstColumn="1" w:lastColumn="0" w:noHBand="0" w:noVBand="1"/>
      </w:tblPr>
      <w:tblGrid>
        <w:gridCol w:w="3539"/>
        <w:gridCol w:w="2674"/>
      </w:tblGrid>
      <w:tr w:rsidR="00420B92" w14:paraId="6788F645" w14:textId="77777777" w:rsidTr="00420B92">
        <w:trPr>
          <w:trHeight w:val="351"/>
        </w:trPr>
        <w:tc>
          <w:tcPr>
            <w:tcW w:w="3539" w:type="dxa"/>
            <w:vAlign w:val="center"/>
          </w:tcPr>
          <w:p w14:paraId="402129FB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PARTE</w:t>
            </w:r>
          </w:p>
        </w:tc>
        <w:tc>
          <w:tcPr>
            <w:tcW w:w="2674" w:type="dxa"/>
            <w:vAlign w:val="center"/>
          </w:tcPr>
          <w:p w14:paraId="535463E4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MATERIAL</w:t>
            </w:r>
          </w:p>
        </w:tc>
      </w:tr>
      <w:tr w:rsidR="00420B92" w14:paraId="64F22F57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0C5CAA1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Soporte</w:t>
            </w:r>
          </w:p>
        </w:tc>
        <w:tc>
          <w:tcPr>
            <w:tcW w:w="2674" w:type="dxa"/>
            <w:vAlign w:val="center"/>
          </w:tcPr>
          <w:p w14:paraId="59F69D0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Acero</w:t>
            </w:r>
          </w:p>
        </w:tc>
      </w:tr>
      <w:tr w:rsidR="00420B92" w14:paraId="7AAF80D2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3A0EFFB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Difusor</w:t>
            </w:r>
          </w:p>
        </w:tc>
        <w:tc>
          <w:tcPr>
            <w:tcW w:w="2674" w:type="dxa"/>
            <w:vAlign w:val="center"/>
          </w:tcPr>
          <w:p w14:paraId="6C75B50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0D7F86B5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39EDF50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Impulsor</w:t>
            </w:r>
          </w:p>
        </w:tc>
        <w:tc>
          <w:tcPr>
            <w:tcW w:w="2674" w:type="dxa"/>
            <w:vAlign w:val="center"/>
          </w:tcPr>
          <w:p w14:paraId="78DE917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290C5B7A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705F869F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Camisa</w:t>
            </w:r>
          </w:p>
        </w:tc>
        <w:tc>
          <w:tcPr>
            <w:tcW w:w="2674" w:type="dxa"/>
            <w:vAlign w:val="center"/>
          </w:tcPr>
          <w:p w14:paraId="1BBC7CC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Latón cromado</w:t>
            </w:r>
          </w:p>
        </w:tc>
      </w:tr>
      <w:tr w:rsidR="00420B92" w14:paraId="3D235E4C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5A1E281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Cuerpo válvula</w:t>
            </w:r>
          </w:p>
        </w:tc>
        <w:tc>
          <w:tcPr>
            <w:tcW w:w="2674" w:type="dxa"/>
            <w:vAlign w:val="center"/>
          </w:tcPr>
          <w:p w14:paraId="51F4F33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11F1F449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10E550DF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Rejilla</w:t>
            </w:r>
          </w:p>
        </w:tc>
        <w:tc>
          <w:tcPr>
            <w:tcW w:w="2674" w:type="dxa"/>
            <w:vAlign w:val="center"/>
          </w:tcPr>
          <w:p w14:paraId="485C2486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Acero inoxidable</w:t>
            </w:r>
          </w:p>
        </w:tc>
      </w:tr>
      <w:tr w:rsidR="00420B92" w14:paraId="1EDAA9AD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0A355290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proofErr w:type="spellStart"/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Distanciador</w:t>
            </w:r>
            <w:proofErr w:type="spellEnd"/>
          </w:p>
        </w:tc>
        <w:tc>
          <w:tcPr>
            <w:tcW w:w="2674" w:type="dxa"/>
            <w:vAlign w:val="center"/>
          </w:tcPr>
          <w:p w14:paraId="3AAD2113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Resina</w:t>
            </w:r>
          </w:p>
        </w:tc>
      </w:tr>
      <w:tr w:rsidR="00420B92" w14:paraId="0033B9E4" w14:textId="77777777" w:rsidTr="00420B92">
        <w:trPr>
          <w:trHeight w:val="181"/>
        </w:trPr>
        <w:tc>
          <w:tcPr>
            <w:tcW w:w="35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AC082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C24DE8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</w:p>
        </w:tc>
      </w:tr>
      <w:tr w:rsidR="00420B92" w14:paraId="4FABE45A" w14:textId="77777777" w:rsidTr="00420B92">
        <w:trPr>
          <w:trHeight w:val="423"/>
        </w:trPr>
        <w:tc>
          <w:tcPr>
            <w:tcW w:w="6213" w:type="dxa"/>
            <w:gridSpan w:val="2"/>
            <w:vAlign w:val="center"/>
          </w:tcPr>
          <w:p w14:paraId="5B6F1600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DATOS EXTRA DE LA BOMBA</w:t>
            </w:r>
          </w:p>
        </w:tc>
      </w:tr>
      <w:tr w:rsidR="00420B92" w14:paraId="7AF527AA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10643D9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 xml:space="preserve">Cuerpo bomba </w:t>
            </w:r>
          </w:p>
        </w:tc>
        <w:tc>
          <w:tcPr>
            <w:tcW w:w="2674" w:type="dxa"/>
            <w:vAlign w:val="center"/>
          </w:tcPr>
          <w:p w14:paraId="709ABA97" w14:textId="59EF5348" w:rsidR="00420B92" w:rsidRPr="00420B92" w:rsidRDefault="006345DE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149</w:t>
            </w:r>
            <w:r w:rsidR="00420B92" w:rsidRPr="00420B92">
              <w:rPr>
                <w:rFonts w:ascii="Arial" w:hAnsi="Arial" w:cs="Arial"/>
                <w:sz w:val="32"/>
                <w:szCs w:val="32"/>
                <w:lang w:val="es-419"/>
              </w:rPr>
              <w:t xml:space="preserve"> mm</w:t>
            </w:r>
          </w:p>
        </w:tc>
      </w:tr>
      <w:tr w:rsidR="00420B92" w14:paraId="0F319DD6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29FFABDB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Altura parte bomba</w:t>
            </w:r>
          </w:p>
        </w:tc>
        <w:tc>
          <w:tcPr>
            <w:tcW w:w="2674" w:type="dxa"/>
            <w:vAlign w:val="center"/>
          </w:tcPr>
          <w:p w14:paraId="5070B737" w14:textId="1AA93B7D" w:rsidR="00420B92" w:rsidRPr="00420B92" w:rsidRDefault="00DA16D0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800</w:t>
            </w:r>
            <w:bookmarkStart w:id="0" w:name="_GoBack"/>
            <w:bookmarkEnd w:id="0"/>
            <w:r w:rsidR="006345DE">
              <w:rPr>
                <w:rFonts w:ascii="Arial" w:hAnsi="Arial" w:cs="Arial"/>
                <w:sz w:val="32"/>
                <w:szCs w:val="32"/>
                <w:lang w:val="es-419"/>
              </w:rPr>
              <w:t xml:space="preserve"> </w:t>
            </w:r>
            <w:r w:rsidR="00420B92" w:rsidRPr="00420B92">
              <w:rPr>
                <w:rFonts w:ascii="Arial" w:hAnsi="Arial" w:cs="Arial"/>
                <w:sz w:val="32"/>
                <w:szCs w:val="32"/>
                <w:lang w:val="es-419"/>
              </w:rPr>
              <w:t>mm</w:t>
            </w:r>
          </w:p>
        </w:tc>
      </w:tr>
      <w:tr w:rsidR="00420B92" w14:paraId="1CC13783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7D80E0F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Diámetro de impulsión</w:t>
            </w:r>
          </w:p>
        </w:tc>
        <w:tc>
          <w:tcPr>
            <w:tcW w:w="2674" w:type="dxa"/>
            <w:vAlign w:val="center"/>
          </w:tcPr>
          <w:p w14:paraId="5442ABAF" w14:textId="480DA8F7" w:rsidR="00420B92" w:rsidRPr="00420B92" w:rsidRDefault="006345DE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3</w:t>
            </w:r>
            <w:r w:rsidR="006F74CF">
              <w:rPr>
                <w:rFonts w:ascii="Arial" w:hAnsi="Arial" w:cs="Arial"/>
                <w:sz w:val="32"/>
                <w:szCs w:val="32"/>
                <w:lang w:val="es-419"/>
              </w:rPr>
              <w:t>”</w:t>
            </w:r>
          </w:p>
        </w:tc>
      </w:tr>
    </w:tbl>
    <w:p w14:paraId="2A599C28" w14:textId="4F335C6D" w:rsidR="00DD5D48" w:rsidRDefault="00DD5D48" w:rsidP="00EB5DCF">
      <w:pPr>
        <w:rPr>
          <w:vertAlign w:val="superscript"/>
          <w:lang w:val="es-419"/>
        </w:rPr>
      </w:pPr>
    </w:p>
    <w:p w14:paraId="7388917D" w14:textId="13AF731F" w:rsidR="00DD5D48" w:rsidRDefault="00DD5D48" w:rsidP="00EB5DCF">
      <w:pPr>
        <w:rPr>
          <w:vertAlign w:val="superscript"/>
          <w:lang w:val="es-419"/>
        </w:rPr>
      </w:pPr>
    </w:p>
    <w:p w14:paraId="638622D9" w14:textId="6D7F7BCD" w:rsidR="00DD5D48" w:rsidRDefault="00DD5D48" w:rsidP="00EB5DCF">
      <w:pPr>
        <w:rPr>
          <w:vertAlign w:val="superscript"/>
          <w:lang w:val="es-419"/>
        </w:rPr>
      </w:pPr>
    </w:p>
    <w:p w14:paraId="451C5550" w14:textId="53A38402" w:rsidR="00DD5D48" w:rsidRDefault="00DD5D48" w:rsidP="00EB5DCF">
      <w:pPr>
        <w:rPr>
          <w:vertAlign w:val="superscript"/>
          <w:lang w:val="es-419"/>
        </w:rPr>
      </w:pPr>
    </w:p>
    <w:p w14:paraId="3C9CC338" w14:textId="2E70A3CB" w:rsidR="00DD5D48" w:rsidRDefault="00DD5D48" w:rsidP="00EB5DCF">
      <w:pPr>
        <w:rPr>
          <w:vertAlign w:val="superscript"/>
          <w:lang w:val="es-419"/>
        </w:rPr>
      </w:pPr>
    </w:p>
    <w:p w14:paraId="6848068A" w14:textId="26BB08B8" w:rsidR="00DD5D48" w:rsidRDefault="00DD5D48" w:rsidP="00EB5DCF">
      <w:pPr>
        <w:rPr>
          <w:vertAlign w:val="superscript"/>
          <w:lang w:val="es-419"/>
        </w:rPr>
      </w:pPr>
    </w:p>
    <w:p w14:paraId="1D3F5E7F" w14:textId="165E515E" w:rsidR="00E363D2" w:rsidRDefault="00E363D2" w:rsidP="00EB5DCF">
      <w:pPr>
        <w:rPr>
          <w:vertAlign w:val="superscript"/>
          <w:lang w:val="es-419"/>
        </w:rPr>
      </w:pPr>
    </w:p>
    <w:p w14:paraId="0D4B4EFD" w14:textId="5CB3306E" w:rsidR="00E363D2" w:rsidRDefault="00E363D2" w:rsidP="00EB5DCF">
      <w:pPr>
        <w:rPr>
          <w:vertAlign w:val="superscript"/>
          <w:lang w:val="es-419"/>
        </w:rPr>
      </w:pPr>
    </w:p>
    <w:p w14:paraId="6155D8C1" w14:textId="7F051E6A" w:rsidR="00DD5D48" w:rsidRDefault="00DD5D48" w:rsidP="00EB5DCF">
      <w:pPr>
        <w:rPr>
          <w:vertAlign w:val="superscript"/>
          <w:lang w:val="es-419"/>
        </w:rPr>
      </w:pPr>
    </w:p>
    <w:p w14:paraId="026CBF20" w14:textId="20ECD06B" w:rsidR="00DD5D48" w:rsidRDefault="00DD5D48" w:rsidP="00EB5DCF">
      <w:pPr>
        <w:rPr>
          <w:vertAlign w:val="superscript"/>
          <w:lang w:val="es-419"/>
        </w:rPr>
      </w:pPr>
    </w:p>
    <w:p w14:paraId="38046FA4" w14:textId="1D3BBE19" w:rsidR="00DD5D48" w:rsidRDefault="00DD5D48" w:rsidP="00EB5DCF">
      <w:pPr>
        <w:rPr>
          <w:vertAlign w:val="superscript"/>
          <w:lang w:val="es-419"/>
        </w:rPr>
      </w:pPr>
    </w:p>
    <w:p w14:paraId="17F87E8E" w14:textId="331BCD47" w:rsidR="00DD5D48" w:rsidRDefault="00DD5D48" w:rsidP="00EB5DCF">
      <w:pPr>
        <w:rPr>
          <w:vertAlign w:val="superscript"/>
          <w:lang w:val="es-419"/>
        </w:rPr>
      </w:pPr>
    </w:p>
    <w:p w14:paraId="4C9EDF67" w14:textId="05ED5E9E" w:rsidR="00DD5D48" w:rsidRDefault="00DD5D48" w:rsidP="00EB5DCF">
      <w:pPr>
        <w:rPr>
          <w:vertAlign w:val="superscript"/>
          <w:lang w:val="es-419"/>
        </w:rPr>
      </w:pPr>
    </w:p>
    <w:p w14:paraId="7E5391F6" w14:textId="67137DE8" w:rsidR="00DD5D48" w:rsidRDefault="00DD5D48" w:rsidP="00EB5DCF">
      <w:pPr>
        <w:rPr>
          <w:vertAlign w:val="superscript"/>
          <w:lang w:val="es-419"/>
        </w:rPr>
      </w:pPr>
    </w:p>
    <w:p w14:paraId="71D20AB7" w14:textId="21F1FBBA" w:rsidR="00DD5D48" w:rsidRDefault="00DD5D48" w:rsidP="00EB5DCF">
      <w:pPr>
        <w:rPr>
          <w:vertAlign w:val="superscript"/>
          <w:lang w:val="es-419"/>
        </w:rPr>
      </w:pPr>
    </w:p>
    <w:p w14:paraId="5B52E21D" w14:textId="15B960AF" w:rsidR="00DD5D48" w:rsidRDefault="00DD5D48" w:rsidP="00EB5DCF">
      <w:pPr>
        <w:rPr>
          <w:vertAlign w:val="superscript"/>
          <w:lang w:val="es-419"/>
        </w:rPr>
      </w:pPr>
    </w:p>
    <w:p w14:paraId="03BECD81" w14:textId="49DE7C9E" w:rsidR="00DD5D48" w:rsidRDefault="00DD5D48" w:rsidP="00EB5DCF">
      <w:pPr>
        <w:rPr>
          <w:vertAlign w:val="superscript"/>
          <w:lang w:val="es-419"/>
        </w:rPr>
      </w:pPr>
    </w:p>
    <w:p w14:paraId="775FA06C" w14:textId="2A9A4613" w:rsidR="00DD5D48" w:rsidRDefault="00DD5D48" w:rsidP="00EB5DCF">
      <w:pPr>
        <w:rPr>
          <w:vertAlign w:val="superscript"/>
          <w:lang w:val="es-419"/>
        </w:rPr>
      </w:pPr>
    </w:p>
    <w:p w14:paraId="7B7EFDAC" w14:textId="51D6A738" w:rsidR="00DD5D48" w:rsidRDefault="00DD5D48" w:rsidP="00EB5DCF">
      <w:pPr>
        <w:rPr>
          <w:vertAlign w:val="superscript"/>
          <w:lang w:val="es-419"/>
        </w:rPr>
      </w:pPr>
    </w:p>
    <w:p w14:paraId="32D9F360" w14:textId="6A866F6B" w:rsidR="00DD5D48" w:rsidRDefault="00DD5D48" w:rsidP="00EB5DCF">
      <w:pPr>
        <w:rPr>
          <w:vertAlign w:val="superscript"/>
          <w:lang w:val="es-419"/>
        </w:rPr>
      </w:pPr>
    </w:p>
    <w:p w14:paraId="1E8D96E9" w14:textId="38E31D2C" w:rsidR="00DD5D48" w:rsidRDefault="00DD5D48" w:rsidP="00EB5DCF">
      <w:pPr>
        <w:rPr>
          <w:vertAlign w:val="superscript"/>
          <w:lang w:val="es-419"/>
        </w:rPr>
      </w:pPr>
    </w:p>
    <w:p w14:paraId="7BE2E11F" w14:textId="49E34EAF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3033D449" w14:textId="68F57F89" w:rsidR="00DD5D48" w:rsidRDefault="00DD5D48" w:rsidP="00EB5DCF">
      <w:pPr>
        <w:rPr>
          <w:vertAlign w:val="superscript"/>
          <w:lang w:val="es-419"/>
        </w:rPr>
      </w:pPr>
    </w:p>
    <w:p w14:paraId="2D2AA5F4" w14:textId="77777777" w:rsidR="00626858" w:rsidRDefault="00626858" w:rsidP="00EB5DCF">
      <w:pPr>
        <w:rPr>
          <w:vertAlign w:val="superscript"/>
          <w:lang w:val="es-419"/>
        </w:rPr>
      </w:pPr>
    </w:p>
    <w:p w14:paraId="7264669F" w14:textId="0603BC76" w:rsidR="00DD5D48" w:rsidRDefault="00DD5D48" w:rsidP="00420B92">
      <w:pPr>
        <w:rPr>
          <w:vertAlign w:val="superscript"/>
          <w:lang w:val="es-419"/>
        </w:rPr>
      </w:pPr>
    </w:p>
    <w:p w14:paraId="5861B5D6" w14:textId="3789AAB5" w:rsidR="00992B09" w:rsidRDefault="00992B09" w:rsidP="00420B92">
      <w:pPr>
        <w:rPr>
          <w:vertAlign w:val="superscript"/>
          <w:lang w:val="es-419"/>
        </w:rPr>
      </w:pPr>
    </w:p>
    <w:tbl>
      <w:tblPr>
        <w:tblW w:w="10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826"/>
        <w:gridCol w:w="826"/>
        <w:gridCol w:w="1239"/>
        <w:gridCol w:w="743"/>
        <w:gridCol w:w="743"/>
        <w:gridCol w:w="743"/>
        <w:gridCol w:w="743"/>
        <w:gridCol w:w="743"/>
        <w:gridCol w:w="743"/>
        <w:gridCol w:w="743"/>
        <w:gridCol w:w="743"/>
      </w:tblGrid>
      <w:tr w:rsidR="00DA16D0" w:rsidRPr="00DA16D0" w14:paraId="45398622" w14:textId="77777777" w:rsidTr="00DA16D0">
        <w:trPr>
          <w:trHeight w:val="372"/>
        </w:trPr>
        <w:tc>
          <w:tcPr>
            <w:tcW w:w="1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BAB2E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8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2E736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kW</w:t>
            </w:r>
          </w:p>
        </w:tc>
        <w:tc>
          <w:tcPr>
            <w:tcW w:w="8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D0B37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HP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3F58E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</w:t>
            </w:r>
            <w:r w:rsidRPr="00DA16D0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vertAlign w:val="superscript"/>
                <w:lang w:val="es-BO" w:eastAsia="es-BO"/>
              </w:rPr>
              <w:t>3</w:t>
            </w:r>
            <w:r w:rsidRPr="00DA16D0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/h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00162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1DA4D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12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0A3AD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18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3E650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24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742F6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30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9E2C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36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0F0C7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39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1C043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42</w:t>
            </w:r>
          </w:p>
        </w:tc>
      </w:tr>
      <w:tr w:rsidR="00DA16D0" w:rsidRPr="00DA16D0" w14:paraId="32EE520F" w14:textId="77777777" w:rsidTr="00DA16D0">
        <w:trPr>
          <w:trHeight w:val="340"/>
        </w:trPr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B9E3E" w14:textId="77777777" w:rsidR="00DA16D0" w:rsidRPr="00DA16D0" w:rsidRDefault="00DA16D0" w:rsidP="00DA16D0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28CD5" w14:textId="77777777" w:rsidR="00DA16D0" w:rsidRPr="00DA16D0" w:rsidRDefault="00DA16D0" w:rsidP="00DA16D0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1BF31" w14:textId="77777777" w:rsidR="00DA16D0" w:rsidRPr="00DA16D0" w:rsidRDefault="00DA16D0" w:rsidP="00DA16D0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07F49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l/min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FEE1C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E72CC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200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6F904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300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BE081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400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0645D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500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74A21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600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3C80E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650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E826C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700</w:t>
            </w:r>
          </w:p>
        </w:tc>
      </w:tr>
      <w:tr w:rsidR="00DA16D0" w:rsidRPr="00DA16D0" w14:paraId="3A3688FF" w14:textId="77777777" w:rsidTr="00DA16D0">
        <w:trPr>
          <w:trHeight w:val="340"/>
        </w:trPr>
        <w:tc>
          <w:tcPr>
            <w:tcW w:w="1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BCEE7B5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S6B/4</w:t>
            </w:r>
          </w:p>
        </w:tc>
        <w:tc>
          <w:tcPr>
            <w:tcW w:w="82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B9BF7ED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5.5</w:t>
            </w:r>
          </w:p>
        </w:tc>
        <w:tc>
          <w:tcPr>
            <w:tcW w:w="82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9830B9A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7.5</w:t>
            </w:r>
          </w:p>
        </w:tc>
        <w:tc>
          <w:tcPr>
            <w:tcW w:w="123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360D7E0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Metros</w:t>
            </w:r>
          </w:p>
        </w:tc>
        <w:tc>
          <w:tcPr>
            <w:tcW w:w="74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546B0C5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52</w:t>
            </w:r>
          </w:p>
        </w:tc>
        <w:tc>
          <w:tcPr>
            <w:tcW w:w="74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3F87445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51</w:t>
            </w:r>
          </w:p>
        </w:tc>
        <w:tc>
          <w:tcPr>
            <w:tcW w:w="74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D915AD3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49</w:t>
            </w:r>
          </w:p>
        </w:tc>
        <w:tc>
          <w:tcPr>
            <w:tcW w:w="74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C562FBC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45</w:t>
            </w:r>
          </w:p>
        </w:tc>
        <w:tc>
          <w:tcPr>
            <w:tcW w:w="74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1722C64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40</w:t>
            </w:r>
          </w:p>
        </w:tc>
        <w:tc>
          <w:tcPr>
            <w:tcW w:w="74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41DE426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33</w:t>
            </w:r>
          </w:p>
        </w:tc>
        <w:tc>
          <w:tcPr>
            <w:tcW w:w="74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9C66E54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29</w:t>
            </w:r>
          </w:p>
        </w:tc>
        <w:tc>
          <w:tcPr>
            <w:tcW w:w="74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C837544" w14:textId="77777777" w:rsidR="00DA16D0" w:rsidRPr="00DA16D0" w:rsidRDefault="00DA16D0" w:rsidP="00DA16D0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DA16D0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25</w:t>
            </w:r>
          </w:p>
        </w:tc>
      </w:tr>
    </w:tbl>
    <w:p w14:paraId="3766C509" w14:textId="77777777" w:rsidR="00992B09" w:rsidRDefault="00992B09" w:rsidP="00420B92">
      <w:pPr>
        <w:rPr>
          <w:vertAlign w:val="superscript"/>
          <w:lang w:val="es-419"/>
        </w:rPr>
      </w:pPr>
    </w:p>
    <w:sectPr w:rsidR="00992B09" w:rsidSect="003D6066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FAF52" w14:textId="77777777" w:rsidR="006900AD" w:rsidRDefault="006900AD" w:rsidP="008A3980">
      <w:r>
        <w:separator/>
      </w:r>
    </w:p>
  </w:endnote>
  <w:endnote w:type="continuationSeparator" w:id="0">
    <w:p w14:paraId="00439A2A" w14:textId="77777777" w:rsidR="006900AD" w:rsidRDefault="006900AD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D71EAA" w14:textId="77777777" w:rsidR="006900AD" w:rsidRDefault="006900AD" w:rsidP="008A3980">
      <w:r>
        <w:separator/>
      </w:r>
    </w:p>
  </w:footnote>
  <w:footnote w:type="continuationSeparator" w:id="0">
    <w:p w14:paraId="45F97E9C" w14:textId="77777777" w:rsidR="006900AD" w:rsidRDefault="006900AD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13F13"/>
    <w:rsid w:val="0002349A"/>
    <w:rsid w:val="000242DE"/>
    <w:rsid w:val="000427CE"/>
    <w:rsid w:val="0005526A"/>
    <w:rsid w:val="000559F3"/>
    <w:rsid w:val="00061170"/>
    <w:rsid w:val="00063ED6"/>
    <w:rsid w:val="00091DA3"/>
    <w:rsid w:val="000A4B96"/>
    <w:rsid w:val="000A4CBB"/>
    <w:rsid w:val="000D4623"/>
    <w:rsid w:val="000F2524"/>
    <w:rsid w:val="00131E71"/>
    <w:rsid w:val="001428E9"/>
    <w:rsid w:val="00144321"/>
    <w:rsid w:val="00157C83"/>
    <w:rsid w:val="00195B26"/>
    <w:rsid w:val="001B09F7"/>
    <w:rsid w:val="001E6D2E"/>
    <w:rsid w:val="001E78AD"/>
    <w:rsid w:val="001F685E"/>
    <w:rsid w:val="001F719B"/>
    <w:rsid w:val="002068DD"/>
    <w:rsid w:val="0021048C"/>
    <w:rsid w:val="00253153"/>
    <w:rsid w:val="00273813"/>
    <w:rsid w:val="002870ED"/>
    <w:rsid w:val="002D09B0"/>
    <w:rsid w:val="002E1480"/>
    <w:rsid w:val="002E7F0F"/>
    <w:rsid w:val="002F20CC"/>
    <w:rsid w:val="00316AE6"/>
    <w:rsid w:val="00352DF4"/>
    <w:rsid w:val="00372825"/>
    <w:rsid w:val="003938BD"/>
    <w:rsid w:val="003B301B"/>
    <w:rsid w:val="003B3BB9"/>
    <w:rsid w:val="003C0BC9"/>
    <w:rsid w:val="003C552A"/>
    <w:rsid w:val="003D6066"/>
    <w:rsid w:val="003E2FB6"/>
    <w:rsid w:val="003F3B22"/>
    <w:rsid w:val="004140A8"/>
    <w:rsid w:val="00416032"/>
    <w:rsid w:val="00417A91"/>
    <w:rsid w:val="00420B92"/>
    <w:rsid w:val="00426C73"/>
    <w:rsid w:val="00433213"/>
    <w:rsid w:val="00462F6E"/>
    <w:rsid w:val="00477689"/>
    <w:rsid w:val="004855A3"/>
    <w:rsid w:val="00490F9C"/>
    <w:rsid w:val="004B0D76"/>
    <w:rsid w:val="004B6513"/>
    <w:rsid w:val="004C4DFB"/>
    <w:rsid w:val="004D36ED"/>
    <w:rsid w:val="004E337C"/>
    <w:rsid w:val="00502814"/>
    <w:rsid w:val="00502FCF"/>
    <w:rsid w:val="00503185"/>
    <w:rsid w:val="005102A3"/>
    <w:rsid w:val="00552DA4"/>
    <w:rsid w:val="00556045"/>
    <w:rsid w:val="00557E11"/>
    <w:rsid w:val="00565774"/>
    <w:rsid w:val="00574A64"/>
    <w:rsid w:val="005816BC"/>
    <w:rsid w:val="00582C31"/>
    <w:rsid w:val="00582D49"/>
    <w:rsid w:val="0059108C"/>
    <w:rsid w:val="00591286"/>
    <w:rsid w:val="005960B5"/>
    <w:rsid w:val="00597AAA"/>
    <w:rsid w:val="005B4338"/>
    <w:rsid w:val="005B5378"/>
    <w:rsid w:val="005C4DF4"/>
    <w:rsid w:val="005D2540"/>
    <w:rsid w:val="005E4450"/>
    <w:rsid w:val="005E56FA"/>
    <w:rsid w:val="00606569"/>
    <w:rsid w:val="00606856"/>
    <w:rsid w:val="006175C2"/>
    <w:rsid w:val="00620074"/>
    <w:rsid w:val="006248B3"/>
    <w:rsid w:val="0062557D"/>
    <w:rsid w:val="00626858"/>
    <w:rsid w:val="0063412C"/>
    <w:rsid w:val="006345DE"/>
    <w:rsid w:val="00635B0E"/>
    <w:rsid w:val="00656ADE"/>
    <w:rsid w:val="006613D6"/>
    <w:rsid w:val="0066536C"/>
    <w:rsid w:val="006736DE"/>
    <w:rsid w:val="006900AD"/>
    <w:rsid w:val="006B407B"/>
    <w:rsid w:val="006D0217"/>
    <w:rsid w:val="006E3E09"/>
    <w:rsid w:val="006F74CF"/>
    <w:rsid w:val="00714BF7"/>
    <w:rsid w:val="00735CF8"/>
    <w:rsid w:val="00746A06"/>
    <w:rsid w:val="00750244"/>
    <w:rsid w:val="00754D13"/>
    <w:rsid w:val="00760CCE"/>
    <w:rsid w:val="00780CA7"/>
    <w:rsid w:val="00785889"/>
    <w:rsid w:val="00786C88"/>
    <w:rsid w:val="007B630C"/>
    <w:rsid w:val="007E32C7"/>
    <w:rsid w:val="007E4557"/>
    <w:rsid w:val="008319BA"/>
    <w:rsid w:val="00832239"/>
    <w:rsid w:val="00871327"/>
    <w:rsid w:val="00874BC1"/>
    <w:rsid w:val="00890083"/>
    <w:rsid w:val="008A0B7F"/>
    <w:rsid w:val="008A3980"/>
    <w:rsid w:val="008B45B6"/>
    <w:rsid w:val="008C6EF0"/>
    <w:rsid w:val="008D0828"/>
    <w:rsid w:val="008D57AB"/>
    <w:rsid w:val="008D6AC7"/>
    <w:rsid w:val="008F4310"/>
    <w:rsid w:val="008F5336"/>
    <w:rsid w:val="00934F39"/>
    <w:rsid w:val="009412F2"/>
    <w:rsid w:val="0095133B"/>
    <w:rsid w:val="00953BCE"/>
    <w:rsid w:val="00992B09"/>
    <w:rsid w:val="009A11F8"/>
    <w:rsid w:val="009A2780"/>
    <w:rsid w:val="009C54AA"/>
    <w:rsid w:val="009D1337"/>
    <w:rsid w:val="009D2914"/>
    <w:rsid w:val="00A1205E"/>
    <w:rsid w:val="00A24758"/>
    <w:rsid w:val="00A72231"/>
    <w:rsid w:val="00A86F6C"/>
    <w:rsid w:val="00AB281F"/>
    <w:rsid w:val="00AC7916"/>
    <w:rsid w:val="00AD5EDC"/>
    <w:rsid w:val="00AD6AC6"/>
    <w:rsid w:val="00AF546C"/>
    <w:rsid w:val="00B02B1A"/>
    <w:rsid w:val="00B06C7F"/>
    <w:rsid w:val="00B163B0"/>
    <w:rsid w:val="00B43683"/>
    <w:rsid w:val="00B44982"/>
    <w:rsid w:val="00B95558"/>
    <w:rsid w:val="00BA5740"/>
    <w:rsid w:val="00BB3C5D"/>
    <w:rsid w:val="00BC0D81"/>
    <w:rsid w:val="00BC748A"/>
    <w:rsid w:val="00BD13F8"/>
    <w:rsid w:val="00BD4940"/>
    <w:rsid w:val="00BD5BD4"/>
    <w:rsid w:val="00BF2942"/>
    <w:rsid w:val="00C0192C"/>
    <w:rsid w:val="00C21822"/>
    <w:rsid w:val="00C323BB"/>
    <w:rsid w:val="00C5749B"/>
    <w:rsid w:val="00C624CC"/>
    <w:rsid w:val="00C922C0"/>
    <w:rsid w:val="00CD19A8"/>
    <w:rsid w:val="00CD4399"/>
    <w:rsid w:val="00CE748F"/>
    <w:rsid w:val="00CF2223"/>
    <w:rsid w:val="00CF3769"/>
    <w:rsid w:val="00CF71FF"/>
    <w:rsid w:val="00CF7789"/>
    <w:rsid w:val="00D00F8A"/>
    <w:rsid w:val="00D225EF"/>
    <w:rsid w:val="00D25EC3"/>
    <w:rsid w:val="00D40CE1"/>
    <w:rsid w:val="00D414A3"/>
    <w:rsid w:val="00D51595"/>
    <w:rsid w:val="00D61D67"/>
    <w:rsid w:val="00D623D2"/>
    <w:rsid w:val="00D63932"/>
    <w:rsid w:val="00D75C06"/>
    <w:rsid w:val="00D763E3"/>
    <w:rsid w:val="00D909A2"/>
    <w:rsid w:val="00D90D5A"/>
    <w:rsid w:val="00DA08D9"/>
    <w:rsid w:val="00DA16D0"/>
    <w:rsid w:val="00DD0915"/>
    <w:rsid w:val="00DD5D48"/>
    <w:rsid w:val="00DE23CD"/>
    <w:rsid w:val="00E064A3"/>
    <w:rsid w:val="00E23E8F"/>
    <w:rsid w:val="00E3548E"/>
    <w:rsid w:val="00E363D2"/>
    <w:rsid w:val="00E40BCF"/>
    <w:rsid w:val="00E60335"/>
    <w:rsid w:val="00E61C8A"/>
    <w:rsid w:val="00E6303A"/>
    <w:rsid w:val="00E87B8C"/>
    <w:rsid w:val="00EB01D3"/>
    <w:rsid w:val="00EB5DCF"/>
    <w:rsid w:val="00ED0506"/>
    <w:rsid w:val="00ED588D"/>
    <w:rsid w:val="00EE4F23"/>
    <w:rsid w:val="00F03165"/>
    <w:rsid w:val="00F112DF"/>
    <w:rsid w:val="00F3794C"/>
    <w:rsid w:val="00F573BD"/>
    <w:rsid w:val="00F67437"/>
    <w:rsid w:val="00F705BC"/>
    <w:rsid w:val="00F8283B"/>
    <w:rsid w:val="00F90336"/>
    <w:rsid w:val="00F92087"/>
    <w:rsid w:val="00F94CBA"/>
    <w:rsid w:val="00FA60A8"/>
    <w:rsid w:val="00FD24E2"/>
    <w:rsid w:val="00FF24E2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349CA-9FB0-4669-9EC2-3FA67AF3A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0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739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Encargada Almacen</cp:lastModifiedBy>
  <cp:revision>2</cp:revision>
  <cp:lastPrinted>2023-05-22T12:39:00Z</cp:lastPrinted>
  <dcterms:created xsi:type="dcterms:W3CDTF">2023-05-22T12:41:00Z</dcterms:created>
  <dcterms:modified xsi:type="dcterms:W3CDTF">2023-05-22T12:41:00Z</dcterms:modified>
</cp:coreProperties>
</file>