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34F2DAD9" w:rsidR="00953BCE" w:rsidRPr="00992B09" w:rsidRDefault="00240B63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S6C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E3680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34F2DAD9" w:rsidR="00953BCE" w:rsidRPr="00992B09" w:rsidRDefault="00240B63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S6C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E3680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3A855BF8" w:rsidR="00420B92" w:rsidRPr="00420B92" w:rsidRDefault="004F0514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685</w:t>
            </w:r>
            <w:bookmarkStart w:id="0" w:name="_GoBack"/>
            <w:bookmarkEnd w:id="0"/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p w14:paraId="7264669F" w14:textId="0603BC76" w:rsidR="00DD5D48" w:rsidRDefault="00DD5D48" w:rsidP="00420B92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tbl>
      <w:tblPr>
        <w:tblW w:w="10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836"/>
        <w:gridCol w:w="836"/>
        <w:gridCol w:w="1254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E36806" w:rsidRPr="00E36806" w14:paraId="0A7F88A1" w14:textId="77777777" w:rsidTr="00E36806">
        <w:trPr>
          <w:trHeight w:val="354"/>
        </w:trPr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8E25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50972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1262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2DBE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9A55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E6D37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DBFA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EF8C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8CA7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9E62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0CE3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40E7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</w:tr>
      <w:tr w:rsidR="00E36806" w:rsidRPr="00E36806" w14:paraId="0674DF78" w14:textId="77777777" w:rsidTr="00E36806">
        <w:trPr>
          <w:trHeight w:val="323"/>
        </w:trPr>
        <w:tc>
          <w:tcPr>
            <w:tcW w:w="1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9507E" w14:textId="77777777" w:rsidR="00E36806" w:rsidRPr="00E36806" w:rsidRDefault="00E36806" w:rsidP="00E3680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1E0F7" w14:textId="77777777" w:rsidR="00E36806" w:rsidRPr="00E36806" w:rsidRDefault="00E36806" w:rsidP="00E3680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052D9" w14:textId="77777777" w:rsidR="00E36806" w:rsidRPr="00E36806" w:rsidRDefault="00E36806" w:rsidP="00E3680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36FB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2775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790A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B3DB1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6699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D75E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1E8B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9BD3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7EBFB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</w:tr>
      <w:tr w:rsidR="00E36806" w:rsidRPr="00E36806" w14:paraId="361F899E" w14:textId="77777777" w:rsidTr="00E36806">
        <w:trPr>
          <w:trHeight w:val="323"/>
        </w:trPr>
        <w:tc>
          <w:tcPr>
            <w:tcW w:w="19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CADA5A2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S6C/3</w:t>
            </w:r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CB803AE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A71FD27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12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209C44C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BC464A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43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0E164F2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39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1EA5D26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38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7044E5B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3E9A7A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32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BB9149C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27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65879CA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452169" w14:textId="77777777" w:rsidR="00E36806" w:rsidRPr="00E36806" w:rsidRDefault="00E36806" w:rsidP="00E3680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3680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</w:tr>
    </w:tbl>
    <w:p w14:paraId="3766C509" w14:textId="77777777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01C2B" w14:textId="77777777" w:rsidR="00D441CE" w:rsidRDefault="00D441CE" w:rsidP="008A3980">
      <w:r>
        <w:separator/>
      </w:r>
    </w:p>
  </w:endnote>
  <w:endnote w:type="continuationSeparator" w:id="0">
    <w:p w14:paraId="059133C9" w14:textId="77777777" w:rsidR="00D441CE" w:rsidRDefault="00D441C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96252" w14:textId="77777777" w:rsidR="00D441CE" w:rsidRDefault="00D441CE" w:rsidP="008A3980">
      <w:r>
        <w:separator/>
      </w:r>
    </w:p>
  </w:footnote>
  <w:footnote w:type="continuationSeparator" w:id="0">
    <w:p w14:paraId="24C9ACC0" w14:textId="77777777" w:rsidR="00D441CE" w:rsidRDefault="00D441C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441CE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A16D0"/>
    <w:rsid w:val="00DD0915"/>
    <w:rsid w:val="00DD5D48"/>
    <w:rsid w:val="00DE23CD"/>
    <w:rsid w:val="00E064A3"/>
    <w:rsid w:val="00E23E8F"/>
    <w:rsid w:val="00E3548E"/>
    <w:rsid w:val="00E363D2"/>
    <w:rsid w:val="00E36806"/>
    <w:rsid w:val="00E40BCF"/>
    <w:rsid w:val="00E60335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2B7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5E6B-67B9-4736-9BCF-72A7CDC3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739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2023-05-22T12:52:00Z</cp:lastPrinted>
  <dcterms:created xsi:type="dcterms:W3CDTF">2023-05-22T12:53:00Z</dcterms:created>
  <dcterms:modified xsi:type="dcterms:W3CDTF">2023-05-22T12:54:00Z</dcterms:modified>
</cp:coreProperties>
</file>