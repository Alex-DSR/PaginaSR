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14644C25">
                <wp:simplePos x="0" y="0"/>
                <wp:positionH relativeFrom="margin">
                  <wp:posOffset>4423146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0A4756F8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A0A3D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48.3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" filled="f" stroked="f">
                <v:textbox style="mso-fit-shape-to-text:t">
                  <w:txbxContent>
                    <w:p w14:paraId="0F3289F9" w14:textId="0A4756F8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A0A3D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6F1A3A6D" w:rsidR="00420B92" w:rsidRPr="00420B92" w:rsidRDefault="001A0A3D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847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833"/>
        <w:gridCol w:w="833"/>
        <w:gridCol w:w="12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1A0A3D" w:rsidRPr="001A0A3D" w14:paraId="7C079F17" w14:textId="77777777" w:rsidTr="001A0A3D">
        <w:trPr>
          <w:trHeight w:val="377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664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bookmarkStart w:id="0" w:name="_GoBack"/>
            <w:bookmarkEnd w:id="0"/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7116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555F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0B6E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66B6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0F3C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756B4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EC12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1641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87CE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B39B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014D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</w:tr>
      <w:tr w:rsidR="001A0A3D" w:rsidRPr="001A0A3D" w14:paraId="00A50570" w14:textId="77777777" w:rsidTr="001A0A3D">
        <w:trPr>
          <w:trHeight w:val="344"/>
        </w:trPr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F376E" w14:textId="77777777" w:rsidR="001A0A3D" w:rsidRPr="001A0A3D" w:rsidRDefault="001A0A3D" w:rsidP="001A0A3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5D64" w14:textId="77777777" w:rsidR="001A0A3D" w:rsidRPr="001A0A3D" w:rsidRDefault="001A0A3D" w:rsidP="001A0A3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846B" w14:textId="77777777" w:rsidR="001A0A3D" w:rsidRPr="001A0A3D" w:rsidRDefault="001A0A3D" w:rsidP="001A0A3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D476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99AA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170E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3726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7615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F631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AB96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8803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B1DB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3500</w:t>
            </w:r>
          </w:p>
        </w:tc>
      </w:tr>
      <w:tr w:rsidR="001A0A3D" w:rsidRPr="001A0A3D" w14:paraId="418861A8" w14:textId="77777777" w:rsidTr="001A0A3D">
        <w:trPr>
          <w:trHeight w:val="344"/>
        </w:trPr>
        <w:tc>
          <w:tcPr>
            <w:tcW w:w="19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5CE5C39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SG8F/3C</w:t>
            </w:r>
          </w:p>
        </w:tc>
        <w:tc>
          <w:tcPr>
            <w:tcW w:w="8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8B4DBEF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22</w:t>
            </w:r>
          </w:p>
        </w:tc>
        <w:tc>
          <w:tcPr>
            <w:tcW w:w="8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D665456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9BE5263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6B9693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69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7C73D9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0751BC8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B79A3B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47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A4835A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43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74FFD32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38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B1376A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A7A597" w14:textId="77777777" w:rsidR="001A0A3D" w:rsidRPr="001A0A3D" w:rsidRDefault="001A0A3D" w:rsidP="001A0A3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A0A3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7A75E" w14:textId="77777777" w:rsidR="00EE705C" w:rsidRDefault="00EE705C" w:rsidP="008A3980">
      <w:r>
        <w:separator/>
      </w:r>
    </w:p>
  </w:endnote>
  <w:endnote w:type="continuationSeparator" w:id="0">
    <w:p w14:paraId="4BBB0094" w14:textId="77777777" w:rsidR="00EE705C" w:rsidRDefault="00EE705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107C0" w14:textId="77777777" w:rsidR="00EE705C" w:rsidRDefault="00EE705C" w:rsidP="008A3980">
      <w:r>
        <w:separator/>
      </w:r>
    </w:p>
  </w:footnote>
  <w:footnote w:type="continuationSeparator" w:id="0">
    <w:p w14:paraId="0F0AA0E0" w14:textId="77777777" w:rsidR="00EE705C" w:rsidRDefault="00EE705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65F"/>
    <w:rsid w:val="00195B26"/>
    <w:rsid w:val="001A0A3D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B6FF1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3F22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D4A28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37ABB"/>
    <w:rsid w:val="00656ADE"/>
    <w:rsid w:val="006613D6"/>
    <w:rsid w:val="00664A82"/>
    <w:rsid w:val="0066536C"/>
    <w:rsid w:val="006736DE"/>
    <w:rsid w:val="00685505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499B"/>
    <w:rsid w:val="00785889"/>
    <w:rsid w:val="00786C88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0855"/>
    <w:rsid w:val="009C54AA"/>
    <w:rsid w:val="009D1337"/>
    <w:rsid w:val="009D2914"/>
    <w:rsid w:val="009E0808"/>
    <w:rsid w:val="009E642D"/>
    <w:rsid w:val="00A1205E"/>
    <w:rsid w:val="00A155ED"/>
    <w:rsid w:val="00A24758"/>
    <w:rsid w:val="00A72231"/>
    <w:rsid w:val="00A86F6C"/>
    <w:rsid w:val="00AA7A37"/>
    <w:rsid w:val="00AB281F"/>
    <w:rsid w:val="00AC31F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75C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7088A"/>
    <w:rsid w:val="00E87B8C"/>
    <w:rsid w:val="00EB01D3"/>
    <w:rsid w:val="00EB0BDC"/>
    <w:rsid w:val="00EB5DCF"/>
    <w:rsid w:val="00ED0506"/>
    <w:rsid w:val="00ED588D"/>
    <w:rsid w:val="00ED7053"/>
    <w:rsid w:val="00EE4F23"/>
    <w:rsid w:val="00EE705C"/>
    <w:rsid w:val="00F03165"/>
    <w:rsid w:val="00F112DF"/>
    <w:rsid w:val="00F3794C"/>
    <w:rsid w:val="00F54919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BC984-B216-4DE8-92E5-0F657B1A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753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2023-05-22T14:10:00Z</cp:lastPrinted>
  <dcterms:created xsi:type="dcterms:W3CDTF">2023-05-22T14:11:00Z</dcterms:created>
  <dcterms:modified xsi:type="dcterms:W3CDTF">2023-05-22T14:12:00Z</dcterms:modified>
</cp:coreProperties>
</file>