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2724AD5" w:rsidR="00953BCE" w:rsidRPr="00992B09" w:rsidRDefault="00E60335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S6B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D0915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52724AD5" w:rsidR="00953BCE" w:rsidRPr="00992B09" w:rsidRDefault="00E60335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S6B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D0915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1AA93B7D" w:rsidR="00420B92" w:rsidRPr="00420B92" w:rsidRDefault="00DA16D0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800</w:t>
            </w:r>
            <w:bookmarkStart w:id="0" w:name="_GoBack"/>
            <w:bookmarkEnd w:id="0"/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p w14:paraId="7264669F" w14:textId="0603BC76" w:rsidR="00DD5D48" w:rsidRDefault="00DD5D48" w:rsidP="00420B92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tbl>
      <w:tblPr>
        <w:tblW w:w="10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826"/>
        <w:gridCol w:w="826"/>
        <w:gridCol w:w="1239"/>
        <w:gridCol w:w="743"/>
        <w:gridCol w:w="743"/>
        <w:gridCol w:w="743"/>
        <w:gridCol w:w="743"/>
        <w:gridCol w:w="743"/>
        <w:gridCol w:w="743"/>
        <w:gridCol w:w="743"/>
        <w:gridCol w:w="743"/>
      </w:tblGrid>
      <w:tr w:rsidR="00DA16D0" w:rsidRPr="00DA16D0" w14:paraId="45398622" w14:textId="77777777" w:rsidTr="00DA16D0">
        <w:trPr>
          <w:trHeight w:val="372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AB2E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2E736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0B37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F58E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0162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DA4D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0A3AD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E650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742F6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9E2C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0F0C7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39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C043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</w:tr>
      <w:tr w:rsidR="00DA16D0" w:rsidRPr="00DA16D0" w14:paraId="32EE520F" w14:textId="77777777" w:rsidTr="00DA16D0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B9E3E" w14:textId="77777777" w:rsidR="00DA16D0" w:rsidRPr="00DA16D0" w:rsidRDefault="00DA16D0" w:rsidP="00DA16D0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8CD5" w14:textId="77777777" w:rsidR="00DA16D0" w:rsidRPr="00DA16D0" w:rsidRDefault="00DA16D0" w:rsidP="00DA16D0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BF31" w14:textId="77777777" w:rsidR="00DA16D0" w:rsidRPr="00DA16D0" w:rsidRDefault="00DA16D0" w:rsidP="00DA16D0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07F49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FEE1C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E72CC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6F904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E081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0645D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4A21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C80E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650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826C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</w:tr>
      <w:tr w:rsidR="00DA16D0" w:rsidRPr="00DA16D0" w14:paraId="3A3688FF" w14:textId="77777777" w:rsidTr="00DA16D0">
        <w:trPr>
          <w:trHeight w:val="340"/>
        </w:trPr>
        <w:tc>
          <w:tcPr>
            <w:tcW w:w="1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BCEE7B5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S6B/4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B9BF7ED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9830B9A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12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360D7E0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46B0C5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52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3F87445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51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D915AD3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49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C562FBC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1722C64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41DE426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33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C66E54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29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C837544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</w:tr>
    </w:tbl>
    <w:p w14:paraId="3766C509" w14:textId="77777777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A4D18" w14:textId="77777777" w:rsidR="008B7659" w:rsidRDefault="008B7659" w:rsidP="008A3980">
      <w:r>
        <w:separator/>
      </w:r>
    </w:p>
  </w:endnote>
  <w:endnote w:type="continuationSeparator" w:id="0">
    <w:p w14:paraId="6CD45FDB" w14:textId="77777777" w:rsidR="008B7659" w:rsidRDefault="008B765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43DFA" w14:textId="77777777" w:rsidR="008B7659" w:rsidRDefault="008B7659" w:rsidP="008A3980">
      <w:r>
        <w:separator/>
      </w:r>
    </w:p>
  </w:footnote>
  <w:footnote w:type="continuationSeparator" w:id="0">
    <w:p w14:paraId="33611D5C" w14:textId="77777777" w:rsidR="008B7659" w:rsidRDefault="008B765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3213"/>
    <w:rsid w:val="00462F6E"/>
    <w:rsid w:val="00477689"/>
    <w:rsid w:val="004855A3"/>
    <w:rsid w:val="00490F9C"/>
    <w:rsid w:val="004B0D76"/>
    <w:rsid w:val="004B6513"/>
    <w:rsid w:val="004C4DFB"/>
    <w:rsid w:val="004D36ED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613D6"/>
    <w:rsid w:val="0066536C"/>
    <w:rsid w:val="006736DE"/>
    <w:rsid w:val="006B407B"/>
    <w:rsid w:val="006D0217"/>
    <w:rsid w:val="006E3E09"/>
    <w:rsid w:val="006F74CF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319BA"/>
    <w:rsid w:val="00832239"/>
    <w:rsid w:val="00871327"/>
    <w:rsid w:val="00874BC1"/>
    <w:rsid w:val="00890083"/>
    <w:rsid w:val="008A0B7F"/>
    <w:rsid w:val="008A3980"/>
    <w:rsid w:val="008B45B6"/>
    <w:rsid w:val="008B7659"/>
    <w:rsid w:val="008C6EF0"/>
    <w:rsid w:val="008D0828"/>
    <w:rsid w:val="008D57AB"/>
    <w:rsid w:val="008D6AC7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909A2"/>
    <w:rsid w:val="00D90D5A"/>
    <w:rsid w:val="00DA08D9"/>
    <w:rsid w:val="00DA16D0"/>
    <w:rsid w:val="00DD0915"/>
    <w:rsid w:val="00DD5D48"/>
    <w:rsid w:val="00DE23CD"/>
    <w:rsid w:val="00E064A3"/>
    <w:rsid w:val="00E23E8F"/>
    <w:rsid w:val="00E3548E"/>
    <w:rsid w:val="00E363D2"/>
    <w:rsid w:val="00E40BCF"/>
    <w:rsid w:val="00E60335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BB4C-7308-44D3-972B-B86A75C5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19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739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6</cp:revision>
  <cp:lastPrinted>2023-05-22T12:39:00Z</cp:lastPrinted>
  <dcterms:created xsi:type="dcterms:W3CDTF">2023-05-22T12:39:00Z</dcterms:created>
  <dcterms:modified xsi:type="dcterms:W3CDTF">2023-05-22T12:41:00Z</dcterms:modified>
</cp:coreProperties>
</file>