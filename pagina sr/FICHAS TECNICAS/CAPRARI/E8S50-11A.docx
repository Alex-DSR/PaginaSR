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3E6F05F1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C70561">
              <w:rPr>
                <w:rFonts w:ascii="Arial" w:hAnsi="Arial" w:cs="Arial"/>
                <w:sz w:val="28"/>
                <w:szCs w:val="28"/>
                <w:lang w:val="es-419"/>
              </w:rPr>
              <w:t>1</w:t>
            </w:r>
            <w:r w:rsidR="006830CA">
              <w:rPr>
                <w:rFonts w:ascii="Arial" w:hAnsi="Arial" w:cs="Arial"/>
                <w:sz w:val="28"/>
                <w:szCs w:val="28"/>
                <w:lang w:val="es-419"/>
              </w:rPr>
              <w:t>1</w:t>
            </w:r>
            <w:r w:rsidR="009768D5">
              <w:rPr>
                <w:rFonts w:ascii="Arial" w:hAnsi="Arial" w:cs="Arial"/>
                <w:sz w:val="28"/>
                <w:szCs w:val="28"/>
                <w:lang w:val="es-419"/>
              </w:rPr>
              <w:t>A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1559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 w:rsidTr="007240DA">
        <w:tc>
          <w:tcPr>
            <w:tcW w:w="3474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559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B11432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0 mm</w:t>
            </w:r>
          </w:p>
        </w:tc>
      </w:tr>
      <w:tr w:rsidR="00E87B8C" w14:paraId="587F61FE" w14:textId="77777777" w:rsidTr="007240DA">
        <w:tc>
          <w:tcPr>
            <w:tcW w:w="3474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559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21EAD493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9768D5">
              <w:rPr>
                <w:rFonts w:ascii="Arial" w:hAnsi="Arial" w:cs="Arial"/>
                <w:lang w:val="es-419"/>
              </w:rPr>
              <w:t>95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 w:rsidTr="007240DA">
        <w:tc>
          <w:tcPr>
            <w:tcW w:w="3474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559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75D6283B" w:rsidR="00E87B8C" w:rsidRDefault="00C7056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6830CA">
              <w:rPr>
                <w:rFonts w:ascii="Arial" w:hAnsi="Arial" w:cs="Arial"/>
                <w:lang w:val="es-419"/>
              </w:rPr>
              <w:t>1</w:t>
            </w:r>
          </w:p>
        </w:tc>
      </w:tr>
      <w:tr w:rsidR="00E87B8C" w14:paraId="61B6D367" w14:textId="77777777" w:rsidTr="007240DA">
        <w:tc>
          <w:tcPr>
            <w:tcW w:w="3474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559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7240DA">
        <w:tc>
          <w:tcPr>
            <w:tcW w:w="3474" w:type="dxa"/>
            <w:shd w:val="clear" w:color="auto" w:fill="auto"/>
          </w:tcPr>
          <w:p w14:paraId="3DD91306" w14:textId="7FC9BA46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0569A8">
              <w:rPr>
                <w:rFonts w:ascii="Arial" w:hAnsi="Arial" w:cs="Arial"/>
                <w:lang w:val="es-419"/>
              </w:rPr>
              <w:t>m</w:t>
            </w:r>
            <w:r w:rsidR="007240DA">
              <w:rPr>
                <w:rFonts w:ascii="Arial" w:hAnsi="Arial" w:cs="Arial"/>
                <w:lang w:val="es-419"/>
              </w:rPr>
              <w:t>á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r w:rsidR="007240DA">
              <w:rPr>
                <w:rFonts w:ascii="Arial" w:hAnsi="Arial" w:cs="Arial"/>
                <w:lang w:val="es-419"/>
              </w:rPr>
              <w:t>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31C3DAD7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195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173433AA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191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6AC9043B" w:rsidR="00417A91" w:rsidRPr="00B9345B" w:rsidRDefault="006830C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1875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6F988624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1A6ABA1F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2093569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4755DD28" w:rsidR="00B43683" w:rsidRDefault="00CB448A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1B4FFC16" wp14:editId="03FA7CC8">
            <wp:simplePos x="0" y="0"/>
            <wp:positionH relativeFrom="margin">
              <wp:posOffset>833755</wp:posOffset>
            </wp:positionH>
            <wp:positionV relativeFrom="margin">
              <wp:posOffset>4360545</wp:posOffset>
            </wp:positionV>
            <wp:extent cx="5347970" cy="1756410"/>
            <wp:effectExtent l="0" t="0" r="5080" b="15240"/>
            <wp:wrapSquare wrapText="bothSides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00C030C6-7884-4467-A49D-0ABFBD716B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2E352193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45022A8C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30D65FC6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720B9CF4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68677E2B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5E2F9E78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6C55662E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153F6CA8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4F8484E7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10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580"/>
        <w:gridCol w:w="580"/>
        <w:gridCol w:w="72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CB448A" w:rsidRPr="00CB448A" w14:paraId="72B964EE" w14:textId="77777777" w:rsidTr="00CB448A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3A94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41FE6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961E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3D563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24A9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3E3E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71A4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855B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E80C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F517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604C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D4802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4D10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</w:tr>
      <w:tr w:rsidR="00CB448A" w:rsidRPr="00CB448A" w14:paraId="327289CE" w14:textId="77777777" w:rsidTr="00CB448A">
        <w:trPr>
          <w:trHeight w:val="30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62040F" w14:textId="77777777" w:rsidR="00CB448A" w:rsidRPr="00CB448A" w:rsidRDefault="00CB448A" w:rsidP="00CB448A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8831" w14:textId="77777777" w:rsidR="00CB448A" w:rsidRPr="00CB448A" w:rsidRDefault="00CB448A" w:rsidP="00CB448A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FAA59" w14:textId="77777777" w:rsidR="00CB448A" w:rsidRPr="00CB448A" w:rsidRDefault="00CB448A" w:rsidP="00CB448A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FD6A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8042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3906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54E1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E9F9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ABB5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05B7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F17C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D7C5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8379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CB448A" w:rsidRPr="00CB448A" w14:paraId="14E4DE00" w14:textId="77777777" w:rsidTr="00CB448A">
        <w:trPr>
          <w:trHeight w:val="31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7D4C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E8S50/11A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CC82A" w14:textId="77777777" w:rsidR="00CB448A" w:rsidRPr="00CB448A" w:rsidRDefault="00CB448A" w:rsidP="00CB448A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7E154" w14:textId="77777777" w:rsidR="00CB448A" w:rsidRPr="00CB448A" w:rsidRDefault="00CB448A" w:rsidP="00CB448A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26D6" w14:textId="77777777" w:rsidR="00CB448A" w:rsidRPr="00CB448A" w:rsidRDefault="00CB448A" w:rsidP="00CB448A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B448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CB448A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CB448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B8FB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5BD6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28.8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AF4BD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C1E3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0964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57.6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18C5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166F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82.8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6422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86.4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54F3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CB448A" w:rsidRPr="00CB448A" w14:paraId="4F3E59A6" w14:textId="77777777" w:rsidTr="00CB448A">
        <w:trPr>
          <w:trHeight w:val="31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552E2" w14:textId="77777777" w:rsidR="00CB448A" w:rsidRPr="00CB448A" w:rsidRDefault="00CB448A" w:rsidP="00CB448A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E97A5F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37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08794A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21B924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5C868D3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240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6A632F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207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6BD7B8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199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3F78EC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190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0ECFB8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43CBD1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131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EEE212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96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63C1E1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119999" w14:textId="77777777" w:rsidR="00CB448A" w:rsidRPr="00CB448A" w:rsidRDefault="00CB448A" w:rsidP="00CB448A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B448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74</w:t>
            </w:r>
          </w:p>
        </w:tc>
      </w:tr>
    </w:tbl>
    <w:p w14:paraId="4216A469" w14:textId="7AF60A7A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031F" w14:textId="77777777" w:rsidR="006A33F3" w:rsidRDefault="006A33F3" w:rsidP="008A3980">
      <w:r>
        <w:separator/>
      </w:r>
    </w:p>
  </w:endnote>
  <w:endnote w:type="continuationSeparator" w:id="0">
    <w:p w14:paraId="0F875D95" w14:textId="77777777" w:rsidR="006A33F3" w:rsidRDefault="006A33F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D71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13B6" w14:textId="77777777" w:rsidR="006A33F3" w:rsidRDefault="006A33F3" w:rsidP="008A3980">
      <w:r>
        <w:separator/>
      </w:r>
    </w:p>
  </w:footnote>
  <w:footnote w:type="continuationSeparator" w:id="0">
    <w:p w14:paraId="3F09A2F6" w14:textId="77777777" w:rsidR="006A33F3" w:rsidRDefault="006A33F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2665D"/>
    <w:rsid w:val="001428E9"/>
    <w:rsid w:val="00166627"/>
    <w:rsid w:val="001F685E"/>
    <w:rsid w:val="001F719B"/>
    <w:rsid w:val="00215288"/>
    <w:rsid w:val="00253153"/>
    <w:rsid w:val="00267DE4"/>
    <w:rsid w:val="002A2A7B"/>
    <w:rsid w:val="002C09D4"/>
    <w:rsid w:val="002E1480"/>
    <w:rsid w:val="002E7F0F"/>
    <w:rsid w:val="00381170"/>
    <w:rsid w:val="003B301B"/>
    <w:rsid w:val="003C3E31"/>
    <w:rsid w:val="003D315D"/>
    <w:rsid w:val="003D6066"/>
    <w:rsid w:val="00417A91"/>
    <w:rsid w:val="0042002C"/>
    <w:rsid w:val="00433213"/>
    <w:rsid w:val="00440029"/>
    <w:rsid w:val="004855A3"/>
    <w:rsid w:val="00490F9C"/>
    <w:rsid w:val="004A6FBD"/>
    <w:rsid w:val="004B6513"/>
    <w:rsid w:val="004C1D13"/>
    <w:rsid w:val="00502FCF"/>
    <w:rsid w:val="00503185"/>
    <w:rsid w:val="005102A3"/>
    <w:rsid w:val="005960B5"/>
    <w:rsid w:val="005B4338"/>
    <w:rsid w:val="005B5378"/>
    <w:rsid w:val="005E4450"/>
    <w:rsid w:val="005F5B9A"/>
    <w:rsid w:val="00606569"/>
    <w:rsid w:val="006248B3"/>
    <w:rsid w:val="006736DE"/>
    <w:rsid w:val="006830CA"/>
    <w:rsid w:val="006A33F3"/>
    <w:rsid w:val="006A4604"/>
    <w:rsid w:val="006E3E09"/>
    <w:rsid w:val="007240DA"/>
    <w:rsid w:val="00730D3D"/>
    <w:rsid w:val="00744BE8"/>
    <w:rsid w:val="00750244"/>
    <w:rsid w:val="00750AC6"/>
    <w:rsid w:val="00780CA7"/>
    <w:rsid w:val="007D484D"/>
    <w:rsid w:val="008204FD"/>
    <w:rsid w:val="008319BA"/>
    <w:rsid w:val="00832239"/>
    <w:rsid w:val="00842E68"/>
    <w:rsid w:val="00850918"/>
    <w:rsid w:val="008A3980"/>
    <w:rsid w:val="008D57AB"/>
    <w:rsid w:val="008F5336"/>
    <w:rsid w:val="00934F39"/>
    <w:rsid w:val="0096266B"/>
    <w:rsid w:val="009768D5"/>
    <w:rsid w:val="009A11F8"/>
    <w:rsid w:val="009D2914"/>
    <w:rsid w:val="00A665D7"/>
    <w:rsid w:val="00A738E7"/>
    <w:rsid w:val="00A8603D"/>
    <w:rsid w:val="00A86F6C"/>
    <w:rsid w:val="00AB281F"/>
    <w:rsid w:val="00AD5EDC"/>
    <w:rsid w:val="00AD6AC6"/>
    <w:rsid w:val="00AF546C"/>
    <w:rsid w:val="00B03489"/>
    <w:rsid w:val="00B11432"/>
    <w:rsid w:val="00B163B0"/>
    <w:rsid w:val="00B43683"/>
    <w:rsid w:val="00B9345B"/>
    <w:rsid w:val="00BB30EC"/>
    <w:rsid w:val="00BD5BD4"/>
    <w:rsid w:val="00C0192C"/>
    <w:rsid w:val="00C04942"/>
    <w:rsid w:val="00C36F25"/>
    <w:rsid w:val="00C5749B"/>
    <w:rsid w:val="00C70561"/>
    <w:rsid w:val="00C922C0"/>
    <w:rsid w:val="00CB448A"/>
    <w:rsid w:val="00CF2223"/>
    <w:rsid w:val="00CF3769"/>
    <w:rsid w:val="00D20EB2"/>
    <w:rsid w:val="00D26A3F"/>
    <w:rsid w:val="00D26EA9"/>
    <w:rsid w:val="00D30C90"/>
    <w:rsid w:val="00D61D67"/>
    <w:rsid w:val="00D90D5A"/>
    <w:rsid w:val="00DA08D9"/>
    <w:rsid w:val="00DA09C5"/>
    <w:rsid w:val="00DB332A"/>
    <w:rsid w:val="00DC1411"/>
    <w:rsid w:val="00DE23CD"/>
    <w:rsid w:val="00DE3B63"/>
    <w:rsid w:val="00E064A3"/>
    <w:rsid w:val="00E23E8F"/>
    <w:rsid w:val="00E3097D"/>
    <w:rsid w:val="00E3548E"/>
    <w:rsid w:val="00E37466"/>
    <w:rsid w:val="00E87B8C"/>
    <w:rsid w:val="00E94AAE"/>
    <w:rsid w:val="00ED588D"/>
    <w:rsid w:val="00EF2F6B"/>
    <w:rsid w:val="00F112DF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'E8S50-11A'!$E$13:$M$13</c:f>
              <c:numCache>
                <c:formatCode>General</c:formatCode>
                <c:ptCount val="9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xVal>
          <c:yVal>
            <c:numRef>
              <c:f>'E8S50-11A'!$E$16:$M$16</c:f>
              <c:numCache>
                <c:formatCode>General</c:formatCode>
                <c:ptCount val="9"/>
                <c:pt idx="0">
                  <c:v>240</c:v>
                </c:pt>
                <c:pt idx="1">
                  <c:v>207</c:v>
                </c:pt>
                <c:pt idx="2">
                  <c:v>199</c:v>
                </c:pt>
                <c:pt idx="3">
                  <c:v>190</c:v>
                </c:pt>
                <c:pt idx="4">
                  <c:v>167</c:v>
                </c:pt>
                <c:pt idx="5">
                  <c:v>131</c:v>
                </c:pt>
                <c:pt idx="6">
                  <c:v>96</c:v>
                </c:pt>
                <c:pt idx="7">
                  <c:v>85</c:v>
                </c:pt>
                <c:pt idx="8">
                  <c:v>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AB-45A5-B221-9BF5F29C5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9727"/>
        <c:axId val="200111807"/>
      </c:scatterChart>
      <c:valAx>
        <c:axId val="20010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11807"/>
        <c:crosses val="autoZero"/>
        <c:crossBetween val="midCat"/>
      </c:valAx>
      <c:valAx>
        <c:axId val="20011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09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952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2023-05-11T14:41:00Z</cp:lastPrinted>
  <dcterms:created xsi:type="dcterms:W3CDTF">2023-05-11T15:01:00Z</dcterms:created>
  <dcterms:modified xsi:type="dcterms:W3CDTF">2023-05-11T15:03:00Z</dcterms:modified>
</cp:coreProperties>
</file>