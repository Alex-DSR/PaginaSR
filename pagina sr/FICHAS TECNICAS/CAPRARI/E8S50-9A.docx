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CF7" w14:textId="25B38210" w:rsidR="00CF2223" w:rsidRDefault="003D315D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C2D507F" wp14:editId="7546518D">
            <wp:simplePos x="0" y="0"/>
            <wp:positionH relativeFrom="margin">
              <wp:posOffset>0</wp:posOffset>
            </wp:positionH>
            <wp:positionV relativeFrom="margin">
              <wp:posOffset>103505</wp:posOffset>
            </wp:positionV>
            <wp:extent cx="1411605" cy="365760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C1C46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398BEC2C" w14:textId="77777777">
        <w:tc>
          <w:tcPr>
            <w:tcW w:w="1384" w:type="dxa"/>
            <w:shd w:val="clear" w:color="auto" w:fill="auto"/>
            <w:vAlign w:val="center"/>
          </w:tcPr>
          <w:p w14:paraId="0D057A48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2630CF42" w14:textId="18AC190C" w:rsidR="00CF2223" w:rsidRPr="00BD5BD4" w:rsidRDefault="00CF2223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E</w:t>
            </w:r>
            <w:r w:rsidR="000569A8">
              <w:rPr>
                <w:rFonts w:ascii="Arial" w:hAnsi="Arial" w:cs="Arial"/>
                <w:sz w:val="28"/>
                <w:szCs w:val="28"/>
                <w:lang w:val="es-419"/>
              </w:rPr>
              <w:t>8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>S5</w:t>
            </w:r>
            <w:r w:rsidR="000569A8">
              <w:rPr>
                <w:rFonts w:ascii="Arial" w:hAnsi="Arial" w:cs="Arial"/>
                <w:sz w:val="28"/>
                <w:szCs w:val="28"/>
                <w:lang w:val="es-419"/>
              </w:rPr>
              <w:t>0</w:t>
            </w:r>
            <w:r w:rsidR="00502FCF">
              <w:rPr>
                <w:rFonts w:ascii="Arial" w:hAnsi="Arial" w:cs="Arial"/>
                <w:sz w:val="28"/>
                <w:szCs w:val="28"/>
                <w:lang w:val="es-419"/>
              </w:rPr>
              <w:t>/</w:t>
            </w:r>
            <w:r w:rsidR="009768D5">
              <w:rPr>
                <w:rFonts w:ascii="Arial" w:hAnsi="Arial" w:cs="Arial"/>
                <w:sz w:val="28"/>
                <w:szCs w:val="28"/>
                <w:lang w:val="es-419"/>
              </w:rPr>
              <w:t>9A</w:t>
            </w:r>
          </w:p>
        </w:tc>
      </w:tr>
    </w:tbl>
    <w:p w14:paraId="47F01B9E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4"/>
        <w:gridCol w:w="1559"/>
        <w:gridCol w:w="3402"/>
        <w:gridCol w:w="1701"/>
      </w:tblGrid>
      <w:tr w:rsidR="00CF2223" w14:paraId="6923D772" w14:textId="77777777">
        <w:tc>
          <w:tcPr>
            <w:tcW w:w="5033" w:type="dxa"/>
            <w:gridSpan w:val="2"/>
            <w:shd w:val="clear" w:color="auto" w:fill="auto"/>
          </w:tcPr>
          <w:p w14:paraId="616048C0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5D3CB1C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2DEE7D54" w14:textId="77777777" w:rsidTr="007240DA">
        <w:tc>
          <w:tcPr>
            <w:tcW w:w="3474" w:type="dxa"/>
            <w:shd w:val="clear" w:color="auto" w:fill="auto"/>
          </w:tcPr>
          <w:p w14:paraId="1F0D2E4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559" w:type="dxa"/>
            <w:shd w:val="clear" w:color="auto" w:fill="auto"/>
          </w:tcPr>
          <w:p w14:paraId="57B5D31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</w:t>
            </w:r>
          </w:p>
        </w:tc>
        <w:tc>
          <w:tcPr>
            <w:tcW w:w="3402" w:type="dxa"/>
            <w:shd w:val="clear" w:color="auto" w:fill="auto"/>
          </w:tcPr>
          <w:p w14:paraId="756F8C51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de impulsión</w:t>
            </w:r>
          </w:p>
        </w:tc>
        <w:tc>
          <w:tcPr>
            <w:tcW w:w="1701" w:type="dxa"/>
            <w:shd w:val="clear" w:color="auto" w:fill="auto"/>
          </w:tcPr>
          <w:p w14:paraId="5366E866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B11432">
              <w:rPr>
                <w:rFonts w:ascii="Arial" w:hAnsi="Arial" w:cs="Arial"/>
                <w:lang w:val="es-419"/>
              </w:rPr>
              <w:t>0</w:t>
            </w:r>
            <w:r>
              <w:rPr>
                <w:rFonts w:ascii="Arial" w:hAnsi="Arial" w:cs="Arial"/>
                <w:lang w:val="es-419"/>
              </w:rPr>
              <w:t>0 mm</w:t>
            </w:r>
          </w:p>
        </w:tc>
      </w:tr>
      <w:tr w:rsidR="00E87B8C" w14:paraId="587F61FE" w14:textId="77777777" w:rsidTr="007240DA">
        <w:tc>
          <w:tcPr>
            <w:tcW w:w="3474" w:type="dxa"/>
            <w:shd w:val="clear" w:color="auto" w:fill="auto"/>
          </w:tcPr>
          <w:p w14:paraId="314AC50D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 máx. líquido</w:t>
            </w:r>
          </w:p>
        </w:tc>
        <w:tc>
          <w:tcPr>
            <w:tcW w:w="1559" w:type="dxa"/>
            <w:shd w:val="clear" w:color="auto" w:fill="auto"/>
          </w:tcPr>
          <w:p w14:paraId="1C764CC8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35° C</w:t>
            </w:r>
          </w:p>
        </w:tc>
        <w:tc>
          <w:tcPr>
            <w:tcW w:w="3402" w:type="dxa"/>
            <w:shd w:val="clear" w:color="auto" w:fill="auto"/>
          </w:tcPr>
          <w:p w14:paraId="016C4BF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máx. total</w:t>
            </w:r>
          </w:p>
        </w:tc>
        <w:tc>
          <w:tcPr>
            <w:tcW w:w="1701" w:type="dxa"/>
            <w:shd w:val="clear" w:color="auto" w:fill="auto"/>
          </w:tcPr>
          <w:p w14:paraId="32AAAB6E" w14:textId="21EAD493" w:rsidR="00E87B8C" w:rsidRDefault="000569A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9768D5">
              <w:rPr>
                <w:rFonts w:ascii="Arial" w:hAnsi="Arial" w:cs="Arial"/>
                <w:lang w:val="es-419"/>
              </w:rPr>
              <w:t>95</w:t>
            </w:r>
            <w:r w:rsidR="00E87B8C">
              <w:rPr>
                <w:rFonts w:ascii="Arial" w:hAnsi="Arial" w:cs="Arial"/>
                <w:lang w:val="es-419"/>
              </w:rPr>
              <w:t xml:space="preserve"> mm</w:t>
            </w:r>
          </w:p>
        </w:tc>
      </w:tr>
      <w:tr w:rsidR="00E87B8C" w14:paraId="144E3464" w14:textId="77777777" w:rsidTr="007240DA">
        <w:tc>
          <w:tcPr>
            <w:tcW w:w="3474" w:type="dxa"/>
            <w:shd w:val="clear" w:color="auto" w:fill="auto"/>
          </w:tcPr>
          <w:p w14:paraId="29DF3A1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Contenido máx. sustancias sólidas</w:t>
            </w:r>
          </w:p>
        </w:tc>
        <w:tc>
          <w:tcPr>
            <w:tcW w:w="1559" w:type="dxa"/>
            <w:shd w:val="clear" w:color="auto" w:fill="auto"/>
          </w:tcPr>
          <w:p w14:paraId="73C5047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40 g/m</w:t>
            </w:r>
            <w:r>
              <w:rPr>
                <w:rFonts w:ascii="Arial" w:hAnsi="Arial" w:cs="Arial"/>
                <w:vertAlign w:val="superscript"/>
                <w:lang w:val="es-419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6848F6D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Número de etapas</w:t>
            </w:r>
          </w:p>
        </w:tc>
        <w:tc>
          <w:tcPr>
            <w:tcW w:w="1701" w:type="dxa"/>
            <w:shd w:val="clear" w:color="auto" w:fill="auto"/>
          </w:tcPr>
          <w:p w14:paraId="52334796" w14:textId="4D464D23" w:rsidR="00E87B8C" w:rsidRDefault="009768D5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9</w:t>
            </w:r>
          </w:p>
        </w:tc>
      </w:tr>
      <w:tr w:rsidR="00E87B8C" w14:paraId="61B6D367" w14:textId="77777777" w:rsidTr="007240DA">
        <w:tc>
          <w:tcPr>
            <w:tcW w:w="3474" w:type="dxa"/>
            <w:shd w:val="clear" w:color="auto" w:fill="auto"/>
          </w:tcPr>
          <w:p w14:paraId="173C8D37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proofErr w:type="spellStart"/>
            <w:r>
              <w:rPr>
                <w:rFonts w:ascii="Arial" w:hAnsi="Arial" w:cs="Arial"/>
                <w:lang w:val="es-419"/>
              </w:rPr>
              <w:t>N°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máx. arranques por hora</w:t>
            </w:r>
          </w:p>
        </w:tc>
        <w:tc>
          <w:tcPr>
            <w:tcW w:w="1559" w:type="dxa"/>
            <w:shd w:val="clear" w:color="auto" w:fill="auto"/>
          </w:tcPr>
          <w:p w14:paraId="090222E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20</w:t>
            </w:r>
          </w:p>
        </w:tc>
        <w:tc>
          <w:tcPr>
            <w:tcW w:w="3402" w:type="dxa"/>
            <w:shd w:val="clear" w:color="auto" w:fill="auto"/>
          </w:tcPr>
          <w:p w14:paraId="3201493D" w14:textId="3FFB5B9F" w:rsidR="00E87B8C" w:rsidRDefault="00B9345B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Tornillería</w:t>
            </w:r>
          </w:p>
        </w:tc>
        <w:tc>
          <w:tcPr>
            <w:tcW w:w="1701" w:type="dxa"/>
            <w:shd w:val="clear" w:color="auto" w:fill="auto"/>
          </w:tcPr>
          <w:p w14:paraId="76637CC7" w14:textId="1FCDD86D" w:rsidR="00E87B8C" w:rsidRDefault="00B9345B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E87B8C" w14:paraId="43E15DCB" w14:textId="77777777" w:rsidTr="007240DA">
        <w:tc>
          <w:tcPr>
            <w:tcW w:w="3474" w:type="dxa"/>
            <w:shd w:val="clear" w:color="auto" w:fill="auto"/>
          </w:tcPr>
          <w:p w14:paraId="3DD91306" w14:textId="7FC9BA46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Tiempo </w:t>
            </w:r>
            <w:r w:rsidR="000569A8">
              <w:rPr>
                <w:rFonts w:ascii="Arial" w:hAnsi="Arial" w:cs="Arial"/>
                <w:lang w:val="es-419"/>
              </w:rPr>
              <w:t>m</w:t>
            </w:r>
            <w:r w:rsidR="007240DA">
              <w:rPr>
                <w:rFonts w:ascii="Arial" w:hAnsi="Arial" w:cs="Arial"/>
                <w:lang w:val="es-419"/>
              </w:rPr>
              <w:t>á</w:t>
            </w:r>
            <w:r w:rsidR="000569A8">
              <w:rPr>
                <w:rFonts w:ascii="Arial" w:hAnsi="Arial" w:cs="Arial"/>
                <w:lang w:val="es-419"/>
              </w:rPr>
              <w:t>x</w:t>
            </w:r>
            <w:r w:rsidR="007240DA">
              <w:rPr>
                <w:rFonts w:ascii="Arial" w:hAnsi="Arial" w:cs="Arial"/>
                <w:lang w:val="es-419"/>
              </w:rPr>
              <w:t>.</w:t>
            </w:r>
            <w:r>
              <w:rPr>
                <w:rFonts w:ascii="Arial" w:hAnsi="Arial" w:cs="Arial"/>
                <w:lang w:val="es-419"/>
              </w:rPr>
              <w:t xml:space="preserve"> de funcionamiento con boca cerrada y bomba sumerg</w:t>
            </w:r>
            <w:r w:rsidR="000569A8">
              <w:rPr>
                <w:rFonts w:ascii="Arial" w:hAnsi="Arial" w:cs="Arial"/>
                <w:lang w:val="es-419"/>
              </w:rPr>
              <w:t>ida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BBBA9A4" w14:textId="77777777" w:rsidR="00E87B8C" w:rsidRDefault="0042002C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 min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967D7F5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motor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D4DAFA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Mecánico</w:t>
            </w:r>
          </w:p>
        </w:tc>
      </w:tr>
    </w:tbl>
    <w:p w14:paraId="37D81EB2" w14:textId="1287AAD5" w:rsidR="00E87B8C" w:rsidRDefault="00E87B8C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882" w:tblpY="59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2110"/>
      </w:tblGrid>
      <w:tr w:rsidR="00B43683" w14:paraId="1E49AD24" w14:textId="77777777" w:rsidTr="00DC1411">
        <w:trPr>
          <w:trHeight w:val="333"/>
        </w:trPr>
        <w:tc>
          <w:tcPr>
            <w:tcW w:w="4390" w:type="dxa"/>
            <w:gridSpan w:val="2"/>
            <w:shd w:val="clear" w:color="auto" w:fill="auto"/>
          </w:tcPr>
          <w:p w14:paraId="791E665B" w14:textId="77777777" w:rsidR="00B43683" w:rsidRDefault="00B43683" w:rsidP="00417A91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BOMBA</w:t>
            </w:r>
          </w:p>
        </w:tc>
      </w:tr>
      <w:tr w:rsidR="00B43683" w14:paraId="08EDCEC3" w14:textId="77777777" w:rsidTr="00DC1411">
        <w:tc>
          <w:tcPr>
            <w:tcW w:w="2280" w:type="dxa"/>
            <w:shd w:val="clear" w:color="auto" w:fill="auto"/>
          </w:tcPr>
          <w:p w14:paraId="0B841021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válvula</w:t>
            </w:r>
          </w:p>
        </w:tc>
        <w:tc>
          <w:tcPr>
            <w:tcW w:w="2110" w:type="dxa"/>
            <w:shd w:val="clear" w:color="auto" w:fill="auto"/>
          </w:tcPr>
          <w:p w14:paraId="646B717E" w14:textId="28F9142A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0B657F4C" w14:textId="77777777" w:rsidTr="00DC1411">
        <w:tc>
          <w:tcPr>
            <w:tcW w:w="2280" w:type="dxa"/>
            <w:shd w:val="clear" w:color="auto" w:fill="auto"/>
          </w:tcPr>
          <w:p w14:paraId="2621B61B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Válvula</w:t>
            </w:r>
          </w:p>
        </w:tc>
        <w:tc>
          <w:tcPr>
            <w:tcW w:w="2110" w:type="dxa"/>
            <w:shd w:val="clear" w:color="auto" w:fill="auto"/>
          </w:tcPr>
          <w:p w14:paraId="7653E42D" w14:textId="71FE4353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Fundición/Acero inox</w:t>
            </w:r>
          </w:p>
        </w:tc>
      </w:tr>
      <w:tr w:rsidR="00B43683" w14:paraId="5CCE9006" w14:textId="77777777" w:rsidTr="00DC1411">
        <w:tc>
          <w:tcPr>
            <w:tcW w:w="2280" w:type="dxa"/>
            <w:shd w:val="clear" w:color="auto" w:fill="auto"/>
          </w:tcPr>
          <w:p w14:paraId="4FD13E48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</w:t>
            </w:r>
          </w:p>
        </w:tc>
        <w:tc>
          <w:tcPr>
            <w:tcW w:w="2110" w:type="dxa"/>
            <w:shd w:val="clear" w:color="auto" w:fill="auto"/>
          </w:tcPr>
          <w:p w14:paraId="294F286C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6248B3" w14:paraId="50098635" w14:textId="77777777" w:rsidTr="00DC1411">
        <w:tc>
          <w:tcPr>
            <w:tcW w:w="2280" w:type="dxa"/>
            <w:shd w:val="clear" w:color="auto" w:fill="auto"/>
          </w:tcPr>
          <w:p w14:paraId="7B781962" w14:textId="77777777" w:rsidR="006248B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intermedio</w:t>
            </w:r>
          </w:p>
        </w:tc>
        <w:tc>
          <w:tcPr>
            <w:tcW w:w="2110" w:type="dxa"/>
            <w:shd w:val="clear" w:color="auto" w:fill="auto"/>
          </w:tcPr>
          <w:p w14:paraId="4972B153" w14:textId="17A7826F" w:rsidR="006248B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5CE77124" w14:textId="77777777" w:rsidTr="00DC1411">
        <w:tc>
          <w:tcPr>
            <w:tcW w:w="2280" w:type="dxa"/>
            <w:shd w:val="clear" w:color="auto" w:fill="auto"/>
          </w:tcPr>
          <w:p w14:paraId="186E7CEB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Protección de cable</w:t>
            </w:r>
          </w:p>
        </w:tc>
        <w:tc>
          <w:tcPr>
            <w:tcW w:w="2110" w:type="dxa"/>
            <w:shd w:val="clear" w:color="auto" w:fill="auto"/>
          </w:tcPr>
          <w:p w14:paraId="61BAF8CB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B43683" w14:paraId="6F3F0473" w14:textId="77777777" w:rsidTr="00DC1411">
        <w:tc>
          <w:tcPr>
            <w:tcW w:w="2280" w:type="dxa"/>
            <w:shd w:val="clear" w:color="auto" w:fill="auto"/>
          </w:tcPr>
          <w:p w14:paraId="35EC5369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Rodete</w:t>
            </w:r>
          </w:p>
        </w:tc>
        <w:tc>
          <w:tcPr>
            <w:tcW w:w="2110" w:type="dxa"/>
            <w:shd w:val="clear" w:color="auto" w:fill="auto"/>
          </w:tcPr>
          <w:p w14:paraId="4648BB1C" w14:textId="6F000F6F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5D8AF435" w14:textId="77777777" w:rsidTr="00DC1411">
        <w:tc>
          <w:tcPr>
            <w:tcW w:w="2280" w:type="dxa"/>
            <w:shd w:val="clear" w:color="auto" w:fill="auto"/>
          </w:tcPr>
          <w:p w14:paraId="5F9AA37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Rejilla</w:t>
            </w:r>
          </w:p>
        </w:tc>
        <w:tc>
          <w:tcPr>
            <w:tcW w:w="2110" w:type="dxa"/>
            <w:shd w:val="clear" w:color="auto" w:fill="auto"/>
          </w:tcPr>
          <w:p w14:paraId="4A7DF774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B43683" w14:paraId="15B18F01" w14:textId="77777777" w:rsidTr="00DC1411">
        <w:tc>
          <w:tcPr>
            <w:tcW w:w="2280" w:type="dxa"/>
            <w:shd w:val="clear" w:color="auto" w:fill="auto"/>
          </w:tcPr>
          <w:p w14:paraId="36C771A4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de aspiración</w:t>
            </w:r>
          </w:p>
        </w:tc>
        <w:tc>
          <w:tcPr>
            <w:tcW w:w="2110" w:type="dxa"/>
            <w:shd w:val="clear" w:color="auto" w:fill="auto"/>
          </w:tcPr>
          <w:p w14:paraId="1C5F78FF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4178510B" w14:textId="77777777" w:rsidTr="00DC1411">
        <w:tc>
          <w:tcPr>
            <w:tcW w:w="2280" w:type="dxa"/>
            <w:shd w:val="clear" w:color="auto" w:fill="auto"/>
          </w:tcPr>
          <w:p w14:paraId="57C7CDF6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</w:t>
            </w:r>
          </w:p>
        </w:tc>
        <w:tc>
          <w:tcPr>
            <w:tcW w:w="2110" w:type="dxa"/>
            <w:shd w:val="clear" w:color="auto" w:fill="auto"/>
          </w:tcPr>
          <w:p w14:paraId="273543D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  <w:tr w:rsidR="00B43683" w14:paraId="6AE267A4" w14:textId="77777777" w:rsidTr="00DC1411">
        <w:tc>
          <w:tcPr>
            <w:tcW w:w="2280" w:type="dxa"/>
            <w:shd w:val="clear" w:color="auto" w:fill="auto"/>
          </w:tcPr>
          <w:p w14:paraId="3FC9E6D7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Anillo alojam </w:t>
            </w:r>
            <w:r w:rsidR="006248B3">
              <w:rPr>
                <w:rFonts w:ascii="Arial" w:hAnsi="Arial" w:cs="Arial"/>
                <w:lang w:val="es-419"/>
              </w:rPr>
              <w:t>r</w:t>
            </w:r>
            <w:r>
              <w:rPr>
                <w:rFonts w:ascii="Arial" w:hAnsi="Arial" w:cs="Arial"/>
                <w:lang w:val="es-419"/>
              </w:rPr>
              <w:t>odete</w:t>
            </w:r>
          </w:p>
        </w:tc>
        <w:tc>
          <w:tcPr>
            <w:tcW w:w="2110" w:type="dxa"/>
            <w:shd w:val="clear" w:color="auto" w:fill="auto"/>
          </w:tcPr>
          <w:p w14:paraId="3FA9A9C3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</w:tbl>
    <w:p w14:paraId="0AAEFB90" w14:textId="77777777" w:rsidR="00DA09C5" w:rsidRDefault="00DA09C5">
      <w:pPr>
        <w:rPr>
          <w:vanish/>
        </w:rPr>
      </w:pPr>
    </w:p>
    <w:tbl>
      <w:tblPr>
        <w:tblpPr w:leftFromText="141" w:rightFromText="141" w:vertAnchor="text" w:horzAnchor="page" w:tblpX="5378" w:tblpY="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418"/>
        <w:gridCol w:w="2664"/>
      </w:tblGrid>
      <w:tr w:rsidR="00417A91" w14:paraId="64B8769B" w14:textId="77777777" w:rsidTr="000365A8">
        <w:trPr>
          <w:trHeight w:val="454"/>
        </w:trPr>
        <w:tc>
          <w:tcPr>
            <w:tcW w:w="5920" w:type="dxa"/>
            <w:gridSpan w:val="3"/>
            <w:shd w:val="clear" w:color="auto" w:fill="auto"/>
            <w:vAlign w:val="center"/>
          </w:tcPr>
          <w:p w14:paraId="75F575E3" w14:textId="77777777" w:rsidR="00417A91" w:rsidRPr="00B9345B" w:rsidRDefault="00417A9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DIMENSIONES mm</w:t>
            </w:r>
          </w:p>
        </w:tc>
      </w:tr>
      <w:tr w:rsidR="00417A91" w14:paraId="7DF0C38A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13AAFCF1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color w:val="040C28"/>
                <w:sz w:val="22"/>
                <w:szCs w:val="22"/>
              </w:rPr>
              <w:t>Ø Max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1B65ADB" w14:textId="31C3DAD7" w:rsidR="00417A91" w:rsidRPr="00B9345B" w:rsidRDefault="009768D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195</w:t>
            </w:r>
          </w:p>
        </w:tc>
        <w:tc>
          <w:tcPr>
            <w:tcW w:w="2664" w:type="dxa"/>
            <w:vMerge w:val="restart"/>
            <w:shd w:val="clear" w:color="auto" w:fill="auto"/>
            <w:vAlign w:val="center"/>
          </w:tcPr>
          <w:p w14:paraId="6BC84AF7" w14:textId="4D893DE5" w:rsidR="00417A91" w:rsidRDefault="00B9345B" w:rsidP="00DB332A">
            <w:pPr>
              <w:jc w:val="center"/>
              <w:rPr>
                <w:rFonts w:ascii="Arial" w:hAnsi="Arial" w:cs="Arial"/>
                <w:lang w:val="es-419"/>
              </w:rPr>
            </w:pPr>
            <w:r w:rsidRPr="00B9345B">
              <w:rPr>
                <w:rFonts w:ascii="Arial" w:hAnsi="Arial" w:cs="Arial"/>
                <w:lang w:val="es-419"/>
              </w:rPr>
              <w:drawing>
                <wp:inline distT="0" distB="0" distL="0" distR="0" wp14:anchorId="25186112" wp14:editId="6498F16C">
                  <wp:extent cx="553106" cy="181692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40" cy="1832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A91" w14:paraId="07C77358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188A6EDC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1CBACCA" w14:textId="173433AA" w:rsidR="00417A91" w:rsidRPr="00B9345B" w:rsidRDefault="009768D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191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4DB08412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1228C2D6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9A0B16B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B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4C2FD0E" w14:textId="2EFFC046" w:rsidR="00417A91" w:rsidRPr="00B9345B" w:rsidRDefault="009768D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1605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77730236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8F7278D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40C750E7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C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9777A7F" w14:textId="269D9ACA" w:rsidR="00417A91" w:rsidRPr="00B9345B" w:rsidRDefault="00B9345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160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37A3260A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6D3E0ED9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CB4FE81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69449C5" w14:textId="6F988624" w:rsidR="00417A91" w:rsidRPr="00B9345B" w:rsidRDefault="009768D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188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51DED92A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17D0AAE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0CC9EEF" w14:textId="65B17B3E" w:rsidR="00417A91" w:rsidRPr="00B9345B" w:rsidRDefault="00FC1100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DN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4F9F34B" w14:textId="1A6ABA1F" w:rsidR="00417A91" w:rsidRPr="00B9345B" w:rsidRDefault="00B9345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100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43F74E20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30EDB270" w14:textId="77777777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29E32D48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0B4CFEA6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3D1D177" w14:textId="20935697" w:rsidR="00B43683" w:rsidRDefault="00B43683" w:rsidP="00E87B8C">
      <w:pPr>
        <w:rPr>
          <w:rFonts w:ascii="Arial" w:hAnsi="Arial" w:cs="Arial"/>
          <w:lang w:val="es-419"/>
        </w:rPr>
      </w:pPr>
    </w:p>
    <w:p w14:paraId="435D8DAF" w14:textId="10D0CB0F" w:rsidR="00B43683" w:rsidRDefault="009768D5" w:rsidP="00E87B8C">
      <w:pPr>
        <w:rPr>
          <w:rFonts w:ascii="Arial" w:hAnsi="Arial" w:cs="Arial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58240" behindDoc="0" locked="0" layoutInCell="1" allowOverlap="1" wp14:anchorId="0DC7DF9F" wp14:editId="2960CCBF">
            <wp:simplePos x="0" y="0"/>
            <wp:positionH relativeFrom="margin">
              <wp:posOffset>833755</wp:posOffset>
            </wp:positionH>
            <wp:positionV relativeFrom="margin">
              <wp:posOffset>4398645</wp:posOffset>
            </wp:positionV>
            <wp:extent cx="5347970" cy="1756410"/>
            <wp:effectExtent l="0" t="0" r="5080" b="15240"/>
            <wp:wrapSquare wrapText="bothSides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A9B537BD-8C13-474D-BB3B-862404B8B0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7711490A" w14:textId="18B2721F" w:rsidR="00253153" w:rsidRDefault="00253153" w:rsidP="00E87B8C">
      <w:pPr>
        <w:rPr>
          <w:rFonts w:ascii="Arial" w:hAnsi="Arial" w:cs="Arial"/>
          <w:lang w:val="es-419"/>
        </w:rPr>
      </w:pPr>
    </w:p>
    <w:p w14:paraId="368596D4" w14:textId="0FF6DBE3" w:rsidR="00DC1411" w:rsidRDefault="00DC1411" w:rsidP="00E87B8C">
      <w:pPr>
        <w:rPr>
          <w:rFonts w:ascii="Arial" w:hAnsi="Arial" w:cs="Arial"/>
          <w:lang w:val="es-419"/>
        </w:rPr>
      </w:pPr>
    </w:p>
    <w:p w14:paraId="7263B022" w14:textId="297B64EA" w:rsidR="00DC1411" w:rsidRDefault="00DC1411" w:rsidP="00E87B8C">
      <w:pPr>
        <w:rPr>
          <w:rFonts w:ascii="Arial" w:hAnsi="Arial" w:cs="Arial"/>
          <w:lang w:val="es-419"/>
        </w:rPr>
      </w:pPr>
    </w:p>
    <w:p w14:paraId="57FBB29B" w14:textId="347D8A70" w:rsidR="00DC1411" w:rsidRDefault="00DC1411" w:rsidP="00E87B8C">
      <w:pPr>
        <w:rPr>
          <w:rFonts w:ascii="Arial" w:hAnsi="Arial" w:cs="Arial"/>
          <w:lang w:val="es-419"/>
        </w:rPr>
      </w:pPr>
    </w:p>
    <w:p w14:paraId="536DA9FC" w14:textId="72305526" w:rsidR="00B9345B" w:rsidRDefault="00B9345B" w:rsidP="00E87B8C">
      <w:pPr>
        <w:rPr>
          <w:rFonts w:ascii="Arial" w:hAnsi="Arial" w:cs="Arial"/>
          <w:lang w:val="es-419"/>
        </w:rPr>
      </w:pPr>
    </w:p>
    <w:p w14:paraId="0ADD5F10" w14:textId="5D8B803E" w:rsidR="00DC1411" w:rsidRDefault="00DC1411" w:rsidP="00E87B8C">
      <w:pPr>
        <w:rPr>
          <w:rFonts w:ascii="Arial" w:hAnsi="Arial" w:cs="Arial"/>
          <w:lang w:val="es-419"/>
        </w:rPr>
      </w:pPr>
    </w:p>
    <w:p w14:paraId="0B99FEF5" w14:textId="6526B8BB" w:rsidR="00B9345B" w:rsidRDefault="00B9345B" w:rsidP="00E87B8C">
      <w:pPr>
        <w:rPr>
          <w:rFonts w:ascii="Arial" w:hAnsi="Arial" w:cs="Arial"/>
          <w:lang w:val="es-419"/>
        </w:rPr>
      </w:pPr>
    </w:p>
    <w:p w14:paraId="3BB9E066" w14:textId="5DD884F7" w:rsidR="004C1D13" w:rsidRDefault="004C1D13" w:rsidP="00E87B8C">
      <w:pPr>
        <w:rPr>
          <w:rFonts w:ascii="Arial" w:hAnsi="Arial" w:cs="Arial"/>
          <w:lang w:val="es-419"/>
        </w:rPr>
      </w:pPr>
    </w:p>
    <w:p w14:paraId="62064E61" w14:textId="36EAA7D4" w:rsidR="004C1D13" w:rsidRDefault="004C1D13" w:rsidP="00E87B8C">
      <w:pPr>
        <w:rPr>
          <w:rFonts w:ascii="Arial" w:hAnsi="Arial" w:cs="Arial"/>
          <w:lang w:val="es-419"/>
        </w:rPr>
      </w:pPr>
    </w:p>
    <w:p w14:paraId="54FEC8C8" w14:textId="77777777" w:rsidR="004C1D13" w:rsidRDefault="004C1D13" w:rsidP="00E87B8C">
      <w:pPr>
        <w:rPr>
          <w:rFonts w:ascii="Arial" w:hAnsi="Arial" w:cs="Arial"/>
          <w:lang w:val="es-419"/>
        </w:rPr>
      </w:pPr>
    </w:p>
    <w:p w14:paraId="03D82498" w14:textId="16009A89" w:rsidR="00DC1411" w:rsidRDefault="00DC1411" w:rsidP="00E87B8C">
      <w:pPr>
        <w:rPr>
          <w:rFonts w:ascii="Arial" w:hAnsi="Arial" w:cs="Arial"/>
          <w:lang w:val="es-419"/>
        </w:rPr>
      </w:pPr>
    </w:p>
    <w:p w14:paraId="30353FE7" w14:textId="187B73D0" w:rsidR="00DC1411" w:rsidRDefault="00DC1411" w:rsidP="00E87B8C">
      <w:pPr>
        <w:rPr>
          <w:rFonts w:ascii="Arial" w:hAnsi="Arial" w:cs="Arial"/>
          <w:lang w:val="es-419"/>
        </w:rPr>
      </w:pPr>
    </w:p>
    <w:p w14:paraId="5316A1EB" w14:textId="5C519D91" w:rsidR="004C1D13" w:rsidRDefault="004C1D13" w:rsidP="00E87B8C">
      <w:pPr>
        <w:rPr>
          <w:rFonts w:ascii="Arial" w:hAnsi="Arial" w:cs="Arial"/>
          <w:lang w:val="es-419"/>
        </w:rPr>
      </w:pPr>
    </w:p>
    <w:tbl>
      <w:tblPr>
        <w:tblW w:w="10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580"/>
        <w:gridCol w:w="580"/>
        <w:gridCol w:w="72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9768D5" w:rsidRPr="009768D5" w14:paraId="6121DD0E" w14:textId="77777777" w:rsidTr="009768D5">
        <w:trPr>
          <w:trHeight w:val="300"/>
        </w:trPr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8CAAE" w14:textId="77777777" w:rsidR="009768D5" w:rsidRPr="009768D5" w:rsidRDefault="009768D5" w:rsidP="009768D5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768D5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45532" w14:textId="77777777" w:rsidR="009768D5" w:rsidRPr="009768D5" w:rsidRDefault="009768D5" w:rsidP="009768D5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768D5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52CCB" w14:textId="77777777" w:rsidR="009768D5" w:rsidRPr="009768D5" w:rsidRDefault="009768D5" w:rsidP="009768D5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768D5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4221D" w14:textId="77777777" w:rsidR="009768D5" w:rsidRPr="009768D5" w:rsidRDefault="009768D5" w:rsidP="009768D5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768D5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l/s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D9F7C" w14:textId="77777777" w:rsidR="009768D5" w:rsidRPr="009768D5" w:rsidRDefault="009768D5" w:rsidP="009768D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768D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C0F92" w14:textId="77777777" w:rsidR="009768D5" w:rsidRPr="009768D5" w:rsidRDefault="009768D5" w:rsidP="009768D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768D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E1E5F" w14:textId="77777777" w:rsidR="009768D5" w:rsidRPr="009768D5" w:rsidRDefault="009768D5" w:rsidP="009768D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768D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FDD2E" w14:textId="77777777" w:rsidR="009768D5" w:rsidRPr="009768D5" w:rsidRDefault="009768D5" w:rsidP="009768D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768D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5102A" w14:textId="77777777" w:rsidR="009768D5" w:rsidRPr="009768D5" w:rsidRDefault="009768D5" w:rsidP="009768D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768D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16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A0F06" w14:textId="77777777" w:rsidR="009768D5" w:rsidRPr="009768D5" w:rsidRDefault="009768D5" w:rsidP="009768D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768D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F2514" w14:textId="77777777" w:rsidR="009768D5" w:rsidRPr="009768D5" w:rsidRDefault="009768D5" w:rsidP="009768D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768D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23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E708A" w14:textId="77777777" w:rsidR="009768D5" w:rsidRPr="009768D5" w:rsidRDefault="009768D5" w:rsidP="009768D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768D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24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05D23" w14:textId="77777777" w:rsidR="009768D5" w:rsidRPr="009768D5" w:rsidRDefault="009768D5" w:rsidP="009768D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768D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25</w:t>
            </w:r>
          </w:p>
        </w:tc>
      </w:tr>
      <w:tr w:rsidR="009768D5" w:rsidRPr="009768D5" w14:paraId="14DC802E" w14:textId="77777777" w:rsidTr="009768D5">
        <w:trPr>
          <w:trHeight w:val="300"/>
        </w:trPr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2A5E04" w14:textId="77777777" w:rsidR="009768D5" w:rsidRPr="009768D5" w:rsidRDefault="009768D5" w:rsidP="009768D5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5A9ED" w14:textId="77777777" w:rsidR="009768D5" w:rsidRPr="009768D5" w:rsidRDefault="009768D5" w:rsidP="009768D5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4C747" w14:textId="77777777" w:rsidR="009768D5" w:rsidRPr="009768D5" w:rsidRDefault="009768D5" w:rsidP="009768D5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DFB5C" w14:textId="77777777" w:rsidR="009768D5" w:rsidRPr="009768D5" w:rsidRDefault="009768D5" w:rsidP="009768D5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768D5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0C8F7" w14:textId="77777777" w:rsidR="009768D5" w:rsidRPr="009768D5" w:rsidRDefault="009768D5" w:rsidP="009768D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768D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AB60D" w14:textId="77777777" w:rsidR="009768D5" w:rsidRPr="009768D5" w:rsidRDefault="009768D5" w:rsidP="009768D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768D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480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6D030" w14:textId="77777777" w:rsidR="009768D5" w:rsidRPr="009768D5" w:rsidRDefault="009768D5" w:rsidP="009768D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768D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600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D9582" w14:textId="77777777" w:rsidR="009768D5" w:rsidRPr="009768D5" w:rsidRDefault="009768D5" w:rsidP="009768D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768D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720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D6E6D" w14:textId="77777777" w:rsidR="009768D5" w:rsidRPr="009768D5" w:rsidRDefault="009768D5" w:rsidP="009768D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768D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960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20909" w14:textId="77777777" w:rsidR="009768D5" w:rsidRPr="009768D5" w:rsidRDefault="009768D5" w:rsidP="009768D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768D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19C60" w14:textId="77777777" w:rsidR="009768D5" w:rsidRPr="009768D5" w:rsidRDefault="009768D5" w:rsidP="009768D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768D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1380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8DD53" w14:textId="77777777" w:rsidR="009768D5" w:rsidRPr="009768D5" w:rsidRDefault="009768D5" w:rsidP="009768D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768D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1440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F99CF" w14:textId="77777777" w:rsidR="009768D5" w:rsidRPr="009768D5" w:rsidRDefault="009768D5" w:rsidP="009768D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768D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1500</w:t>
            </w:r>
          </w:p>
        </w:tc>
      </w:tr>
      <w:tr w:rsidR="009768D5" w:rsidRPr="009768D5" w14:paraId="28DCD49D" w14:textId="77777777" w:rsidTr="009768D5">
        <w:trPr>
          <w:trHeight w:val="315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E205A" w14:textId="77777777" w:rsidR="009768D5" w:rsidRPr="009768D5" w:rsidRDefault="009768D5" w:rsidP="009768D5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768D5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E8S50/9A</w:t>
            </w: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C0D04" w14:textId="77777777" w:rsidR="009768D5" w:rsidRPr="009768D5" w:rsidRDefault="009768D5" w:rsidP="009768D5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C10A5" w14:textId="77777777" w:rsidR="009768D5" w:rsidRPr="009768D5" w:rsidRDefault="009768D5" w:rsidP="009768D5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75AA5" w14:textId="77777777" w:rsidR="009768D5" w:rsidRPr="009768D5" w:rsidRDefault="009768D5" w:rsidP="009768D5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9768D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</w:t>
            </w:r>
            <w:r w:rsidRPr="009768D5">
              <w:rPr>
                <w:rFonts w:ascii="Arial" w:hAnsi="Arial" w:cs="Arial"/>
                <w:b/>
                <w:bCs/>
                <w:snapToGrid/>
                <w:color w:val="000000"/>
                <w:vertAlign w:val="superscript"/>
                <w:lang w:val="es-419" w:eastAsia="es-419"/>
              </w:rPr>
              <w:t>3</w:t>
            </w:r>
            <w:r w:rsidRPr="009768D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/h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D111B" w14:textId="77777777" w:rsidR="009768D5" w:rsidRPr="009768D5" w:rsidRDefault="009768D5" w:rsidP="009768D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768D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6163E" w14:textId="77777777" w:rsidR="009768D5" w:rsidRPr="009768D5" w:rsidRDefault="009768D5" w:rsidP="009768D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768D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28.8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04CC6" w14:textId="77777777" w:rsidR="009768D5" w:rsidRPr="009768D5" w:rsidRDefault="009768D5" w:rsidP="009768D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768D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E1256" w14:textId="77777777" w:rsidR="009768D5" w:rsidRPr="009768D5" w:rsidRDefault="009768D5" w:rsidP="009768D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768D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43.2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22EE0" w14:textId="77777777" w:rsidR="009768D5" w:rsidRPr="009768D5" w:rsidRDefault="009768D5" w:rsidP="009768D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768D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57.6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D4C12" w14:textId="77777777" w:rsidR="009768D5" w:rsidRPr="009768D5" w:rsidRDefault="009768D5" w:rsidP="009768D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768D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C42C0" w14:textId="77777777" w:rsidR="009768D5" w:rsidRPr="009768D5" w:rsidRDefault="009768D5" w:rsidP="009768D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768D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82.8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9B563" w14:textId="77777777" w:rsidR="009768D5" w:rsidRPr="009768D5" w:rsidRDefault="009768D5" w:rsidP="009768D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768D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86.4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077B2" w14:textId="77777777" w:rsidR="009768D5" w:rsidRPr="009768D5" w:rsidRDefault="009768D5" w:rsidP="009768D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768D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90</w:t>
            </w:r>
          </w:p>
        </w:tc>
      </w:tr>
      <w:tr w:rsidR="009768D5" w:rsidRPr="009768D5" w14:paraId="6BF4C8B5" w14:textId="77777777" w:rsidTr="009768D5">
        <w:trPr>
          <w:trHeight w:val="315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D542B5" w14:textId="77777777" w:rsidR="009768D5" w:rsidRPr="009768D5" w:rsidRDefault="009768D5" w:rsidP="009768D5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26CF206" w14:textId="77777777" w:rsidR="009768D5" w:rsidRPr="009768D5" w:rsidRDefault="009768D5" w:rsidP="009768D5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768D5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30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88D829B" w14:textId="77777777" w:rsidR="009768D5" w:rsidRPr="009768D5" w:rsidRDefault="009768D5" w:rsidP="009768D5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768D5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7D85783" w14:textId="77777777" w:rsidR="009768D5" w:rsidRPr="009768D5" w:rsidRDefault="009768D5" w:rsidP="009768D5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768D5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1A22950" w14:textId="77777777" w:rsidR="009768D5" w:rsidRPr="009768D5" w:rsidRDefault="009768D5" w:rsidP="009768D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768D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197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517AB1F" w14:textId="77777777" w:rsidR="009768D5" w:rsidRPr="009768D5" w:rsidRDefault="009768D5" w:rsidP="009768D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768D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169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80C7B8E" w14:textId="77777777" w:rsidR="009768D5" w:rsidRPr="009768D5" w:rsidRDefault="009768D5" w:rsidP="009768D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768D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162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1ECF8BD" w14:textId="77777777" w:rsidR="009768D5" w:rsidRPr="009768D5" w:rsidRDefault="009768D5" w:rsidP="009768D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768D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155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B0F31C4" w14:textId="77777777" w:rsidR="009768D5" w:rsidRPr="009768D5" w:rsidRDefault="009768D5" w:rsidP="009768D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768D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136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0F51481" w14:textId="77777777" w:rsidR="009768D5" w:rsidRPr="009768D5" w:rsidRDefault="009768D5" w:rsidP="009768D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768D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106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5206CB5" w14:textId="77777777" w:rsidR="009768D5" w:rsidRPr="009768D5" w:rsidRDefault="009768D5" w:rsidP="009768D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768D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78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7F73F68" w14:textId="77777777" w:rsidR="009768D5" w:rsidRPr="009768D5" w:rsidRDefault="009768D5" w:rsidP="009768D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768D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66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3486919" w14:textId="77777777" w:rsidR="009768D5" w:rsidRPr="009768D5" w:rsidRDefault="009768D5" w:rsidP="009768D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768D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58</w:t>
            </w:r>
          </w:p>
        </w:tc>
      </w:tr>
    </w:tbl>
    <w:p w14:paraId="4216A469" w14:textId="7AF60A7A" w:rsidR="004C1D13" w:rsidRDefault="004C1D13" w:rsidP="00E87B8C">
      <w:pPr>
        <w:rPr>
          <w:rFonts w:ascii="Arial" w:hAnsi="Arial" w:cs="Arial"/>
          <w:lang w:val="es-419"/>
        </w:rPr>
      </w:pPr>
    </w:p>
    <w:sectPr w:rsidR="004C1D13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083B0" w14:textId="77777777" w:rsidR="00F67ED2" w:rsidRDefault="00F67ED2" w:rsidP="008A3980">
      <w:r>
        <w:separator/>
      </w:r>
    </w:p>
  </w:endnote>
  <w:endnote w:type="continuationSeparator" w:id="0">
    <w:p w14:paraId="33C06BF3" w14:textId="77777777" w:rsidR="00F67ED2" w:rsidRDefault="00F67ED2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5C816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7302C" w14:textId="77777777" w:rsidR="00F67ED2" w:rsidRDefault="00F67ED2" w:rsidP="008A3980">
      <w:r>
        <w:separator/>
      </w:r>
    </w:p>
  </w:footnote>
  <w:footnote w:type="continuationSeparator" w:id="0">
    <w:p w14:paraId="20E2518A" w14:textId="77777777" w:rsidR="00F67ED2" w:rsidRDefault="00F67ED2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16B1290E" w:rsidR="005960B5" w:rsidRDefault="003D315D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365A8"/>
    <w:rsid w:val="000559F3"/>
    <w:rsid w:val="000569A8"/>
    <w:rsid w:val="000A4B96"/>
    <w:rsid w:val="0012665D"/>
    <w:rsid w:val="001428E9"/>
    <w:rsid w:val="00166627"/>
    <w:rsid w:val="001F685E"/>
    <w:rsid w:val="001F719B"/>
    <w:rsid w:val="00215288"/>
    <w:rsid w:val="00253153"/>
    <w:rsid w:val="002A2A7B"/>
    <w:rsid w:val="002C09D4"/>
    <w:rsid w:val="002E1480"/>
    <w:rsid w:val="002E7F0F"/>
    <w:rsid w:val="00381170"/>
    <w:rsid w:val="003B301B"/>
    <w:rsid w:val="003C3E31"/>
    <w:rsid w:val="003D315D"/>
    <w:rsid w:val="003D6066"/>
    <w:rsid w:val="00417A91"/>
    <w:rsid w:val="0042002C"/>
    <w:rsid w:val="00433213"/>
    <w:rsid w:val="00440029"/>
    <w:rsid w:val="004855A3"/>
    <w:rsid w:val="00490F9C"/>
    <w:rsid w:val="004B6513"/>
    <w:rsid w:val="004C1D13"/>
    <w:rsid w:val="00502FCF"/>
    <w:rsid w:val="00503185"/>
    <w:rsid w:val="005102A3"/>
    <w:rsid w:val="005960B5"/>
    <w:rsid w:val="005B4338"/>
    <w:rsid w:val="005B5378"/>
    <w:rsid w:val="005E4450"/>
    <w:rsid w:val="005F5B9A"/>
    <w:rsid w:val="00606569"/>
    <w:rsid w:val="006248B3"/>
    <w:rsid w:val="006736DE"/>
    <w:rsid w:val="006E3E09"/>
    <w:rsid w:val="007240DA"/>
    <w:rsid w:val="00730D3D"/>
    <w:rsid w:val="00744BE8"/>
    <w:rsid w:val="00750244"/>
    <w:rsid w:val="00750AC6"/>
    <w:rsid w:val="00780CA7"/>
    <w:rsid w:val="007D484D"/>
    <w:rsid w:val="008204FD"/>
    <w:rsid w:val="008319BA"/>
    <w:rsid w:val="00832239"/>
    <w:rsid w:val="00842E68"/>
    <w:rsid w:val="00850918"/>
    <w:rsid w:val="008A3980"/>
    <w:rsid w:val="008D57AB"/>
    <w:rsid w:val="008F5336"/>
    <w:rsid w:val="00934F39"/>
    <w:rsid w:val="0096266B"/>
    <w:rsid w:val="009768D5"/>
    <w:rsid w:val="009A11F8"/>
    <w:rsid w:val="009D2914"/>
    <w:rsid w:val="00A665D7"/>
    <w:rsid w:val="00A738E7"/>
    <w:rsid w:val="00A8603D"/>
    <w:rsid w:val="00A86F6C"/>
    <w:rsid w:val="00AB281F"/>
    <w:rsid w:val="00AD5EDC"/>
    <w:rsid w:val="00AD6AC6"/>
    <w:rsid w:val="00AF546C"/>
    <w:rsid w:val="00B03489"/>
    <w:rsid w:val="00B11432"/>
    <w:rsid w:val="00B163B0"/>
    <w:rsid w:val="00B43683"/>
    <w:rsid w:val="00B9345B"/>
    <w:rsid w:val="00BB30EC"/>
    <w:rsid w:val="00BD5BD4"/>
    <w:rsid w:val="00C0192C"/>
    <w:rsid w:val="00C04942"/>
    <w:rsid w:val="00C36F25"/>
    <w:rsid w:val="00C5749B"/>
    <w:rsid w:val="00C922C0"/>
    <w:rsid w:val="00CF2223"/>
    <w:rsid w:val="00CF3769"/>
    <w:rsid w:val="00D20EB2"/>
    <w:rsid w:val="00D26A3F"/>
    <w:rsid w:val="00D26EA9"/>
    <w:rsid w:val="00D30C90"/>
    <w:rsid w:val="00D61D67"/>
    <w:rsid w:val="00D90D5A"/>
    <w:rsid w:val="00DA08D9"/>
    <w:rsid w:val="00DA09C5"/>
    <w:rsid w:val="00DB332A"/>
    <w:rsid w:val="00DC1411"/>
    <w:rsid w:val="00DE23CD"/>
    <w:rsid w:val="00DE3B63"/>
    <w:rsid w:val="00E064A3"/>
    <w:rsid w:val="00E23E8F"/>
    <w:rsid w:val="00E3097D"/>
    <w:rsid w:val="00E3548E"/>
    <w:rsid w:val="00E37466"/>
    <w:rsid w:val="00E87B8C"/>
    <w:rsid w:val="00E94AAE"/>
    <w:rsid w:val="00ED588D"/>
    <w:rsid w:val="00EF2F6B"/>
    <w:rsid w:val="00F112DF"/>
    <w:rsid w:val="00F66EDD"/>
    <w:rsid w:val="00F67437"/>
    <w:rsid w:val="00F67ED2"/>
    <w:rsid w:val="00F8283B"/>
    <w:rsid w:val="00F870E0"/>
    <w:rsid w:val="00F94CBA"/>
    <w:rsid w:val="00FA60A8"/>
    <w:rsid w:val="00FC1100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Hoja8!$E$13:$M$13</c:f>
              <c:numCache>
                <c:formatCode>General</c:formatCode>
                <c:ptCount val="9"/>
                <c:pt idx="0">
                  <c:v>0</c:v>
                </c:pt>
                <c:pt idx="1">
                  <c:v>8</c:v>
                </c:pt>
                <c:pt idx="2">
                  <c:v>10</c:v>
                </c:pt>
                <c:pt idx="3">
                  <c:v>12</c:v>
                </c:pt>
                <c:pt idx="4">
                  <c:v>16</c:v>
                </c:pt>
                <c:pt idx="5">
                  <c:v>20</c:v>
                </c:pt>
                <c:pt idx="6">
                  <c:v>23</c:v>
                </c:pt>
                <c:pt idx="7">
                  <c:v>24</c:v>
                </c:pt>
                <c:pt idx="8">
                  <c:v>25</c:v>
                </c:pt>
              </c:numCache>
            </c:numRef>
          </c:xVal>
          <c:yVal>
            <c:numRef>
              <c:f>Hoja8!$E$16:$M$16</c:f>
              <c:numCache>
                <c:formatCode>General</c:formatCode>
                <c:ptCount val="9"/>
                <c:pt idx="0">
                  <c:v>197</c:v>
                </c:pt>
                <c:pt idx="1">
                  <c:v>169</c:v>
                </c:pt>
                <c:pt idx="2">
                  <c:v>162</c:v>
                </c:pt>
                <c:pt idx="3">
                  <c:v>155</c:v>
                </c:pt>
                <c:pt idx="4">
                  <c:v>136</c:v>
                </c:pt>
                <c:pt idx="5">
                  <c:v>106</c:v>
                </c:pt>
                <c:pt idx="6">
                  <c:v>78</c:v>
                </c:pt>
                <c:pt idx="7">
                  <c:v>66</c:v>
                </c:pt>
                <c:pt idx="8">
                  <c:v>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DD5-499E-9DF6-0437403C5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109727"/>
        <c:axId val="200111807"/>
      </c:scatterChart>
      <c:valAx>
        <c:axId val="2001097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00111807"/>
        <c:crosses val="autoZero"/>
        <c:crossBetween val="midCat"/>
      </c:valAx>
      <c:valAx>
        <c:axId val="200111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 manométrica</a:t>
                </a:r>
                <a:r>
                  <a:rPr lang="es-419" baseline="0"/>
                  <a:t>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001097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10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949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2023-05-11T14:24:00Z</cp:lastPrinted>
  <dcterms:created xsi:type="dcterms:W3CDTF">2023-05-11T14:33:00Z</dcterms:created>
  <dcterms:modified xsi:type="dcterms:W3CDTF">2023-05-11T14:34:00Z</dcterms:modified>
</cp:coreProperties>
</file>