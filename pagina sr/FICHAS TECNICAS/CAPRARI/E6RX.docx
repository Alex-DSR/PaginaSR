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C6BB" w14:textId="77777777" w:rsidR="00CF2223" w:rsidRDefault="00CF3769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722ED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2D94E24E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52FE31EA" w14:textId="77777777">
        <w:tc>
          <w:tcPr>
            <w:tcW w:w="1384" w:type="dxa"/>
            <w:shd w:val="clear" w:color="auto" w:fill="auto"/>
            <w:vAlign w:val="center"/>
          </w:tcPr>
          <w:p w14:paraId="43BA933E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67AF813F" w14:textId="2337586D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</w:tr>
    </w:tbl>
    <w:p w14:paraId="7CCDCAA7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D83DDAD" w14:textId="77777777">
        <w:tc>
          <w:tcPr>
            <w:tcW w:w="5033" w:type="dxa"/>
            <w:gridSpan w:val="2"/>
            <w:shd w:val="clear" w:color="auto" w:fill="auto"/>
          </w:tcPr>
          <w:p w14:paraId="7DE4510A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B05EDE2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44D517F9" w14:textId="77777777">
        <w:tc>
          <w:tcPr>
            <w:tcW w:w="3402" w:type="dxa"/>
            <w:shd w:val="clear" w:color="auto" w:fill="auto"/>
          </w:tcPr>
          <w:p w14:paraId="76DC293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7726D88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284CDAD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2774BF21" w14:textId="15EE4CE4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0B6128AE" w14:textId="77777777">
        <w:tc>
          <w:tcPr>
            <w:tcW w:w="3402" w:type="dxa"/>
            <w:shd w:val="clear" w:color="auto" w:fill="auto"/>
          </w:tcPr>
          <w:p w14:paraId="3E059422" w14:textId="44B77C31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</w:t>
            </w:r>
            <w:r w:rsidR="00092149">
              <w:rPr>
                <w:rFonts w:ascii="Arial" w:hAnsi="Arial" w:cs="Arial"/>
                <w:lang w:val="es-419"/>
              </w:rPr>
              <w:t xml:space="preserve"> de</w:t>
            </w:r>
            <w:r>
              <w:rPr>
                <w:rFonts w:ascii="Arial" w:hAnsi="Arial" w:cs="Arial"/>
                <w:lang w:val="es-419"/>
              </w:rPr>
              <w:t xml:space="preserve"> líquido</w:t>
            </w:r>
          </w:p>
        </w:tc>
        <w:tc>
          <w:tcPr>
            <w:tcW w:w="1631" w:type="dxa"/>
            <w:shd w:val="clear" w:color="auto" w:fill="auto"/>
          </w:tcPr>
          <w:p w14:paraId="7710ACAC" w14:textId="4CFDABB0" w:rsidR="00E87B8C" w:rsidRDefault="00092149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E87B8C">
              <w:rPr>
                <w:rFonts w:ascii="Arial" w:hAnsi="Arial" w:cs="Arial"/>
                <w:lang w:val="es-419"/>
              </w:rPr>
              <w:t>5° C</w:t>
            </w:r>
          </w:p>
        </w:tc>
        <w:tc>
          <w:tcPr>
            <w:tcW w:w="3402" w:type="dxa"/>
            <w:shd w:val="clear" w:color="auto" w:fill="auto"/>
          </w:tcPr>
          <w:p w14:paraId="55BD37E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57163E4E" w14:textId="6C091447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7113" w14:textId="77777777">
        <w:tc>
          <w:tcPr>
            <w:tcW w:w="3402" w:type="dxa"/>
            <w:shd w:val="clear" w:color="auto" w:fill="auto"/>
          </w:tcPr>
          <w:p w14:paraId="296255B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3C7FBB74" w14:textId="554C9365" w:rsidR="00E87B8C" w:rsidRDefault="00092149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B4726CA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43A7B819" w14:textId="52097B35" w:rsidR="00E87B8C" w:rsidRDefault="00953F65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E3465">
              <w:rPr>
                <w:rFonts w:ascii="Arial" w:hAnsi="Arial" w:cs="Arial"/>
                <w:lang w:val="es-419"/>
              </w:rPr>
              <w:t>2</w:t>
            </w:r>
          </w:p>
        </w:tc>
      </w:tr>
      <w:tr w:rsidR="00E87B8C" w14:paraId="021C554E" w14:textId="77777777">
        <w:tc>
          <w:tcPr>
            <w:tcW w:w="3402" w:type="dxa"/>
            <w:shd w:val="clear" w:color="auto" w:fill="auto"/>
          </w:tcPr>
          <w:p w14:paraId="20549F2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696A45F3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2D0A709E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048F221D" w14:textId="5F0C3F49" w:rsidR="00E87B8C" w:rsidRDefault="00953F65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E3465">
              <w:rPr>
                <w:rFonts w:ascii="Arial" w:hAnsi="Arial" w:cs="Arial"/>
                <w:lang w:val="es-419"/>
              </w:rPr>
              <w:t>62</w:t>
            </w:r>
            <w:r w:rsidR="00E35F1E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72F74E14" w14:textId="77777777">
        <w:tc>
          <w:tcPr>
            <w:tcW w:w="3402" w:type="dxa"/>
            <w:shd w:val="clear" w:color="auto" w:fill="auto"/>
          </w:tcPr>
          <w:p w14:paraId="14014F9B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>
              <w:rPr>
                <w:rFonts w:ascii="Arial" w:hAnsi="Arial" w:cs="Arial"/>
                <w:lang w:val="es-419"/>
              </w:rPr>
              <w:t>max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sumergida</w:t>
            </w:r>
          </w:p>
        </w:tc>
        <w:tc>
          <w:tcPr>
            <w:tcW w:w="1631" w:type="dxa"/>
            <w:shd w:val="clear" w:color="auto" w:fill="auto"/>
          </w:tcPr>
          <w:p w14:paraId="11579E9E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</w:tcPr>
          <w:p w14:paraId="696CCB71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</w:tcPr>
          <w:p w14:paraId="0DC5A929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147B3A59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25BD638C" w14:textId="77777777" w:rsidTr="00092149">
        <w:trPr>
          <w:trHeight w:val="333"/>
        </w:trPr>
        <w:tc>
          <w:tcPr>
            <w:tcW w:w="4219" w:type="dxa"/>
            <w:gridSpan w:val="2"/>
            <w:shd w:val="clear" w:color="auto" w:fill="auto"/>
            <w:vAlign w:val="center"/>
          </w:tcPr>
          <w:p w14:paraId="567A1D28" w14:textId="77777777" w:rsidR="00B43683" w:rsidRDefault="00B43683" w:rsidP="00092149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1BE4707D" w14:textId="77777777" w:rsidTr="006248B3">
        <w:tc>
          <w:tcPr>
            <w:tcW w:w="2280" w:type="dxa"/>
            <w:shd w:val="clear" w:color="auto" w:fill="auto"/>
          </w:tcPr>
          <w:p w14:paraId="6DA0A76E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744224B" w14:textId="4C677406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7CBC1F68" w14:textId="77777777" w:rsidTr="006248B3">
        <w:tc>
          <w:tcPr>
            <w:tcW w:w="2280" w:type="dxa"/>
            <w:shd w:val="clear" w:color="auto" w:fill="auto"/>
          </w:tcPr>
          <w:p w14:paraId="25BC2BB3" w14:textId="6742B4DF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3EE54606" w14:textId="44B257DD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70CED207" w14:textId="77777777" w:rsidTr="006248B3">
        <w:tc>
          <w:tcPr>
            <w:tcW w:w="2280" w:type="dxa"/>
            <w:shd w:val="clear" w:color="auto" w:fill="auto"/>
          </w:tcPr>
          <w:p w14:paraId="580DC0B5" w14:textId="71C6D4C2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Protector de cable</w:t>
            </w:r>
          </w:p>
        </w:tc>
        <w:tc>
          <w:tcPr>
            <w:tcW w:w="1939" w:type="dxa"/>
            <w:shd w:val="clear" w:color="auto" w:fill="auto"/>
          </w:tcPr>
          <w:p w14:paraId="22A6B733" w14:textId="04768F26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6248B3" w14:paraId="6A05EFDA" w14:textId="77777777" w:rsidTr="006248B3">
        <w:tc>
          <w:tcPr>
            <w:tcW w:w="2280" w:type="dxa"/>
            <w:shd w:val="clear" w:color="auto" w:fill="auto"/>
          </w:tcPr>
          <w:p w14:paraId="495C40B7" w14:textId="60E285EB" w:rsidR="006248B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732B9527" w14:textId="572A9020" w:rsidR="006248B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6D8E88B4" w14:textId="77777777" w:rsidTr="006248B3">
        <w:tc>
          <w:tcPr>
            <w:tcW w:w="2280" w:type="dxa"/>
            <w:shd w:val="clear" w:color="auto" w:fill="auto"/>
          </w:tcPr>
          <w:p w14:paraId="00CF739D" w14:textId="693D481F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3192F35A" w14:textId="169AA998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334F2D0F" w14:textId="77777777" w:rsidTr="006248B3">
        <w:tc>
          <w:tcPr>
            <w:tcW w:w="2280" w:type="dxa"/>
            <w:shd w:val="clear" w:color="auto" w:fill="auto"/>
          </w:tcPr>
          <w:p w14:paraId="101F51E6" w14:textId="06F65212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Carcasa exterior</w:t>
            </w:r>
          </w:p>
        </w:tc>
        <w:tc>
          <w:tcPr>
            <w:tcW w:w="1939" w:type="dxa"/>
            <w:shd w:val="clear" w:color="auto" w:fill="auto"/>
          </w:tcPr>
          <w:p w14:paraId="1C95A106" w14:textId="5CA13F07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07059983" w14:textId="77777777" w:rsidTr="006248B3">
        <w:tc>
          <w:tcPr>
            <w:tcW w:w="2280" w:type="dxa"/>
            <w:shd w:val="clear" w:color="auto" w:fill="auto"/>
          </w:tcPr>
          <w:p w14:paraId="7F80760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7E3D0C16" w14:textId="1B6DA007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45BF96E0" w14:textId="77777777" w:rsidTr="006248B3">
        <w:tc>
          <w:tcPr>
            <w:tcW w:w="2280" w:type="dxa"/>
            <w:shd w:val="clear" w:color="auto" w:fill="auto"/>
          </w:tcPr>
          <w:p w14:paraId="7CDEF141" w14:textId="47B08245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0FDA5370" w14:textId="5FA5CC78" w:rsidR="00B43683" w:rsidRDefault="00092149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411EDA2B" w14:textId="77777777" w:rsidTr="00092149">
        <w:tc>
          <w:tcPr>
            <w:tcW w:w="2280" w:type="dxa"/>
            <w:shd w:val="clear" w:color="auto" w:fill="auto"/>
          </w:tcPr>
          <w:p w14:paraId="620BE923" w14:textId="792B5A1E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  <w:r w:rsidR="00092149">
              <w:rPr>
                <w:rFonts w:ascii="Arial" w:hAnsi="Arial" w:cs="Arial"/>
                <w:lang w:val="es-419"/>
              </w:rPr>
              <w:t xml:space="preserve"> goma eje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DFBD4C7" w14:textId="27FDE3F8" w:rsidR="00B43683" w:rsidRDefault="00092149" w:rsidP="0009214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</w:t>
            </w:r>
            <w:r w:rsidR="006248B3">
              <w:rPr>
                <w:rFonts w:ascii="Arial" w:hAnsi="Arial" w:cs="Arial"/>
                <w:lang w:val="es-419"/>
              </w:rPr>
              <w:t>oma</w:t>
            </w:r>
          </w:p>
        </w:tc>
      </w:tr>
      <w:tr w:rsidR="00B43683" w14:paraId="13A2FE05" w14:textId="77777777" w:rsidTr="006248B3">
        <w:tc>
          <w:tcPr>
            <w:tcW w:w="2280" w:type="dxa"/>
            <w:shd w:val="clear" w:color="auto" w:fill="auto"/>
          </w:tcPr>
          <w:p w14:paraId="57A47178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5AA1FE3B" w14:textId="1D99287F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  <w:r w:rsidR="00092149">
              <w:rPr>
                <w:rFonts w:ascii="Arial" w:hAnsi="Arial" w:cs="Arial"/>
                <w:lang w:val="es-419"/>
              </w:rPr>
              <w:t xml:space="preserve"> inox</w:t>
            </w:r>
            <w:r>
              <w:rPr>
                <w:rFonts w:ascii="Arial" w:hAnsi="Arial" w:cs="Arial"/>
                <w:lang w:val="es-419"/>
              </w:rPr>
              <w:t>/goma</w:t>
            </w:r>
          </w:p>
        </w:tc>
      </w:tr>
    </w:tbl>
    <w:p w14:paraId="6EF7BE76" w14:textId="77777777" w:rsidR="00000000" w:rsidRDefault="00000000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4910F24A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31529AFF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03C0B29A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A2BEFE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A03847" w14:textId="61C0F5BF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079BEC30" w14:textId="67BCB470" w:rsidR="00417A91" w:rsidRDefault="00E35F1E">
            <w:pPr>
              <w:jc w:val="center"/>
              <w:rPr>
                <w:rFonts w:ascii="Arial" w:hAnsi="Arial" w:cs="Arial"/>
                <w:lang w:val="es-419"/>
              </w:rPr>
            </w:pPr>
            <w:r w:rsidRPr="00E35F1E">
              <w:rPr>
                <w:rFonts w:ascii="Arial" w:hAnsi="Arial" w:cs="Arial"/>
                <w:noProof/>
                <w:snapToGrid/>
                <w:lang w:val="es-419"/>
              </w:rPr>
              <w:pict w14:anchorId="163731EE">
                <v:shape id="Imagen 1" o:spid="_x0000_i1037" type="#_x0000_t75" style="width:60.85pt;height:178.75pt;visibility:visible;mso-wrap-style:square">
                  <v:imagedata r:id="rId8" o:title=""/>
                </v:shape>
              </w:pict>
            </w:r>
          </w:p>
        </w:tc>
      </w:tr>
      <w:tr w:rsidR="00417A91" w14:paraId="4FDC5ED2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2906429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F44CC" w14:textId="3977B2D3" w:rsidR="00417A91" w:rsidRDefault="005E346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2658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9DF200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EF33FE1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542E738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14038D" w14:textId="3F90195D" w:rsidR="00417A91" w:rsidRDefault="005E346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1765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BD9007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F9602CF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E6572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97643" w14:textId="3454710A" w:rsidR="00417A91" w:rsidRDefault="005E346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893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72ACA0D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41C0F2C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8F6678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EDDBC9" w14:textId="33844E36" w:rsidR="00417A91" w:rsidRDefault="005E346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</w:t>
            </w:r>
            <w:r w:rsidR="00761348">
              <w:rPr>
                <w:rFonts w:ascii="Arial" w:hAnsi="Arial" w:cs="Arial"/>
                <w:lang w:val="es-419"/>
              </w:rPr>
              <w:t>1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315AE0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7EEB530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22E2EF5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C3A1A" w14:textId="5ECF6C77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5DDF42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2852AD0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DE1B5A" w14:textId="04111B97" w:rsidR="00417A91" w:rsidRDefault="00886BAD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C0876" w14:textId="3E88C513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696D7C9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06C43059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F7F7B2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48A4898B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6B3D756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FCEF84B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182E7D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4BC31B2" w14:textId="6C465F01" w:rsidR="00CF2223" w:rsidRDefault="005E3465" w:rsidP="00E87B8C">
      <w:pPr>
        <w:rPr>
          <w:noProof/>
          <w:snapToGrid/>
        </w:rPr>
      </w:pPr>
      <w:r>
        <w:rPr>
          <w:noProof/>
        </w:rPr>
        <w:pict w14:anchorId="53A3672E">
          <v:shape id="Gráfico 1" o:spid="_x0000_s2071" type="#_x0000_t75" style="position:absolute;margin-left:35.1pt;margin-top:364.1pt;width:482.7pt;height:139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  <w:r w:rsidR="00953F65">
        <w:rPr>
          <w:noProof/>
          <w:snapToGrid/>
        </w:rPr>
        <w:tab/>
      </w:r>
    </w:p>
    <w:p w14:paraId="22CB7406" w14:textId="572A0A5D" w:rsidR="00C36F25" w:rsidRDefault="005E3465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445049BF">
          <v:shape id="_x0000_s2072" type="#_x0000_t75" style="position:absolute;margin-left:0;margin-top:509.3pt;width:552.85pt;height:52.6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28FCA" w14:textId="77777777" w:rsidR="006D65AE" w:rsidRDefault="006D65AE" w:rsidP="008A3980">
      <w:r>
        <w:separator/>
      </w:r>
    </w:p>
  </w:endnote>
  <w:endnote w:type="continuationSeparator" w:id="0">
    <w:p w14:paraId="0A57D6DD" w14:textId="77777777" w:rsidR="006D65AE" w:rsidRDefault="006D65A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1108" w14:textId="77777777" w:rsidR="005960B5" w:rsidRDefault="006736DE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5875F4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1DE8273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A8CF" w14:textId="77777777" w:rsidR="006D65AE" w:rsidRDefault="006D65AE" w:rsidP="008A3980">
      <w:r>
        <w:separator/>
      </w:r>
    </w:p>
  </w:footnote>
  <w:footnote w:type="continuationSeparator" w:id="0">
    <w:p w14:paraId="44340E9D" w14:textId="77777777" w:rsidR="006D65AE" w:rsidRDefault="006D65A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E7FB" w14:textId="77777777" w:rsidR="005960B5" w:rsidRDefault="005960B5" w:rsidP="005960B5">
    <w:r>
      <w:rPr>
        <w:lang w:val="es-BO" w:eastAsia="en-US"/>
      </w:rPr>
      <w:pict w14:anchorId="369F3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537782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ACC5A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CAECE9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sz w:val="24"/>
        <w:szCs w:val="24"/>
        <w:lang w:val="es-BO" w:eastAsia="en-US"/>
      </w:rPr>
      <w:pict w14:anchorId="145D403C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9378CE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4325806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73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5B4F"/>
    <w:rsid w:val="000559F3"/>
    <w:rsid w:val="00092149"/>
    <w:rsid w:val="000A4B96"/>
    <w:rsid w:val="0012665D"/>
    <w:rsid w:val="001428E9"/>
    <w:rsid w:val="001F685E"/>
    <w:rsid w:val="001F719B"/>
    <w:rsid w:val="0024601A"/>
    <w:rsid w:val="00253153"/>
    <w:rsid w:val="002E1480"/>
    <w:rsid w:val="002E7F0F"/>
    <w:rsid w:val="003B301B"/>
    <w:rsid w:val="003D6066"/>
    <w:rsid w:val="00417A91"/>
    <w:rsid w:val="0042002C"/>
    <w:rsid w:val="00433213"/>
    <w:rsid w:val="004855A3"/>
    <w:rsid w:val="00490F9C"/>
    <w:rsid w:val="004A1657"/>
    <w:rsid w:val="004B1447"/>
    <w:rsid w:val="004B6513"/>
    <w:rsid w:val="00502FCF"/>
    <w:rsid w:val="00503185"/>
    <w:rsid w:val="005102A3"/>
    <w:rsid w:val="005960B5"/>
    <w:rsid w:val="005B4338"/>
    <w:rsid w:val="005B5378"/>
    <w:rsid w:val="005E3465"/>
    <w:rsid w:val="005E4450"/>
    <w:rsid w:val="00606569"/>
    <w:rsid w:val="006248B3"/>
    <w:rsid w:val="006736DE"/>
    <w:rsid w:val="006D65AE"/>
    <w:rsid w:val="006E3E09"/>
    <w:rsid w:val="00750244"/>
    <w:rsid w:val="00761348"/>
    <w:rsid w:val="00780CA7"/>
    <w:rsid w:val="008319BA"/>
    <w:rsid w:val="00832239"/>
    <w:rsid w:val="00886BAD"/>
    <w:rsid w:val="008A3980"/>
    <w:rsid w:val="008D57AB"/>
    <w:rsid w:val="008F5336"/>
    <w:rsid w:val="00934F39"/>
    <w:rsid w:val="00953F65"/>
    <w:rsid w:val="009A11F8"/>
    <w:rsid w:val="009B4FA0"/>
    <w:rsid w:val="009D2914"/>
    <w:rsid w:val="00A07BF6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36F25"/>
    <w:rsid w:val="00C5749B"/>
    <w:rsid w:val="00C922C0"/>
    <w:rsid w:val="00CF2223"/>
    <w:rsid w:val="00CF3769"/>
    <w:rsid w:val="00D43819"/>
    <w:rsid w:val="00D61D67"/>
    <w:rsid w:val="00D90D5A"/>
    <w:rsid w:val="00DA08D9"/>
    <w:rsid w:val="00DE23CD"/>
    <w:rsid w:val="00E064A3"/>
    <w:rsid w:val="00E23E8F"/>
    <w:rsid w:val="00E3548E"/>
    <w:rsid w:val="00E35F1E"/>
    <w:rsid w:val="00E61CDA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</o:shapelayout>
  </w:shapeDefaults>
  <w:decimalSymbol w:val="."/>
  <w:listSeparator w:val=";"/>
  <w14:docId w14:val="0F70B1CF"/>
  <w15:chartTrackingRefBased/>
  <w15:docId w15:val="{740521AA-0B8D-4099-BCAD-31B9689C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8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764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2023-03-23T20:02:00Z</cp:lastPrinted>
  <dcterms:created xsi:type="dcterms:W3CDTF">2023-03-23T21:56:00Z</dcterms:created>
  <dcterms:modified xsi:type="dcterms:W3CDTF">2023-03-23T21:56:00Z</dcterms:modified>
</cp:coreProperties>
</file>