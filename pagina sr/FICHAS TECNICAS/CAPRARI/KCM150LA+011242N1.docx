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C57103B" w:rsidR="00CF2223" w:rsidRPr="00BD5BD4" w:rsidRDefault="00C10F3A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C10F3A">
              <w:rPr>
                <w:rFonts w:ascii="Arial" w:hAnsi="Arial" w:cs="Arial"/>
                <w:sz w:val="28"/>
                <w:szCs w:val="28"/>
                <w:lang w:val="es-419"/>
              </w:rPr>
              <w:t>KCM150LA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Pr="00C10F3A">
              <w:rPr>
                <w:rFonts w:ascii="Arial" w:hAnsi="Arial" w:cs="Arial"/>
                <w:sz w:val="28"/>
                <w:szCs w:val="28"/>
                <w:lang w:val="es-419"/>
              </w:rPr>
              <w:t>011242N1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75FEF769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7F8D30F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0B7DAA6B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proofErr w:type="gramStart"/>
            <w:r>
              <w:rPr>
                <w:rFonts w:ascii="Arial" w:hAnsi="Arial" w:cs="Arial"/>
                <w:lang w:val="es-419"/>
              </w:rPr>
              <w:t>Carcaza motor</w:t>
            </w:r>
            <w:proofErr w:type="gramEnd"/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7F2D55DE" w:rsidR="00BD647C" w:rsidRDefault="00C10F3A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11.2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530"/>
        <w:gridCol w:w="418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C10F3A" w:rsidRPr="00C10F3A" w14:paraId="259757EE" w14:textId="77777777" w:rsidTr="00C10F3A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45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8E1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C69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DFA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D2D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A0B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342B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F9E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500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EB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99.00</w:t>
            </w:r>
          </w:p>
        </w:tc>
      </w:tr>
      <w:tr w:rsidR="00C10F3A" w:rsidRPr="00C10F3A" w14:paraId="771C7785" w14:textId="77777777" w:rsidTr="00C10F3A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0334" w14:textId="77777777" w:rsidR="00C10F3A" w:rsidRPr="00C10F3A" w:rsidRDefault="00C10F3A" w:rsidP="00C10F3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AF2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DC55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841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5C3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795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CD8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33B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8D68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A2C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5940</w:t>
            </w:r>
          </w:p>
        </w:tc>
      </w:tr>
      <w:tr w:rsidR="00C10F3A" w:rsidRPr="00C10F3A" w14:paraId="40E44262" w14:textId="77777777" w:rsidTr="00C10F3A">
        <w:trPr>
          <w:trHeight w:val="315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113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KCM150LA+011242N1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4EF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3299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B6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3E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3AD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371A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856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EF7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AE6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B7D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F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356</w:t>
            </w:r>
          </w:p>
        </w:tc>
      </w:tr>
      <w:tr w:rsidR="00C10F3A" w:rsidRPr="00C10F3A" w14:paraId="2B9EE590" w14:textId="77777777" w:rsidTr="00C10F3A">
        <w:trPr>
          <w:trHeight w:val="315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3701D" w14:textId="77777777" w:rsidR="00C10F3A" w:rsidRPr="00C10F3A" w:rsidRDefault="00C10F3A" w:rsidP="00C10F3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80B91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lang w:val="es-419" w:eastAsia="es-419"/>
              </w:rPr>
              <w:t>11.2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975C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39407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6C07C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232C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12066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8D8E8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A12EA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87883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0C399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CB1D5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4.6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3E17" w14:textId="77777777" w:rsidR="003723E8" w:rsidRDefault="003723E8" w:rsidP="008A3980">
      <w:r>
        <w:separator/>
      </w:r>
    </w:p>
  </w:endnote>
  <w:endnote w:type="continuationSeparator" w:id="0">
    <w:p w14:paraId="11A72090" w14:textId="77777777" w:rsidR="003723E8" w:rsidRDefault="003723E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CF6A" w14:textId="77777777" w:rsidR="003723E8" w:rsidRDefault="003723E8" w:rsidP="008A3980">
      <w:r>
        <w:separator/>
      </w:r>
    </w:p>
  </w:footnote>
  <w:footnote w:type="continuationSeparator" w:id="0">
    <w:p w14:paraId="0A8046A6" w14:textId="77777777" w:rsidR="003723E8" w:rsidRDefault="003723E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30101"/>
    <w:rsid w:val="000559F3"/>
    <w:rsid w:val="000562F1"/>
    <w:rsid w:val="000569A8"/>
    <w:rsid w:val="000A08A4"/>
    <w:rsid w:val="000A4B96"/>
    <w:rsid w:val="000E71B2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723E8"/>
    <w:rsid w:val="003B301B"/>
    <w:rsid w:val="003D0E47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10F3A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C4815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1188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2023-05-09T19:17:00Z</cp:lastPrinted>
  <dcterms:created xsi:type="dcterms:W3CDTF">2023-05-09T19:26:00Z</dcterms:created>
  <dcterms:modified xsi:type="dcterms:W3CDTF">2023-05-09T19:31:00Z</dcterms:modified>
</cp:coreProperties>
</file>