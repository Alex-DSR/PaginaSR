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639CAB04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S55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6P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MAC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615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65FD091C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4645C0CD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015B4F">
              <w:rPr>
                <w:rFonts w:ascii="Arial" w:hAnsi="Arial" w:cs="Arial"/>
                <w:lang w:val="es-419"/>
              </w:rPr>
              <w:t>1</w:t>
            </w:r>
            <w:r>
              <w:rPr>
                <w:rFonts w:ascii="Arial" w:hAnsi="Arial" w:cs="Arial"/>
                <w:lang w:val="es-419"/>
              </w:rPr>
              <w:t xml:space="preserve">2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Tiempo max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567A1D28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3EE5460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2A6B73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732B952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3192F35A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C95A10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1EDA2B" w14:textId="77777777" w:rsidTr="006248B3">
        <w:tc>
          <w:tcPr>
            <w:tcW w:w="2280" w:type="dxa"/>
            <w:shd w:val="clear" w:color="auto" w:fill="auto"/>
          </w:tcPr>
          <w:p w14:paraId="620BE92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7DFBD4C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75pt;height:178.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7C859C8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1834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3D366504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1072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11E5935B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762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270C20A0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5E30866F" w:rsidR="00CF2223" w:rsidRDefault="00E35F1E" w:rsidP="00E87B8C">
      <w:pPr>
        <w:rPr>
          <w:noProof/>
          <w:snapToGrid/>
        </w:rPr>
      </w:pPr>
      <w:r>
        <w:rPr>
          <w:noProof/>
        </w:rPr>
        <w:pict w14:anchorId="4B3F8079">
          <v:shape id="Gráfico 1" o:spid="_x0000_s2062" type="#_x0000_t75" style="position:absolute;margin-left:34.9pt;margin-top:362.85pt;width:483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22CB7406" w14:textId="505CC1F1" w:rsidR="00C36F25" w:rsidRDefault="00E35F1E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3531BE42">
          <v:shape id="_x0000_s2063" type="#_x0000_t75" style="position:absolute;margin-left:.15pt;margin-top:508.85pt;width:552.5pt;height:49.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B483" w14:textId="77777777" w:rsidR="00E73AD4" w:rsidRDefault="00E73AD4" w:rsidP="008A3980">
      <w:r>
        <w:separator/>
      </w:r>
    </w:p>
  </w:endnote>
  <w:endnote w:type="continuationSeparator" w:id="0">
    <w:p w14:paraId="240B53DA" w14:textId="77777777" w:rsidR="00E73AD4" w:rsidRDefault="00E73AD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7DB9" w14:textId="77777777" w:rsidR="00E73AD4" w:rsidRDefault="00E73AD4" w:rsidP="008A3980">
      <w:r>
        <w:separator/>
      </w:r>
    </w:p>
  </w:footnote>
  <w:footnote w:type="continuationSeparator" w:id="0">
    <w:p w14:paraId="3D7A5DB5" w14:textId="77777777" w:rsidR="00E73AD4" w:rsidRDefault="00E73AD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4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A4B96"/>
    <w:rsid w:val="0012665D"/>
    <w:rsid w:val="001428E9"/>
    <w:rsid w:val="001F685E"/>
    <w:rsid w:val="001F719B"/>
    <w:rsid w:val="00253153"/>
    <w:rsid w:val="002E1480"/>
    <w:rsid w:val="002E7F0F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8319BA"/>
    <w:rsid w:val="00832239"/>
    <w:rsid w:val="00886BAD"/>
    <w:rsid w:val="008A3980"/>
    <w:rsid w:val="008D57AB"/>
    <w:rsid w:val="008F5336"/>
    <w:rsid w:val="00934F39"/>
    <w:rsid w:val="009A11F8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35F1E"/>
    <w:rsid w:val="00E73AD4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2023-03-23T19:14:00Z</cp:lastPrinted>
  <dcterms:created xsi:type="dcterms:W3CDTF">2023-03-23T19:14:00Z</dcterms:created>
  <dcterms:modified xsi:type="dcterms:W3CDTF">2023-03-23T19:16:00Z</dcterms:modified>
</cp:coreProperties>
</file>