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8B735F3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E4XP</w:t>
            </w:r>
            <w:r w:rsidR="009624A7">
              <w:rPr>
                <w:rFonts w:ascii="Arial" w:hAnsi="Arial" w:cs="Arial"/>
                <w:sz w:val="28"/>
                <w:szCs w:val="28"/>
                <w:lang w:val="es-419"/>
              </w:rPr>
              <w:t>50/3</w:t>
            </w:r>
            <w:r w:rsidR="00682734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MC</w:t>
            </w:r>
            <w:r w:rsidR="00EC47D0">
              <w:rPr>
                <w:rFonts w:ascii="Arial" w:hAnsi="Arial" w:cs="Arial"/>
                <w:sz w:val="28"/>
                <w:szCs w:val="28"/>
                <w:lang w:val="es-419"/>
              </w:rPr>
              <w:t>R4</w:t>
            </w:r>
            <w:r w:rsidR="00A1349D">
              <w:rPr>
                <w:rFonts w:ascii="Arial" w:hAnsi="Arial" w:cs="Arial"/>
                <w:sz w:val="28"/>
                <w:szCs w:val="28"/>
                <w:lang w:val="es-419"/>
              </w:rPr>
              <w:t>7</w:t>
            </w:r>
            <w:r w:rsidR="00EC47D0">
              <w:rPr>
                <w:rFonts w:ascii="Arial" w:hAnsi="Arial" w:cs="Arial"/>
                <w:sz w:val="28"/>
                <w:szCs w:val="28"/>
                <w:lang w:val="es-419"/>
              </w:rPr>
              <w:t>5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13B4CCF8" w:rsidR="00E87B8C" w:rsidRDefault="00AD2455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 ¼”</w:t>
            </w:r>
            <w:r w:rsidR="00760ED8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F26A314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98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2C7C368D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7715867" w:rsidR="00E87B8C" w:rsidRDefault="00EF27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682734">
              <w:rPr>
                <w:rFonts w:ascii="Arial" w:hAnsi="Arial" w:cs="Arial"/>
                <w:lang w:val="es-419"/>
              </w:rPr>
              <w:t>0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4C034EC8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7BCAB44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1E6FD8" w14:paraId="736A581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5F22A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26645DA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Lexan</w:t>
            </w:r>
          </w:p>
        </w:tc>
      </w:tr>
      <w:tr w:rsidR="001E6FD8" w14:paraId="76631395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C2449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 bomba</w:t>
            </w:r>
          </w:p>
        </w:tc>
        <w:tc>
          <w:tcPr>
            <w:tcW w:w="1939" w:type="dxa"/>
            <w:shd w:val="clear" w:color="auto" w:fill="auto"/>
          </w:tcPr>
          <w:p w14:paraId="24CD633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2E47FDB3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F33197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79C24E6F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06952C3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ADC7BC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1785E45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E6FD8" w14:paraId="0982C81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23CE926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6D2368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F1DF36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942D52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Clapeta</w:t>
            </w:r>
          </w:p>
        </w:tc>
        <w:tc>
          <w:tcPr>
            <w:tcW w:w="1939" w:type="dxa"/>
            <w:shd w:val="clear" w:color="auto" w:fill="auto"/>
          </w:tcPr>
          <w:p w14:paraId="13F8E96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62488C0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B0F5CA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Casquillo antiarena</w:t>
            </w:r>
          </w:p>
        </w:tc>
        <w:tc>
          <w:tcPr>
            <w:tcW w:w="1939" w:type="dxa"/>
            <w:shd w:val="clear" w:color="auto" w:fill="auto"/>
          </w:tcPr>
          <w:p w14:paraId="27617EC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3C56E7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430C13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2D6FFD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5777B34D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6CFE944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 rodete</w:t>
            </w:r>
          </w:p>
        </w:tc>
        <w:tc>
          <w:tcPr>
            <w:tcW w:w="1939" w:type="dxa"/>
            <w:shd w:val="clear" w:color="auto" w:fill="auto"/>
          </w:tcPr>
          <w:p w14:paraId="7D8AF8C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63A83093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48C5D97C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D4837D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2CE9402F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33CBA9C2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499B3425" w:rsidR="00B43683" w:rsidRDefault="00B43683" w:rsidP="00E87B8C">
      <w:pPr>
        <w:rPr>
          <w:rFonts w:ascii="Arial" w:hAnsi="Arial" w:cs="Arial"/>
          <w:lang w:val="es-419"/>
        </w:rPr>
      </w:pPr>
    </w:p>
    <w:p w14:paraId="6D2BF5FF" w14:textId="622C526B" w:rsidR="00CF2223" w:rsidRDefault="009624A7" w:rsidP="00E87B8C">
      <w:pPr>
        <w:rPr>
          <w:noProof/>
          <w:snapToGrid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39920E46" wp14:editId="5962D10D">
            <wp:simplePos x="0" y="0"/>
            <wp:positionH relativeFrom="margin">
              <wp:align>center</wp:align>
            </wp:positionH>
            <wp:positionV relativeFrom="margin">
              <wp:posOffset>4506154</wp:posOffset>
            </wp:positionV>
            <wp:extent cx="6120000" cy="1756800"/>
            <wp:effectExtent l="0" t="0" r="14605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1FB2D0C-DEDC-4F68-BB01-92A34FF0C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4A893118" w14:textId="626D1395" w:rsidR="00C36F25" w:rsidRDefault="009624A7" w:rsidP="00E87B8C">
      <w:pPr>
        <w:rPr>
          <w:rFonts w:ascii="Arial" w:hAnsi="Arial" w:cs="Arial"/>
          <w:lang w:val="es-419"/>
        </w:rPr>
      </w:pPr>
      <w:r w:rsidRPr="009624A7">
        <w:drawing>
          <wp:anchor distT="0" distB="0" distL="114300" distR="114300" simplePos="0" relativeHeight="251659264" behindDoc="0" locked="0" layoutInCell="1" allowOverlap="1" wp14:anchorId="049132B9" wp14:editId="2BEF427E">
            <wp:simplePos x="0" y="0"/>
            <wp:positionH relativeFrom="margin">
              <wp:align>left</wp:align>
            </wp:positionH>
            <wp:positionV relativeFrom="margin">
              <wp:posOffset>6491495</wp:posOffset>
            </wp:positionV>
            <wp:extent cx="7021195" cy="708660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6F25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99E0" w14:textId="77777777" w:rsidR="00074E34" w:rsidRDefault="00074E34" w:rsidP="008A3980">
      <w:r>
        <w:separator/>
      </w:r>
    </w:p>
  </w:endnote>
  <w:endnote w:type="continuationSeparator" w:id="0">
    <w:p w14:paraId="65DDBFDF" w14:textId="77777777" w:rsidR="00074E34" w:rsidRDefault="00074E3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69E6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1DCB" w14:textId="77777777" w:rsidR="00074E34" w:rsidRDefault="00074E34" w:rsidP="008A3980">
      <w:r>
        <w:separator/>
      </w:r>
    </w:p>
  </w:footnote>
  <w:footnote w:type="continuationSeparator" w:id="0">
    <w:p w14:paraId="476435EF" w14:textId="77777777" w:rsidR="00074E34" w:rsidRDefault="00074E3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123D0"/>
    <w:rsid w:val="0002641D"/>
    <w:rsid w:val="000559F3"/>
    <w:rsid w:val="000569A8"/>
    <w:rsid w:val="00074E34"/>
    <w:rsid w:val="000A4B96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17A91"/>
    <w:rsid w:val="0042002C"/>
    <w:rsid w:val="00433213"/>
    <w:rsid w:val="00440029"/>
    <w:rsid w:val="00457CCA"/>
    <w:rsid w:val="004855A3"/>
    <w:rsid w:val="00490F9C"/>
    <w:rsid w:val="004B6513"/>
    <w:rsid w:val="004F2F7B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D48DB"/>
    <w:rsid w:val="006E3E09"/>
    <w:rsid w:val="00704FAC"/>
    <w:rsid w:val="00750244"/>
    <w:rsid w:val="00760ED8"/>
    <w:rsid w:val="00780CA7"/>
    <w:rsid w:val="007A11F2"/>
    <w:rsid w:val="007D484D"/>
    <w:rsid w:val="008204FD"/>
    <w:rsid w:val="008319BA"/>
    <w:rsid w:val="00832239"/>
    <w:rsid w:val="00852419"/>
    <w:rsid w:val="008817AA"/>
    <w:rsid w:val="008A3980"/>
    <w:rsid w:val="008C43C9"/>
    <w:rsid w:val="008D57AB"/>
    <w:rsid w:val="008F5336"/>
    <w:rsid w:val="00934F39"/>
    <w:rsid w:val="009624A7"/>
    <w:rsid w:val="009A11F8"/>
    <w:rsid w:val="009D2914"/>
    <w:rsid w:val="00A1349D"/>
    <w:rsid w:val="00A23759"/>
    <w:rsid w:val="00A8603D"/>
    <w:rsid w:val="00A86F6C"/>
    <w:rsid w:val="00AB281F"/>
    <w:rsid w:val="00AD2455"/>
    <w:rsid w:val="00AD5EDC"/>
    <w:rsid w:val="00AD6AC6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36F25"/>
    <w:rsid w:val="00C538BA"/>
    <w:rsid w:val="00C5749B"/>
    <w:rsid w:val="00C922C0"/>
    <w:rsid w:val="00CF2223"/>
    <w:rsid w:val="00CF3769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'E4XP35-50'!$E$13:$O$13</c:f>
              <c:numCache>
                <c:formatCode>General</c:formatCode>
                <c:ptCount val="11"/>
                <c:pt idx="0">
                  <c:v>0</c:v>
                </c:pt>
                <c:pt idx="1">
                  <c:v>0.9</c:v>
                </c:pt>
                <c:pt idx="2">
                  <c:v>1</c:v>
                </c:pt>
                <c:pt idx="3">
                  <c:v>1.1000000000000001</c:v>
                </c:pt>
                <c:pt idx="4">
                  <c:v>1.2</c:v>
                </c:pt>
                <c:pt idx="5">
                  <c:v>1.3</c:v>
                </c:pt>
                <c:pt idx="6">
                  <c:v>1.4</c:v>
                </c:pt>
                <c:pt idx="7">
                  <c:v>1.5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xVal>
          <c:yVal>
            <c:numRef>
              <c:f>'E4XP35-50'!$E$16:$O$16</c:f>
              <c:numCache>
                <c:formatCode>General</c:formatCode>
                <c:ptCount val="11"/>
                <c:pt idx="0">
                  <c:v>317</c:v>
                </c:pt>
                <c:pt idx="1">
                  <c:v>298</c:v>
                </c:pt>
                <c:pt idx="2">
                  <c:v>293</c:v>
                </c:pt>
                <c:pt idx="3">
                  <c:v>287</c:v>
                </c:pt>
                <c:pt idx="4">
                  <c:v>281</c:v>
                </c:pt>
                <c:pt idx="5">
                  <c:v>271.5</c:v>
                </c:pt>
                <c:pt idx="6">
                  <c:v>262</c:v>
                </c:pt>
                <c:pt idx="7">
                  <c:v>250</c:v>
                </c:pt>
                <c:pt idx="8">
                  <c:v>237</c:v>
                </c:pt>
                <c:pt idx="9">
                  <c:v>204</c:v>
                </c:pt>
                <c:pt idx="10">
                  <c:v>164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20-462F-ADE1-53D9F9C8F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46447"/>
        <c:axId val="343988335"/>
      </c:scatterChart>
      <c:valAx>
        <c:axId val="31834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</a:t>
                </a:r>
                <a:r>
                  <a:rPr lang="es-419" baseline="0"/>
                  <a:t> Q (l/s)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3988335"/>
        <c:crosses val="autoZero"/>
        <c:crossBetween val="midCat"/>
      </c:valAx>
      <c:valAx>
        <c:axId val="34398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834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2023-05-08T20:46:00Z</cp:lastPrinted>
  <dcterms:created xsi:type="dcterms:W3CDTF">2023-05-08T20:36:00Z</dcterms:created>
  <dcterms:modified xsi:type="dcterms:W3CDTF">2023-05-08T21:02:00Z</dcterms:modified>
</cp:coreProperties>
</file>