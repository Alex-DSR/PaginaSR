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20D3507F" w:rsidR="00CF2223" w:rsidRPr="00BD5BD4" w:rsidRDefault="00440F4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E8S64/</w:t>
            </w:r>
            <w:r w:rsidR="00717C93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E35647"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0B94BA30" w:rsidR="00E87B8C" w:rsidRDefault="0052373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0E0E9F22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2373C">
              <w:rPr>
                <w:rFonts w:ascii="Arial" w:hAnsi="Arial" w:cs="Arial"/>
                <w:lang w:val="es-419"/>
              </w:rPr>
              <w:t>9</w:t>
            </w:r>
            <w:r w:rsidR="00E35647">
              <w:rPr>
                <w:rFonts w:ascii="Arial" w:hAnsi="Arial" w:cs="Arial"/>
                <w:lang w:val="es-419"/>
              </w:rPr>
              <w:t>5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A98AB58" w:rsidR="00E87B8C" w:rsidRDefault="00E35647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0BCE1F3E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</w:t>
            </w:r>
            <w:r w:rsidR="00E35647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21C60D8B" w:rsidR="00417A91" w:rsidRPr="00B9345B" w:rsidRDefault="00E3564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191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6B080A1F" w:rsidR="00417A91" w:rsidRPr="00B9345B" w:rsidRDefault="00717C9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1253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59C12B45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3B5CDC4F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5”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2DEDFCEC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1A9B882C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1F24A9A7" w:rsidR="00B43683" w:rsidRDefault="00717C93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34B8E1A0" wp14:editId="318E0AF6">
            <wp:simplePos x="0" y="0"/>
            <wp:positionH relativeFrom="margin">
              <wp:posOffset>1014730</wp:posOffset>
            </wp:positionH>
            <wp:positionV relativeFrom="margin">
              <wp:posOffset>4418965</wp:posOffset>
            </wp:positionV>
            <wp:extent cx="4982845" cy="1756410"/>
            <wp:effectExtent l="0" t="0" r="8255" b="15240"/>
            <wp:wrapSquare wrapText="bothSides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AF35B042-9144-4C5B-9DD1-350157DE32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284FF988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43308911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6197C6BA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2F68738A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54D18D71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7D5CD24D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36822C9E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3214689E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1DC40EC4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C72D2A8" w:rsidR="00DC1411" w:rsidRDefault="00DC1411" w:rsidP="00E87B8C">
      <w:pPr>
        <w:rPr>
          <w:rFonts w:ascii="Arial" w:hAnsi="Arial" w:cs="Arial"/>
          <w:lang w:val="es-419"/>
        </w:rPr>
      </w:pPr>
    </w:p>
    <w:p w14:paraId="7C08463A" w14:textId="647B1F0C" w:rsidR="00F151F0" w:rsidRDefault="00F151F0" w:rsidP="00E87B8C">
      <w:pPr>
        <w:rPr>
          <w:rFonts w:ascii="Arial" w:hAnsi="Arial" w:cs="Arial"/>
          <w:lang w:val="es-419"/>
        </w:rPr>
      </w:pPr>
    </w:p>
    <w:p w14:paraId="01D0975D" w14:textId="77777777" w:rsidR="00F151F0" w:rsidRDefault="00F151F0" w:rsidP="00E87B8C">
      <w:pPr>
        <w:rPr>
          <w:rFonts w:ascii="Arial" w:hAnsi="Arial" w:cs="Arial"/>
          <w:lang w:val="es-419"/>
        </w:rPr>
      </w:pPr>
    </w:p>
    <w:p w14:paraId="6E5A4948" w14:textId="77777777" w:rsidR="00717C93" w:rsidRDefault="00717C93" w:rsidP="00F151F0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tbl>
      <w:tblPr>
        <w:tblW w:w="11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717C93" w:rsidRPr="00717C93" w14:paraId="1D98E4F6" w14:textId="77777777" w:rsidTr="00717C93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A374F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97C2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C0F3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0EB17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AFC4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C6F3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1C76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BFF3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8206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1B97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29A0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BAAF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ACA6E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A55D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</w:tr>
      <w:tr w:rsidR="00717C93" w:rsidRPr="00717C93" w14:paraId="7A48EC57" w14:textId="77777777" w:rsidTr="00717C93">
        <w:trPr>
          <w:trHeight w:val="30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474BB" w14:textId="77777777" w:rsidR="00717C93" w:rsidRPr="00717C93" w:rsidRDefault="00717C93" w:rsidP="00717C9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EE8BA" w14:textId="77777777" w:rsidR="00717C93" w:rsidRPr="00717C93" w:rsidRDefault="00717C93" w:rsidP="00717C9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2E34A" w14:textId="77777777" w:rsidR="00717C93" w:rsidRPr="00717C93" w:rsidRDefault="00717C93" w:rsidP="00717C9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5ECF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E545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5924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9917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C71E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B9D8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6C43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032E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E86F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B361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2640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6DE7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2700</w:t>
            </w:r>
          </w:p>
        </w:tc>
      </w:tr>
      <w:tr w:rsidR="00717C93" w:rsidRPr="00717C93" w14:paraId="0A241DB2" w14:textId="77777777" w:rsidTr="00717C93">
        <w:trPr>
          <w:trHeight w:val="31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B300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E8S64/6A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2E855" w14:textId="77777777" w:rsidR="00717C93" w:rsidRPr="00717C93" w:rsidRDefault="00717C93" w:rsidP="00717C9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7DCD8" w14:textId="77777777" w:rsidR="00717C93" w:rsidRPr="00717C93" w:rsidRDefault="00717C93" w:rsidP="00717C9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2DBF" w14:textId="77777777" w:rsidR="00717C93" w:rsidRPr="00717C93" w:rsidRDefault="00717C93" w:rsidP="00717C93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17C9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717C93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717C9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EC26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6013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6C87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56A6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15D1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C1F9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5F7F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7682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154.8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3E4E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158.4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1187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162</w:t>
            </w:r>
          </w:p>
        </w:tc>
      </w:tr>
      <w:tr w:rsidR="00717C93" w:rsidRPr="00717C93" w14:paraId="2B68BFF7" w14:textId="77777777" w:rsidTr="00717C93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93EB3D" w14:textId="77777777" w:rsidR="00717C93" w:rsidRPr="00717C93" w:rsidRDefault="00717C93" w:rsidP="00717C9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B45822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A5C315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39AEFB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FAAF6B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288CB7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3AB113C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C112F3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111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00BA2F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F388F9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DA8184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A75C3F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8ADF0B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9B49BD" w14:textId="77777777" w:rsidR="00717C93" w:rsidRPr="00717C93" w:rsidRDefault="00717C93" w:rsidP="00717C9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17C9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65</w:t>
            </w:r>
          </w:p>
        </w:tc>
      </w:tr>
    </w:tbl>
    <w:p w14:paraId="4216A469" w14:textId="5CC78C32" w:rsidR="004C1D13" w:rsidRDefault="004C1D13" w:rsidP="00F151F0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BE53" w14:textId="77777777" w:rsidR="0082613C" w:rsidRDefault="0082613C" w:rsidP="008A3980">
      <w:r>
        <w:separator/>
      </w:r>
    </w:p>
  </w:endnote>
  <w:endnote w:type="continuationSeparator" w:id="0">
    <w:p w14:paraId="6C8C8EAE" w14:textId="77777777" w:rsidR="0082613C" w:rsidRDefault="0082613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F578" w14:textId="77777777" w:rsidR="0082613C" w:rsidRDefault="0082613C" w:rsidP="008A3980">
      <w:r>
        <w:separator/>
      </w:r>
    </w:p>
  </w:footnote>
  <w:footnote w:type="continuationSeparator" w:id="0">
    <w:p w14:paraId="48B01308" w14:textId="77777777" w:rsidR="0082613C" w:rsidRDefault="0082613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07EC9"/>
    <w:rsid w:val="000365A8"/>
    <w:rsid w:val="000559F3"/>
    <w:rsid w:val="000569A8"/>
    <w:rsid w:val="000A4B96"/>
    <w:rsid w:val="00111DBA"/>
    <w:rsid w:val="0012665D"/>
    <w:rsid w:val="001428E9"/>
    <w:rsid w:val="00166627"/>
    <w:rsid w:val="001A11F9"/>
    <w:rsid w:val="001F685E"/>
    <w:rsid w:val="001F719B"/>
    <w:rsid w:val="00215288"/>
    <w:rsid w:val="00253153"/>
    <w:rsid w:val="002A2A7B"/>
    <w:rsid w:val="002C6C8B"/>
    <w:rsid w:val="002E1480"/>
    <w:rsid w:val="002E7F0F"/>
    <w:rsid w:val="0033167C"/>
    <w:rsid w:val="003B301B"/>
    <w:rsid w:val="003D315D"/>
    <w:rsid w:val="003D6066"/>
    <w:rsid w:val="00417A91"/>
    <w:rsid w:val="0042002C"/>
    <w:rsid w:val="00433213"/>
    <w:rsid w:val="00440029"/>
    <w:rsid w:val="00440F48"/>
    <w:rsid w:val="004855A3"/>
    <w:rsid w:val="00490F9C"/>
    <w:rsid w:val="0049691D"/>
    <w:rsid w:val="004B6513"/>
    <w:rsid w:val="004C1D13"/>
    <w:rsid w:val="004E09D7"/>
    <w:rsid w:val="00502FCF"/>
    <w:rsid w:val="00503185"/>
    <w:rsid w:val="005102A3"/>
    <w:rsid w:val="0052373C"/>
    <w:rsid w:val="005960B5"/>
    <w:rsid w:val="005B4338"/>
    <w:rsid w:val="005B5378"/>
    <w:rsid w:val="005E4450"/>
    <w:rsid w:val="005F5B9A"/>
    <w:rsid w:val="00606569"/>
    <w:rsid w:val="006248B3"/>
    <w:rsid w:val="006358C6"/>
    <w:rsid w:val="00666A5D"/>
    <w:rsid w:val="006736DE"/>
    <w:rsid w:val="006E3E09"/>
    <w:rsid w:val="006F0C78"/>
    <w:rsid w:val="007027DB"/>
    <w:rsid w:val="00717C93"/>
    <w:rsid w:val="00730D3D"/>
    <w:rsid w:val="00744BE8"/>
    <w:rsid w:val="00750244"/>
    <w:rsid w:val="00750AC6"/>
    <w:rsid w:val="00780CA7"/>
    <w:rsid w:val="0079277E"/>
    <w:rsid w:val="007D484D"/>
    <w:rsid w:val="007E6C69"/>
    <w:rsid w:val="008204FD"/>
    <w:rsid w:val="0082613C"/>
    <w:rsid w:val="008319BA"/>
    <w:rsid w:val="00832239"/>
    <w:rsid w:val="00842E68"/>
    <w:rsid w:val="00850918"/>
    <w:rsid w:val="008A3980"/>
    <w:rsid w:val="008D57AB"/>
    <w:rsid w:val="008F5336"/>
    <w:rsid w:val="00934F39"/>
    <w:rsid w:val="00961797"/>
    <w:rsid w:val="0096266B"/>
    <w:rsid w:val="009A11F8"/>
    <w:rsid w:val="009D2914"/>
    <w:rsid w:val="00A665D7"/>
    <w:rsid w:val="00A738E7"/>
    <w:rsid w:val="00A8603D"/>
    <w:rsid w:val="00A86F6C"/>
    <w:rsid w:val="00A92914"/>
    <w:rsid w:val="00AB281F"/>
    <w:rsid w:val="00AD5EDC"/>
    <w:rsid w:val="00AD6AC6"/>
    <w:rsid w:val="00AF546C"/>
    <w:rsid w:val="00B03489"/>
    <w:rsid w:val="00B11432"/>
    <w:rsid w:val="00B163B0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328C4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774FE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87B8C"/>
    <w:rsid w:val="00E94AAE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8S6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'6A'!$E$13:$N$13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34</c:v>
                </c:pt>
                <c:pt idx="5">
                  <c:v>38</c:v>
                </c:pt>
                <c:pt idx="6">
                  <c:v>40</c:v>
                </c:pt>
                <c:pt idx="7">
                  <c:v>43</c:v>
                </c:pt>
                <c:pt idx="8">
                  <c:v>44</c:v>
                </c:pt>
                <c:pt idx="9">
                  <c:v>45</c:v>
                </c:pt>
              </c:numCache>
            </c:numRef>
          </c:xVal>
          <c:yVal>
            <c:numRef>
              <c:f>'6A'!$E$16:$N$16</c:f>
              <c:numCache>
                <c:formatCode>General</c:formatCode>
                <c:ptCount val="10"/>
                <c:pt idx="0">
                  <c:v>148</c:v>
                </c:pt>
                <c:pt idx="1">
                  <c:v>129</c:v>
                </c:pt>
                <c:pt idx="2">
                  <c:v>121</c:v>
                </c:pt>
                <c:pt idx="3">
                  <c:v>111</c:v>
                </c:pt>
                <c:pt idx="4">
                  <c:v>101</c:v>
                </c:pt>
                <c:pt idx="5">
                  <c:v>90</c:v>
                </c:pt>
                <c:pt idx="6">
                  <c:v>84</c:v>
                </c:pt>
                <c:pt idx="7">
                  <c:v>72</c:v>
                </c:pt>
                <c:pt idx="8">
                  <c:v>69</c:v>
                </c:pt>
                <c:pt idx="9">
                  <c:v>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B3-468B-A81F-AF89CE35E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2023-05-11T18:28:00Z</cp:lastPrinted>
  <dcterms:created xsi:type="dcterms:W3CDTF">2023-05-11T18:29:00Z</dcterms:created>
  <dcterms:modified xsi:type="dcterms:W3CDTF">2023-05-11T18:31:00Z</dcterms:modified>
</cp:coreProperties>
</file>