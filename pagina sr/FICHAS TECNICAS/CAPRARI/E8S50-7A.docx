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0CF7" w14:textId="25B38210" w:rsidR="00CF2223" w:rsidRDefault="003D315D" w:rsidP="00E87B8C">
      <w:pPr>
        <w:rPr>
          <w:rFonts w:ascii="Arial" w:hAnsi="Arial" w:cs="Arial"/>
          <w:lang w:val="es-419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C2D507F" wp14:editId="7546518D">
            <wp:simplePos x="0" y="0"/>
            <wp:positionH relativeFrom="margin">
              <wp:posOffset>0</wp:posOffset>
            </wp:positionH>
            <wp:positionV relativeFrom="margin">
              <wp:posOffset>103505</wp:posOffset>
            </wp:positionV>
            <wp:extent cx="1411605" cy="365760"/>
            <wp:effectExtent l="0" t="0" r="0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C1C46" w14:textId="77777777" w:rsidR="00CF2223" w:rsidRDefault="00CF2223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CF2223" w14:paraId="398BEC2C" w14:textId="77777777">
        <w:tc>
          <w:tcPr>
            <w:tcW w:w="1384" w:type="dxa"/>
            <w:shd w:val="clear" w:color="auto" w:fill="auto"/>
            <w:vAlign w:val="center"/>
          </w:tcPr>
          <w:p w14:paraId="0D057A48" w14:textId="77777777" w:rsidR="00CF2223" w:rsidRDefault="00CF2223" w:rsidP="00CF2223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2630CF42" w14:textId="0DAF4856" w:rsidR="00CF2223" w:rsidRPr="00BD5BD4" w:rsidRDefault="00CF2223" w:rsidP="00CF2223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E</w:t>
            </w:r>
            <w:r w:rsidR="000569A8">
              <w:rPr>
                <w:rFonts w:ascii="Arial" w:hAnsi="Arial" w:cs="Arial"/>
                <w:sz w:val="28"/>
                <w:szCs w:val="28"/>
                <w:lang w:val="es-419"/>
              </w:rPr>
              <w:t>8</w:t>
            </w:r>
            <w:r>
              <w:rPr>
                <w:rFonts w:ascii="Arial" w:hAnsi="Arial" w:cs="Arial"/>
                <w:sz w:val="28"/>
                <w:szCs w:val="28"/>
                <w:lang w:val="es-419"/>
              </w:rPr>
              <w:t>S5</w:t>
            </w:r>
            <w:r w:rsidR="000569A8">
              <w:rPr>
                <w:rFonts w:ascii="Arial" w:hAnsi="Arial" w:cs="Arial"/>
                <w:sz w:val="28"/>
                <w:szCs w:val="28"/>
                <w:lang w:val="es-419"/>
              </w:rPr>
              <w:t>0</w:t>
            </w:r>
            <w:r w:rsidR="00502FCF">
              <w:rPr>
                <w:rFonts w:ascii="Arial" w:hAnsi="Arial" w:cs="Arial"/>
                <w:sz w:val="28"/>
                <w:szCs w:val="28"/>
                <w:lang w:val="es-419"/>
              </w:rPr>
              <w:t>/</w:t>
            </w:r>
            <w:r w:rsidR="00850918">
              <w:rPr>
                <w:rFonts w:ascii="Arial" w:hAnsi="Arial" w:cs="Arial"/>
                <w:sz w:val="28"/>
                <w:szCs w:val="28"/>
                <w:lang w:val="es-419"/>
              </w:rPr>
              <w:t>7</w:t>
            </w:r>
            <w:r w:rsidR="00744BE8">
              <w:rPr>
                <w:rFonts w:ascii="Arial" w:hAnsi="Arial" w:cs="Arial"/>
                <w:sz w:val="28"/>
                <w:szCs w:val="28"/>
                <w:lang w:val="es-419"/>
              </w:rPr>
              <w:t>A</w:t>
            </w:r>
          </w:p>
        </w:tc>
      </w:tr>
    </w:tbl>
    <w:p w14:paraId="47F01B9E" w14:textId="77777777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631"/>
        <w:gridCol w:w="3402"/>
        <w:gridCol w:w="1701"/>
      </w:tblGrid>
      <w:tr w:rsidR="00CF2223" w14:paraId="6923D772" w14:textId="77777777">
        <w:tc>
          <w:tcPr>
            <w:tcW w:w="5033" w:type="dxa"/>
            <w:gridSpan w:val="2"/>
            <w:shd w:val="clear" w:color="auto" w:fill="auto"/>
          </w:tcPr>
          <w:p w14:paraId="616048C0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LIMITES OPERATIVOS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45D3CB1C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CARACTERISTICAS CONSTRUCTIVAS</w:t>
            </w:r>
          </w:p>
        </w:tc>
      </w:tr>
      <w:tr w:rsidR="00E87B8C" w14:paraId="2DEE7D54" w14:textId="77777777">
        <w:tc>
          <w:tcPr>
            <w:tcW w:w="3402" w:type="dxa"/>
            <w:shd w:val="clear" w:color="auto" w:fill="auto"/>
          </w:tcPr>
          <w:p w14:paraId="1F0D2E4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Líquido bombeado</w:t>
            </w:r>
          </w:p>
        </w:tc>
        <w:tc>
          <w:tcPr>
            <w:tcW w:w="1631" w:type="dxa"/>
            <w:shd w:val="clear" w:color="auto" w:fill="auto"/>
          </w:tcPr>
          <w:p w14:paraId="57B5D314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Agua</w:t>
            </w:r>
          </w:p>
        </w:tc>
        <w:tc>
          <w:tcPr>
            <w:tcW w:w="3402" w:type="dxa"/>
            <w:shd w:val="clear" w:color="auto" w:fill="auto"/>
          </w:tcPr>
          <w:p w14:paraId="756F8C51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de impulsión</w:t>
            </w:r>
          </w:p>
        </w:tc>
        <w:tc>
          <w:tcPr>
            <w:tcW w:w="1701" w:type="dxa"/>
            <w:shd w:val="clear" w:color="auto" w:fill="auto"/>
          </w:tcPr>
          <w:p w14:paraId="5366E866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</w:t>
            </w:r>
            <w:r w:rsidR="00B11432">
              <w:rPr>
                <w:rFonts w:ascii="Arial" w:hAnsi="Arial" w:cs="Arial"/>
                <w:lang w:val="es-419"/>
              </w:rPr>
              <w:t>0</w:t>
            </w:r>
            <w:r>
              <w:rPr>
                <w:rFonts w:ascii="Arial" w:hAnsi="Arial" w:cs="Arial"/>
                <w:lang w:val="es-419"/>
              </w:rPr>
              <w:t>0 mm</w:t>
            </w:r>
          </w:p>
        </w:tc>
      </w:tr>
      <w:tr w:rsidR="00E87B8C" w14:paraId="587F61FE" w14:textId="77777777">
        <w:tc>
          <w:tcPr>
            <w:tcW w:w="3402" w:type="dxa"/>
            <w:shd w:val="clear" w:color="auto" w:fill="auto"/>
          </w:tcPr>
          <w:p w14:paraId="314AC50D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Temperatura máx. líquido</w:t>
            </w:r>
          </w:p>
        </w:tc>
        <w:tc>
          <w:tcPr>
            <w:tcW w:w="1631" w:type="dxa"/>
            <w:shd w:val="clear" w:color="auto" w:fill="auto"/>
          </w:tcPr>
          <w:p w14:paraId="1C764CC8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35° C</w:t>
            </w:r>
          </w:p>
        </w:tc>
        <w:tc>
          <w:tcPr>
            <w:tcW w:w="3402" w:type="dxa"/>
            <w:shd w:val="clear" w:color="auto" w:fill="auto"/>
          </w:tcPr>
          <w:p w14:paraId="016C4BF5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máx. total</w:t>
            </w:r>
          </w:p>
        </w:tc>
        <w:tc>
          <w:tcPr>
            <w:tcW w:w="1701" w:type="dxa"/>
            <w:shd w:val="clear" w:color="auto" w:fill="auto"/>
          </w:tcPr>
          <w:p w14:paraId="32AAAB6E" w14:textId="77777777" w:rsidR="00E87B8C" w:rsidRDefault="000569A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181</w:t>
            </w:r>
            <w:r w:rsidR="00E87B8C">
              <w:rPr>
                <w:rFonts w:ascii="Arial" w:hAnsi="Arial" w:cs="Arial"/>
                <w:lang w:val="es-419"/>
              </w:rPr>
              <w:t xml:space="preserve"> mm</w:t>
            </w:r>
          </w:p>
        </w:tc>
      </w:tr>
      <w:tr w:rsidR="00E87B8C" w14:paraId="144E3464" w14:textId="77777777">
        <w:tc>
          <w:tcPr>
            <w:tcW w:w="3402" w:type="dxa"/>
            <w:shd w:val="clear" w:color="auto" w:fill="auto"/>
          </w:tcPr>
          <w:p w14:paraId="29DF3A1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Contenido máx. sustancias sólidas</w:t>
            </w:r>
          </w:p>
        </w:tc>
        <w:tc>
          <w:tcPr>
            <w:tcW w:w="1631" w:type="dxa"/>
            <w:shd w:val="clear" w:color="auto" w:fill="auto"/>
          </w:tcPr>
          <w:p w14:paraId="73C50475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40 g/m</w:t>
            </w:r>
            <w:r>
              <w:rPr>
                <w:rFonts w:ascii="Arial" w:hAnsi="Arial" w:cs="Arial"/>
                <w:vertAlign w:val="superscript"/>
                <w:lang w:val="es-419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6848F6D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Número de etapas</w:t>
            </w:r>
          </w:p>
        </w:tc>
        <w:tc>
          <w:tcPr>
            <w:tcW w:w="1701" w:type="dxa"/>
            <w:shd w:val="clear" w:color="auto" w:fill="auto"/>
          </w:tcPr>
          <w:p w14:paraId="52334796" w14:textId="6593AFD8" w:rsidR="00E87B8C" w:rsidRDefault="0085091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7</w:t>
            </w:r>
          </w:p>
        </w:tc>
      </w:tr>
      <w:tr w:rsidR="00E87B8C" w14:paraId="61B6D367" w14:textId="77777777">
        <w:tc>
          <w:tcPr>
            <w:tcW w:w="3402" w:type="dxa"/>
            <w:shd w:val="clear" w:color="auto" w:fill="auto"/>
          </w:tcPr>
          <w:p w14:paraId="173C8D37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proofErr w:type="spellStart"/>
            <w:r>
              <w:rPr>
                <w:rFonts w:ascii="Arial" w:hAnsi="Arial" w:cs="Arial"/>
                <w:lang w:val="es-419"/>
              </w:rPr>
              <w:t>N°</w:t>
            </w:r>
            <w:proofErr w:type="spellEnd"/>
            <w:r>
              <w:rPr>
                <w:rFonts w:ascii="Arial" w:hAnsi="Arial" w:cs="Arial"/>
                <w:lang w:val="es-419"/>
              </w:rPr>
              <w:t xml:space="preserve"> máx. arranques por hora</w:t>
            </w:r>
          </w:p>
        </w:tc>
        <w:tc>
          <w:tcPr>
            <w:tcW w:w="1631" w:type="dxa"/>
            <w:shd w:val="clear" w:color="auto" w:fill="auto"/>
          </w:tcPr>
          <w:p w14:paraId="090222E4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20</w:t>
            </w:r>
          </w:p>
        </w:tc>
        <w:tc>
          <w:tcPr>
            <w:tcW w:w="3402" w:type="dxa"/>
            <w:shd w:val="clear" w:color="auto" w:fill="auto"/>
          </w:tcPr>
          <w:p w14:paraId="3201493D" w14:textId="3FFB5B9F" w:rsidR="00E87B8C" w:rsidRDefault="00B9345B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Tornillería</w:t>
            </w:r>
          </w:p>
        </w:tc>
        <w:tc>
          <w:tcPr>
            <w:tcW w:w="1701" w:type="dxa"/>
            <w:shd w:val="clear" w:color="auto" w:fill="auto"/>
          </w:tcPr>
          <w:p w14:paraId="76637CC7" w14:textId="1FCDD86D" w:rsidR="00E87B8C" w:rsidRDefault="00B9345B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inox.</w:t>
            </w:r>
          </w:p>
        </w:tc>
      </w:tr>
      <w:tr w:rsidR="00E87B8C" w14:paraId="43E15DCB" w14:textId="77777777" w:rsidTr="000569A8">
        <w:tc>
          <w:tcPr>
            <w:tcW w:w="3402" w:type="dxa"/>
            <w:shd w:val="clear" w:color="auto" w:fill="auto"/>
          </w:tcPr>
          <w:p w14:paraId="3DD91306" w14:textId="77777777" w:rsidR="00E87B8C" w:rsidRDefault="0042002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Tiempo </w:t>
            </w:r>
            <w:proofErr w:type="spellStart"/>
            <w:r w:rsidR="000569A8">
              <w:rPr>
                <w:rFonts w:ascii="Arial" w:hAnsi="Arial" w:cs="Arial"/>
                <w:lang w:val="es-419"/>
              </w:rPr>
              <w:t>m</w:t>
            </w:r>
            <w:r w:rsidR="00A8603D">
              <w:rPr>
                <w:rFonts w:ascii="Arial" w:hAnsi="Arial" w:cs="Arial"/>
                <w:lang w:val="es-419"/>
              </w:rPr>
              <w:t>a</w:t>
            </w:r>
            <w:r w:rsidR="000569A8">
              <w:rPr>
                <w:rFonts w:ascii="Arial" w:hAnsi="Arial" w:cs="Arial"/>
                <w:lang w:val="es-419"/>
              </w:rPr>
              <w:t>x</w:t>
            </w:r>
            <w:proofErr w:type="spellEnd"/>
            <w:r>
              <w:rPr>
                <w:rFonts w:ascii="Arial" w:hAnsi="Arial" w:cs="Arial"/>
                <w:lang w:val="es-419"/>
              </w:rPr>
              <w:t xml:space="preserve"> de funcionamiento con boca cerrada y bomba sumerg</w:t>
            </w:r>
            <w:r w:rsidR="000569A8">
              <w:rPr>
                <w:rFonts w:ascii="Arial" w:hAnsi="Arial" w:cs="Arial"/>
                <w:lang w:val="es-419"/>
              </w:rPr>
              <w:t>ida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4BBBA9A4" w14:textId="77777777" w:rsidR="00E87B8C" w:rsidRDefault="0042002C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 min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967D7F5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motor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FD4DAFA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Mecánico</w:t>
            </w:r>
          </w:p>
        </w:tc>
      </w:tr>
    </w:tbl>
    <w:p w14:paraId="37D81EB2" w14:textId="1287AAD5" w:rsidR="00E87B8C" w:rsidRDefault="00E87B8C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page" w:tblpX="882" w:tblpY="59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2110"/>
      </w:tblGrid>
      <w:tr w:rsidR="00B43683" w14:paraId="1E49AD24" w14:textId="77777777" w:rsidTr="00DC1411">
        <w:trPr>
          <w:trHeight w:val="333"/>
        </w:trPr>
        <w:tc>
          <w:tcPr>
            <w:tcW w:w="4390" w:type="dxa"/>
            <w:gridSpan w:val="2"/>
            <w:shd w:val="clear" w:color="auto" w:fill="auto"/>
          </w:tcPr>
          <w:p w14:paraId="791E665B" w14:textId="77777777" w:rsidR="00B43683" w:rsidRDefault="00B43683" w:rsidP="00417A91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MATERIALES BOMBA</w:t>
            </w:r>
          </w:p>
        </w:tc>
      </w:tr>
      <w:tr w:rsidR="00B43683" w14:paraId="08EDCEC3" w14:textId="77777777" w:rsidTr="00DC1411">
        <w:tc>
          <w:tcPr>
            <w:tcW w:w="2280" w:type="dxa"/>
            <w:shd w:val="clear" w:color="auto" w:fill="auto"/>
          </w:tcPr>
          <w:p w14:paraId="0B841021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válvula</w:t>
            </w:r>
          </w:p>
        </w:tc>
        <w:tc>
          <w:tcPr>
            <w:tcW w:w="2110" w:type="dxa"/>
            <w:shd w:val="clear" w:color="auto" w:fill="auto"/>
          </w:tcPr>
          <w:p w14:paraId="646B717E" w14:textId="28F9142A" w:rsidR="00B4368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0B657F4C" w14:textId="77777777" w:rsidTr="00DC1411">
        <w:tc>
          <w:tcPr>
            <w:tcW w:w="2280" w:type="dxa"/>
            <w:shd w:val="clear" w:color="auto" w:fill="auto"/>
          </w:tcPr>
          <w:p w14:paraId="2621B61B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Válvula</w:t>
            </w:r>
          </w:p>
        </w:tc>
        <w:tc>
          <w:tcPr>
            <w:tcW w:w="2110" w:type="dxa"/>
            <w:shd w:val="clear" w:color="auto" w:fill="auto"/>
          </w:tcPr>
          <w:p w14:paraId="7653E42D" w14:textId="71FE4353" w:rsidR="00B4368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Fundición/Acero inox</w:t>
            </w:r>
          </w:p>
        </w:tc>
      </w:tr>
      <w:tr w:rsidR="00B43683" w14:paraId="5CCE9006" w14:textId="77777777" w:rsidTr="00DC1411">
        <w:tc>
          <w:tcPr>
            <w:tcW w:w="2280" w:type="dxa"/>
            <w:shd w:val="clear" w:color="auto" w:fill="auto"/>
          </w:tcPr>
          <w:p w14:paraId="4FD13E48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Eje</w:t>
            </w:r>
          </w:p>
        </w:tc>
        <w:tc>
          <w:tcPr>
            <w:tcW w:w="2110" w:type="dxa"/>
            <w:shd w:val="clear" w:color="auto" w:fill="auto"/>
          </w:tcPr>
          <w:p w14:paraId="294F286C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6248B3" w14:paraId="50098635" w14:textId="77777777" w:rsidTr="00DC1411">
        <w:tc>
          <w:tcPr>
            <w:tcW w:w="2280" w:type="dxa"/>
            <w:shd w:val="clear" w:color="auto" w:fill="auto"/>
          </w:tcPr>
          <w:p w14:paraId="7B781962" w14:textId="77777777" w:rsidR="006248B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intermedio</w:t>
            </w:r>
          </w:p>
        </w:tc>
        <w:tc>
          <w:tcPr>
            <w:tcW w:w="2110" w:type="dxa"/>
            <w:shd w:val="clear" w:color="auto" w:fill="auto"/>
          </w:tcPr>
          <w:p w14:paraId="4972B153" w14:textId="17A7826F" w:rsidR="006248B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5CE77124" w14:textId="77777777" w:rsidTr="00DC1411">
        <w:tc>
          <w:tcPr>
            <w:tcW w:w="2280" w:type="dxa"/>
            <w:shd w:val="clear" w:color="auto" w:fill="auto"/>
          </w:tcPr>
          <w:p w14:paraId="186E7CEB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Protección de cable</w:t>
            </w:r>
          </w:p>
        </w:tc>
        <w:tc>
          <w:tcPr>
            <w:tcW w:w="2110" w:type="dxa"/>
            <w:shd w:val="clear" w:color="auto" w:fill="auto"/>
          </w:tcPr>
          <w:p w14:paraId="61BAF8CB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inox.</w:t>
            </w:r>
          </w:p>
        </w:tc>
      </w:tr>
      <w:tr w:rsidR="00B43683" w14:paraId="6F3F0473" w14:textId="77777777" w:rsidTr="00DC1411">
        <w:tc>
          <w:tcPr>
            <w:tcW w:w="2280" w:type="dxa"/>
            <w:shd w:val="clear" w:color="auto" w:fill="auto"/>
          </w:tcPr>
          <w:p w14:paraId="35EC5369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Rodete</w:t>
            </w:r>
          </w:p>
        </w:tc>
        <w:tc>
          <w:tcPr>
            <w:tcW w:w="2110" w:type="dxa"/>
            <w:shd w:val="clear" w:color="auto" w:fill="auto"/>
          </w:tcPr>
          <w:p w14:paraId="4648BB1C" w14:textId="6F000F6F" w:rsidR="00B4368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5D8AF435" w14:textId="77777777" w:rsidTr="00DC1411">
        <w:tc>
          <w:tcPr>
            <w:tcW w:w="2280" w:type="dxa"/>
            <w:shd w:val="clear" w:color="auto" w:fill="auto"/>
          </w:tcPr>
          <w:p w14:paraId="5F9AA377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Rejilla</w:t>
            </w:r>
          </w:p>
        </w:tc>
        <w:tc>
          <w:tcPr>
            <w:tcW w:w="2110" w:type="dxa"/>
            <w:shd w:val="clear" w:color="auto" w:fill="auto"/>
          </w:tcPr>
          <w:p w14:paraId="4A7DF774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B43683" w14:paraId="15B18F01" w14:textId="77777777" w:rsidTr="00DC1411">
        <w:tc>
          <w:tcPr>
            <w:tcW w:w="2280" w:type="dxa"/>
            <w:shd w:val="clear" w:color="auto" w:fill="auto"/>
          </w:tcPr>
          <w:p w14:paraId="36C771A4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de aspiración</w:t>
            </w:r>
          </w:p>
        </w:tc>
        <w:tc>
          <w:tcPr>
            <w:tcW w:w="2110" w:type="dxa"/>
            <w:shd w:val="clear" w:color="auto" w:fill="auto"/>
          </w:tcPr>
          <w:p w14:paraId="1C5F78FF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4178510B" w14:textId="77777777" w:rsidTr="00DC1411">
        <w:tc>
          <w:tcPr>
            <w:tcW w:w="2280" w:type="dxa"/>
            <w:shd w:val="clear" w:color="auto" w:fill="auto"/>
          </w:tcPr>
          <w:p w14:paraId="57C7CDF6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Cojinete</w:t>
            </w:r>
          </w:p>
        </w:tc>
        <w:tc>
          <w:tcPr>
            <w:tcW w:w="2110" w:type="dxa"/>
            <w:shd w:val="clear" w:color="auto" w:fill="auto"/>
          </w:tcPr>
          <w:p w14:paraId="273543D7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  <w:tr w:rsidR="00B43683" w14:paraId="6AE267A4" w14:textId="77777777" w:rsidTr="00DC1411">
        <w:tc>
          <w:tcPr>
            <w:tcW w:w="2280" w:type="dxa"/>
            <w:shd w:val="clear" w:color="auto" w:fill="auto"/>
          </w:tcPr>
          <w:p w14:paraId="3FC9E6D7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Anillo alojam </w:t>
            </w:r>
            <w:r w:rsidR="006248B3">
              <w:rPr>
                <w:rFonts w:ascii="Arial" w:hAnsi="Arial" w:cs="Arial"/>
                <w:lang w:val="es-419"/>
              </w:rPr>
              <w:t>r</w:t>
            </w:r>
            <w:r>
              <w:rPr>
                <w:rFonts w:ascii="Arial" w:hAnsi="Arial" w:cs="Arial"/>
                <w:lang w:val="es-419"/>
              </w:rPr>
              <w:t>odete</w:t>
            </w:r>
          </w:p>
        </w:tc>
        <w:tc>
          <w:tcPr>
            <w:tcW w:w="2110" w:type="dxa"/>
            <w:shd w:val="clear" w:color="auto" w:fill="auto"/>
          </w:tcPr>
          <w:p w14:paraId="3FA9A9C3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</w:tbl>
    <w:p w14:paraId="0AAEFB90" w14:textId="77777777" w:rsidR="00DA09C5" w:rsidRDefault="00DA09C5">
      <w:pPr>
        <w:rPr>
          <w:vanish/>
        </w:rPr>
      </w:pPr>
    </w:p>
    <w:tbl>
      <w:tblPr>
        <w:tblpPr w:leftFromText="141" w:rightFromText="141" w:vertAnchor="text" w:horzAnchor="page" w:tblpX="5378" w:tblpY="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418"/>
        <w:gridCol w:w="2664"/>
      </w:tblGrid>
      <w:tr w:rsidR="00417A91" w14:paraId="64B8769B" w14:textId="77777777" w:rsidTr="000365A8">
        <w:trPr>
          <w:trHeight w:val="454"/>
        </w:trPr>
        <w:tc>
          <w:tcPr>
            <w:tcW w:w="5920" w:type="dxa"/>
            <w:gridSpan w:val="3"/>
            <w:shd w:val="clear" w:color="auto" w:fill="auto"/>
            <w:vAlign w:val="center"/>
          </w:tcPr>
          <w:p w14:paraId="75F575E3" w14:textId="77777777" w:rsidR="00417A91" w:rsidRPr="00B9345B" w:rsidRDefault="00417A9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DIMENSIONES mm</w:t>
            </w:r>
          </w:p>
        </w:tc>
      </w:tr>
      <w:tr w:rsidR="00417A91" w14:paraId="7DF0C38A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13AAFCF1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color w:val="040C28"/>
                <w:sz w:val="22"/>
                <w:szCs w:val="22"/>
              </w:rPr>
              <w:t>Ø Max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1B65ADB" w14:textId="77777777" w:rsidR="00417A91" w:rsidRPr="00B9345B" w:rsidRDefault="000569A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2A2A7B" w:rsidRPr="00B9345B">
              <w:rPr>
                <w:rFonts w:ascii="Arial" w:hAnsi="Arial" w:cs="Arial"/>
                <w:sz w:val="22"/>
                <w:szCs w:val="22"/>
                <w:lang w:val="es-419"/>
              </w:rPr>
              <w:t>81</w:t>
            </w:r>
          </w:p>
        </w:tc>
        <w:tc>
          <w:tcPr>
            <w:tcW w:w="2664" w:type="dxa"/>
            <w:vMerge w:val="restart"/>
            <w:shd w:val="clear" w:color="auto" w:fill="auto"/>
            <w:vAlign w:val="center"/>
          </w:tcPr>
          <w:p w14:paraId="6BC84AF7" w14:textId="4D893DE5" w:rsidR="00417A91" w:rsidRDefault="00B9345B" w:rsidP="00DB332A">
            <w:pPr>
              <w:jc w:val="center"/>
              <w:rPr>
                <w:rFonts w:ascii="Arial" w:hAnsi="Arial" w:cs="Arial"/>
                <w:lang w:val="es-419"/>
              </w:rPr>
            </w:pPr>
            <w:r w:rsidRPr="00B9345B">
              <w:rPr>
                <w:rFonts w:ascii="Arial" w:hAnsi="Arial" w:cs="Arial"/>
                <w:lang w:val="es-419"/>
              </w:rPr>
              <w:drawing>
                <wp:inline distT="0" distB="0" distL="0" distR="0" wp14:anchorId="25186112" wp14:editId="6498F16C">
                  <wp:extent cx="553106" cy="181692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40" cy="1832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A91" w14:paraId="07C77358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188A6EDC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1CBACCA" w14:textId="78C0283D" w:rsidR="00417A91" w:rsidRPr="00B9345B" w:rsidRDefault="00B9345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143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4DB08412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1228C2D6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09A0B16B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B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4C2FD0E" w14:textId="486D860D" w:rsidR="00417A91" w:rsidRPr="00B9345B" w:rsidRDefault="0096266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1335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77730236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08F7278D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40C750E7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C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9777A7F" w14:textId="269D9ACA" w:rsidR="00417A91" w:rsidRPr="00B9345B" w:rsidRDefault="00B9345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160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37A3260A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6D3E0ED9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0CB4FE81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69449C5" w14:textId="7D9B3381" w:rsidR="00417A91" w:rsidRPr="00B9345B" w:rsidRDefault="0044002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168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51DED92A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017D0AAE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00CC9EEF" w14:textId="65B17B3E" w:rsidR="00417A91" w:rsidRPr="00B9345B" w:rsidRDefault="00FC1100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DN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4F9F34B" w14:textId="1A6ABA1F" w:rsidR="00417A91" w:rsidRPr="00B9345B" w:rsidRDefault="00B9345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100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43F74E20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30EDB270" w14:textId="77777777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p w14:paraId="29E32D48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0B4CFEA6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23D1D177" w14:textId="20935697" w:rsidR="00B43683" w:rsidRDefault="00B43683" w:rsidP="00E87B8C">
      <w:pPr>
        <w:rPr>
          <w:rFonts w:ascii="Arial" w:hAnsi="Arial" w:cs="Arial"/>
          <w:lang w:val="es-419"/>
        </w:rPr>
      </w:pPr>
    </w:p>
    <w:p w14:paraId="435D8DAF" w14:textId="2915B6EB" w:rsidR="00B43683" w:rsidRDefault="00850918" w:rsidP="00E87B8C">
      <w:pPr>
        <w:rPr>
          <w:rFonts w:ascii="Arial" w:hAnsi="Arial" w:cs="Arial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58240" behindDoc="0" locked="0" layoutInCell="1" allowOverlap="1" wp14:anchorId="3D1FCECA" wp14:editId="1CB047D6">
            <wp:simplePos x="0" y="0"/>
            <wp:positionH relativeFrom="margin">
              <wp:posOffset>833755</wp:posOffset>
            </wp:positionH>
            <wp:positionV relativeFrom="margin">
              <wp:posOffset>4370070</wp:posOffset>
            </wp:positionV>
            <wp:extent cx="5347970" cy="1756410"/>
            <wp:effectExtent l="0" t="0" r="5080" b="15240"/>
            <wp:wrapSquare wrapText="bothSides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475F9624-6197-4038-92F1-74AB2C9E7F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7711490A" w14:textId="68AF5326" w:rsidR="00253153" w:rsidRDefault="00253153" w:rsidP="00E87B8C">
      <w:pPr>
        <w:rPr>
          <w:rFonts w:ascii="Arial" w:hAnsi="Arial" w:cs="Arial"/>
          <w:lang w:val="es-419"/>
        </w:rPr>
      </w:pPr>
    </w:p>
    <w:p w14:paraId="368596D4" w14:textId="51E2728E" w:rsidR="00DC1411" w:rsidRDefault="00DC1411" w:rsidP="00E87B8C">
      <w:pPr>
        <w:rPr>
          <w:rFonts w:ascii="Arial" w:hAnsi="Arial" w:cs="Arial"/>
          <w:lang w:val="es-419"/>
        </w:rPr>
      </w:pPr>
    </w:p>
    <w:p w14:paraId="7263B022" w14:textId="495A5C45" w:rsidR="00DC1411" w:rsidRDefault="00DC1411" w:rsidP="00E87B8C">
      <w:pPr>
        <w:rPr>
          <w:rFonts w:ascii="Arial" w:hAnsi="Arial" w:cs="Arial"/>
          <w:lang w:val="es-419"/>
        </w:rPr>
      </w:pPr>
    </w:p>
    <w:p w14:paraId="57FBB29B" w14:textId="4A4E3095" w:rsidR="00DC1411" w:rsidRDefault="00DC1411" w:rsidP="00E87B8C">
      <w:pPr>
        <w:rPr>
          <w:rFonts w:ascii="Arial" w:hAnsi="Arial" w:cs="Arial"/>
          <w:lang w:val="es-419"/>
        </w:rPr>
      </w:pPr>
    </w:p>
    <w:p w14:paraId="536DA9FC" w14:textId="2E38ED9D" w:rsidR="00B9345B" w:rsidRDefault="00B9345B" w:rsidP="00E87B8C">
      <w:pPr>
        <w:rPr>
          <w:rFonts w:ascii="Arial" w:hAnsi="Arial" w:cs="Arial"/>
          <w:lang w:val="es-419"/>
        </w:rPr>
      </w:pPr>
    </w:p>
    <w:p w14:paraId="0ADD5F10" w14:textId="239119E3" w:rsidR="00DC1411" w:rsidRDefault="00DC1411" w:rsidP="00E87B8C">
      <w:pPr>
        <w:rPr>
          <w:rFonts w:ascii="Arial" w:hAnsi="Arial" w:cs="Arial"/>
          <w:lang w:val="es-419"/>
        </w:rPr>
      </w:pPr>
    </w:p>
    <w:p w14:paraId="0B99FEF5" w14:textId="3F08C152" w:rsidR="00B9345B" w:rsidRDefault="00B9345B" w:rsidP="00E87B8C">
      <w:pPr>
        <w:rPr>
          <w:rFonts w:ascii="Arial" w:hAnsi="Arial" w:cs="Arial"/>
          <w:lang w:val="es-419"/>
        </w:rPr>
      </w:pPr>
    </w:p>
    <w:p w14:paraId="3BB9E066" w14:textId="178DBC45" w:rsidR="004C1D13" w:rsidRDefault="004C1D13" w:rsidP="00E87B8C">
      <w:pPr>
        <w:rPr>
          <w:rFonts w:ascii="Arial" w:hAnsi="Arial" w:cs="Arial"/>
          <w:lang w:val="es-419"/>
        </w:rPr>
      </w:pPr>
    </w:p>
    <w:p w14:paraId="62064E61" w14:textId="5248F5FE" w:rsidR="004C1D13" w:rsidRDefault="004C1D13" w:rsidP="00E87B8C">
      <w:pPr>
        <w:rPr>
          <w:rFonts w:ascii="Arial" w:hAnsi="Arial" w:cs="Arial"/>
          <w:lang w:val="es-419"/>
        </w:rPr>
      </w:pPr>
    </w:p>
    <w:p w14:paraId="54FEC8C8" w14:textId="77777777" w:rsidR="004C1D13" w:rsidRDefault="004C1D13" w:rsidP="00E87B8C">
      <w:pPr>
        <w:rPr>
          <w:rFonts w:ascii="Arial" w:hAnsi="Arial" w:cs="Arial"/>
          <w:lang w:val="es-419"/>
        </w:rPr>
      </w:pPr>
    </w:p>
    <w:p w14:paraId="03D82498" w14:textId="16009A89" w:rsidR="00DC1411" w:rsidRDefault="00DC1411" w:rsidP="00E87B8C">
      <w:pPr>
        <w:rPr>
          <w:rFonts w:ascii="Arial" w:hAnsi="Arial" w:cs="Arial"/>
          <w:lang w:val="es-419"/>
        </w:rPr>
      </w:pPr>
    </w:p>
    <w:p w14:paraId="30353FE7" w14:textId="187B73D0" w:rsidR="00DC1411" w:rsidRDefault="00DC1411" w:rsidP="00E87B8C">
      <w:pPr>
        <w:rPr>
          <w:rFonts w:ascii="Arial" w:hAnsi="Arial" w:cs="Arial"/>
          <w:lang w:val="es-419"/>
        </w:rPr>
      </w:pPr>
    </w:p>
    <w:p w14:paraId="5316A1EB" w14:textId="5C519D91" w:rsidR="004C1D13" w:rsidRDefault="004C1D13" w:rsidP="00E87B8C">
      <w:pPr>
        <w:rPr>
          <w:rFonts w:ascii="Arial" w:hAnsi="Arial" w:cs="Arial"/>
          <w:lang w:val="es-419"/>
        </w:rPr>
      </w:pPr>
    </w:p>
    <w:tbl>
      <w:tblPr>
        <w:tblW w:w="10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580"/>
        <w:gridCol w:w="580"/>
        <w:gridCol w:w="72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</w:tblGrid>
      <w:tr w:rsidR="00850918" w:rsidRPr="00850918" w14:paraId="24001A5A" w14:textId="77777777" w:rsidTr="00850918">
        <w:trPr>
          <w:trHeight w:val="300"/>
        </w:trPr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DB8C2" w14:textId="77777777" w:rsidR="00850918" w:rsidRPr="00850918" w:rsidRDefault="00850918" w:rsidP="00850918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5091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5EE0D" w14:textId="77777777" w:rsidR="00850918" w:rsidRPr="00850918" w:rsidRDefault="00850918" w:rsidP="00850918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5091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A4110" w14:textId="77777777" w:rsidR="00850918" w:rsidRPr="00850918" w:rsidRDefault="00850918" w:rsidP="00850918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5091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EE291" w14:textId="77777777" w:rsidR="00850918" w:rsidRPr="00850918" w:rsidRDefault="00850918" w:rsidP="00850918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5091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l/s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6DA46" w14:textId="77777777" w:rsidR="00850918" w:rsidRPr="00850918" w:rsidRDefault="00850918" w:rsidP="0085091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5091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0842C" w14:textId="77777777" w:rsidR="00850918" w:rsidRPr="00850918" w:rsidRDefault="00850918" w:rsidP="0085091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5091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8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B7688" w14:textId="77777777" w:rsidR="00850918" w:rsidRPr="00850918" w:rsidRDefault="00850918" w:rsidP="0085091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5091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10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F247C" w14:textId="77777777" w:rsidR="00850918" w:rsidRPr="00850918" w:rsidRDefault="00850918" w:rsidP="0085091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5091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12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78428" w14:textId="77777777" w:rsidR="00850918" w:rsidRPr="00850918" w:rsidRDefault="00850918" w:rsidP="0085091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5091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16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5EDF0" w14:textId="77777777" w:rsidR="00850918" w:rsidRPr="00850918" w:rsidRDefault="00850918" w:rsidP="0085091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5091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5F03F" w14:textId="77777777" w:rsidR="00850918" w:rsidRPr="00850918" w:rsidRDefault="00850918" w:rsidP="0085091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5091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23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E75A1" w14:textId="77777777" w:rsidR="00850918" w:rsidRPr="00850918" w:rsidRDefault="00850918" w:rsidP="0085091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5091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24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38C0A" w14:textId="77777777" w:rsidR="00850918" w:rsidRPr="00850918" w:rsidRDefault="00850918" w:rsidP="0085091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5091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25</w:t>
            </w:r>
          </w:p>
        </w:tc>
      </w:tr>
      <w:tr w:rsidR="00850918" w:rsidRPr="00850918" w14:paraId="4E4AC067" w14:textId="77777777" w:rsidTr="00850918">
        <w:trPr>
          <w:trHeight w:val="300"/>
        </w:trPr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FFA372" w14:textId="77777777" w:rsidR="00850918" w:rsidRPr="00850918" w:rsidRDefault="00850918" w:rsidP="00850918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E2176" w14:textId="77777777" w:rsidR="00850918" w:rsidRPr="00850918" w:rsidRDefault="00850918" w:rsidP="00850918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66590" w14:textId="77777777" w:rsidR="00850918" w:rsidRPr="00850918" w:rsidRDefault="00850918" w:rsidP="00850918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319E7" w14:textId="77777777" w:rsidR="00850918" w:rsidRPr="00850918" w:rsidRDefault="00850918" w:rsidP="00850918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5091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l/min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5B5E5" w14:textId="77777777" w:rsidR="00850918" w:rsidRPr="00850918" w:rsidRDefault="00850918" w:rsidP="0085091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5091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FD927" w14:textId="77777777" w:rsidR="00850918" w:rsidRPr="00850918" w:rsidRDefault="00850918" w:rsidP="0085091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5091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480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A612B" w14:textId="77777777" w:rsidR="00850918" w:rsidRPr="00850918" w:rsidRDefault="00850918" w:rsidP="0085091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5091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600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E8AB6" w14:textId="77777777" w:rsidR="00850918" w:rsidRPr="00850918" w:rsidRDefault="00850918" w:rsidP="0085091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5091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720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C24AA" w14:textId="77777777" w:rsidR="00850918" w:rsidRPr="00850918" w:rsidRDefault="00850918" w:rsidP="0085091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5091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960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7383F" w14:textId="77777777" w:rsidR="00850918" w:rsidRPr="00850918" w:rsidRDefault="00850918" w:rsidP="0085091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5091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1200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57BFD" w14:textId="77777777" w:rsidR="00850918" w:rsidRPr="00850918" w:rsidRDefault="00850918" w:rsidP="0085091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5091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1380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26E1A" w14:textId="77777777" w:rsidR="00850918" w:rsidRPr="00850918" w:rsidRDefault="00850918" w:rsidP="0085091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5091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1440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6C971" w14:textId="77777777" w:rsidR="00850918" w:rsidRPr="00850918" w:rsidRDefault="00850918" w:rsidP="0085091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5091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1500</w:t>
            </w:r>
          </w:p>
        </w:tc>
      </w:tr>
      <w:tr w:rsidR="00850918" w:rsidRPr="00850918" w14:paraId="38F9B409" w14:textId="77777777" w:rsidTr="00850918">
        <w:trPr>
          <w:trHeight w:val="315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40CC8" w14:textId="77777777" w:rsidR="00850918" w:rsidRPr="00850918" w:rsidRDefault="00850918" w:rsidP="00850918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5091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E8S50/7A</w:t>
            </w: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B1493" w14:textId="77777777" w:rsidR="00850918" w:rsidRPr="00850918" w:rsidRDefault="00850918" w:rsidP="00850918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0FC8E" w14:textId="77777777" w:rsidR="00850918" w:rsidRPr="00850918" w:rsidRDefault="00850918" w:rsidP="00850918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5B36C" w14:textId="77777777" w:rsidR="00850918" w:rsidRPr="00850918" w:rsidRDefault="00850918" w:rsidP="00850918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85091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</w:t>
            </w:r>
            <w:r w:rsidRPr="00850918">
              <w:rPr>
                <w:rFonts w:ascii="Arial" w:hAnsi="Arial" w:cs="Arial"/>
                <w:b/>
                <w:bCs/>
                <w:snapToGrid/>
                <w:color w:val="000000"/>
                <w:vertAlign w:val="superscript"/>
                <w:lang w:val="es-419" w:eastAsia="es-419"/>
              </w:rPr>
              <w:t>3</w:t>
            </w:r>
            <w:r w:rsidRPr="0085091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/h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0F5ED" w14:textId="77777777" w:rsidR="00850918" w:rsidRPr="00850918" w:rsidRDefault="00850918" w:rsidP="0085091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5091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747B6" w14:textId="77777777" w:rsidR="00850918" w:rsidRPr="00850918" w:rsidRDefault="00850918" w:rsidP="0085091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5091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28.8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6D6F4" w14:textId="77777777" w:rsidR="00850918" w:rsidRPr="00850918" w:rsidRDefault="00850918" w:rsidP="0085091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5091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10D34" w14:textId="77777777" w:rsidR="00850918" w:rsidRPr="00850918" w:rsidRDefault="00850918" w:rsidP="0085091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5091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43.2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4776F" w14:textId="77777777" w:rsidR="00850918" w:rsidRPr="00850918" w:rsidRDefault="00850918" w:rsidP="0085091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5091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57.6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69440" w14:textId="77777777" w:rsidR="00850918" w:rsidRPr="00850918" w:rsidRDefault="00850918" w:rsidP="0085091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5091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72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21432" w14:textId="77777777" w:rsidR="00850918" w:rsidRPr="00850918" w:rsidRDefault="00850918" w:rsidP="0085091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5091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82.8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D9DCD" w14:textId="77777777" w:rsidR="00850918" w:rsidRPr="00850918" w:rsidRDefault="00850918" w:rsidP="0085091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5091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86.4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BA0EE" w14:textId="77777777" w:rsidR="00850918" w:rsidRPr="00850918" w:rsidRDefault="00850918" w:rsidP="0085091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5091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90</w:t>
            </w:r>
          </w:p>
        </w:tc>
      </w:tr>
      <w:tr w:rsidR="00850918" w:rsidRPr="00850918" w14:paraId="680FC6D1" w14:textId="77777777" w:rsidTr="00850918">
        <w:trPr>
          <w:trHeight w:val="315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7C947C" w14:textId="77777777" w:rsidR="00850918" w:rsidRPr="00850918" w:rsidRDefault="00850918" w:rsidP="00850918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C59435E" w14:textId="77777777" w:rsidR="00850918" w:rsidRPr="00850918" w:rsidRDefault="00850918" w:rsidP="00850918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5091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22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77A63B0" w14:textId="77777777" w:rsidR="00850918" w:rsidRPr="00850918" w:rsidRDefault="00850918" w:rsidP="00850918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5091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30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D4F1833" w14:textId="77777777" w:rsidR="00850918" w:rsidRPr="00850918" w:rsidRDefault="00850918" w:rsidP="00850918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5091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E603E63" w14:textId="77777777" w:rsidR="00850918" w:rsidRPr="00850918" w:rsidRDefault="00850918" w:rsidP="0085091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5091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152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D461822" w14:textId="77777777" w:rsidR="00850918" w:rsidRPr="00850918" w:rsidRDefault="00850918" w:rsidP="0085091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5091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129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518A4B9" w14:textId="77777777" w:rsidR="00850918" w:rsidRPr="00850918" w:rsidRDefault="00850918" w:rsidP="0085091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5091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123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D7414EA" w14:textId="77777777" w:rsidR="00850918" w:rsidRPr="00850918" w:rsidRDefault="00850918" w:rsidP="0085091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5091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118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9532854" w14:textId="77777777" w:rsidR="00850918" w:rsidRPr="00850918" w:rsidRDefault="00850918" w:rsidP="0085091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5091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103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63EF7C1" w14:textId="77777777" w:rsidR="00850918" w:rsidRPr="00850918" w:rsidRDefault="00850918" w:rsidP="0085091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5091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79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8B38DC3" w14:textId="77777777" w:rsidR="00850918" w:rsidRPr="00850918" w:rsidRDefault="00850918" w:rsidP="0085091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5091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58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B526C59" w14:textId="77777777" w:rsidR="00850918" w:rsidRPr="00850918" w:rsidRDefault="00850918" w:rsidP="0085091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5091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51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4136B7F" w14:textId="77777777" w:rsidR="00850918" w:rsidRPr="00850918" w:rsidRDefault="00850918" w:rsidP="0085091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5091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45</w:t>
            </w:r>
          </w:p>
        </w:tc>
      </w:tr>
    </w:tbl>
    <w:p w14:paraId="4216A469" w14:textId="1C5F6CA8" w:rsidR="004C1D13" w:rsidRDefault="004C1D13" w:rsidP="00E87B8C">
      <w:pPr>
        <w:rPr>
          <w:rFonts w:ascii="Arial" w:hAnsi="Arial" w:cs="Arial"/>
          <w:lang w:val="es-419"/>
        </w:rPr>
      </w:pPr>
    </w:p>
    <w:sectPr w:rsidR="004C1D13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8D610" w14:textId="77777777" w:rsidR="001A11F9" w:rsidRDefault="001A11F9" w:rsidP="008A3980">
      <w:r>
        <w:separator/>
      </w:r>
    </w:p>
  </w:endnote>
  <w:endnote w:type="continuationSeparator" w:id="0">
    <w:p w14:paraId="5DCF6831" w14:textId="77777777" w:rsidR="001A11F9" w:rsidRDefault="001A11F9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7C8D5C7E" w:rsidR="005960B5" w:rsidRDefault="003D315D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088F4D19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DFC1A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C30BC" w14:textId="77777777" w:rsidR="001A11F9" w:rsidRDefault="001A11F9" w:rsidP="008A3980">
      <w:r>
        <w:separator/>
      </w:r>
    </w:p>
  </w:footnote>
  <w:footnote w:type="continuationSeparator" w:id="0">
    <w:p w14:paraId="562934CC" w14:textId="77777777" w:rsidR="001A11F9" w:rsidRDefault="001A11F9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16B1290E" w:rsidR="005960B5" w:rsidRDefault="003D315D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7235AA5F" wp14:editId="3BE9E2DE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1C795467" w:rsidR="005960B5" w:rsidRPr="00F112DF" w:rsidRDefault="003D315D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0FD5E41E" wp14:editId="116CF82B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365A8"/>
    <w:rsid w:val="000559F3"/>
    <w:rsid w:val="000569A8"/>
    <w:rsid w:val="000A4B96"/>
    <w:rsid w:val="0012665D"/>
    <w:rsid w:val="001428E9"/>
    <w:rsid w:val="00166627"/>
    <w:rsid w:val="001A11F9"/>
    <w:rsid w:val="001F685E"/>
    <w:rsid w:val="001F719B"/>
    <w:rsid w:val="00215288"/>
    <w:rsid w:val="00253153"/>
    <w:rsid w:val="002A2A7B"/>
    <w:rsid w:val="002E1480"/>
    <w:rsid w:val="002E7F0F"/>
    <w:rsid w:val="003B301B"/>
    <w:rsid w:val="003D315D"/>
    <w:rsid w:val="003D6066"/>
    <w:rsid w:val="00417A91"/>
    <w:rsid w:val="0042002C"/>
    <w:rsid w:val="00433213"/>
    <w:rsid w:val="00440029"/>
    <w:rsid w:val="004855A3"/>
    <w:rsid w:val="00490F9C"/>
    <w:rsid w:val="004B6513"/>
    <w:rsid w:val="004C1D13"/>
    <w:rsid w:val="00502FCF"/>
    <w:rsid w:val="00503185"/>
    <w:rsid w:val="005102A3"/>
    <w:rsid w:val="005960B5"/>
    <w:rsid w:val="005B4338"/>
    <w:rsid w:val="005B5378"/>
    <w:rsid w:val="005E4450"/>
    <w:rsid w:val="005F5B9A"/>
    <w:rsid w:val="00606569"/>
    <w:rsid w:val="006248B3"/>
    <w:rsid w:val="006736DE"/>
    <w:rsid w:val="006E3E09"/>
    <w:rsid w:val="00730D3D"/>
    <w:rsid w:val="00744BE8"/>
    <w:rsid w:val="00750244"/>
    <w:rsid w:val="00750AC6"/>
    <w:rsid w:val="00780CA7"/>
    <w:rsid w:val="007D484D"/>
    <w:rsid w:val="008204FD"/>
    <w:rsid w:val="008319BA"/>
    <w:rsid w:val="00832239"/>
    <w:rsid w:val="00842E68"/>
    <w:rsid w:val="00850918"/>
    <w:rsid w:val="008A3980"/>
    <w:rsid w:val="008D57AB"/>
    <w:rsid w:val="008F5336"/>
    <w:rsid w:val="00934F39"/>
    <w:rsid w:val="0096266B"/>
    <w:rsid w:val="009A11F8"/>
    <w:rsid w:val="009D2914"/>
    <w:rsid w:val="00A665D7"/>
    <w:rsid w:val="00A738E7"/>
    <w:rsid w:val="00A8603D"/>
    <w:rsid w:val="00A86F6C"/>
    <w:rsid w:val="00AB281F"/>
    <w:rsid w:val="00AD5EDC"/>
    <w:rsid w:val="00AD6AC6"/>
    <w:rsid w:val="00AF546C"/>
    <w:rsid w:val="00B03489"/>
    <w:rsid w:val="00B11432"/>
    <w:rsid w:val="00B163B0"/>
    <w:rsid w:val="00B43683"/>
    <w:rsid w:val="00B9345B"/>
    <w:rsid w:val="00BB30EC"/>
    <w:rsid w:val="00BD5BD4"/>
    <w:rsid w:val="00C0192C"/>
    <w:rsid w:val="00C04942"/>
    <w:rsid w:val="00C36F25"/>
    <w:rsid w:val="00C5749B"/>
    <w:rsid w:val="00C922C0"/>
    <w:rsid w:val="00CF2223"/>
    <w:rsid w:val="00CF3769"/>
    <w:rsid w:val="00D20EB2"/>
    <w:rsid w:val="00D26A3F"/>
    <w:rsid w:val="00D26EA9"/>
    <w:rsid w:val="00D61D67"/>
    <w:rsid w:val="00D90D5A"/>
    <w:rsid w:val="00DA08D9"/>
    <w:rsid w:val="00DA09C5"/>
    <w:rsid w:val="00DB332A"/>
    <w:rsid w:val="00DC1411"/>
    <w:rsid w:val="00DE23CD"/>
    <w:rsid w:val="00E064A3"/>
    <w:rsid w:val="00E23E8F"/>
    <w:rsid w:val="00E3097D"/>
    <w:rsid w:val="00E3548E"/>
    <w:rsid w:val="00E37466"/>
    <w:rsid w:val="00E87B8C"/>
    <w:rsid w:val="00E94AAE"/>
    <w:rsid w:val="00ED588D"/>
    <w:rsid w:val="00EF2F6B"/>
    <w:rsid w:val="00F112DF"/>
    <w:rsid w:val="00F66EDD"/>
    <w:rsid w:val="00F67437"/>
    <w:rsid w:val="00F8283B"/>
    <w:rsid w:val="00F870E0"/>
    <w:rsid w:val="00F94CBA"/>
    <w:rsid w:val="00FA60A8"/>
    <w:rsid w:val="00FC1100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Hoja6!$E$13:$M$13</c:f>
              <c:numCache>
                <c:formatCode>General</c:formatCode>
                <c:ptCount val="9"/>
                <c:pt idx="0">
                  <c:v>0</c:v>
                </c:pt>
                <c:pt idx="1">
                  <c:v>8</c:v>
                </c:pt>
                <c:pt idx="2">
                  <c:v>10</c:v>
                </c:pt>
                <c:pt idx="3">
                  <c:v>12</c:v>
                </c:pt>
                <c:pt idx="4">
                  <c:v>16</c:v>
                </c:pt>
                <c:pt idx="5">
                  <c:v>20</c:v>
                </c:pt>
                <c:pt idx="6">
                  <c:v>23</c:v>
                </c:pt>
                <c:pt idx="7">
                  <c:v>24</c:v>
                </c:pt>
                <c:pt idx="8">
                  <c:v>25</c:v>
                </c:pt>
              </c:numCache>
            </c:numRef>
          </c:xVal>
          <c:yVal>
            <c:numRef>
              <c:f>Hoja6!$E$16:$M$16</c:f>
              <c:numCache>
                <c:formatCode>General</c:formatCode>
                <c:ptCount val="9"/>
                <c:pt idx="0">
                  <c:v>152</c:v>
                </c:pt>
                <c:pt idx="1">
                  <c:v>129</c:v>
                </c:pt>
                <c:pt idx="2">
                  <c:v>123</c:v>
                </c:pt>
                <c:pt idx="3">
                  <c:v>118</c:v>
                </c:pt>
                <c:pt idx="4">
                  <c:v>103</c:v>
                </c:pt>
                <c:pt idx="5">
                  <c:v>79</c:v>
                </c:pt>
                <c:pt idx="6">
                  <c:v>58</c:v>
                </c:pt>
                <c:pt idx="7">
                  <c:v>51</c:v>
                </c:pt>
                <c:pt idx="8">
                  <c:v>45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142-4AE1-829F-0A63D07537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0109727"/>
        <c:axId val="200111807"/>
      </c:scatterChart>
      <c:valAx>
        <c:axId val="2001097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(l/s)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00111807"/>
        <c:crosses val="autoZero"/>
        <c:crossBetween val="midCat"/>
      </c:valAx>
      <c:valAx>
        <c:axId val="200111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 manométrica</a:t>
                </a:r>
                <a:r>
                  <a:rPr lang="es-419" baseline="0"/>
                  <a:t> H (metros)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001097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6</TotalTime>
  <Pages>1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947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3</cp:revision>
  <cp:lastPrinted>2023-05-11T14:03:00Z</cp:lastPrinted>
  <dcterms:created xsi:type="dcterms:W3CDTF">2023-05-11T14:09:00Z</dcterms:created>
  <dcterms:modified xsi:type="dcterms:W3CDTF">2023-05-11T14:11:00Z</dcterms:modified>
</cp:coreProperties>
</file>