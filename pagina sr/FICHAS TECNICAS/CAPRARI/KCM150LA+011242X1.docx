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A61AE29" w:rsidR="00CF2223" w:rsidRPr="00BD5BD4" w:rsidRDefault="00C10F3A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C10F3A">
              <w:rPr>
                <w:rFonts w:ascii="Arial" w:hAnsi="Arial" w:cs="Arial"/>
                <w:sz w:val="28"/>
                <w:szCs w:val="28"/>
                <w:lang w:val="es-419"/>
              </w:rPr>
              <w:t>KCM150LA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Pr="00C10F3A">
              <w:rPr>
                <w:rFonts w:ascii="Arial" w:hAnsi="Arial" w:cs="Arial"/>
                <w:sz w:val="28"/>
                <w:szCs w:val="28"/>
                <w:lang w:val="es-419"/>
              </w:rPr>
              <w:t>011242</w:t>
            </w:r>
            <w:r w:rsidR="00982F4D">
              <w:rPr>
                <w:rFonts w:ascii="Arial" w:hAnsi="Arial" w:cs="Arial"/>
                <w:sz w:val="28"/>
                <w:szCs w:val="28"/>
                <w:lang w:val="es-419"/>
              </w:rPr>
              <w:t>X</w:t>
            </w:r>
            <w:r w:rsidRPr="00C10F3A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75FEF769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7F8D30F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0B7DAA6B" w:rsidR="00E87B8C" w:rsidRDefault="00C10F3A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7F2D55DE" w:rsidR="00BD647C" w:rsidRDefault="00C10F3A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11.2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5"/>
        <w:gridCol w:w="530"/>
        <w:gridCol w:w="418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C10F3A" w:rsidRPr="00C10F3A" w14:paraId="259757EE" w14:textId="77777777" w:rsidTr="00C10F3A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45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8E1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C69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DFA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D2D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A0B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342B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F9E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77.00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500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EB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99.00</w:t>
            </w:r>
          </w:p>
        </w:tc>
      </w:tr>
      <w:tr w:rsidR="00C10F3A" w:rsidRPr="00C10F3A" w14:paraId="771C7785" w14:textId="77777777" w:rsidTr="00C10F3A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0334" w14:textId="77777777" w:rsidR="00C10F3A" w:rsidRPr="00C10F3A" w:rsidRDefault="00C10F3A" w:rsidP="00C10F3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AF2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DC55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841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5C3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795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CD8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33B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8D68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A2C6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5940</w:t>
            </w:r>
          </w:p>
        </w:tc>
      </w:tr>
      <w:tr w:rsidR="00C10F3A" w:rsidRPr="00C10F3A" w14:paraId="40E44262" w14:textId="77777777" w:rsidTr="00C10F3A">
        <w:trPr>
          <w:trHeight w:val="315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113F" w14:textId="4AE2EED8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KCM150LA+011242</w:t>
            </w:r>
            <w:r w:rsidR="008828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X</w:t>
            </w: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4EF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3299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B6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73E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3AD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371A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8563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EF7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AE6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B7D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F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356</w:t>
            </w:r>
          </w:p>
        </w:tc>
      </w:tr>
      <w:tr w:rsidR="00C10F3A" w:rsidRPr="00C10F3A" w14:paraId="2B9EE590" w14:textId="77777777" w:rsidTr="00C10F3A">
        <w:trPr>
          <w:trHeight w:val="315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3701D" w14:textId="77777777" w:rsidR="00C10F3A" w:rsidRPr="00C10F3A" w:rsidRDefault="00C10F3A" w:rsidP="00C10F3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80B91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lang w:val="es-419" w:eastAsia="es-419"/>
              </w:rPr>
              <w:t>11.2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975C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39407F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6C07C0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232C1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12066E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8D8E84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A12EA7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878832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0C399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DCB1D5" w14:textId="77777777" w:rsidR="00C10F3A" w:rsidRPr="00C10F3A" w:rsidRDefault="00C10F3A" w:rsidP="00C10F3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10F3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4.6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F9A9" w14:textId="77777777" w:rsidR="00C56EA9" w:rsidRDefault="00C56EA9" w:rsidP="008A3980">
      <w:r>
        <w:separator/>
      </w:r>
    </w:p>
  </w:endnote>
  <w:endnote w:type="continuationSeparator" w:id="0">
    <w:p w14:paraId="0E63F54D" w14:textId="77777777" w:rsidR="00C56EA9" w:rsidRDefault="00C56EA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DFFD" w14:textId="77777777" w:rsidR="00C56EA9" w:rsidRDefault="00C56EA9" w:rsidP="008A3980">
      <w:r>
        <w:separator/>
      </w:r>
    </w:p>
  </w:footnote>
  <w:footnote w:type="continuationSeparator" w:id="0">
    <w:p w14:paraId="65B49C2E" w14:textId="77777777" w:rsidR="00C56EA9" w:rsidRDefault="00C56EA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30101"/>
    <w:rsid w:val="000559F3"/>
    <w:rsid w:val="000562F1"/>
    <w:rsid w:val="000569A8"/>
    <w:rsid w:val="000A08A4"/>
    <w:rsid w:val="000A4B96"/>
    <w:rsid w:val="000E71B2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0E47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82868"/>
    <w:rsid w:val="008A3980"/>
    <w:rsid w:val="008C43C9"/>
    <w:rsid w:val="008D57AB"/>
    <w:rsid w:val="008F5336"/>
    <w:rsid w:val="00934F39"/>
    <w:rsid w:val="00971E66"/>
    <w:rsid w:val="00982F4D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10F3A"/>
    <w:rsid w:val="00C36F25"/>
    <w:rsid w:val="00C41999"/>
    <w:rsid w:val="00C538BA"/>
    <w:rsid w:val="00C56EA9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C4815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1188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2023-05-09T19:31:00Z</cp:lastPrinted>
  <dcterms:created xsi:type="dcterms:W3CDTF">2023-05-09T19:36:00Z</dcterms:created>
  <dcterms:modified xsi:type="dcterms:W3CDTF">2023-05-09T19:36:00Z</dcterms:modified>
</cp:coreProperties>
</file>