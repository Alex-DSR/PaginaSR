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262CCA99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744BE8">
              <w:rPr>
                <w:rFonts w:ascii="Arial" w:hAnsi="Arial" w:cs="Arial"/>
                <w:sz w:val="28"/>
                <w:szCs w:val="28"/>
                <w:lang w:val="es-419"/>
              </w:rPr>
              <w:t>6A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784F9FB8" w:rsidR="00E87B8C" w:rsidRDefault="00A738E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77777777" w:rsidR="00417A91" w:rsidRPr="00B9345B" w:rsidRDefault="000569A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A2A7B" w:rsidRPr="00B9345B">
              <w:rPr>
                <w:rFonts w:ascii="Arial" w:hAnsi="Arial" w:cs="Arial"/>
                <w:sz w:val="22"/>
                <w:szCs w:val="22"/>
                <w:lang w:val="es-419"/>
              </w:rPr>
              <w:t>81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78C0283D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17A77141" w:rsidR="00417A91" w:rsidRPr="00B9345B" w:rsidRDefault="00A665D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7D9B3381" w:rsidR="00417A91" w:rsidRPr="00B9345B" w:rsidRDefault="0044002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4F6DA0F1" w:rsidR="00B43683" w:rsidRDefault="00744BE8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00EDBC35" wp14:editId="7BB9EBC3">
            <wp:simplePos x="0" y="0"/>
            <wp:positionH relativeFrom="margin">
              <wp:posOffset>833755</wp:posOffset>
            </wp:positionH>
            <wp:positionV relativeFrom="margin">
              <wp:posOffset>4322445</wp:posOffset>
            </wp:positionV>
            <wp:extent cx="5347970" cy="1756410"/>
            <wp:effectExtent l="0" t="0" r="5080" b="1524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4DD6B373-A738-4BA3-BF5A-1A31F5614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33F84CF7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60F418B8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56BD8F13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23009474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27802BF5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1C3694F1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24E93E0C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08B9C990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3D1BFBFE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744BE8" w:rsidRPr="00744BE8" w14:paraId="063DE432" w14:textId="77777777" w:rsidTr="00744BE8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08A6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79C1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DCD3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50DD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E954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1A73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8CEF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A0E4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0C2B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9015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53E5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18CA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B162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744BE8" w:rsidRPr="00744BE8" w14:paraId="4DD57CEC" w14:textId="77777777" w:rsidTr="00744BE8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7F708" w14:textId="77777777" w:rsidR="00744BE8" w:rsidRPr="00744BE8" w:rsidRDefault="00744BE8" w:rsidP="00744BE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AF78" w14:textId="77777777" w:rsidR="00744BE8" w:rsidRPr="00744BE8" w:rsidRDefault="00744BE8" w:rsidP="00744BE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465F6" w14:textId="77777777" w:rsidR="00744BE8" w:rsidRPr="00744BE8" w:rsidRDefault="00744BE8" w:rsidP="00744BE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6044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D8A2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A713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7725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87DB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A5FD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B50D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7AE8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DF2F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0429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744BE8" w:rsidRPr="00744BE8" w14:paraId="53E19659" w14:textId="77777777" w:rsidTr="00744BE8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5662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E8S50/6A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AF9D" w14:textId="77777777" w:rsidR="00744BE8" w:rsidRPr="00744BE8" w:rsidRDefault="00744BE8" w:rsidP="00744BE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F4D9" w14:textId="77777777" w:rsidR="00744BE8" w:rsidRPr="00744BE8" w:rsidRDefault="00744BE8" w:rsidP="00744BE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085D" w14:textId="77777777" w:rsidR="00744BE8" w:rsidRPr="00744BE8" w:rsidRDefault="00744BE8" w:rsidP="00744BE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44BE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744BE8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744BE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C853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119E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785E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A12B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A6BE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A2BC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ECBA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5AA9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DCFD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744BE8" w:rsidRPr="00744BE8" w14:paraId="56E04DBA" w14:textId="77777777" w:rsidTr="00744BE8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1B644" w14:textId="77777777" w:rsidR="00744BE8" w:rsidRPr="00744BE8" w:rsidRDefault="00744BE8" w:rsidP="00744BE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CA11B1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15759D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4DD85B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721079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EEBDB7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F0BB19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46689A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27B077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A99AE0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A74E74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799222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42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E7DB99" w14:textId="77777777" w:rsidR="00744BE8" w:rsidRPr="00744BE8" w:rsidRDefault="00744BE8" w:rsidP="00744BE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44BE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</w:tr>
    </w:tbl>
    <w:p w14:paraId="4216A469" w14:textId="77777777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C7F3" w14:textId="77777777" w:rsidR="00FD5C47" w:rsidRDefault="00FD5C47" w:rsidP="008A3980">
      <w:r>
        <w:separator/>
      </w:r>
    </w:p>
  </w:endnote>
  <w:endnote w:type="continuationSeparator" w:id="0">
    <w:p w14:paraId="44802065" w14:textId="77777777" w:rsidR="00FD5C47" w:rsidRDefault="00FD5C4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D0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EB38" w14:textId="77777777" w:rsidR="00FD5C47" w:rsidRDefault="00FD5C47" w:rsidP="008A3980">
      <w:r>
        <w:separator/>
      </w:r>
    </w:p>
  </w:footnote>
  <w:footnote w:type="continuationSeparator" w:id="0">
    <w:p w14:paraId="56746431" w14:textId="77777777" w:rsidR="00FD5C47" w:rsidRDefault="00FD5C4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B301B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30D3D"/>
    <w:rsid w:val="00744BE8"/>
    <w:rsid w:val="00750244"/>
    <w:rsid w:val="00780CA7"/>
    <w:rsid w:val="007D484D"/>
    <w:rsid w:val="008204FD"/>
    <w:rsid w:val="008319BA"/>
    <w:rsid w:val="00832239"/>
    <w:rsid w:val="00842E68"/>
    <w:rsid w:val="008A3980"/>
    <w:rsid w:val="008D57AB"/>
    <w:rsid w:val="008F5336"/>
    <w:rsid w:val="00934F39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Hoja5!$E$13:$M$13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Hoja5!$E$16:$M$16</c:f>
              <c:numCache>
                <c:formatCode>General</c:formatCode>
                <c:ptCount val="9"/>
                <c:pt idx="0">
                  <c:v>130</c:v>
                </c:pt>
                <c:pt idx="1">
                  <c:v>110</c:v>
                </c:pt>
                <c:pt idx="2">
                  <c:v>105</c:v>
                </c:pt>
                <c:pt idx="3">
                  <c:v>101</c:v>
                </c:pt>
                <c:pt idx="4">
                  <c:v>88</c:v>
                </c:pt>
                <c:pt idx="5">
                  <c:v>67</c:v>
                </c:pt>
                <c:pt idx="6">
                  <c:v>48.5</c:v>
                </c:pt>
                <c:pt idx="7">
                  <c:v>42</c:v>
                </c:pt>
                <c:pt idx="8">
                  <c:v>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3F-45B3-9683-6009EDC46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2023-05-11T14:03:00Z</cp:lastPrinted>
  <dcterms:created xsi:type="dcterms:W3CDTF">2023-05-11T14:02:00Z</dcterms:created>
  <dcterms:modified xsi:type="dcterms:W3CDTF">2023-05-11T14:03:00Z</dcterms:modified>
</cp:coreProperties>
</file>