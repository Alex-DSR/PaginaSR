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356AEDE3" w:rsidR="00334820" w:rsidRPr="00BD5BD4" w:rsidRDefault="00334820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E6RX47/9I + MACX612A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44B77C31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</w:t>
            </w:r>
            <w:r w:rsidR="00092149">
              <w:rPr>
                <w:rFonts w:ascii="Arial" w:hAnsi="Arial" w:cs="Arial"/>
                <w:lang w:val="es-419"/>
              </w:rPr>
              <w:t xml:space="preserve"> de</w:t>
            </w:r>
            <w:r>
              <w:rPr>
                <w:rFonts w:ascii="Arial" w:hAnsi="Arial" w:cs="Arial"/>
                <w:lang w:val="es-419"/>
              </w:rPr>
              <w:t xml:space="preserve">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17E07287" w:rsidR="00E87B8C" w:rsidRDefault="0009214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87B8C">
              <w:rPr>
                <w:rFonts w:ascii="Arial" w:hAnsi="Arial" w:cs="Arial"/>
                <w:lang w:val="es-419"/>
              </w:rPr>
              <w:t>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4EACD388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334820">
              <w:rPr>
                <w:rFonts w:ascii="Arial" w:hAnsi="Arial" w:cs="Arial"/>
                <w:lang w:val="es-419"/>
              </w:rPr>
              <w:t>48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554C9365" w:rsidR="00E87B8C" w:rsidRDefault="0009214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2506B916" w:rsidR="00E87B8C" w:rsidRDefault="0033482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0EC820C1" w:rsidR="00E87B8C" w:rsidRDefault="00A43D4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66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>
              <w:rPr>
                <w:rFonts w:ascii="Arial" w:hAnsi="Arial" w:cs="Arial"/>
                <w:lang w:val="es-419"/>
              </w:rPr>
              <w:t>max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092149">
        <w:trPr>
          <w:trHeight w:val="333"/>
        </w:trPr>
        <w:tc>
          <w:tcPr>
            <w:tcW w:w="4219" w:type="dxa"/>
            <w:gridSpan w:val="2"/>
            <w:shd w:val="clear" w:color="auto" w:fill="auto"/>
            <w:vAlign w:val="center"/>
          </w:tcPr>
          <w:p w14:paraId="567A1D28" w14:textId="77777777" w:rsidR="00B43683" w:rsidRDefault="00B43683" w:rsidP="00092149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4C677406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6742B4DF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3EE54606" w14:textId="44B257DD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1C6D4C2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Protector de cable</w:t>
            </w:r>
          </w:p>
        </w:tc>
        <w:tc>
          <w:tcPr>
            <w:tcW w:w="1939" w:type="dxa"/>
            <w:shd w:val="clear" w:color="auto" w:fill="auto"/>
          </w:tcPr>
          <w:p w14:paraId="22A6B733" w14:textId="04768F26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60E285EB" w:rsidR="006248B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732B9527" w14:textId="572A9020" w:rsidR="006248B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693D481F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3192F35A" w14:textId="169AA998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06F65212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Carcasa exterior</w:t>
            </w:r>
          </w:p>
        </w:tc>
        <w:tc>
          <w:tcPr>
            <w:tcW w:w="1939" w:type="dxa"/>
            <w:shd w:val="clear" w:color="auto" w:fill="auto"/>
          </w:tcPr>
          <w:p w14:paraId="1C95A106" w14:textId="5CA13F07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1B6DA007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47B08245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5FA5CC78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11EDA2B" w14:textId="77777777" w:rsidTr="00092149">
        <w:tc>
          <w:tcPr>
            <w:tcW w:w="2280" w:type="dxa"/>
            <w:shd w:val="clear" w:color="auto" w:fill="auto"/>
          </w:tcPr>
          <w:p w14:paraId="620BE923" w14:textId="792B5A1E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  <w:r w:rsidR="00092149">
              <w:rPr>
                <w:rFonts w:ascii="Arial" w:hAnsi="Arial" w:cs="Arial"/>
                <w:lang w:val="es-419"/>
              </w:rPr>
              <w:t xml:space="preserve"> goma eje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DFBD4C7" w14:textId="27FDE3F8" w:rsidR="00B43683" w:rsidRDefault="00092149" w:rsidP="0009214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</w:t>
            </w:r>
            <w:r w:rsidR="006248B3">
              <w:rPr>
                <w:rFonts w:ascii="Arial" w:hAnsi="Arial" w:cs="Arial"/>
                <w:lang w:val="es-419"/>
              </w:rPr>
              <w:t>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1D99287F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  <w:r w:rsidR="00092149">
              <w:rPr>
                <w:rFonts w:ascii="Arial" w:hAnsi="Arial" w:cs="Arial"/>
                <w:lang w:val="es-419"/>
              </w:rPr>
              <w:t xml:space="preserve"> inox</w:t>
            </w:r>
            <w:r>
              <w:rPr>
                <w:rFonts w:ascii="Arial" w:hAnsi="Arial" w:cs="Arial"/>
                <w:lang w:val="es-419"/>
              </w:rPr>
              <w:t>/goma</w:t>
            </w:r>
          </w:p>
        </w:tc>
      </w:tr>
    </w:tbl>
    <w:p w14:paraId="6EF7BE76" w14:textId="77777777" w:rsidR="007411B6" w:rsidRDefault="007411B6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5E25E570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A43D4E">
              <w:rPr>
                <w:rFonts w:ascii="Arial" w:hAnsi="Arial" w:cs="Arial"/>
                <w:lang w:val="es-419"/>
              </w:rPr>
              <w:t>48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17AB67F3" w:rsidR="00417A91" w:rsidRDefault="00A43D4E">
            <w:pPr>
              <w:jc w:val="center"/>
              <w:rPr>
                <w:rFonts w:ascii="Arial" w:hAnsi="Arial" w:cs="Arial"/>
                <w:lang w:val="es-419"/>
              </w:rPr>
            </w:pPr>
            <w:r w:rsidRPr="00A43D4E">
              <w:rPr>
                <w:rFonts w:ascii="Arial" w:hAnsi="Arial" w:cs="Arial"/>
                <w:noProof/>
                <w:snapToGrid/>
                <w:lang w:val="es-419"/>
              </w:rPr>
              <w:pict w14:anchorId="1B872C34">
                <v:shape id="Imagen 1" o:spid="_x0000_i1027" type="#_x0000_t75" style="width:66.75pt;height:178.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179776A6" w:rsidR="00417A91" w:rsidRDefault="00A43D4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1512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2E0AF965" w:rsidR="00417A91" w:rsidRDefault="00A43D4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872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7711DDD5" w:rsidR="00417A91" w:rsidRDefault="00A43D4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640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6383B18F" w:rsidR="00417A91" w:rsidRDefault="00A43D4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008BA80B" w:rsidR="00253153" w:rsidRDefault="00FB6D7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0EF79F4">
          <v:shape id="Gráfico 1" o:spid="_x0000_s2074" type="#_x0000_t75" style="position:absolute;margin-left:35.1pt;margin-top:363.45pt;width:482.7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64BC31B2" w14:textId="0A74351A" w:rsidR="00CF2223" w:rsidRDefault="00953F65" w:rsidP="00E87B8C">
      <w:pPr>
        <w:rPr>
          <w:noProof/>
          <w:snapToGrid/>
        </w:rPr>
      </w:pPr>
      <w:r>
        <w:rPr>
          <w:noProof/>
          <w:snapToGrid/>
        </w:rPr>
        <w:tab/>
      </w:r>
    </w:p>
    <w:p w14:paraId="22CB7406" w14:textId="5CAB6B7F" w:rsidR="00C36F25" w:rsidRDefault="00FB6D7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39430F36">
          <v:shape id="_x0000_s2075" type="#_x0000_t75" style="position:absolute;margin-left:1.6pt;margin-top:513.7pt;width:552.2pt;height:49.4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D705" w14:textId="77777777" w:rsidR="009C7722" w:rsidRDefault="009C7722" w:rsidP="008A3980">
      <w:r>
        <w:separator/>
      </w:r>
    </w:p>
  </w:endnote>
  <w:endnote w:type="continuationSeparator" w:id="0">
    <w:p w14:paraId="6DFFF607" w14:textId="77777777" w:rsidR="009C7722" w:rsidRDefault="009C772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000000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FA67" w14:textId="77777777" w:rsidR="009C7722" w:rsidRDefault="009C7722" w:rsidP="008A3980">
      <w:r>
        <w:separator/>
      </w:r>
    </w:p>
  </w:footnote>
  <w:footnote w:type="continuationSeparator" w:id="0">
    <w:p w14:paraId="503BFFE1" w14:textId="77777777" w:rsidR="009C7722" w:rsidRDefault="009C772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000000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000000" w:rsidP="005960B5">
    <w:pPr>
      <w:jc w:val="right"/>
      <w:rPr>
        <w:b/>
        <w:bCs/>
        <w:color w:val="1F497D"/>
        <w:sz w:val="24"/>
        <w:szCs w:val="24"/>
      </w:rPr>
    </w:pPr>
    <w:r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76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92149"/>
    <w:rsid w:val="000A4B96"/>
    <w:rsid w:val="0012665D"/>
    <w:rsid w:val="001428E9"/>
    <w:rsid w:val="001F685E"/>
    <w:rsid w:val="001F719B"/>
    <w:rsid w:val="0024601A"/>
    <w:rsid w:val="00253153"/>
    <w:rsid w:val="002E1480"/>
    <w:rsid w:val="002E7F0F"/>
    <w:rsid w:val="00334820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3465"/>
    <w:rsid w:val="005E4450"/>
    <w:rsid w:val="00606569"/>
    <w:rsid w:val="006248B3"/>
    <w:rsid w:val="006736DE"/>
    <w:rsid w:val="006D65AE"/>
    <w:rsid w:val="006E3E09"/>
    <w:rsid w:val="007411B6"/>
    <w:rsid w:val="00750244"/>
    <w:rsid w:val="00761348"/>
    <w:rsid w:val="00780CA7"/>
    <w:rsid w:val="008319BA"/>
    <w:rsid w:val="00832239"/>
    <w:rsid w:val="00886BAD"/>
    <w:rsid w:val="008A3980"/>
    <w:rsid w:val="008D57AB"/>
    <w:rsid w:val="008F5336"/>
    <w:rsid w:val="00934F39"/>
    <w:rsid w:val="00953F65"/>
    <w:rsid w:val="009A11F8"/>
    <w:rsid w:val="009B4FA0"/>
    <w:rsid w:val="009C7722"/>
    <w:rsid w:val="009D2914"/>
    <w:rsid w:val="00A07BF6"/>
    <w:rsid w:val="00A43D4E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43819"/>
    <w:rsid w:val="00D61D67"/>
    <w:rsid w:val="00D90D5A"/>
    <w:rsid w:val="00DA08D9"/>
    <w:rsid w:val="00DE23CD"/>
    <w:rsid w:val="00E064A3"/>
    <w:rsid w:val="00E23E8F"/>
    <w:rsid w:val="00E3548E"/>
    <w:rsid w:val="00E35F1E"/>
    <w:rsid w:val="00E61CDA"/>
    <w:rsid w:val="00E87B8C"/>
    <w:rsid w:val="00ED588D"/>
    <w:rsid w:val="00F112DF"/>
    <w:rsid w:val="00F67437"/>
    <w:rsid w:val="00F8283B"/>
    <w:rsid w:val="00F94CBA"/>
    <w:rsid w:val="00FA60A8"/>
    <w:rsid w:val="00FB6D7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781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2023-03-23T20:02:00Z</cp:lastPrinted>
  <dcterms:created xsi:type="dcterms:W3CDTF">2023-03-24T18:59:00Z</dcterms:created>
  <dcterms:modified xsi:type="dcterms:W3CDTF">2023-03-24T18:59:00Z</dcterms:modified>
</cp:coreProperties>
</file>