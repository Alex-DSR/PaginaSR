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50789262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E35647">
              <w:rPr>
                <w:rFonts w:ascii="Arial" w:hAnsi="Arial" w:cs="Arial"/>
                <w:sz w:val="28"/>
                <w:szCs w:val="28"/>
                <w:lang w:val="es-419"/>
              </w:rPr>
              <w:t>5A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0E0E9F22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</w:t>
            </w:r>
            <w:r w:rsidR="00E35647">
              <w:rPr>
                <w:rFonts w:ascii="Arial" w:hAnsi="Arial" w:cs="Arial"/>
                <w:lang w:val="es-419"/>
              </w:rPr>
              <w:t>5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A98AB58" w:rsidR="00E87B8C" w:rsidRDefault="00E3564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0BCE1F3E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</w:t>
            </w:r>
            <w:r w:rsidR="00E35647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C60D8B" w:rsidR="00417A91" w:rsidRPr="00B9345B" w:rsidRDefault="00E3564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191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1C20446E" w:rsidR="00417A91" w:rsidRPr="00B9345B" w:rsidRDefault="00E3564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1113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2DEDFCEC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1A9B882C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2998A4BE" w:rsidR="00B43683" w:rsidRDefault="00E35647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7B1F920E" wp14:editId="4C974231">
            <wp:simplePos x="0" y="0"/>
            <wp:positionH relativeFrom="margin">
              <wp:posOffset>1014730</wp:posOffset>
            </wp:positionH>
            <wp:positionV relativeFrom="margin">
              <wp:posOffset>4359011</wp:posOffset>
            </wp:positionV>
            <wp:extent cx="4982845" cy="1756410"/>
            <wp:effectExtent l="0" t="0" r="8255" b="15240"/>
            <wp:wrapSquare wrapText="bothSides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A3DC736E-FB32-4B6A-83A8-0A488EC01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56DE4F64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318677C6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76DC0E93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04738928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70D73DF2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572FAD5A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626A1D8E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7947F01C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3E5A61E5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C72D2A8" w:rsidR="00DC1411" w:rsidRDefault="00DC1411" w:rsidP="00E87B8C">
      <w:pPr>
        <w:rPr>
          <w:rFonts w:ascii="Arial" w:hAnsi="Arial" w:cs="Arial"/>
          <w:lang w:val="es-419"/>
        </w:rPr>
      </w:pPr>
    </w:p>
    <w:p w14:paraId="7C08463A" w14:textId="647B1F0C" w:rsidR="00F151F0" w:rsidRDefault="00F151F0" w:rsidP="00E87B8C">
      <w:pPr>
        <w:rPr>
          <w:rFonts w:ascii="Arial" w:hAnsi="Arial" w:cs="Arial"/>
          <w:lang w:val="es-419"/>
        </w:rPr>
      </w:pPr>
    </w:p>
    <w:p w14:paraId="01D0975D" w14:textId="77777777" w:rsidR="00F151F0" w:rsidRDefault="00F151F0" w:rsidP="00E87B8C">
      <w:pPr>
        <w:rPr>
          <w:rFonts w:ascii="Arial" w:hAnsi="Arial" w:cs="Arial"/>
          <w:lang w:val="es-419"/>
        </w:rPr>
      </w:pP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E35647" w:rsidRPr="00E35647" w14:paraId="6F5D5FF7" w14:textId="77777777" w:rsidTr="00E35647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72F4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B995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52C8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B1B2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0135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3EB9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0B56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AAB2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614E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C3BA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A0F8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213C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DE28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5276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  <w:tr w:rsidR="00E35647" w:rsidRPr="00E35647" w14:paraId="6CB8E599" w14:textId="77777777" w:rsidTr="00E35647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78488" w14:textId="77777777" w:rsidR="00E35647" w:rsidRPr="00E35647" w:rsidRDefault="00E35647" w:rsidP="00E3564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54B6" w14:textId="77777777" w:rsidR="00E35647" w:rsidRPr="00E35647" w:rsidRDefault="00E35647" w:rsidP="00E3564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94F8" w14:textId="77777777" w:rsidR="00E35647" w:rsidRPr="00E35647" w:rsidRDefault="00E35647" w:rsidP="00E3564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D98A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6F1B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2ED5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7AEB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6588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FC47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22F6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F1E3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65FB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4A32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04F4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2700</w:t>
            </w:r>
          </w:p>
        </w:tc>
      </w:tr>
      <w:tr w:rsidR="00E35647" w:rsidRPr="00E35647" w14:paraId="064EE0DA" w14:textId="77777777" w:rsidTr="00E35647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1113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E8S64/5A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CE5D" w14:textId="77777777" w:rsidR="00E35647" w:rsidRPr="00E35647" w:rsidRDefault="00E35647" w:rsidP="00E3564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D6BB2" w14:textId="77777777" w:rsidR="00E35647" w:rsidRPr="00E35647" w:rsidRDefault="00E35647" w:rsidP="00E3564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886B" w14:textId="77777777" w:rsidR="00E35647" w:rsidRPr="00E35647" w:rsidRDefault="00E35647" w:rsidP="00E3564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3564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E35647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E3564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5B59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1D15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6780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6E2C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4B33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CCBA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D650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6D44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9800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158.4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17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</w:tr>
      <w:tr w:rsidR="00E35647" w:rsidRPr="00E35647" w14:paraId="505FF9DA" w14:textId="77777777" w:rsidTr="00E35647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4C617" w14:textId="77777777" w:rsidR="00E35647" w:rsidRPr="00E35647" w:rsidRDefault="00E35647" w:rsidP="00E3564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00315B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723119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D25909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AE76A6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0AA9F9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27B668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8DA4D9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F9F657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6C5BD3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0B56A4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0792C3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964417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BF0CEF" w14:textId="77777777" w:rsidR="00E35647" w:rsidRPr="00E35647" w:rsidRDefault="00E35647" w:rsidP="00E3564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3564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</w:tr>
    </w:tbl>
    <w:p w14:paraId="4216A469" w14:textId="1C5F6CA8" w:rsidR="004C1D13" w:rsidRDefault="004C1D13" w:rsidP="00F151F0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8473" w14:textId="77777777" w:rsidR="00584111" w:rsidRDefault="00584111" w:rsidP="008A3980">
      <w:r>
        <w:separator/>
      </w:r>
    </w:p>
  </w:endnote>
  <w:endnote w:type="continuationSeparator" w:id="0">
    <w:p w14:paraId="6C26D388" w14:textId="77777777" w:rsidR="00584111" w:rsidRDefault="0058411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DBE3" w14:textId="77777777" w:rsidR="00584111" w:rsidRDefault="00584111" w:rsidP="008A3980">
      <w:r>
        <w:separator/>
      </w:r>
    </w:p>
  </w:footnote>
  <w:footnote w:type="continuationSeparator" w:id="0">
    <w:p w14:paraId="599A6290" w14:textId="77777777" w:rsidR="00584111" w:rsidRDefault="0058411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07EC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2373C"/>
    <w:rsid w:val="00584111"/>
    <w:rsid w:val="005960B5"/>
    <w:rsid w:val="005B4338"/>
    <w:rsid w:val="005B5378"/>
    <w:rsid w:val="005E4450"/>
    <w:rsid w:val="005F5B9A"/>
    <w:rsid w:val="00606569"/>
    <w:rsid w:val="006248B3"/>
    <w:rsid w:val="006358C6"/>
    <w:rsid w:val="00666A5D"/>
    <w:rsid w:val="006736DE"/>
    <w:rsid w:val="006E3E09"/>
    <w:rsid w:val="006F0C78"/>
    <w:rsid w:val="007027DB"/>
    <w:rsid w:val="00730D3D"/>
    <w:rsid w:val="00744BE8"/>
    <w:rsid w:val="00750244"/>
    <w:rsid w:val="00750AC6"/>
    <w:rsid w:val="00780CA7"/>
    <w:rsid w:val="0079277E"/>
    <w:rsid w:val="007D484D"/>
    <w:rsid w:val="007E6C69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1797"/>
    <w:rsid w:val="0096266B"/>
    <w:rsid w:val="009A11F8"/>
    <w:rsid w:val="009D2914"/>
    <w:rsid w:val="00A665D7"/>
    <w:rsid w:val="00A738E7"/>
    <w:rsid w:val="00A8603D"/>
    <w:rsid w:val="00A86F6C"/>
    <w:rsid w:val="00A92914"/>
    <w:rsid w:val="00AB281F"/>
    <w:rsid w:val="00AD5EDC"/>
    <w:rsid w:val="00AD6AC6"/>
    <w:rsid w:val="00AF546C"/>
    <w:rsid w:val="00B03489"/>
    <w:rsid w:val="00B11432"/>
    <w:rsid w:val="00B163B0"/>
    <w:rsid w:val="00B43683"/>
    <w:rsid w:val="00B67B8F"/>
    <w:rsid w:val="00B81799"/>
    <w:rsid w:val="00B9345B"/>
    <w:rsid w:val="00BB30EC"/>
    <w:rsid w:val="00BD5BD4"/>
    <w:rsid w:val="00C0192C"/>
    <w:rsid w:val="00C04942"/>
    <w:rsid w:val="00C328C4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774FE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'5A'!$E$13:$N$13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</c:numCache>
            </c:numRef>
          </c:xVal>
          <c:yVal>
            <c:numRef>
              <c:f>'5A'!$E$16:$N$16</c:f>
              <c:numCache>
                <c:formatCode>General</c:formatCode>
                <c:ptCount val="10"/>
                <c:pt idx="0">
                  <c:v>124</c:v>
                </c:pt>
                <c:pt idx="1">
                  <c:v>109</c:v>
                </c:pt>
                <c:pt idx="2">
                  <c:v>101</c:v>
                </c:pt>
                <c:pt idx="3">
                  <c:v>94</c:v>
                </c:pt>
                <c:pt idx="4">
                  <c:v>86</c:v>
                </c:pt>
                <c:pt idx="5">
                  <c:v>76</c:v>
                </c:pt>
                <c:pt idx="6">
                  <c:v>70</c:v>
                </c:pt>
                <c:pt idx="7">
                  <c:v>61</c:v>
                </c:pt>
                <c:pt idx="8">
                  <c:v>59</c:v>
                </c:pt>
                <c:pt idx="9">
                  <c:v>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17-4843-AB56-8BF475ED2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2023-05-11T18:23:00Z</cp:lastPrinted>
  <dcterms:created xsi:type="dcterms:W3CDTF">2023-05-11T18:24:00Z</dcterms:created>
  <dcterms:modified xsi:type="dcterms:W3CDTF">2023-05-11T18:28:00Z</dcterms:modified>
</cp:coreProperties>
</file>