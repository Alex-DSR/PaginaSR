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4102E553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DE3B63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 w:rsidR="00744BE8">
              <w:rPr>
                <w:rFonts w:ascii="Arial" w:hAnsi="Arial" w:cs="Arial"/>
                <w:sz w:val="28"/>
                <w:szCs w:val="28"/>
                <w:lang w:val="es-419"/>
              </w:rPr>
              <w:t>A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B11432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0 mm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6C0972C7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18</w:t>
            </w:r>
            <w:r w:rsidR="00D30C90">
              <w:rPr>
                <w:rFonts w:ascii="Arial" w:hAnsi="Arial" w:cs="Arial"/>
                <w:lang w:val="es-419"/>
              </w:rPr>
              <w:t>2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3B366EFA" w:rsidR="00E87B8C" w:rsidRDefault="00DE3B6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2D3B3F3C" w:rsidR="00417A91" w:rsidRPr="00B9345B" w:rsidRDefault="000569A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2A2A7B" w:rsidRPr="00B9345B">
              <w:rPr>
                <w:rFonts w:ascii="Arial" w:hAnsi="Arial" w:cs="Arial"/>
                <w:sz w:val="22"/>
                <w:szCs w:val="22"/>
                <w:lang w:val="es-419"/>
              </w:rPr>
              <w:t>8</w:t>
            </w:r>
            <w:r w:rsidR="00D30C90"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78C0283D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017B4549" w:rsidR="00417A91" w:rsidRPr="00B9345B" w:rsidRDefault="00D30C9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1470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7D9B3381" w:rsidR="00417A91" w:rsidRPr="00B9345B" w:rsidRDefault="0044002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1A6ABA1F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2093569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500B1C6B" w:rsidR="00B43683" w:rsidRDefault="00DE3B63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04C31721" wp14:editId="02484BC4">
            <wp:simplePos x="0" y="0"/>
            <wp:positionH relativeFrom="margin">
              <wp:posOffset>833755</wp:posOffset>
            </wp:positionH>
            <wp:positionV relativeFrom="margin">
              <wp:posOffset>4360545</wp:posOffset>
            </wp:positionV>
            <wp:extent cx="5347970" cy="1756410"/>
            <wp:effectExtent l="0" t="0" r="5080" b="15240"/>
            <wp:wrapSquare wrapText="bothSides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C51AB0E3-97BB-44CB-95A9-DA7D712B30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32465A83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6BC636C2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700A760B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3D47B154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5EC34CEC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133E5CC3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4112991D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1B9315F3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68D09AC5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6009A89" w:rsidR="00DC1411" w:rsidRDefault="00DC1411" w:rsidP="00E87B8C">
      <w:pPr>
        <w:rPr>
          <w:rFonts w:ascii="Arial" w:hAnsi="Arial" w:cs="Arial"/>
          <w:lang w:val="es-419"/>
        </w:rPr>
      </w:pPr>
    </w:p>
    <w:p w14:paraId="30353FE7" w14:textId="187B73D0" w:rsidR="00DC1411" w:rsidRDefault="00DC1411" w:rsidP="00E87B8C">
      <w:pPr>
        <w:rPr>
          <w:rFonts w:ascii="Arial" w:hAnsi="Arial" w:cs="Arial"/>
          <w:lang w:val="es-419"/>
        </w:rPr>
      </w:pPr>
    </w:p>
    <w:p w14:paraId="5316A1EB" w14:textId="5C519D91" w:rsidR="004C1D13" w:rsidRDefault="004C1D13" w:rsidP="00E87B8C">
      <w:pPr>
        <w:rPr>
          <w:rFonts w:ascii="Arial" w:hAnsi="Arial" w:cs="Arial"/>
          <w:lang w:val="es-419"/>
        </w:rPr>
      </w:pPr>
    </w:p>
    <w:tbl>
      <w:tblPr>
        <w:tblW w:w="10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580"/>
        <w:gridCol w:w="580"/>
        <w:gridCol w:w="72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DE3B63" w:rsidRPr="00DE3B63" w14:paraId="15739D20" w14:textId="77777777" w:rsidTr="00DE3B63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08C21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AC8C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598A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BE570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DF84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49F06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7B60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AF5AF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EBF4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BE05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7926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442D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53FC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</w:tr>
      <w:tr w:rsidR="00DE3B63" w:rsidRPr="00DE3B63" w14:paraId="20836B9D" w14:textId="77777777" w:rsidTr="00DE3B63">
        <w:trPr>
          <w:trHeight w:val="30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5F9F68" w14:textId="77777777" w:rsidR="00DE3B63" w:rsidRPr="00DE3B63" w:rsidRDefault="00DE3B63" w:rsidP="00DE3B6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316E5" w14:textId="77777777" w:rsidR="00DE3B63" w:rsidRPr="00DE3B63" w:rsidRDefault="00DE3B63" w:rsidP="00DE3B6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23F48" w14:textId="77777777" w:rsidR="00DE3B63" w:rsidRPr="00DE3B63" w:rsidRDefault="00DE3B63" w:rsidP="00DE3B6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A32B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85C2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34D9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A4CB7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C0D5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4F45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E421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C391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7BFF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DC2C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DE3B63" w:rsidRPr="00DE3B63" w14:paraId="5EBFC4D6" w14:textId="77777777" w:rsidTr="00DE3B63">
        <w:trPr>
          <w:trHeight w:val="31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2187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E8S50/8A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71A6D" w14:textId="77777777" w:rsidR="00DE3B63" w:rsidRPr="00DE3B63" w:rsidRDefault="00DE3B63" w:rsidP="00DE3B6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8E1B" w14:textId="77777777" w:rsidR="00DE3B63" w:rsidRPr="00DE3B63" w:rsidRDefault="00DE3B63" w:rsidP="00DE3B6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178BA" w14:textId="77777777" w:rsidR="00DE3B63" w:rsidRPr="00DE3B63" w:rsidRDefault="00DE3B63" w:rsidP="00DE3B63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E3B6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DE3B63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DE3B6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4605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0E79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28.8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1DEF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3BE8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0435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57.6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1F53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8439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82.8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6D13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86.4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6119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DE3B63" w:rsidRPr="00DE3B63" w14:paraId="1D37539E" w14:textId="77777777" w:rsidTr="00DE3B63">
        <w:trPr>
          <w:trHeight w:val="31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F2DE4" w14:textId="77777777" w:rsidR="00DE3B63" w:rsidRPr="00DE3B63" w:rsidRDefault="00DE3B63" w:rsidP="00DE3B6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C07019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26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995B0F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646F81D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A923B7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174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2CBE4C7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149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149EC7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143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91C1522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136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636EDA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119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A06F33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92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D6AE5F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68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9EC7137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C02AD1" w14:textId="77777777" w:rsidR="00DE3B63" w:rsidRPr="00DE3B63" w:rsidRDefault="00DE3B63" w:rsidP="00DE3B6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E3B6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51</w:t>
            </w:r>
          </w:p>
        </w:tc>
      </w:tr>
    </w:tbl>
    <w:p w14:paraId="4216A469" w14:textId="7AF60A7A" w:rsidR="004C1D13" w:rsidRDefault="004C1D13" w:rsidP="00E87B8C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A2F17" w14:textId="77777777" w:rsidR="00AB7CA3" w:rsidRDefault="00AB7CA3" w:rsidP="008A3980">
      <w:r>
        <w:separator/>
      </w:r>
    </w:p>
  </w:endnote>
  <w:endnote w:type="continuationSeparator" w:id="0">
    <w:p w14:paraId="48C31A56" w14:textId="77777777" w:rsidR="00AB7CA3" w:rsidRDefault="00AB7CA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6977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BE9C7" w14:textId="77777777" w:rsidR="00AB7CA3" w:rsidRDefault="00AB7CA3" w:rsidP="008A3980">
      <w:r>
        <w:separator/>
      </w:r>
    </w:p>
  </w:footnote>
  <w:footnote w:type="continuationSeparator" w:id="0">
    <w:p w14:paraId="32A2F9CC" w14:textId="77777777" w:rsidR="00AB7CA3" w:rsidRDefault="00AB7CA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2665D"/>
    <w:rsid w:val="001428E9"/>
    <w:rsid w:val="00166627"/>
    <w:rsid w:val="001F685E"/>
    <w:rsid w:val="001F719B"/>
    <w:rsid w:val="00215288"/>
    <w:rsid w:val="00253153"/>
    <w:rsid w:val="002A2A7B"/>
    <w:rsid w:val="002E1480"/>
    <w:rsid w:val="002E7F0F"/>
    <w:rsid w:val="00381170"/>
    <w:rsid w:val="003B301B"/>
    <w:rsid w:val="003D315D"/>
    <w:rsid w:val="003D6066"/>
    <w:rsid w:val="00417A91"/>
    <w:rsid w:val="0042002C"/>
    <w:rsid w:val="00433213"/>
    <w:rsid w:val="00440029"/>
    <w:rsid w:val="004855A3"/>
    <w:rsid w:val="00490F9C"/>
    <w:rsid w:val="004B6513"/>
    <w:rsid w:val="004C1D13"/>
    <w:rsid w:val="00502FCF"/>
    <w:rsid w:val="00503185"/>
    <w:rsid w:val="005102A3"/>
    <w:rsid w:val="005960B5"/>
    <w:rsid w:val="005B4338"/>
    <w:rsid w:val="005B5378"/>
    <w:rsid w:val="005E4450"/>
    <w:rsid w:val="005F5B9A"/>
    <w:rsid w:val="00606569"/>
    <w:rsid w:val="006248B3"/>
    <w:rsid w:val="006736DE"/>
    <w:rsid w:val="006E3E09"/>
    <w:rsid w:val="00730D3D"/>
    <w:rsid w:val="00744BE8"/>
    <w:rsid w:val="00750244"/>
    <w:rsid w:val="00750AC6"/>
    <w:rsid w:val="00780CA7"/>
    <w:rsid w:val="007D484D"/>
    <w:rsid w:val="008204FD"/>
    <w:rsid w:val="008319BA"/>
    <w:rsid w:val="00832239"/>
    <w:rsid w:val="00842E68"/>
    <w:rsid w:val="00850918"/>
    <w:rsid w:val="008A3980"/>
    <w:rsid w:val="008D57AB"/>
    <w:rsid w:val="008F5336"/>
    <w:rsid w:val="00934F39"/>
    <w:rsid w:val="0096266B"/>
    <w:rsid w:val="009A11F8"/>
    <w:rsid w:val="009D2914"/>
    <w:rsid w:val="00A665D7"/>
    <w:rsid w:val="00A738E7"/>
    <w:rsid w:val="00A8603D"/>
    <w:rsid w:val="00A86F6C"/>
    <w:rsid w:val="00AB281F"/>
    <w:rsid w:val="00AB7CA3"/>
    <w:rsid w:val="00AD5EDC"/>
    <w:rsid w:val="00AD6AC6"/>
    <w:rsid w:val="00AF546C"/>
    <w:rsid w:val="00B03489"/>
    <w:rsid w:val="00B11432"/>
    <w:rsid w:val="00B163B0"/>
    <w:rsid w:val="00B43683"/>
    <w:rsid w:val="00B9345B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A3F"/>
    <w:rsid w:val="00D26EA9"/>
    <w:rsid w:val="00D30C90"/>
    <w:rsid w:val="00D61D67"/>
    <w:rsid w:val="00D90D5A"/>
    <w:rsid w:val="00DA08D9"/>
    <w:rsid w:val="00DA09C5"/>
    <w:rsid w:val="00DB332A"/>
    <w:rsid w:val="00DC1411"/>
    <w:rsid w:val="00DE23CD"/>
    <w:rsid w:val="00DE3B63"/>
    <w:rsid w:val="00E064A3"/>
    <w:rsid w:val="00E23E8F"/>
    <w:rsid w:val="00E3097D"/>
    <w:rsid w:val="00E3548E"/>
    <w:rsid w:val="00E37466"/>
    <w:rsid w:val="00E87B8C"/>
    <w:rsid w:val="00E94AAE"/>
    <w:rsid w:val="00ED588D"/>
    <w:rsid w:val="00EF2F6B"/>
    <w:rsid w:val="00F112DF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Hoja7!$E$13:$M$13</c:f>
              <c:numCache>
                <c:formatCode>General</c:formatCode>
                <c:ptCount val="9"/>
                <c:pt idx="0">
                  <c:v>0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xVal>
          <c:yVal>
            <c:numRef>
              <c:f>Hoja7!$E$16:$M$16</c:f>
              <c:numCache>
                <c:formatCode>General</c:formatCode>
                <c:ptCount val="9"/>
                <c:pt idx="0">
                  <c:v>174</c:v>
                </c:pt>
                <c:pt idx="1">
                  <c:v>149</c:v>
                </c:pt>
                <c:pt idx="2">
                  <c:v>143</c:v>
                </c:pt>
                <c:pt idx="3">
                  <c:v>136</c:v>
                </c:pt>
                <c:pt idx="4">
                  <c:v>119</c:v>
                </c:pt>
                <c:pt idx="5">
                  <c:v>92</c:v>
                </c:pt>
                <c:pt idx="6">
                  <c:v>68</c:v>
                </c:pt>
                <c:pt idx="7">
                  <c:v>60</c:v>
                </c:pt>
                <c:pt idx="8">
                  <c:v>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6E-43E2-BE5F-03E232657F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9727"/>
        <c:axId val="200111807"/>
      </c:scatterChart>
      <c:valAx>
        <c:axId val="20010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11807"/>
        <c:crosses val="autoZero"/>
        <c:crossBetween val="midCat"/>
      </c:valAx>
      <c:valAx>
        <c:axId val="20011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09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2023-05-11T14:11:00Z</cp:lastPrinted>
  <dcterms:created xsi:type="dcterms:W3CDTF">2023-05-11T14:16:00Z</dcterms:created>
  <dcterms:modified xsi:type="dcterms:W3CDTF">2023-05-11T14:17:00Z</dcterms:modified>
</cp:coreProperties>
</file>