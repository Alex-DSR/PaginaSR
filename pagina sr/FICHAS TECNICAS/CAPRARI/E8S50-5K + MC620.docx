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77777777" w:rsidR="00CF2223" w:rsidRDefault="00000000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0C2D50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margin-left:0;margin-top:8.15pt;width:111.15pt;height:28.8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45294302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440029">
              <w:rPr>
                <w:rFonts w:ascii="Arial" w:hAnsi="Arial" w:cs="Arial"/>
                <w:sz w:val="28"/>
                <w:szCs w:val="28"/>
                <w:lang w:val="es-419"/>
              </w:rPr>
              <w:t>5K</w:t>
            </w:r>
            <w:r w:rsidR="00B11432"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="00BD5BD4">
              <w:rPr>
                <w:rFonts w:ascii="Arial" w:hAnsi="Arial" w:cs="Arial"/>
                <w:sz w:val="22"/>
                <w:szCs w:val="22"/>
                <w:lang w:val="es-419"/>
              </w:rPr>
              <w:t xml:space="preserve">+ 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>MC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440029">
              <w:rPr>
                <w:rFonts w:ascii="Arial" w:hAnsi="Arial" w:cs="Arial"/>
                <w:sz w:val="28"/>
                <w:szCs w:val="28"/>
                <w:lang w:val="es-419"/>
              </w:rPr>
              <w:t>20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7777777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181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20B4521" w:rsidR="00E87B8C" w:rsidRDefault="00440029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Peso electrobomba</w:t>
            </w:r>
            <w:r w:rsidR="00DA08D9">
              <w:rPr>
                <w:rFonts w:ascii="Arial" w:hAnsi="Arial" w:cs="Arial"/>
                <w:lang w:val="es-419"/>
              </w:rPr>
              <w:t xml:space="preserve"> + motor</w:t>
            </w:r>
          </w:p>
        </w:tc>
        <w:tc>
          <w:tcPr>
            <w:tcW w:w="1701" w:type="dxa"/>
            <w:shd w:val="clear" w:color="auto" w:fill="auto"/>
          </w:tcPr>
          <w:p w14:paraId="76637CC7" w14:textId="776DD0AE" w:rsidR="00E87B8C" w:rsidRDefault="00440029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138</w:t>
            </w:r>
            <w:r w:rsidR="00DA08D9">
              <w:rPr>
                <w:rFonts w:ascii="Arial" w:hAnsi="Arial" w:cs="Arial"/>
                <w:lang w:val="es-419"/>
              </w:rPr>
              <w:t xml:space="preserve"> </w:t>
            </w:r>
            <w:r w:rsidR="00CF2223">
              <w:rPr>
                <w:rFonts w:ascii="Arial" w:hAnsi="Arial" w:cs="Arial"/>
                <w:lang w:val="es-419"/>
              </w:rPr>
              <w:t>kg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43683" w14:paraId="1E49AD24" w14:textId="77777777" w:rsidTr="006248B3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6248B3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646B717E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0B657F4C" w14:textId="77777777" w:rsidTr="006248B3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1939" w:type="dxa"/>
            <w:shd w:val="clear" w:color="auto" w:fill="auto"/>
          </w:tcPr>
          <w:p w14:paraId="7653E42D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  <w:r w:rsidR="006248B3">
              <w:rPr>
                <w:rFonts w:ascii="Arial" w:hAnsi="Arial" w:cs="Arial"/>
                <w:lang w:val="es-419"/>
              </w:rPr>
              <w:t>/inox</w:t>
            </w:r>
          </w:p>
        </w:tc>
      </w:tr>
      <w:tr w:rsidR="00B43683" w14:paraId="5CCE9006" w14:textId="77777777" w:rsidTr="006248B3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6248B3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1939" w:type="dxa"/>
            <w:shd w:val="clear" w:color="auto" w:fill="auto"/>
          </w:tcPr>
          <w:p w14:paraId="4972B153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5CE77124" w14:textId="77777777" w:rsidTr="006248B3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1939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6248B3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4648BB1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5D8AF435" w14:textId="77777777" w:rsidTr="006248B3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6248B3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1939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6248B3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1939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6248B3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1939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64B8769B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7DF0C38A" w14:textId="77777777" w:rsidTr="00DB332A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3AAFCF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B65ADB" w14:textId="77777777" w:rsidR="00417A91" w:rsidRDefault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2A2A7B">
              <w:rPr>
                <w:rFonts w:ascii="Arial" w:hAnsi="Arial" w:cs="Arial"/>
                <w:lang w:val="es-419"/>
              </w:rPr>
              <w:t>81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6BC84AF7" w14:textId="5238CD18" w:rsidR="00417A91" w:rsidRDefault="00D20EB2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D20EB2">
              <w:rPr>
                <w:rFonts w:ascii="Arial" w:hAnsi="Arial" w:cs="Arial"/>
                <w:noProof/>
                <w:snapToGrid/>
                <w:lang w:val="es-419"/>
              </w:rPr>
              <w:pict w14:anchorId="56D906F5">
                <v:shape id="Imagen 1" o:spid="_x0000_i1027" type="#_x0000_t75" style="width:73.5pt;height:178.5pt;visibility:visible;mso-wrap-style:square">
                  <v:imagedata r:id="rId8" o:title=""/>
                </v:shape>
              </w:pict>
            </w:r>
          </w:p>
        </w:tc>
      </w:tr>
      <w:tr w:rsidR="00417A91" w14:paraId="07C77358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88A6EDC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CBACCA" w14:textId="5785AE26" w:rsidR="00417A91" w:rsidRDefault="002A2A7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440029">
              <w:rPr>
                <w:rFonts w:ascii="Arial" w:hAnsi="Arial" w:cs="Arial"/>
                <w:lang w:val="es-419"/>
              </w:rPr>
              <w:t>887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9A0B16B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C2FD0E" w14:textId="03CEC448" w:rsidR="00417A91" w:rsidRDefault="0044002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1065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40C750E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777A7F" w14:textId="7C73C860" w:rsidR="00417A91" w:rsidRDefault="0044002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822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CB4FE8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9449C5" w14:textId="7D9B3381" w:rsidR="00417A91" w:rsidRDefault="0044002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168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0CC9EEF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F9F34B" w14:textId="41FC2066" w:rsidR="00417A91" w:rsidRDefault="0044002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362E7FE8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350F5BA6" w14:textId="2F91DB56" w:rsidR="00417A91" w:rsidRDefault="00D20EB2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BD01D" w14:textId="43BA225A" w:rsidR="00417A91" w:rsidRDefault="00D20EB2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76ABC19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711490A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D2BF5FF" w14:textId="41D4F897" w:rsidR="00CF2223" w:rsidRDefault="00000000" w:rsidP="00E87B8C">
      <w:pPr>
        <w:rPr>
          <w:noProof/>
          <w:snapToGrid/>
        </w:rPr>
      </w:pPr>
      <w:r>
        <w:rPr>
          <w:noProof/>
        </w:rPr>
        <w:pict w14:anchorId="57B7D0E0">
          <v:shape id="Gráfico 1" o:spid="_x0000_s2083" type="#_x0000_t75" style="position:absolute;margin-left:23.15pt;margin-top:365.35pt;width:506.5pt;height:142.1pt;z-index:3;visibility:visible;mso-position-horizontal-relative:margin;mso-position-vertical-relative:margin">
            <v:imagedata r:id="rId9" o:title=""/>
            <o:lock v:ext="edit" aspectratio="f"/>
            <w10:wrap type="square" anchorx="margin" anchory="margin"/>
          </v:shape>
        </w:pict>
      </w:r>
    </w:p>
    <w:p w14:paraId="4A893118" w14:textId="5F75931A" w:rsidR="00C36F25" w:rsidRDefault="00000000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0EC2BA66">
          <v:shape id="_x0000_s2082" type="#_x0000_t75" style="position:absolute;margin-left:1.6pt;margin-top:511.85pt;width:552.2pt;height:47.6pt;z-index:2;mso-position-horizontal-relative:margin;mso-position-vertical-relative:margin">
            <v:imagedata r:id="rId10" o:title=""/>
            <w10:wrap type="square" anchorx="margin" anchory="margin"/>
          </v:shape>
        </w:pict>
      </w:r>
    </w:p>
    <w:sectPr w:rsidR="00C36F25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3395" w14:textId="77777777" w:rsidR="00F66EDD" w:rsidRDefault="00F66EDD" w:rsidP="008A3980">
      <w:r>
        <w:separator/>
      </w:r>
    </w:p>
  </w:endnote>
  <w:endnote w:type="continuationSeparator" w:id="0">
    <w:p w14:paraId="719C0798" w14:textId="77777777" w:rsidR="00F66EDD" w:rsidRDefault="00F66ED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7777777" w:rsidR="005960B5" w:rsidRDefault="00000000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w:pict w14:anchorId="1B9D121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3.9pt;margin-top:3.4pt;width:546.75pt;height:0;z-index:3" o:connectortype="straight" strokecolor="#1f3763" strokeweight="2.25pt"/>
      </w:pic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0540" w14:textId="77777777" w:rsidR="00F66EDD" w:rsidRDefault="00F66EDD" w:rsidP="008A3980">
      <w:r>
        <w:separator/>
      </w:r>
    </w:p>
  </w:footnote>
  <w:footnote w:type="continuationSeparator" w:id="0">
    <w:p w14:paraId="54DE1BE2" w14:textId="77777777" w:rsidR="00F66EDD" w:rsidRDefault="00F66ED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77777777" w:rsidR="005960B5" w:rsidRDefault="00000000" w:rsidP="005960B5">
    <w:r>
      <w:rPr>
        <w:lang w:val="es-BO" w:eastAsia="en-US"/>
      </w:rPr>
      <w:pict w14:anchorId="7235A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9" type="#_x0000_t75" alt="Descripción: GRUPO SAN RAFAEL" href="http://www.sanrafael.com.bo/" title="&quot;GRUPO SAN RAFAEL - Bombas sumergibles, domiciliarias, industriales, automaticas, de riego, a gasolina y diesel&quot;" style="position:absolute;margin-left:19.3pt;margin-top:-25.95pt;width:63.75pt;height:58.3pt;z-index:2;visibility:visible;mso-position-horizontal-relative:margin" o:button="t">
          <v:fill o:detectmouseclick="t"/>
          <v:imagedata r:id="rId1" o:title="GRUPO SAN RAFAEL" cropleft="1f" cropright="49018f"/>
          <w10:wrap type="square" anchorx="margin"/>
        </v:shape>
      </w:pict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7777777" w:rsidR="005960B5" w:rsidRPr="00F112DF" w:rsidRDefault="00000000" w:rsidP="005960B5">
    <w:pPr>
      <w:jc w:val="right"/>
      <w:rPr>
        <w:b/>
        <w:bCs/>
        <w:color w:val="1F497D"/>
        <w:sz w:val="24"/>
        <w:szCs w:val="24"/>
      </w:rPr>
    </w:pPr>
    <w:r>
      <w:rPr>
        <w:sz w:val="24"/>
        <w:szCs w:val="24"/>
        <w:lang w:val="es-BO" w:eastAsia="en-US"/>
      </w:rPr>
      <w:pict w14:anchorId="0FD5E41E">
        <v:shape id="Imagen 6" o:spid="_x0000_s1028" type="#_x0000_t75" alt="Descripción: GRUPO SAN RAFAEL" href="http://www.sanrafael.com.bo/" title="&quot;GRUPO SAN RAFAEL - Bombas sumergibles, domiciliarias, industriales, automaticas, de riego, a gasolina y diesel&quot;" style="position:absolute;left:0;text-align:left;margin-left:-5.6pt;margin-top:6.85pt;width:113.1pt;height:34.8pt;z-index:1;visibility:visible;mso-position-horizontal-relative:margin" o:button="t">
          <v:fill o:detectmouseclick="t"/>
          <v:imagedata r:id="rId1" o:title="GRUPO SAN RAFAEL" cropleft="16491f"/>
          <w10:wrap type="square" anchorx="margin"/>
        </v:shape>
      </w:pict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84"/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53153"/>
    <w:rsid w:val="002A2A7B"/>
    <w:rsid w:val="002E1480"/>
    <w:rsid w:val="002E7F0F"/>
    <w:rsid w:val="003B301B"/>
    <w:rsid w:val="003D6066"/>
    <w:rsid w:val="00417A91"/>
    <w:rsid w:val="0042002C"/>
    <w:rsid w:val="00433213"/>
    <w:rsid w:val="00440029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80CA7"/>
    <w:rsid w:val="007D484D"/>
    <w:rsid w:val="008204FD"/>
    <w:rsid w:val="008319BA"/>
    <w:rsid w:val="00832239"/>
    <w:rsid w:val="008A3980"/>
    <w:rsid w:val="008D57AB"/>
    <w:rsid w:val="008F5336"/>
    <w:rsid w:val="00934F39"/>
    <w:rsid w:val="009A11F8"/>
    <w:rsid w:val="009D2914"/>
    <w:rsid w:val="00A8603D"/>
    <w:rsid w:val="00A86F6C"/>
    <w:rsid w:val="00AB281F"/>
    <w:rsid w:val="00AD5EDC"/>
    <w:rsid w:val="00AD6AC6"/>
    <w:rsid w:val="00AF546C"/>
    <w:rsid w:val="00B11432"/>
    <w:rsid w:val="00B163B0"/>
    <w:rsid w:val="00B43683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EA9"/>
    <w:rsid w:val="00D61D67"/>
    <w:rsid w:val="00D90D5A"/>
    <w:rsid w:val="00DA08D9"/>
    <w:rsid w:val="00DA09C5"/>
    <w:rsid w:val="00DB332A"/>
    <w:rsid w:val="00DE23CD"/>
    <w:rsid w:val="00E064A3"/>
    <w:rsid w:val="00E23E8F"/>
    <w:rsid w:val="00E3548E"/>
    <w:rsid w:val="00E87B8C"/>
    <w:rsid w:val="00E94AAE"/>
    <w:rsid w:val="00ED588D"/>
    <w:rsid w:val="00F112DF"/>
    <w:rsid w:val="00F66EDD"/>
    <w:rsid w:val="00F67437"/>
    <w:rsid w:val="00F8283B"/>
    <w:rsid w:val="00F870E0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4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8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791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2023-03-21T17:52:00Z</cp:lastPrinted>
  <dcterms:created xsi:type="dcterms:W3CDTF">2023-03-21T19:28:00Z</dcterms:created>
  <dcterms:modified xsi:type="dcterms:W3CDTF">2023-03-23T18:25:00Z</dcterms:modified>
</cp:coreProperties>
</file>