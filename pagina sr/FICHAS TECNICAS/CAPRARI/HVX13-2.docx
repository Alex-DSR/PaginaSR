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01EC505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08037DF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35D9676E" w:rsidR="00CF2223" w:rsidRPr="00BD5BD4" w:rsidRDefault="005D2DEB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 w:rsidRPr="005D2DEB">
              <w:rPr>
                <w:rFonts w:ascii="Arial" w:hAnsi="Arial" w:cs="Arial"/>
                <w:sz w:val="28"/>
                <w:szCs w:val="28"/>
                <w:lang w:val="es-419"/>
              </w:rPr>
              <w:t>HVX13/2</w:t>
            </w:r>
          </w:p>
        </w:tc>
      </w:tr>
    </w:tbl>
    <w:p w14:paraId="7EB0D749" w14:textId="77777777" w:rsidR="00E03F43" w:rsidRDefault="00E03F43" w:rsidP="00E87B8C">
      <w:pPr>
        <w:rPr>
          <w:rFonts w:ascii="Arial" w:hAnsi="Arial" w:cs="Arial"/>
          <w:lang w:val="es-419"/>
        </w:rPr>
      </w:pPr>
    </w:p>
    <w:p w14:paraId="0F57A9E3" w14:textId="56C51B19" w:rsidR="002459F8" w:rsidRDefault="002459F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915"/>
        <w:gridCol w:w="2268"/>
        <w:gridCol w:w="2551"/>
      </w:tblGrid>
      <w:tr w:rsidR="00CF2223" w14:paraId="6923D772" w14:textId="77777777" w:rsidTr="009F2A9F">
        <w:tc>
          <w:tcPr>
            <w:tcW w:w="5317" w:type="dxa"/>
            <w:gridSpan w:val="2"/>
            <w:shd w:val="clear" w:color="auto" w:fill="auto"/>
          </w:tcPr>
          <w:p w14:paraId="616048C0" w14:textId="77777777" w:rsidR="00CF2223" w:rsidRPr="00E03F43" w:rsidRDefault="00CF2223" w:rsidP="00E87B8C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45D3CB1C" w14:textId="57C4304D" w:rsidR="00CF2223" w:rsidRPr="00E03F43" w:rsidRDefault="00CF2223" w:rsidP="00E87B8C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CARACTERISTICAS CONSTRUCTIVAS</w:t>
            </w:r>
          </w:p>
        </w:tc>
      </w:tr>
      <w:tr w:rsidR="00E87B8C" w14:paraId="2DEE7D54" w14:textId="77777777" w:rsidTr="005D2DEB">
        <w:tc>
          <w:tcPr>
            <w:tcW w:w="3402" w:type="dxa"/>
            <w:shd w:val="clear" w:color="auto" w:fill="auto"/>
            <w:vAlign w:val="center"/>
          </w:tcPr>
          <w:p w14:paraId="1F0D2E4C" w14:textId="00052F06" w:rsidR="00E87B8C" w:rsidRPr="00E03F43" w:rsidRDefault="00E87B8C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57B5D314" w14:textId="4667FCDB" w:rsidR="00E87B8C" w:rsidRPr="00E03F43" w:rsidRDefault="009F2A9F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Aguas residuales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56F8C51" w14:textId="59296BFF" w:rsidR="00E87B8C" w:rsidRPr="00E03F43" w:rsidRDefault="005D2DEB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Cuerpo de aspiración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366E866" w14:textId="6F5DB09E" w:rsidR="00E87B8C" w:rsidRPr="00E03F43" w:rsidRDefault="005D2DEB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Equipada con contra brida roscada</w:t>
            </w:r>
          </w:p>
        </w:tc>
      </w:tr>
      <w:tr w:rsidR="00E87B8C" w14:paraId="587F61FE" w14:textId="77777777" w:rsidTr="005D2DEB">
        <w:tc>
          <w:tcPr>
            <w:tcW w:w="3402" w:type="dxa"/>
            <w:shd w:val="clear" w:color="auto" w:fill="auto"/>
            <w:vAlign w:val="center"/>
          </w:tcPr>
          <w:p w14:paraId="314AC50D" w14:textId="77777777" w:rsidR="00E87B8C" w:rsidRPr="00E03F43" w:rsidRDefault="00E87B8C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Temperatura máx. líquido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1C764CC8" w14:textId="6BE1FAE6" w:rsidR="00E87B8C" w:rsidRPr="00E03F43" w:rsidRDefault="00DD0A99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6</w:t>
            </w:r>
            <w:r w:rsidR="005D2DEB" w:rsidRPr="00E03F43">
              <w:rPr>
                <w:rFonts w:ascii="Arial" w:hAnsi="Arial" w:cs="Arial"/>
                <w:sz w:val="22"/>
                <w:szCs w:val="22"/>
                <w:lang w:val="es-419"/>
              </w:rPr>
              <w:t>0°C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6C4BF5" w14:textId="0F1A55A8" w:rsidR="00E87B8C" w:rsidRPr="00E03F43" w:rsidRDefault="005D2DEB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2AAAB6E" w14:textId="122F70B3" w:rsidR="00E87B8C" w:rsidRPr="00E03F43" w:rsidRDefault="005D2DEB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Equipada con contra brida roscada</w:t>
            </w:r>
          </w:p>
        </w:tc>
      </w:tr>
      <w:tr w:rsidR="00E87B8C" w14:paraId="61B6D367" w14:textId="77777777" w:rsidTr="005D2DEB">
        <w:tc>
          <w:tcPr>
            <w:tcW w:w="3402" w:type="dxa"/>
            <w:shd w:val="clear" w:color="auto" w:fill="auto"/>
            <w:vAlign w:val="center"/>
          </w:tcPr>
          <w:p w14:paraId="173C8D37" w14:textId="4548230C" w:rsidR="00E87B8C" w:rsidRPr="00E03F43" w:rsidRDefault="005D2DEB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Tolerancia a sustancias solidas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090222E4" w14:textId="0064D795" w:rsidR="00E87B8C" w:rsidRPr="00E03F43" w:rsidRDefault="005D2DEB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01493D" w14:textId="3305447B" w:rsidR="00E87B8C" w:rsidRPr="00E03F43" w:rsidRDefault="005D2DEB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Sentido de rotación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6637CC7" w14:textId="3605EF34" w:rsidR="00E87B8C" w:rsidRPr="00E03F43" w:rsidRDefault="005D2DEB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Antihorario</w:t>
            </w:r>
          </w:p>
        </w:tc>
      </w:tr>
      <w:tr w:rsidR="00E87B8C" w14:paraId="43E15DCB" w14:textId="77777777" w:rsidTr="005D2DEB">
        <w:tc>
          <w:tcPr>
            <w:tcW w:w="3402" w:type="dxa"/>
            <w:shd w:val="clear" w:color="auto" w:fill="auto"/>
            <w:vAlign w:val="center"/>
          </w:tcPr>
          <w:p w14:paraId="3DD91306" w14:textId="566CACF9" w:rsidR="00E87B8C" w:rsidRPr="00E03F43" w:rsidRDefault="0042002C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 xml:space="preserve">Tiempo </w:t>
            </w:r>
            <w:r w:rsidR="005D2DEB" w:rsidRPr="00E03F43">
              <w:rPr>
                <w:rFonts w:ascii="Arial" w:hAnsi="Arial" w:cs="Arial"/>
                <w:sz w:val="22"/>
                <w:szCs w:val="22"/>
                <w:lang w:val="es-419"/>
              </w:rPr>
              <w:t>máx.</w:t>
            </w: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 xml:space="preserve"> de funcionamiento con boca cerrada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4BBBA9A4" w14:textId="2A24AAE6" w:rsidR="00E87B8C" w:rsidRPr="00E03F43" w:rsidRDefault="00760ED8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42002C" w:rsidRPr="00E03F43">
              <w:rPr>
                <w:rFonts w:ascii="Arial" w:hAnsi="Arial" w:cs="Arial"/>
                <w:sz w:val="22"/>
                <w:szCs w:val="22"/>
                <w:lang w:val="es-419"/>
              </w:rPr>
              <w:t xml:space="preserve"> min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967D7F5" w14:textId="518D12C8" w:rsidR="00E87B8C" w:rsidRPr="00E03F43" w:rsidRDefault="009F2A9F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Tipo de instalación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FD4DAFA" w14:textId="0095E469" w:rsidR="00E87B8C" w:rsidRPr="00E03F43" w:rsidRDefault="009F2A9F" w:rsidP="005D2DE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03F43">
              <w:rPr>
                <w:rFonts w:ascii="Arial" w:hAnsi="Arial" w:cs="Arial"/>
                <w:sz w:val="22"/>
                <w:szCs w:val="22"/>
                <w:lang w:val="es-419"/>
              </w:rPr>
              <w:t>Vertical</w:t>
            </w:r>
          </w:p>
        </w:tc>
      </w:tr>
    </w:tbl>
    <w:p w14:paraId="37D81EB2" w14:textId="6140134A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022" w:tblpY="-5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551"/>
      </w:tblGrid>
      <w:tr w:rsidR="008179E6" w14:paraId="014AF9A6" w14:textId="77777777" w:rsidTr="008179E6">
        <w:trPr>
          <w:trHeight w:val="333"/>
        </w:trPr>
        <w:tc>
          <w:tcPr>
            <w:tcW w:w="5665" w:type="dxa"/>
            <w:gridSpan w:val="2"/>
            <w:shd w:val="clear" w:color="auto" w:fill="auto"/>
            <w:vAlign w:val="center"/>
          </w:tcPr>
          <w:p w14:paraId="1CF1BF77" w14:textId="5768924E" w:rsidR="008179E6" w:rsidRPr="002459F8" w:rsidRDefault="008179E6" w:rsidP="008179E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</w:t>
            </w:r>
            <w:r w:rsidRPr="002459F8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 xml:space="preserve"> DE LA BOMBA</w:t>
            </w:r>
          </w:p>
        </w:tc>
      </w:tr>
      <w:tr w:rsidR="008179E6" w14:paraId="0C6A8F5B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3457F85F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Acoplamiento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DE02EA7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Fundición de grano fino</w:t>
            </w:r>
          </w:p>
        </w:tc>
      </w:tr>
      <w:tr w:rsidR="008179E6" w14:paraId="0405D0D1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6F0A473F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Protección de acoplamiento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85C3262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8179E6" w14:paraId="0BBE3E56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6E289519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Cierre mecánico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5ECE29C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Cerámica/ Grafito</w:t>
            </w:r>
          </w:p>
        </w:tc>
      </w:tr>
      <w:tr w:rsidR="008179E6" w14:paraId="3EA77E24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1C6A1D8B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DFC2F18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Fundición de grano fino</w:t>
            </w:r>
          </w:p>
        </w:tc>
      </w:tr>
      <w:tr w:rsidR="008179E6" w14:paraId="72248B51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3A9EFD6D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06D09FB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Resina termoplástica con fibra de vidrio</w:t>
            </w:r>
          </w:p>
        </w:tc>
      </w:tr>
      <w:tr w:rsidR="008179E6" w14:paraId="26B2A014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7F0197E9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Eje bomba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B2DCA30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8179E6" w14:paraId="0CF0A95B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2DB3F6DC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Carcasa exterior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C12165C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8179E6" w14:paraId="758DF9B2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079DCB20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aspiración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B862D8B" w14:textId="77777777" w:rsidR="008179E6" w:rsidRPr="002459F8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Fundición de grano fino</w:t>
            </w:r>
          </w:p>
        </w:tc>
      </w:tr>
      <w:tr w:rsidR="008179E6" w14:paraId="0E8A9FD5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7F5E9509" w14:textId="29F179E7" w:rsidR="008179E6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A886B56" w14:textId="338FB38F" w:rsidR="008179E6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2”</w:t>
            </w:r>
          </w:p>
        </w:tc>
      </w:tr>
      <w:tr w:rsidR="008179E6" w14:paraId="4A1CB605" w14:textId="77777777" w:rsidTr="008179E6">
        <w:trPr>
          <w:trHeight w:val="283"/>
        </w:trPr>
        <w:tc>
          <w:tcPr>
            <w:tcW w:w="3114" w:type="dxa"/>
            <w:shd w:val="clear" w:color="auto" w:fill="auto"/>
            <w:vAlign w:val="center"/>
          </w:tcPr>
          <w:p w14:paraId="028570C5" w14:textId="7A6906AC" w:rsidR="008179E6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443DA5B" w14:textId="6D93C502" w:rsidR="008179E6" w:rsidRDefault="008179E6" w:rsidP="008179E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½”</w:t>
            </w:r>
          </w:p>
        </w:tc>
      </w:tr>
    </w:tbl>
    <w:p w14:paraId="7230DCD0" w14:textId="77777777" w:rsidR="00E03F43" w:rsidRDefault="00E03F43" w:rsidP="00E87B8C">
      <w:pPr>
        <w:rPr>
          <w:rFonts w:ascii="Arial" w:hAnsi="Arial" w:cs="Arial"/>
          <w:lang w:val="es-419"/>
        </w:rPr>
      </w:pPr>
    </w:p>
    <w:p w14:paraId="0AAEFB90" w14:textId="267E8C8F" w:rsidR="00C538BA" w:rsidRDefault="00C538BA">
      <w:pPr>
        <w:rPr>
          <w:vanish/>
        </w:rPr>
      </w:pPr>
    </w:p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5FE30B23" w:rsidR="003D6066" w:rsidRDefault="006B32EA" w:rsidP="00E87B8C">
      <w:pPr>
        <w:rPr>
          <w:rFonts w:ascii="Arial" w:hAnsi="Arial" w:cs="Arial"/>
          <w:lang w:val="es-419"/>
        </w:rPr>
      </w:pPr>
      <w:r w:rsidRPr="00DD0A99">
        <w:rPr>
          <w:rFonts w:ascii="Arial" w:hAnsi="Arial" w:cs="Arial"/>
          <w:lang w:val="es-419"/>
        </w:rPr>
        <w:drawing>
          <wp:anchor distT="0" distB="0" distL="114300" distR="114300" simplePos="0" relativeHeight="251658240" behindDoc="0" locked="0" layoutInCell="1" allowOverlap="1" wp14:anchorId="70849DF2" wp14:editId="7DCF5F1A">
            <wp:simplePos x="0" y="0"/>
            <wp:positionH relativeFrom="margin">
              <wp:posOffset>4713118</wp:posOffset>
            </wp:positionH>
            <wp:positionV relativeFrom="margin">
              <wp:posOffset>2620010</wp:posOffset>
            </wp:positionV>
            <wp:extent cx="1473835" cy="306260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CFEA6" w14:textId="4CFB059E" w:rsidR="003D6066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p w14:paraId="7881CFD6" w14:textId="6D55FB27" w:rsidR="0002641D" w:rsidRDefault="0002641D" w:rsidP="00E87B8C">
      <w:pPr>
        <w:rPr>
          <w:rFonts w:ascii="Arial" w:hAnsi="Arial" w:cs="Arial"/>
          <w:lang w:val="es-419"/>
        </w:rPr>
      </w:pPr>
    </w:p>
    <w:p w14:paraId="0E4DDB41" w14:textId="57634423" w:rsidR="0002641D" w:rsidRDefault="0002641D" w:rsidP="00E87B8C">
      <w:pPr>
        <w:rPr>
          <w:rFonts w:ascii="Arial" w:hAnsi="Arial" w:cs="Arial"/>
          <w:lang w:val="es-419"/>
        </w:rPr>
      </w:pPr>
    </w:p>
    <w:p w14:paraId="608872A4" w14:textId="6BF793C5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13ECEA00" w14:textId="75E54986" w:rsidR="0002641D" w:rsidRDefault="0002641D" w:rsidP="00E87B8C">
      <w:pPr>
        <w:rPr>
          <w:rFonts w:ascii="Arial" w:hAnsi="Arial" w:cs="Arial"/>
          <w:lang w:val="es-419"/>
        </w:rPr>
      </w:pPr>
    </w:p>
    <w:p w14:paraId="757B5655" w14:textId="17ABFFBB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5A664EE1" w:rsidR="0002641D" w:rsidRDefault="0002641D" w:rsidP="00E87B8C">
      <w:pPr>
        <w:rPr>
          <w:rFonts w:ascii="Arial" w:hAnsi="Arial" w:cs="Arial"/>
          <w:lang w:val="es-419"/>
        </w:rPr>
      </w:pPr>
    </w:p>
    <w:p w14:paraId="60070CA0" w14:textId="66CDFCEB" w:rsidR="002459F8" w:rsidRDefault="002459F8" w:rsidP="002459F8">
      <w:pPr>
        <w:rPr>
          <w:rFonts w:ascii="Arial" w:hAnsi="Arial" w:cs="Arial"/>
          <w:lang w:val="es-419"/>
        </w:rPr>
      </w:pPr>
    </w:p>
    <w:p w14:paraId="74586F64" w14:textId="77777777" w:rsidR="002459F8" w:rsidRPr="002459F8" w:rsidRDefault="002459F8" w:rsidP="002459F8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0150AE78" w14:textId="72F112C9" w:rsidR="002459F8" w:rsidRDefault="002459F8" w:rsidP="002459F8">
      <w:pPr>
        <w:rPr>
          <w:rFonts w:ascii="Arial" w:hAnsi="Arial" w:cs="Arial"/>
          <w:lang w:val="es-419"/>
        </w:rPr>
      </w:pPr>
    </w:p>
    <w:p w14:paraId="256A9A17" w14:textId="77225CD5" w:rsidR="006B32EA" w:rsidRDefault="006B32EA" w:rsidP="002459F8">
      <w:pPr>
        <w:rPr>
          <w:rFonts w:ascii="Arial" w:hAnsi="Arial" w:cs="Arial"/>
          <w:lang w:val="es-419"/>
        </w:rPr>
      </w:pPr>
    </w:p>
    <w:p w14:paraId="7C5048E4" w14:textId="77777777" w:rsidR="008179E6" w:rsidRDefault="008179E6" w:rsidP="002459F8">
      <w:pPr>
        <w:rPr>
          <w:rFonts w:ascii="Arial" w:hAnsi="Arial" w:cs="Arial"/>
          <w:lang w:val="es-419"/>
        </w:rPr>
      </w:pPr>
    </w:p>
    <w:p w14:paraId="7A80C4E5" w14:textId="3625A799" w:rsidR="006B32EA" w:rsidRDefault="006B32EA" w:rsidP="002459F8">
      <w:pPr>
        <w:rPr>
          <w:rFonts w:ascii="Arial" w:hAnsi="Arial" w:cs="Arial"/>
          <w:lang w:val="es-419"/>
        </w:rPr>
      </w:pPr>
    </w:p>
    <w:p w14:paraId="7D5F8297" w14:textId="5D9B68FB" w:rsidR="006B32EA" w:rsidRDefault="008179E6" w:rsidP="002459F8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9264" behindDoc="0" locked="0" layoutInCell="1" allowOverlap="1" wp14:anchorId="33C97CFE" wp14:editId="3D5F44C7">
            <wp:simplePos x="0" y="0"/>
            <wp:positionH relativeFrom="margin">
              <wp:align>left</wp:align>
            </wp:positionH>
            <wp:positionV relativeFrom="margin">
              <wp:posOffset>4617085</wp:posOffset>
            </wp:positionV>
            <wp:extent cx="3954780" cy="1637030"/>
            <wp:effectExtent l="0" t="0" r="7620" b="1270"/>
            <wp:wrapSquare wrapText="bothSides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3C53D4F3-55DD-1EF9-D217-2CBECB5DB8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</w:p>
    <w:p w14:paraId="30C10CED" w14:textId="6FEEE7C2" w:rsidR="006B32EA" w:rsidRDefault="006B32EA" w:rsidP="002459F8">
      <w:pPr>
        <w:rPr>
          <w:rFonts w:ascii="Arial" w:hAnsi="Arial" w:cs="Arial"/>
          <w:lang w:val="es-419"/>
        </w:rPr>
      </w:pPr>
    </w:p>
    <w:p w14:paraId="3B3DE34E" w14:textId="31E59A12" w:rsidR="006B32EA" w:rsidRDefault="006B32EA" w:rsidP="002459F8">
      <w:pPr>
        <w:rPr>
          <w:rFonts w:ascii="Arial" w:hAnsi="Arial" w:cs="Arial"/>
          <w:lang w:val="es-419"/>
        </w:rPr>
      </w:pPr>
    </w:p>
    <w:p w14:paraId="50546F64" w14:textId="52423AC6" w:rsidR="006B32EA" w:rsidRDefault="006B32EA" w:rsidP="002459F8">
      <w:pPr>
        <w:rPr>
          <w:rFonts w:ascii="Arial" w:hAnsi="Arial" w:cs="Arial"/>
          <w:lang w:val="es-419"/>
        </w:rPr>
      </w:pPr>
    </w:p>
    <w:p w14:paraId="51D5A9E7" w14:textId="0CE3D2F2" w:rsidR="006B32EA" w:rsidRDefault="006B32EA" w:rsidP="002459F8">
      <w:pPr>
        <w:rPr>
          <w:rFonts w:ascii="Arial" w:hAnsi="Arial" w:cs="Arial"/>
          <w:lang w:val="es-419"/>
        </w:rPr>
      </w:pPr>
    </w:p>
    <w:p w14:paraId="1B204118" w14:textId="3F6DEB85" w:rsidR="006B32EA" w:rsidRDefault="006B32EA" w:rsidP="002459F8">
      <w:pPr>
        <w:rPr>
          <w:rFonts w:ascii="Arial" w:hAnsi="Arial" w:cs="Arial"/>
          <w:lang w:val="es-419"/>
        </w:rPr>
      </w:pPr>
    </w:p>
    <w:p w14:paraId="76F110D3" w14:textId="191F61BF" w:rsidR="006B32EA" w:rsidRDefault="006B32EA" w:rsidP="002459F8">
      <w:pPr>
        <w:rPr>
          <w:rFonts w:ascii="Arial" w:hAnsi="Arial" w:cs="Arial"/>
          <w:lang w:val="es-419"/>
        </w:rPr>
      </w:pPr>
    </w:p>
    <w:p w14:paraId="63F58FDC" w14:textId="5E9CE2F5" w:rsidR="006B32EA" w:rsidRDefault="006B32EA" w:rsidP="002459F8">
      <w:pPr>
        <w:rPr>
          <w:rFonts w:ascii="Arial" w:hAnsi="Arial" w:cs="Arial"/>
          <w:lang w:val="es-419"/>
        </w:rPr>
      </w:pPr>
    </w:p>
    <w:p w14:paraId="43BBAA65" w14:textId="1184B2EB" w:rsidR="006B32EA" w:rsidRDefault="006B32EA" w:rsidP="002459F8">
      <w:pPr>
        <w:rPr>
          <w:rFonts w:ascii="Arial" w:hAnsi="Arial" w:cs="Arial"/>
          <w:lang w:val="es-419"/>
        </w:rPr>
      </w:pPr>
    </w:p>
    <w:p w14:paraId="48E8E099" w14:textId="77777777" w:rsidR="006B32EA" w:rsidRDefault="006B32EA" w:rsidP="002459F8">
      <w:pPr>
        <w:rPr>
          <w:rFonts w:ascii="Arial" w:hAnsi="Arial" w:cs="Arial"/>
          <w:lang w:val="es-419"/>
        </w:rPr>
      </w:pPr>
    </w:p>
    <w:p w14:paraId="4D82A4D4" w14:textId="27FA2D89" w:rsidR="006B32EA" w:rsidRDefault="006B32EA" w:rsidP="002459F8">
      <w:pPr>
        <w:rPr>
          <w:rFonts w:ascii="Arial" w:hAnsi="Arial" w:cs="Arial"/>
          <w:lang w:val="es-419"/>
        </w:rPr>
      </w:pPr>
    </w:p>
    <w:p w14:paraId="43B1B66A" w14:textId="13AFCB97" w:rsidR="006B32EA" w:rsidRDefault="006B32EA" w:rsidP="002459F8">
      <w:pPr>
        <w:rPr>
          <w:rFonts w:ascii="Arial" w:hAnsi="Arial" w:cs="Arial"/>
          <w:lang w:val="es-419"/>
        </w:rPr>
      </w:pPr>
    </w:p>
    <w:tbl>
      <w:tblPr>
        <w:tblW w:w="110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1"/>
        <w:gridCol w:w="687"/>
        <w:gridCol w:w="642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6B32EA" w:rsidRPr="006B32EA" w14:paraId="1EDF53B9" w14:textId="77777777" w:rsidTr="006B32EA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7A85C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ABC9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B32E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51A1C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760B6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2.40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1D54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2.80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F8FA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3.20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F8A61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3.60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C72DF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4.50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A15D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E4A26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5.50</w:t>
            </w:r>
          </w:p>
        </w:tc>
      </w:tr>
      <w:tr w:rsidR="006B32EA" w:rsidRPr="006B32EA" w14:paraId="3D9188A4" w14:textId="77777777" w:rsidTr="006B32EA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B915B" w14:textId="77777777" w:rsidR="006B32EA" w:rsidRPr="006B32EA" w:rsidRDefault="006B32EA" w:rsidP="006B32EA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5642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B32E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DE1BE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FF9B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144.0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B607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168.0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6E06A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192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C3359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216.0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ACC4D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8031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7F96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330</w:t>
            </w:r>
          </w:p>
        </w:tc>
      </w:tr>
      <w:tr w:rsidR="006B32EA" w:rsidRPr="006B32EA" w14:paraId="4067917B" w14:textId="77777777" w:rsidTr="006B32EA">
        <w:trPr>
          <w:trHeight w:val="315"/>
        </w:trPr>
        <w:tc>
          <w:tcPr>
            <w:tcW w:w="17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3CBAE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B32E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HVX13/2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8C5B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B32E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A571B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B32E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4454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B32E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3A16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F31B0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02A8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10.1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B914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11.52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50A23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9A56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7A2DF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01663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19.8</w:t>
            </w:r>
          </w:p>
        </w:tc>
      </w:tr>
      <w:tr w:rsidR="006B32EA" w:rsidRPr="006B32EA" w14:paraId="57F29CE8" w14:textId="77777777" w:rsidTr="006B32EA">
        <w:trPr>
          <w:trHeight w:val="315"/>
        </w:trPr>
        <w:tc>
          <w:tcPr>
            <w:tcW w:w="17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4FA64" w14:textId="77777777" w:rsidR="006B32EA" w:rsidRPr="006B32EA" w:rsidRDefault="006B32EA" w:rsidP="006B32EA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46BEF2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lang w:val="es-419" w:eastAsia="es-419"/>
              </w:rPr>
              <w:t>1.5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1823FB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6B32EA">
              <w:rPr>
                <w:rFonts w:ascii="Arial" w:hAnsi="Arial" w:cs="Arial"/>
                <w:snapToGrid/>
                <w:color w:val="000000"/>
                <w:lang w:val="es-419" w:eastAsia="es-419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291466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B32E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005A15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8CA6FA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EEAC5F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579366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BE968E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A2B202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93CA45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C3A735" w14:textId="77777777" w:rsidR="006B32EA" w:rsidRPr="006B32EA" w:rsidRDefault="006B32EA" w:rsidP="006B32E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B32E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9.5</w:t>
            </w:r>
          </w:p>
        </w:tc>
      </w:tr>
    </w:tbl>
    <w:p w14:paraId="5A22137B" w14:textId="77777777" w:rsidR="006B32EA" w:rsidRPr="002459F8" w:rsidRDefault="006B32EA" w:rsidP="00187DF4">
      <w:pPr>
        <w:rPr>
          <w:rFonts w:ascii="Arial" w:hAnsi="Arial" w:cs="Arial"/>
          <w:lang w:val="es-419"/>
        </w:rPr>
      </w:pPr>
    </w:p>
    <w:sectPr w:rsidR="006B32EA" w:rsidRPr="002459F8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E1952" w14:textId="77777777" w:rsidR="001A77A8" w:rsidRDefault="001A77A8" w:rsidP="008A3980">
      <w:r>
        <w:separator/>
      </w:r>
    </w:p>
  </w:endnote>
  <w:endnote w:type="continuationSeparator" w:id="0">
    <w:p w14:paraId="0A6A93BC" w14:textId="77777777" w:rsidR="001A77A8" w:rsidRDefault="001A77A8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DD56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14F89" w14:textId="77777777" w:rsidR="001A77A8" w:rsidRDefault="001A77A8" w:rsidP="008A3980">
      <w:r>
        <w:separator/>
      </w:r>
    </w:p>
  </w:footnote>
  <w:footnote w:type="continuationSeparator" w:id="0">
    <w:p w14:paraId="0A003C4C" w14:textId="77777777" w:rsidR="001A77A8" w:rsidRDefault="001A77A8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2641D"/>
    <w:rsid w:val="000559F3"/>
    <w:rsid w:val="000569A8"/>
    <w:rsid w:val="000A4B96"/>
    <w:rsid w:val="0012665D"/>
    <w:rsid w:val="001428E9"/>
    <w:rsid w:val="00166627"/>
    <w:rsid w:val="00187DF4"/>
    <w:rsid w:val="001A77A8"/>
    <w:rsid w:val="001E6FD8"/>
    <w:rsid w:val="001F685E"/>
    <w:rsid w:val="001F719B"/>
    <w:rsid w:val="00215288"/>
    <w:rsid w:val="002459F8"/>
    <w:rsid w:val="00253153"/>
    <w:rsid w:val="002A2A7B"/>
    <w:rsid w:val="002E1480"/>
    <w:rsid w:val="002E7F0F"/>
    <w:rsid w:val="003371AB"/>
    <w:rsid w:val="003B301B"/>
    <w:rsid w:val="003D6066"/>
    <w:rsid w:val="00417A91"/>
    <w:rsid w:val="0042002C"/>
    <w:rsid w:val="00433213"/>
    <w:rsid w:val="00440029"/>
    <w:rsid w:val="004855A3"/>
    <w:rsid w:val="00490F9C"/>
    <w:rsid w:val="004B6513"/>
    <w:rsid w:val="004D2BB6"/>
    <w:rsid w:val="00502FCF"/>
    <w:rsid w:val="00503185"/>
    <w:rsid w:val="00506B6B"/>
    <w:rsid w:val="005102A3"/>
    <w:rsid w:val="005960B5"/>
    <w:rsid w:val="005B4338"/>
    <w:rsid w:val="005B5378"/>
    <w:rsid w:val="005D2DEB"/>
    <w:rsid w:val="005E4450"/>
    <w:rsid w:val="00606569"/>
    <w:rsid w:val="006248B3"/>
    <w:rsid w:val="006736DE"/>
    <w:rsid w:val="006A5C9F"/>
    <w:rsid w:val="006B32EA"/>
    <w:rsid w:val="006B57E5"/>
    <w:rsid w:val="006E3E09"/>
    <w:rsid w:val="00750244"/>
    <w:rsid w:val="00760ED8"/>
    <w:rsid w:val="00780CA7"/>
    <w:rsid w:val="007A11F2"/>
    <w:rsid w:val="007D484D"/>
    <w:rsid w:val="008179E6"/>
    <w:rsid w:val="008204FD"/>
    <w:rsid w:val="008319BA"/>
    <w:rsid w:val="00832239"/>
    <w:rsid w:val="008A3980"/>
    <w:rsid w:val="008D57AB"/>
    <w:rsid w:val="008F5336"/>
    <w:rsid w:val="00934F39"/>
    <w:rsid w:val="009A11F8"/>
    <w:rsid w:val="009D2914"/>
    <w:rsid w:val="009F2A9F"/>
    <w:rsid w:val="00A5385D"/>
    <w:rsid w:val="00A8603D"/>
    <w:rsid w:val="00A86F6C"/>
    <w:rsid w:val="00AB281F"/>
    <w:rsid w:val="00AD5EDC"/>
    <w:rsid w:val="00AD6AC6"/>
    <w:rsid w:val="00AF546C"/>
    <w:rsid w:val="00AF62BA"/>
    <w:rsid w:val="00B11432"/>
    <w:rsid w:val="00B163B0"/>
    <w:rsid w:val="00B322E0"/>
    <w:rsid w:val="00B43683"/>
    <w:rsid w:val="00BB30EC"/>
    <w:rsid w:val="00BD5BD4"/>
    <w:rsid w:val="00C0192C"/>
    <w:rsid w:val="00C04942"/>
    <w:rsid w:val="00C15AF3"/>
    <w:rsid w:val="00C30409"/>
    <w:rsid w:val="00C36F25"/>
    <w:rsid w:val="00C538BA"/>
    <w:rsid w:val="00C5749B"/>
    <w:rsid w:val="00C922C0"/>
    <w:rsid w:val="00CD3D12"/>
    <w:rsid w:val="00CF2223"/>
    <w:rsid w:val="00CF3769"/>
    <w:rsid w:val="00D26EA9"/>
    <w:rsid w:val="00D61D67"/>
    <w:rsid w:val="00D90D5A"/>
    <w:rsid w:val="00DA08D9"/>
    <w:rsid w:val="00DB332A"/>
    <w:rsid w:val="00DD0A99"/>
    <w:rsid w:val="00DE23CD"/>
    <w:rsid w:val="00E03F43"/>
    <w:rsid w:val="00E064A3"/>
    <w:rsid w:val="00E23E8F"/>
    <w:rsid w:val="00E3548E"/>
    <w:rsid w:val="00E87B8C"/>
    <w:rsid w:val="00E94AAE"/>
    <w:rsid w:val="00ED588D"/>
    <w:rsid w:val="00F112DF"/>
    <w:rsid w:val="00F2788F"/>
    <w:rsid w:val="00F40DAC"/>
    <w:rsid w:val="00F67437"/>
    <w:rsid w:val="00F8283B"/>
    <w:rsid w:val="00F870E0"/>
    <w:rsid w:val="00F94CBA"/>
    <w:rsid w:val="00FA5C79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'HVX13-2'!$E$2:$L$2</c:f>
              <c:numCache>
                <c:formatCode>0.0</c:formatCode>
                <c:ptCount val="8"/>
                <c:pt idx="0" formatCode="0">
                  <c:v>0</c:v>
                </c:pt>
                <c:pt idx="1">
                  <c:v>144</c:v>
                </c:pt>
                <c:pt idx="2">
                  <c:v>168</c:v>
                </c:pt>
                <c:pt idx="3" formatCode="0">
                  <c:v>192</c:v>
                </c:pt>
                <c:pt idx="4">
                  <c:v>216</c:v>
                </c:pt>
                <c:pt idx="5" formatCode="0">
                  <c:v>270</c:v>
                </c:pt>
                <c:pt idx="6" formatCode="0">
                  <c:v>300</c:v>
                </c:pt>
                <c:pt idx="7" formatCode="0">
                  <c:v>330</c:v>
                </c:pt>
              </c:numCache>
            </c:numRef>
          </c:xVal>
          <c:yVal>
            <c:numRef>
              <c:f>'HVX13-2'!$E$4:$L$4</c:f>
              <c:numCache>
                <c:formatCode>General</c:formatCode>
                <c:ptCount val="8"/>
                <c:pt idx="0">
                  <c:v>28</c:v>
                </c:pt>
                <c:pt idx="1">
                  <c:v>26</c:v>
                </c:pt>
                <c:pt idx="2">
                  <c:v>25</c:v>
                </c:pt>
                <c:pt idx="3">
                  <c:v>24</c:v>
                </c:pt>
                <c:pt idx="4">
                  <c:v>22</c:v>
                </c:pt>
                <c:pt idx="5">
                  <c:v>17</c:v>
                </c:pt>
                <c:pt idx="6">
                  <c:v>13.5</c:v>
                </c:pt>
                <c:pt idx="7">
                  <c:v>9.5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3A-4943-91BF-696E33EAF7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2836032"/>
        <c:axId val="198149472"/>
      </c:scatterChart>
      <c:valAx>
        <c:axId val="262836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98149472"/>
        <c:crosses val="autoZero"/>
        <c:crossBetween val="midCat"/>
      </c:valAx>
      <c:valAx>
        <c:axId val="19814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manometrica H</a:t>
                </a:r>
                <a:r>
                  <a:rPr lang="es-419" baseline="0"/>
                  <a:t>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62836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38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1023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8</cp:revision>
  <cp:lastPrinted>2023-05-10T21:10:00Z</cp:lastPrinted>
  <dcterms:created xsi:type="dcterms:W3CDTF">2023-05-10T20:32:00Z</dcterms:created>
  <dcterms:modified xsi:type="dcterms:W3CDTF">2023-05-10T21:10:00Z</dcterms:modified>
</cp:coreProperties>
</file>