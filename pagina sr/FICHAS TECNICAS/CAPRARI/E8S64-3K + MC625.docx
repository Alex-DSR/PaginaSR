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77777777" w:rsidR="00CF2223" w:rsidRDefault="00000000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0C2D50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2050" type="#_x0000_t75" style="position:absolute;margin-left:0;margin-top:8.15pt;width:111.15pt;height:28.8pt;z-index:1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341B8FA8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</w:t>
            </w:r>
            <w:r w:rsidR="00E90563">
              <w:rPr>
                <w:rFonts w:ascii="Arial" w:hAnsi="Arial" w:cs="Arial"/>
                <w:sz w:val="28"/>
                <w:szCs w:val="28"/>
                <w:lang w:val="es-419"/>
              </w:rPr>
              <w:t>64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E90563">
              <w:rPr>
                <w:rFonts w:ascii="Arial" w:hAnsi="Arial" w:cs="Arial"/>
                <w:sz w:val="28"/>
                <w:szCs w:val="28"/>
                <w:lang w:val="es-419"/>
              </w:rPr>
              <w:t>3</w:t>
            </w:r>
            <w:r w:rsidR="00440029">
              <w:rPr>
                <w:rFonts w:ascii="Arial" w:hAnsi="Arial" w:cs="Arial"/>
                <w:sz w:val="28"/>
                <w:szCs w:val="28"/>
                <w:lang w:val="es-419"/>
              </w:rPr>
              <w:t>K</w:t>
            </w:r>
            <w:r w:rsidR="00B11432">
              <w:rPr>
                <w:rFonts w:ascii="Arial" w:hAnsi="Arial" w:cs="Arial"/>
                <w:sz w:val="28"/>
                <w:szCs w:val="28"/>
                <w:lang w:val="es-419"/>
              </w:rPr>
              <w:t xml:space="preserve"> </w:t>
            </w:r>
            <w:r w:rsidR="00BD5BD4">
              <w:rPr>
                <w:rFonts w:ascii="Arial" w:hAnsi="Arial" w:cs="Arial"/>
                <w:sz w:val="22"/>
                <w:szCs w:val="22"/>
                <w:lang w:val="es-419"/>
              </w:rPr>
              <w:t xml:space="preserve">+ </w:t>
            </w:r>
            <w:r w:rsidR="00BD5BD4">
              <w:rPr>
                <w:rFonts w:ascii="Arial" w:hAnsi="Arial" w:cs="Arial"/>
                <w:sz w:val="28"/>
                <w:szCs w:val="28"/>
                <w:lang w:val="es-419"/>
              </w:rPr>
              <w:t>MC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 w:rsidR="00440029">
              <w:rPr>
                <w:rFonts w:ascii="Arial" w:hAnsi="Arial" w:cs="Arial"/>
                <w:sz w:val="28"/>
                <w:szCs w:val="28"/>
                <w:lang w:val="es-419"/>
              </w:rPr>
              <w:t>2</w:t>
            </w:r>
            <w:r w:rsidR="00E90563">
              <w:rPr>
                <w:rFonts w:ascii="Arial" w:hAnsi="Arial" w:cs="Arial"/>
                <w:sz w:val="28"/>
                <w:szCs w:val="28"/>
                <w:lang w:val="es-419"/>
              </w:rPr>
              <w:t>5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6B708778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E90563">
              <w:rPr>
                <w:rFonts w:ascii="Arial" w:hAnsi="Arial" w:cs="Arial"/>
                <w:lang w:val="es-419"/>
              </w:rPr>
              <w:t>25</w:t>
            </w:r>
            <w:r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67EC128B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E90563">
              <w:rPr>
                <w:rFonts w:ascii="Arial" w:hAnsi="Arial" w:cs="Arial"/>
                <w:lang w:val="es-419"/>
              </w:rPr>
              <w:t>93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794455BC" w:rsidR="00E87B8C" w:rsidRDefault="00E9056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Peso electrobomba</w:t>
            </w:r>
            <w:r w:rsidR="00DA08D9">
              <w:rPr>
                <w:rFonts w:ascii="Arial" w:hAnsi="Arial" w:cs="Arial"/>
                <w:lang w:val="es-419"/>
              </w:rPr>
              <w:t xml:space="preserve"> + motor</w:t>
            </w:r>
          </w:p>
        </w:tc>
        <w:tc>
          <w:tcPr>
            <w:tcW w:w="1701" w:type="dxa"/>
            <w:shd w:val="clear" w:color="auto" w:fill="auto"/>
          </w:tcPr>
          <w:p w14:paraId="76637CC7" w14:textId="6CB6A6E7" w:rsidR="00E87B8C" w:rsidRDefault="00E9056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139</w:t>
            </w:r>
            <w:r w:rsidR="00DA08D9">
              <w:rPr>
                <w:rFonts w:ascii="Arial" w:hAnsi="Arial" w:cs="Arial"/>
                <w:lang w:val="es-419"/>
              </w:rPr>
              <w:t xml:space="preserve"> </w:t>
            </w:r>
            <w:r w:rsidR="00CF2223">
              <w:rPr>
                <w:rFonts w:ascii="Arial" w:hAnsi="Arial" w:cs="Arial"/>
                <w:lang w:val="es-419"/>
              </w:rPr>
              <w:t>kg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43683" w14:paraId="1E49AD24" w14:textId="77777777" w:rsidTr="006248B3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6248B3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646B717E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0B657F4C" w14:textId="77777777" w:rsidTr="006248B3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1939" w:type="dxa"/>
            <w:shd w:val="clear" w:color="auto" w:fill="auto"/>
          </w:tcPr>
          <w:p w14:paraId="7653E42D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  <w:r w:rsidR="006248B3">
              <w:rPr>
                <w:rFonts w:ascii="Arial" w:hAnsi="Arial" w:cs="Arial"/>
                <w:lang w:val="es-419"/>
              </w:rPr>
              <w:t>/inox</w:t>
            </w:r>
          </w:p>
        </w:tc>
      </w:tr>
      <w:tr w:rsidR="00B43683" w14:paraId="5CCE9006" w14:textId="77777777" w:rsidTr="006248B3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6248B3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1939" w:type="dxa"/>
            <w:shd w:val="clear" w:color="auto" w:fill="auto"/>
          </w:tcPr>
          <w:p w14:paraId="4972B153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5CE77124" w14:textId="77777777" w:rsidTr="006248B3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1939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6248B3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4648BB1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5D8AF435" w14:textId="77777777" w:rsidTr="006248B3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1939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6248B3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1939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6248B3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1939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6248B3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1939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  <w:gridCol w:w="3544"/>
      </w:tblGrid>
      <w:tr w:rsidR="00417A91" w14:paraId="64B8769B" w14:textId="77777777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Default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DIMENSIONES mm</w:t>
            </w:r>
          </w:p>
        </w:tc>
      </w:tr>
      <w:tr w:rsidR="00417A91" w14:paraId="7DF0C38A" w14:textId="77777777" w:rsidTr="00DB332A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13AAFCF1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color w:val="040C28"/>
              </w:rPr>
              <w:t>Ø Max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B65ADB" w14:textId="319E6767" w:rsidR="00417A91" w:rsidRDefault="00E9056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193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6BC84AF7" w14:textId="5238CD18" w:rsidR="00417A91" w:rsidRDefault="00D20EB2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D20EB2">
              <w:rPr>
                <w:rFonts w:ascii="Arial" w:hAnsi="Arial" w:cs="Arial"/>
                <w:noProof/>
                <w:snapToGrid/>
                <w:lang w:val="es-419"/>
              </w:rPr>
              <w:pict w14:anchorId="56D906F5">
                <v:shape id="Imagen 1" o:spid="_x0000_i1027" type="#_x0000_t75" style="width:73.5pt;height:178.5pt;visibility:visible;mso-wrap-style:square">
                  <v:imagedata r:id="rId8" o:title=""/>
                </v:shape>
              </w:pict>
            </w:r>
          </w:p>
        </w:tc>
      </w:tr>
      <w:tr w:rsidR="00417A91" w14:paraId="07C77358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188A6EDC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CBACCA" w14:textId="1DA87CE2" w:rsidR="00417A91" w:rsidRDefault="00E9056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1726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9A0B16B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C2FD0E" w14:textId="39A4BFBB" w:rsidR="00417A91" w:rsidRDefault="00E9056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833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40C750E7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777A7F" w14:textId="7F4D8BFB" w:rsidR="00417A91" w:rsidRDefault="00E9056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893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CB4FE81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9449C5" w14:textId="4F98A253" w:rsidR="00417A91" w:rsidRDefault="00E9056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188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0CC9EEF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F9F34B" w14:textId="129D654C" w:rsidR="00417A91" w:rsidRDefault="00E9056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362E7FE8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350F5BA6" w14:textId="2F91DB56" w:rsidR="00417A91" w:rsidRDefault="00D20EB2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3BD01D" w14:textId="6E0CD410" w:rsidR="00417A91" w:rsidRDefault="00D20EB2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E90563">
              <w:rPr>
                <w:rFonts w:ascii="Arial" w:hAnsi="Arial" w:cs="Arial"/>
                <w:lang w:val="es-419"/>
              </w:rPr>
              <w:t>25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76ABC19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711490A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6D2BF5FF" w14:textId="547A4476" w:rsidR="00CF2223" w:rsidRDefault="00416689" w:rsidP="00E87B8C">
      <w:pPr>
        <w:rPr>
          <w:noProof/>
          <w:snapToGrid/>
        </w:rPr>
      </w:pPr>
      <w:r>
        <w:rPr>
          <w:noProof/>
        </w:rPr>
        <w:pict w14:anchorId="114D1062">
          <v:shape id="Gráfico 1" o:spid="_x0000_s2085" type="#_x0000_t75" style="position:absolute;margin-left:39.2pt;margin-top:361.25pt;width:474.45pt;height:139.15pt;z-index:2;visibility:visible;mso-position-horizontal-relative:margin;mso-position-vertical-relative:margin">
            <v:imagedata r:id="rId9" o:title=""/>
            <o:lock v:ext="edit" aspectratio="f"/>
            <w10:wrap type="square" anchorx="margin" anchory="margin"/>
          </v:shape>
        </w:pict>
      </w:r>
    </w:p>
    <w:p w14:paraId="4A893118" w14:textId="499EFC53" w:rsidR="00C36F25" w:rsidRDefault="00416689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4BE27493">
          <v:shape id="_x0000_s2086" type="#_x0000_t75" style="position:absolute;margin-left:1.85pt;margin-top:510.55pt;width:552.35pt;height:49.45pt;z-index:3;mso-position-horizontal-relative:margin;mso-position-vertical-relative:margin">
            <v:imagedata r:id="rId10" o:title=""/>
            <w10:wrap type="square" anchorx="margin" anchory="margin"/>
          </v:shape>
        </w:pict>
      </w:r>
    </w:p>
    <w:sectPr w:rsidR="00C36F25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B62D5" w14:textId="77777777" w:rsidR="00A44D07" w:rsidRDefault="00A44D07" w:rsidP="008A3980">
      <w:r>
        <w:separator/>
      </w:r>
    </w:p>
  </w:endnote>
  <w:endnote w:type="continuationSeparator" w:id="0">
    <w:p w14:paraId="30866E5B" w14:textId="77777777" w:rsidR="00A44D07" w:rsidRDefault="00A44D07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7777777" w:rsidR="005960B5" w:rsidRDefault="00000000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w:pict w14:anchorId="1B9D121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0" type="#_x0000_t32" style="position:absolute;left:0;text-align:left;margin-left:3.9pt;margin-top:3.4pt;width:546.75pt;height:0;z-index:3" o:connectortype="straight" strokecolor="#1f3763" strokeweight="2.25pt"/>
      </w:pic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9BDAE" w14:textId="77777777" w:rsidR="00A44D07" w:rsidRDefault="00A44D07" w:rsidP="008A3980">
      <w:r>
        <w:separator/>
      </w:r>
    </w:p>
  </w:footnote>
  <w:footnote w:type="continuationSeparator" w:id="0">
    <w:p w14:paraId="17A7762F" w14:textId="77777777" w:rsidR="00A44D07" w:rsidRDefault="00A44D07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77777777" w:rsidR="005960B5" w:rsidRDefault="00000000" w:rsidP="005960B5">
    <w:r>
      <w:rPr>
        <w:lang w:val="es-BO" w:eastAsia="en-US"/>
      </w:rPr>
      <w:pict w14:anchorId="7235AA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5" o:spid="_x0000_s1029" type="#_x0000_t75" alt="Descripción: GRUPO SAN RAFAEL" href="http://www.sanrafael.com.bo/" title="&quot;GRUPO SAN RAFAEL - Bombas sumergibles, domiciliarias, industriales, automaticas, de riego, a gasolina y diesel&quot;" style="position:absolute;margin-left:19.3pt;margin-top:-25.95pt;width:63.75pt;height:58.3pt;z-index:2;visibility:visible;mso-position-horizontal-relative:margin" o:button="t">
          <v:fill o:detectmouseclick="t"/>
          <v:imagedata r:id="rId1" o:title="GRUPO SAN RAFAEL" cropleft="1f" cropright="49018f"/>
          <w10:wrap type="square" anchorx="margin"/>
        </v:shape>
      </w:pict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7777777" w:rsidR="005960B5" w:rsidRPr="00F112DF" w:rsidRDefault="00000000" w:rsidP="005960B5">
    <w:pPr>
      <w:jc w:val="right"/>
      <w:rPr>
        <w:b/>
        <w:bCs/>
        <w:color w:val="1F497D"/>
        <w:sz w:val="24"/>
        <w:szCs w:val="24"/>
      </w:rPr>
    </w:pPr>
    <w:r>
      <w:rPr>
        <w:sz w:val="24"/>
        <w:szCs w:val="24"/>
        <w:lang w:val="es-BO" w:eastAsia="en-US"/>
      </w:rPr>
      <w:pict w14:anchorId="0FD5E41E">
        <v:shape id="Imagen 6" o:spid="_x0000_s1028" type="#_x0000_t75" alt="Descripción: GRUPO SAN RAFAEL" href="http://www.sanrafael.com.bo/" title="&quot;GRUPO SAN RAFAEL - Bombas sumergibles, domiciliarias, industriales, automaticas, de riego, a gasolina y diesel&quot;" style="position:absolute;left:0;text-align:left;margin-left:-5.6pt;margin-top:6.85pt;width:113.1pt;height:34.8pt;z-index:1;visibility:visible;mso-position-horizontal-relative:margin" o:button="t">
          <v:fill o:detectmouseclick="t"/>
          <v:imagedata r:id="rId1" o:title="GRUPO SAN RAFAEL" cropleft="16491f"/>
          <w10:wrap type="square" anchorx="margin"/>
        </v:shape>
      </w:pict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87"/>
    <o:shapelayout v:ext="edit">
      <o:idmap v:ext="edit" data="1"/>
      <o:rules v:ext="edit">
        <o:r id="V:Rule1" type="connector" idref="#_x0000_s103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559F3"/>
    <w:rsid w:val="000569A8"/>
    <w:rsid w:val="000A4B96"/>
    <w:rsid w:val="0012665D"/>
    <w:rsid w:val="001428E9"/>
    <w:rsid w:val="00166627"/>
    <w:rsid w:val="001F685E"/>
    <w:rsid w:val="001F719B"/>
    <w:rsid w:val="00215288"/>
    <w:rsid w:val="00253153"/>
    <w:rsid w:val="002A2A7B"/>
    <w:rsid w:val="002E1480"/>
    <w:rsid w:val="002E7F0F"/>
    <w:rsid w:val="003B301B"/>
    <w:rsid w:val="003D6066"/>
    <w:rsid w:val="00416689"/>
    <w:rsid w:val="00417A91"/>
    <w:rsid w:val="0042002C"/>
    <w:rsid w:val="00433213"/>
    <w:rsid w:val="00440029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E3E09"/>
    <w:rsid w:val="00750244"/>
    <w:rsid w:val="00780CA7"/>
    <w:rsid w:val="007D484D"/>
    <w:rsid w:val="008204FD"/>
    <w:rsid w:val="008319BA"/>
    <w:rsid w:val="00832239"/>
    <w:rsid w:val="008A3980"/>
    <w:rsid w:val="008D57AB"/>
    <w:rsid w:val="008F5336"/>
    <w:rsid w:val="00934F39"/>
    <w:rsid w:val="009A11F8"/>
    <w:rsid w:val="009D2914"/>
    <w:rsid w:val="00A44D07"/>
    <w:rsid w:val="00A8603D"/>
    <w:rsid w:val="00A86F6C"/>
    <w:rsid w:val="00AB281F"/>
    <w:rsid w:val="00AD5EDC"/>
    <w:rsid w:val="00AD6AC6"/>
    <w:rsid w:val="00AF546C"/>
    <w:rsid w:val="00B11432"/>
    <w:rsid w:val="00B163B0"/>
    <w:rsid w:val="00B43683"/>
    <w:rsid w:val="00BB30EC"/>
    <w:rsid w:val="00BD5BD4"/>
    <w:rsid w:val="00C0192C"/>
    <w:rsid w:val="00C04942"/>
    <w:rsid w:val="00C36F25"/>
    <w:rsid w:val="00C5749B"/>
    <w:rsid w:val="00C922C0"/>
    <w:rsid w:val="00CF2223"/>
    <w:rsid w:val="00CF3769"/>
    <w:rsid w:val="00D20EB2"/>
    <w:rsid w:val="00D26EA9"/>
    <w:rsid w:val="00D61D67"/>
    <w:rsid w:val="00D90D5A"/>
    <w:rsid w:val="00DA08D9"/>
    <w:rsid w:val="00DA09C5"/>
    <w:rsid w:val="00DB332A"/>
    <w:rsid w:val="00DC64BF"/>
    <w:rsid w:val="00DE23CD"/>
    <w:rsid w:val="00E064A3"/>
    <w:rsid w:val="00E23E8F"/>
    <w:rsid w:val="00E3548E"/>
    <w:rsid w:val="00E87B8C"/>
    <w:rsid w:val="00E90563"/>
    <w:rsid w:val="00E94AAE"/>
    <w:rsid w:val="00ED588D"/>
    <w:rsid w:val="00F112DF"/>
    <w:rsid w:val="00F67437"/>
    <w:rsid w:val="00F8283B"/>
    <w:rsid w:val="00F870E0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790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2023-03-23T18:26:00Z</cp:lastPrinted>
  <dcterms:created xsi:type="dcterms:W3CDTF">2023-03-23T18:39:00Z</dcterms:created>
  <dcterms:modified xsi:type="dcterms:W3CDTF">2023-03-23T18:39:00Z</dcterms:modified>
</cp:coreProperties>
</file>