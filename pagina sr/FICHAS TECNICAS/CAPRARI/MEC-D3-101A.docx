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60CF7" w14:textId="566A4847" w:rsidR="00CF2223" w:rsidRDefault="001E6FD8" w:rsidP="00E87B8C">
      <w:pPr>
        <w:rPr>
          <w:rFonts w:ascii="Arial" w:hAnsi="Arial" w:cs="Arial"/>
          <w:lang w:val="es-419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0C2D507F" wp14:editId="7BBE5C84">
            <wp:simplePos x="0" y="0"/>
            <wp:positionH relativeFrom="margin">
              <wp:posOffset>0</wp:posOffset>
            </wp:positionH>
            <wp:positionV relativeFrom="margin">
              <wp:posOffset>103505</wp:posOffset>
            </wp:positionV>
            <wp:extent cx="1411605" cy="365760"/>
            <wp:effectExtent l="0" t="0" r="0" b="0"/>
            <wp:wrapSquare wrapText="bothSides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605" cy="36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EC1C46" w14:textId="77777777" w:rsidR="00CF2223" w:rsidRDefault="00CF2223" w:rsidP="00E87B8C">
      <w:pPr>
        <w:rPr>
          <w:rFonts w:ascii="Arial" w:hAnsi="Arial" w:cs="Arial"/>
          <w:lang w:val="es-419"/>
        </w:rPr>
      </w:pPr>
    </w:p>
    <w:tbl>
      <w:tblPr>
        <w:tblW w:w="0" w:type="auto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5724"/>
      </w:tblGrid>
      <w:tr w:rsidR="00CF2223" w14:paraId="398BEC2C" w14:textId="77777777">
        <w:tc>
          <w:tcPr>
            <w:tcW w:w="1384" w:type="dxa"/>
            <w:shd w:val="clear" w:color="auto" w:fill="auto"/>
            <w:vAlign w:val="center"/>
          </w:tcPr>
          <w:p w14:paraId="0D057A48" w14:textId="77777777" w:rsidR="00CF2223" w:rsidRDefault="00CF2223" w:rsidP="00CF2223">
            <w:pP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  <w:t>Modelo</w:t>
            </w:r>
          </w:p>
        </w:tc>
        <w:tc>
          <w:tcPr>
            <w:tcW w:w="5724" w:type="dxa"/>
            <w:shd w:val="clear" w:color="auto" w:fill="auto"/>
            <w:vAlign w:val="center"/>
          </w:tcPr>
          <w:p w14:paraId="2630CF42" w14:textId="674C0A1B" w:rsidR="00CF2223" w:rsidRPr="00BD5BD4" w:rsidRDefault="00995836" w:rsidP="00CF2223">
            <w:pPr>
              <w:rPr>
                <w:rFonts w:ascii="Arial" w:hAnsi="Arial" w:cs="Arial"/>
                <w:sz w:val="28"/>
                <w:szCs w:val="28"/>
                <w:lang w:val="es-419"/>
              </w:rPr>
            </w:pPr>
            <w:r w:rsidRPr="00995836">
              <w:rPr>
                <w:rFonts w:ascii="Arial" w:hAnsi="Arial" w:cs="Arial"/>
                <w:sz w:val="28"/>
                <w:szCs w:val="28"/>
                <w:lang w:val="es-419"/>
              </w:rPr>
              <w:t>MEC-D3/101A</w:t>
            </w:r>
          </w:p>
        </w:tc>
      </w:tr>
    </w:tbl>
    <w:p w14:paraId="47F01B9E" w14:textId="5C630FFF" w:rsidR="005B5378" w:rsidRDefault="005B5378" w:rsidP="00E87B8C">
      <w:pPr>
        <w:rPr>
          <w:rFonts w:ascii="Arial" w:hAnsi="Arial" w:cs="Arial"/>
          <w:lang w:val="es-419"/>
        </w:rPr>
      </w:pPr>
    </w:p>
    <w:tbl>
      <w:tblPr>
        <w:tblStyle w:val="Tablaconcuadrcula"/>
        <w:tblW w:w="0" w:type="auto"/>
        <w:tblInd w:w="411" w:type="dxa"/>
        <w:tblLook w:val="04A0" w:firstRow="1" w:lastRow="0" w:firstColumn="1" w:lastColumn="0" w:noHBand="0" w:noVBand="1"/>
      </w:tblPr>
      <w:tblGrid>
        <w:gridCol w:w="1693"/>
        <w:gridCol w:w="1596"/>
        <w:gridCol w:w="911"/>
        <w:gridCol w:w="744"/>
        <w:gridCol w:w="744"/>
        <w:gridCol w:w="744"/>
        <w:gridCol w:w="761"/>
        <w:gridCol w:w="761"/>
        <w:gridCol w:w="744"/>
        <w:gridCol w:w="817"/>
        <w:gridCol w:w="764"/>
      </w:tblGrid>
      <w:tr w:rsidR="00642767" w14:paraId="32651951" w14:textId="77777777" w:rsidTr="00C75B95">
        <w:tc>
          <w:tcPr>
            <w:tcW w:w="1693" w:type="dxa"/>
            <w:vMerge w:val="restart"/>
            <w:vAlign w:val="center"/>
          </w:tcPr>
          <w:p w14:paraId="55DF3887" w14:textId="77777777" w:rsidR="00642767" w:rsidRPr="005E3D48" w:rsidRDefault="00642767" w:rsidP="00834994">
            <w:pPr>
              <w:jc w:val="center"/>
              <w:rPr>
                <w:rFonts w:ascii="Arial" w:hAnsi="Arial" w:cs="Arial"/>
                <w:sz w:val="18"/>
                <w:szCs w:val="18"/>
                <w:lang w:val="es-419"/>
              </w:rPr>
            </w:pPr>
            <w:r w:rsidRPr="005E3D48">
              <w:rPr>
                <w:rFonts w:ascii="Arial" w:hAnsi="Arial" w:cs="Arial"/>
                <w:sz w:val="18"/>
                <w:szCs w:val="18"/>
                <w:lang w:val="es-419"/>
              </w:rPr>
              <w:t>MULTIPLICADOR</w:t>
            </w:r>
          </w:p>
          <w:p w14:paraId="6F886EFB" w14:textId="77777777" w:rsidR="00642767" w:rsidRDefault="00642767" w:rsidP="00834994">
            <w:pPr>
              <w:jc w:val="center"/>
              <w:rPr>
                <w:rFonts w:ascii="Arial" w:hAnsi="Arial" w:cs="Arial"/>
                <w:lang w:val="es-419"/>
              </w:rPr>
            </w:pPr>
            <w:r w:rsidRPr="005E3D48">
              <w:rPr>
                <w:rFonts w:ascii="Arial" w:hAnsi="Arial" w:cs="Arial"/>
                <w:sz w:val="18"/>
                <w:szCs w:val="18"/>
                <w:lang w:val="es-419"/>
              </w:rPr>
              <w:t>Revoluciones/ Relación</w:t>
            </w:r>
          </w:p>
        </w:tc>
        <w:tc>
          <w:tcPr>
            <w:tcW w:w="1596" w:type="dxa"/>
            <w:vMerge w:val="restart"/>
            <w:vAlign w:val="center"/>
          </w:tcPr>
          <w:p w14:paraId="6016739D" w14:textId="77777777" w:rsidR="00642767" w:rsidRDefault="00642767" w:rsidP="00834994">
            <w:pPr>
              <w:jc w:val="center"/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MODELO</w:t>
            </w:r>
          </w:p>
        </w:tc>
        <w:tc>
          <w:tcPr>
            <w:tcW w:w="911" w:type="dxa"/>
          </w:tcPr>
          <w:p w14:paraId="585E458B" w14:textId="77777777" w:rsidR="00642767" w:rsidRDefault="00642767" w:rsidP="00834994">
            <w:pPr>
              <w:jc w:val="center"/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l/min</w:t>
            </w:r>
          </w:p>
        </w:tc>
        <w:tc>
          <w:tcPr>
            <w:tcW w:w="744" w:type="dxa"/>
            <w:vAlign w:val="center"/>
          </w:tcPr>
          <w:p w14:paraId="339EDAD6" w14:textId="4A602BC3" w:rsidR="00642767" w:rsidRDefault="00995836" w:rsidP="00834994">
            <w:pPr>
              <w:jc w:val="center"/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2000</w:t>
            </w:r>
          </w:p>
        </w:tc>
        <w:tc>
          <w:tcPr>
            <w:tcW w:w="744" w:type="dxa"/>
            <w:vAlign w:val="center"/>
          </w:tcPr>
          <w:p w14:paraId="703E0873" w14:textId="1C5CF9A8" w:rsidR="00642767" w:rsidRDefault="00995836" w:rsidP="00834994">
            <w:pPr>
              <w:jc w:val="center"/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2220</w:t>
            </w:r>
          </w:p>
        </w:tc>
        <w:tc>
          <w:tcPr>
            <w:tcW w:w="744" w:type="dxa"/>
            <w:vAlign w:val="center"/>
          </w:tcPr>
          <w:p w14:paraId="16D71346" w14:textId="09EFBA96" w:rsidR="00642767" w:rsidRDefault="00995836" w:rsidP="00834994">
            <w:pPr>
              <w:jc w:val="center"/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2600</w:t>
            </w:r>
          </w:p>
        </w:tc>
        <w:tc>
          <w:tcPr>
            <w:tcW w:w="761" w:type="dxa"/>
            <w:vAlign w:val="center"/>
          </w:tcPr>
          <w:p w14:paraId="540B22B2" w14:textId="74A1C4F0" w:rsidR="00642767" w:rsidRDefault="00995836" w:rsidP="00834994">
            <w:pPr>
              <w:jc w:val="center"/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2800</w:t>
            </w:r>
          </w:p>
        </w:tc>
        <w:tc>
          <w:tcPr>
            <w:tcW w:w="761" w:type="dxa"/>
            <w:vAlign w:val="center"/>
          </w:tcPr>
          <w:p w14:paraId="4A3EDE54" w14:textId="67CEADF7" w:rsidR="00642767" w:rsidRDefault="00995836" w:rsidP="00834994">
            <w:pPr>
              <w:jc w:val="center"/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3000</w:t>
            </w:r>
          </w:p>
        </w:tc>
        <w:tc>
          <w:tcPr>
            <w:tcW w:w="744" w:type="dxa"/>
            <w:vAlign w:val="center"/>
          </w:tcPr>
          <w:p w14:paraId="68E42A49" w14:textId="7231F200" w:rsidR="00642767" w:rsidRDefault="00995836" w:rsidP="00834994">
            <w:pPr>
              <w:jc w:val="center"/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3500</w:t>
            </w:r>
          </w:p>
        </w:tc>
        <w:tc>
          <w:tcPr>
            <w:tcW w:w="817" w:type="dxa"/>
            <w:vAlign w:val="center"/>
          </w:tcPr>
          <w:p w14:paraId="14371055" w14:textId="5EA49860" w:rsidR="00642767" w:rsidRDefault="00995836" w:rsidP="00834994">
            <w:pPr>
              <w:jc w:val="center"/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4000</w:t>
            </w:r>
          </w:p>
        </w:tc>
        <w:tc>
          <w:tcPr>
            <w:tcW w:w="764" w:type="dxa"/>
            <w:vAlign w:val="center"/>
          </w:tcPr>
          <w:p w14:paraId="1F7A503E" w14:textId="607A1E33" w:rsidR="00642767" w:rsidRDefault="00995836" w:rsidP="00834994">
            <w:pPr>
              <w:jc w:val="center"/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4500</w:t>
            </w:r>
          </w:p>
        </w:tc>
      </w:tr>
      <w:tr w:rsidR="00642767" w14:paraId="7912F158" w14:textId="77777777" w:rsidTr="00C75B95">
        <w:tc>
          <w:tcPr>
            <w:tcW w:w="1693" w:type="dxa"/>
            <w:vMerge/>
            <w:vAlign w:val="center"/>
          </w:tcPr>
          <w:p w14:paraId="6B88F424" w14:textId="77777777" w:rsidR="00642767" w:rsidRDefault="00642767" w:rsidP="00834994">
            <w:pPr>
              <w:rPr>
                <w:rFonts w:ascii="Arial" w:hAnsi="Arial" w:cs="Arial"/>
                <w:lang w:val="es-419"/>
              </w:rPr>
            </w:pPr>
          </w:p>
        </w:tc>
        <w:tc>
          <w:tcPr>
            <w:tcW w:w="1596" w:type="dxa"/>
            <w:vMerge/>
            <w:vAlign w:val="center"/>
          </w:tcPr>
          <w:p w14:paraId="000B005E" w14:textId="77777777" w:rsidR="00642767" w:rsidRDefault="00642767" w:rsidP="00834994">
            <w:pPr>
              <w:rPr>
                <w:rFonts w:ascii="Arial" w:hAnsi="Arial" w:cs="Arial"/>
                <w:lang w:val="es-419"/>
              </w:rPr>
            </w:pPr>
          </w:p>
        </w:tc>
        <w:tc>
          <w:tcPr>
            <w:tcW w:w="911" w:type="dxa"/>
          </w:tcPr>
          <w:p w14:paraId="4119D038" w14:textId="77777777" w:rsidR="00642767" w:rsidRPr="005E3D48" w:rsidRDefault="00642767" w:rsidP="00834994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m</w:t>
            </w:r>
            <w:r>
              <w:rPr>
                <w:rFonts w:ascii="Arial" w:hAnsi="Arial" w:cs="Arial"/>
                <w:vertAlign w:val="superscript"/>
                <w:lang w:val="es-419"/>
              </w:rPr>
              <w:t>3</w:t>
            </w:r>
            <w:r>
              <w:rPr>
                <w:rFonts w:ascii="Arial" w:hAnsi="Arial" w:cs="Arial"/>
                <w:lang w:val="es-419"/>
              </w:rPr>
              <w:t>/hora</w:t>
            </w:r>
          </w:p>
        </w:tc>
        <w:tc>
          <w:tcPr>
            <w:tcW w:w="744" w:type="dxa"/>
            <w:vAlign w:val="center"/>
          </w:tcPr>
          <w:p w14:paraId="1655C56C" w14:textId="171C2787" w:rsidR="00642767" w:rsidRDefault="00995836" w:rsidP="00834994">
            <w:pPr>
              <w:jc w:val="center"/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120</w:t>
            </w:r>
          </w:p>
        </w:tc>
        <w:tc>
          <w:tcPr>
            <w:tcW w:w="744" w:type="dxa"/>
            <w:vAlign w:val="center"/>
          </w:tcPr>
          <w:p w14:paraId="73836F83" w14:textId="2F620C8B" w:rsidR="00642767" w:rsidRDefault="00995836" w:rsidP="00834994">
            <w:pPr>
              <w:jc w:val="center"/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132</w:t>
            </w:r>
          </w:p>
        </w:tc>
        <w:tc>
          <w:tcPr>
            <w:tcW w:w="744" w:type="dxa"/>
            <w:vAlign w:val="center"/>
          </w:tcPr>
          <w:p w14:paraId="1459E609" w14:textId="155BA830" w:rsidR="00642767" w:rsidRDefault="00995836" w:rsidP="00834994">
            <w:pPr>
              <w:jc w:val="center"/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156</w:t>
            </w:r>
          </w:p>
        </w:tc>
        <w:tc>
          <w:tcPr>
            <w:tcW w:w="761" w:type="dxa"/>
            <w:vAlign w:val="center"/>
          </w:tcPr>
          <w:p w14:paraId="57DA9B0B" w14:textId="136B5316" w:rsidR="00642767" w:rsidRDefault="00995836" w:rsidP="00834994">
            <w:pPr>
              <w:jc w:val="center"/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168</w:t>
            </w:r>
          </w:p>
        </w:tc>
        <w:tc>
          <w:tcPr>
            <w:tcW w:w="761" w:type="dxa"/>
            <w:vAlign w:val="center"/>
          </w:tcPr>
          <w:p w14:paraId="787AE28A" w14:textId="564409BB" w:rsidR="00642767" w:rsidRDefault="00995836" w:rsidP="00834994">
            <w:pPr>
              <w:jc w:val="center"/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180</w:t>
            </w:r>
          </w:p>
        </w:tc>
        <w:tc>
          <w:tcPr>
            <w:tcW w:w="744" w:type="dxa"/>
            <w:vAlign w:val="center"/>
          </w:tcPr>
          <w:p w14:paraId="1D51B767" w14:textId="05C74C06" w:rsidR="00642767" w:rsidRDefault="00995836" w:rsidP="00834994">
            <w:pPr>
              <w:jc w:val="center"/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210</w:t>
            </w:r>
          </w:p>
        </w:tc>
        <w:tc>
          <w:tcPr>
            <w:tcW w:w="817" w:type="dxa"/>
            <w:vAlign w:val="center"/>
          </w:tcPr>
          <w:p w14:paraId="62F5BA37" w14:textId="37F96445" w:rsidR="00642767" w:rsidRDefault="00995836" w:rsidP="00834994">
            <w:pPr>
              <w:jc w:val="center"/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240</w:t>
            </w:r>
          </w:p>
        </w:tc>
        <w:tc>
          <w:tcPr>
            <w:tcW w:w="764" w:type="dxa"/>
            <w:vAlign w:val="center"/>
          </w:tcPr>
          <w:p w14:paraId="07F5BAFB" w14:textId="4387BD2A" w:rsidR="00642767" w:rsidRDefault="00995836" w:rsidP="00834994">
            <w:pPr>
              <w:jc w:val="center"/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270</w:t>
            </w:r>
          </w:p>
        </w:tc>
      </w:tr>
      <w:tr w:rsidR="00642767" w14:paraId="456CF0C5" w14:textId="77777777" w:rsidTr="0025427E">
        <w:tc>
          <w:tcPr>
            <w:tcW w:w="1693" w:type="dxa"/>
            <w:vMerge/>
            <w:tcBorders>
              <w:bottom w:val="single" w:sz="4" w:space="0" w:color="auto"/>
            </w:tcBorders>
            <w:vAlign w:val="center"/>
          </w:tcPr>
          <w:p w14:paraId="66C1A5B7" w14:textId="77777777" w:rsidR="00642767" w:rsidRDefault="00642767" w:rsidP="00834994">
            <w:pPr>
              <w:rPr>
                <w:rFonts w:ascii="Arial" w:hAnsi="Arial" w:cs="Arial"/>
                <w:lang w:val="es-419"/>
              </w:rPr>
            </w:pPr>
          </w:p>
        </w:tc>
        <w:tc>
          <w:tcPr>
            <w:tcW w:w="1596" w:type="dxa"/>
            <w:vMerge/>
            <w:tcBorders>
              <w:bottom w:val="single" w:sz="4" w:space="0" w:color="auto"/>
            </w:tcBorders>
            <w:vAlign w:val="center"/>
          </w:tcPr>
          <w:p w14:paraId="2DFF5B49" w14:textId="77777777" w:rsidR="00642767" w:rsidRDefault="00642767" w:rsidP="00834994">
            <w:pPr>
              <w:rPr>
                <w:rFonts w:ascii="Arial" w:hAnsi="Arial" w:cs="Arial"/>
                <w:lang w:val="es-419"/>
              </w:rPr>
            </w:pPr>
          </w:p>
        </w:tc>
        <w:tc>
          <w:tcPr>
            <w:tcW w:w="911" w:type="dxa"/>
            <w:tcBorders>
              <w:bottom w:val="single" w:sz="4" w:space="0" w:color="auto"/>
            </w:tcBorders>
          </w:tcPr>
          <w:p w14:paraId="385DD863" w14:textId="77777777" w:rsidR="00642767" w:rsidRDefault="00642767" w:rsidP="00834994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l/seg</w:t>
            </w:r>
          </w:p>
        </w:tc>
        <w:tc>
          <w:tcPr>
            <w:tcW w:w="744" w:type="dxa"/>
            <w:tcBorders>
              <w:bottom w:val="single" w:sz="4" w:space="0" w:color="auto"/>
            </w:tcBorders>
            <w:vAlign w:val="center"/>
          </w:tcPr>
          <w:p w14:paraId="034311C7" w14:textId="23371149" w:rsidR="00642767" w:rsidRDefault="00995836" w:rsidP="00834994">
            <w:pPr>
              <w:jc w:val="center"/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33.3</w:t>
            </w:r>
          </w:p>
        </w:tc>
        <w:tc>
          <w:tcPr>
            <w:tcW w:w="744" w:type="dxa"/>
            <w:tcBorders>
              <w:bottom w:val="single" w:sz="4" w:space="0" w:color="auto"/>
            </w:tcBorders>
            <w:vAlign w:val="center"/>
          </w:tcPr>
          <w:p w14:paraId="3F0DC188" w14:textId="77CF84E8" w:rsidR="00642767" w:rsidRDefault="00995836" w:rsidP="00834994">
            <w:pPr>
              <w:jc w:val="center"/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36.7</w:t>
            </w:r>
          </w:p>
        </w:tc>
        <w:tc>
          <w:tcPr>
            <w:tcW w:w="744" w:type="dxa"/>
            <w:tcBorders>
              <w:bottom w:val="single" w:sz="4" w:space="0" w:color="auto"/>
            </w:tcBorders>
            <w:vAlign w:val="center"/>
          </w:tcPr>
          <w:p w14:paraId="0DC647C4" w14:textId="7DE1A1F5" w:rsidR="00642767" w:rsidRDefault="00995836" w:rsidP="00834994">
            <w:pPr>
              <w:jc w:val="center"/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43.3</w:t>
            </w:r>
          </w:p>
        </w:tc>
        <w:tc>
          <w:tcPr>
            <w:tcW w:w="761" w:type="dxa"/>
            <w:tcBorders>
              <w:bottom w:val="single" w:sz="4" w:space="0" w:color="auto"/>
            </w:tcBorders>
            <w:vAlign w:val="center"/>
          </w:tcPr>
          <w:p w14:paraId="0ABBEE04" w14:textId="2BFC2E27" w:rsidR="00642767" w:rsidRDefault="00995836" w:rsidP="00834994">
            <w:pPr>
              <w:jc w:val="center"/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46.7</w:t>
            </w:r>
          </w:p>
        </w:tc>
        <w:tc>
          <w:tcPr>
            <w:tcW w:w="761" w:type="dxa"/>
            <w:tcBorders>
              <w:bottom w:val="single" w:sz="4" w:space="0" w:color="auto"/>
            </w:tcBorders>
            <w:vAlign w:val="center"/>
          </w:tcPr>
          <w:p w14:paraId="66A6D1B0" w14:textId="0848B073" w:rsidR="00642767" w:rsidRDefault="00995836" w:rsidP="00834994">
            <w:pPr>
              <w:jc w:val="center"/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50</w:t>
            </w:r>
          </w:p>
        </w:tc>
        <w:tc>
          <w:tcPr>
            <w:tcW w:w="744" w:type="dxa"/>
            <w:tcBorders>
              <w:bottom w:val="single" w:sz="4" w:space="0" w:color="auto"/>
            </w:tcBorders>
            <w:vAlign w:val="center"/>
          </w:tcPr>
          <w:p w14:paraId="28C73CA8" w14:textId="18D05393" w:rsidR="00642767" w:rsidRDefault="00995836" w:rsidP="00834994">
            <w:pPr>
              <w:jc w:val="center"/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58.3</w:t>
            </w:r>
          </w:p>
        </w:tc>
        <w:tc>
          <w:tcPr>
            <w:tcW w:w="817" w:type="dxa"/>
            <w:tcBorders>
              <w:bottom w:val="single" w:sz="4" w:space="0" w:color="auto"/>
            </w:tcBorders>
            <w:vAlign w:val="center"/>
          </w:tcPr>
          <w:p w14:paraId="7E6ECC33" w14:textId="06A54FFB" w:rsidR="00642767" w:rsidRDefault="00995836" w:rsidP="00834994">
            <w:pPr>
              <w:jc w:val="center"/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66.7</w:t>
            </w:r>
          </w:p>
        </w:tc>
        <w:tc>
          <w:tcPr>
            <w:tcW w:w="764" w:type="dxa"/>
            <w:tcBorders>
              <w:bottom w:val="single" w:sz="4" w:space="0" w:color="auto"/>
            </w:tcBorders>
            <w:vAlign w:val="center"/>
          </w:tcPr>
          <w:p w14:paraId="7B9CB231" w14:textId="2F75BF97" w:rsidR="00642767" w:rsidRDefault="00995836" w:rsidP="00834994">
            <w:pPr>
              <w:jc w:val="center"/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75</w:t>
            </w:r>
          </w:p>
        </w:tc>
      </w:tr>
      <w:tr w:rsidR="0025427E" w14:paraId="5746271B" w14:textId="77777777" w:rsidTr="0025427E">
        <w:tc>
          <w:tcPr>
            <w:tcW w:w="16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65AA2C" w14:textId="77777777" w:rsidR="00642767" w:rsidRDefault="00995836" w:rsidP="00834994">
            <w:pPr>
              <w:rPr>
                <w:rFonts w:ascii="Arial" w:hAnsi="Arial" w:cs="Arial"/>
                <w:lang w:val="es-419"/>
              </w:rPr>
            </w:pPr>
            <w:r w:rsidRPr="00995836">
              <w:rPr>
                <w:rFonts w:ascii="Arial" w:hAnsi="Arial" w:cs="Arial"/>
                <w:lang w:val="es-419"/>
              </w:rPr>
              <w:t>955/1:3,35</w:t>
            </w:r>
          </w:p>
          <w:p w14:paraId="436499AD" w14:textId="4A021FFA" w:rsidR="00995836" w:rsidRDefault="00995836" w:rsidP="00834994">
            <w:pPr>
              <w:rPr>
                <w:rFonts w:ascii="Arial" w:hAnsi="Arial" w:cs="Arial"/>
                <w:lang w:val="es-419"/>
              </w:rPr>
            </w:pPr>
            <w:r w:rsidRPr="00995836">
              <w:rPr>
                <w:rFonts w:ascii="Arial" w:hAnsi="Arial" w:cs="Arial"/>
                <w:lang w:val="es-419"/>
              </w:rPr>
              <w:t>835/1:3,83</w:t>
            </w:r>
          </w:p>
        </w:tc>
        <w:tc>
          <w:tcPr>
            <w:tcW w:w="15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56868E1" w14:textId="541AA476" w:rsidR="00642767" w:rsidRDefault="00995836" w:rsidP="00834994">
            <w:pPr>
              <w:rPr>
                <w:rFonts w:ascii="Arial" w:hAnsi="Arial" w:cs="Arial"/>
                <w:lang w:val="es-419"/>
              </w:rPr>
            </w:pPr>
            <w:r w:rsidRPr="00995836">
              <w:rPr>
                <w:rFonts w:ascii="Arial" w:hAnsi="Arial" w:cs="Arial"/>
                <w:lang w:val="es-419"/>
              </w:rPr>
              <w:t>MEC-D3/101A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8C29DA" w14:textId="77777777" w:rsidR="00642767" w:rsidRPr="005E3D48" w:rsidRDefault="00642767" w:rsidP="00834994">
            <w:pPr>
              <w:jc w:val="right"/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H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2E46D1" w14:textId="6AB90EFD" w:rsidR="00642767" w:rsidRPr="005E3D48" w:rsidRDefault="00995836" w:rsidP="00834994">
            <w:pPr>
              <w:jc w:val="right"/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109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5FA9BA" w14:textId="5F8FC6E4" w:rsidR="00642767" w:rsidRPr="005E3D48" w:rsidRDefault="00995836" w:rsidP="00834994">
            <w:pPr>
              <w:jc w:val="right"/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109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FF0A54" w14:textId="3EE36A28" w:rsidR="00642767" w:rsidRPr="005E3D48" w:rsidRDefault="00995836" w:rsidP="00834994">
            <w:pPr>
              <w:jc w:val="right"/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108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3C167A" w14:textId="1129109A" w:rsidR="00642767" w:rsidRPr="005E3D48" w:rsidRDefault="00995836" w:rsidP="00834994">
            <w:pPr>
              <w:jc w:val="right"/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107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37179D" w14:textId="6DD46A68" w:rsidR="00642767" w:rsidRPr="005E3D48" w:rsidRDefault="00995836" w:rsidP="00834994">
            <w:pPr>
              <w:jc w:val="right"/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106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91E550" w14:textId="2DE4177C" w:rsidR="00642767" w:rsidRPr="005E3D48" w:rsidRDefault="00995836" w:rsidP="00834994">
            <w:pPr>
              <w:jc w:val="right"/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103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216EA87" w14:textId="74EDEB1D" w:rsidR="00642767" w:rsidRPr="005E3D48" w:rsidRDefault="00995836" w:rsidP="00834994">
            <w:pPr>
              <w:jc w:val="right"/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100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302D49" w14:textId="4BB967B3" w:rsidR="00642767" w:rsidRPr="005E3D48" w:rsidRDefault="00995836" w:rsidP="00834994">
            <w:pPr>
              <w:jc w:val="right"/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95</w:t>
            </w:r>
          </w:p>
        </w:tc>
      </w:tr>
      <w:tr w:rsidR="0025427E" w14:paraId="02C0D217" w14:textId="77777777" w:rsidTr="0025427E">
        <w:tc>
          <w:tcPr>
            <w:tcW w:w="16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70BA1" w14:textId="77777777" w:rsidR="00642767" w:rsidRDefault="00642767" w:rsidP="00834994">
            <w:pPr>
              <w:rPr>
                <w:rFonts w:ascii="Arial" w:hAnsi="Arial" w:cs="Arial"/>
                <w:lang w:val="es-419"/>
              </w:rPr>
            </w:pPr>
          </w:p>
        </w:tc>
        <w:tc>
          <w:tcPr>
            <w:tcW w:w="15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5EAA4" w14:textId="77777777" w:rsidR="00642767" w:rsidRDefault="00642767" w:rsidP="00834994">
            <w:pPr>
              <w:rPr>
                <w:rFonts w:ascii="Arial" w:hAnsi="Arial" w:cs="Arial"/>
                <w:lang w:val="es-419"/>
              </w:rPr>
            </w:pPr>
          </w:p>
        </w:tc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77688" w14:textId="77777777" w:rsidR="00642767" w:rsidRDefault="00642767" w:rsidP="00834994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P</w:t>
            </w:r>
          </w:p>
        </w:tc>
        <w:tc>
          <w:tcPr>
            <w:tcW w:w="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B4142" w14:textId="6E8FCBAD" w:rsidR="00642767" w:rsidRDefault="00995836" w:rsidP="00834994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79.5</w:t>
            </w:r>
          </w:p>
        </w:tc>
        <w:tc>
          <w:tcPr>
            <w:tcW w:w="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35293" w14:textId="7CB36506" w:rsidR="00642767" w:rsidRDefault="00995836" w:rsidP="00834994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83.5</w:t>
            </w:r>
          </w:p>
        </w:tc>
        <w:tc>
          <w:tcPr>
            <w:tcW w:w="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3A3D2" w14:textId="10AF4137" w:rsidR="00642767" w:rsidRDefault="00995836" w:rsidP="00834994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90.5</w:t>
            </w:r>
          </w:p>
        </w:tc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0A800" w14:textId="1CFAE858" w:rsidR="00642767" w:rsidRDefault="00995836" w:rsidP="00834994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94.5</w:t>
            </w:r>
          </w:p>
        </w:tc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9D361" w14:textId="5725B109" w:rsidR="00642767" w:rsidRDefault="00995836" w:rsidP="00834994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97.5</w:t>
            </w:r>
          </w:p>
        </w:tc>
        <w:tc>
          <w:tcPr>
            <w:tcW w:w="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EFFBC" w14:textId="18A95005" w:rsidR="00642767" w:rsidRDefault="00995836" w:rsidP="00834994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106</w:t>
            </w:r>
          </w:p>
        </w:tc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5C4C8" w14:textId="658526A5" w:rsidR="00642767" w:rsidRDefault="00995836" w:rsidP="00834994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114</w:t>
            </w:r>
          </w:p>
        </w:tc>
        <w:tc>
          <w:tcPr>
            <w:tcW w:w="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B25AA" w14:textId="451CCDFC" w:rsidR="00642767" w:rsidRDefault="00995836" w:rsidP="00834994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121</w:t>
            </w:r>
          </w:p>
        </w:tc>
      </w:tr>
    </w:tbl>
    <w:p w14:paraId="1F19500B" w14:textId="77777777" w:rsidR="00642767" w:rsidRDefault="00642767" w:rsidP="00642767">
      <w:pPr>
        <w:rPr>
          <w:rFonts w:ascii="Arial" w:hAnsi="Arial" w:cs="Arial"/>
          <w:lang w:val="es-419"/>
        </w:rPr>
      </w:pPr>
    </w:p>
    <w:p w14:paraId="29206BB9" w14:textId="7F2C05CE" w:rsidR="00642767" w:rsidRDefault="00642767" w:rsidP="00642767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H = </w:t>
      </w:r>
      <w:r w:rsidRPr="00A814FE">
        <w:rPr>
          <w:rFonts w:ascii="Arial" w:hAnsi="Arial" w:cs="Arial"/>
          <w:lang w:val="es-419"/>
        </w:rPr>
        <w:t>Altura de impulsión manométrica total en m</w:t>
      </w:r>
      <w:r>
        <w:rPr>
          <w:rFonts w:ascii="Arial" w:hAnsi="Arial" w:cs="Arial"/>
          <w:lang w:val="es-419"/>
        </w:rPr>
        <w:t>.</w:t>
      </w:r>
    </w:p>
    <w:p w14:paraId="37D81EB2" w14:textId="662F8785" w:rsidR="00E87B8C" w:rsidRDefault="00C75B95" w:rsidP="00E87B8C">
      <w:pPr>
        <w:rPr>
          <w:rFonts w:ascii="Arial" w:hAnsi="Arial" w:cs="Arial"/>
          <w:lang w:val="es-419"/>
        </w:rPr>
      </w:pPr>
      <w:r w:rsidRPr="00642767">
        <w:rPr>
          <w:rFonts w:ascii="Arial" w:hAnsi="Arial" w:cs="Arial"/>
          <w:noProof/>
          <w:lang w:val="es-419"/>
        </w:rPr>
        <w:drawing>
          <wp:anchor distT="0" distB="0" distL="114300" distR="114300" simplePos="0" relativeHeight="251659264" behindDoc="0" locked="0" layoutInCell="1" allowOverlap="1" wp14:anchorId="33FFFB28" wp14:editId="486EE7B0">
            <wp:simplePos x="0" y="0"/>
            <wp:positionH relativeFrom="margin">
              <wp:align>center</wp:align>
            </wp:positionH>
            <wp:positionV relativeFrom="margin">
              <wp:posOffset>1923393</wp:posOffset>
            </wp:positionV>
            <wp:extent cx="6479540" cy="2698750"/>
            <wp:effectExtent l="0" t="0" r="0" b="635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2767">
        <w:rPr>
          <w:rFonts w:ascii="Arial" w:hAnsi="Arial" w:cs="Arial"/>
          <w:lang w:val="es-419"/>
        </w:rPr>
        <w:t xml:space="preserve">P = </w:t>
      </w:r>
      <w:r w:rsidR="00642767" w:rsidRPr="00A814FE">
        <w:rPr>
          <w:rFonts w:ascii="Arial" w:hAnsi="Arial" w:cs="Arial"/>
          <w:lang w:val="es-419"/>
        </w:rPr>
        <w:t>Potencia absorbida en HP</w:t>
      </w:r>
      <w:r w:rsidR="00642767">
        <w:rPr>
          <w:rFonts w:ascii="Arial" w:hAnsi="Arial" w:cs="Arial"/>
          <w:lang w:val="es-419"/>
        </w:rPr>
        <w:t>.</w:t>
      </w:r>
    </w:p>
    <w:p w14:paraId="0AAEFB90" w14:textId="7463BCE1" w:rsidR="00C538BA" w:rsidRDefault="00C538BA">
      <w:pPr>
        <w:rPr>
          <w:vanish/>
        </w:rPr>
      </w:pPr>
    </w:p>
    <w:p w14:paraId="7881CFD6" w14:textId="61BB13C4" w:rsidR="0002641D" w:rsidRDefault="0002641D" w:rsidP="00E87B8C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       </w:t>
      </w:r>
    </w:p>
    <w:tbl>
      <w:tblPr>
        <w:tblStyle w:val="Tablaconcuadrcula"/>
        <w:tblW w:w="11194" w:type="dxa"/>
        <w:tblInd w:w="-147" w:type="dxa"/>
        <w:tblLook w:val="04A0" w:firstRow="1" w:lastRow="0" w:firstColumn="1" w:lastColumn="0" w:noHBand="0" w:noVBand="1"/>
      </w:tblPr>
      <w:tblGrid>
        <w:gridCol w:w="1102"/>
        <w:gridCol w:w="577"/>
        <w:gridCol w:w="626"/>
        <w:gridCol w:w="517"/>
        <w:gridCol w:w="517"/>
        <w:gridCol w:w="517"/>
        <w:gridCol w:w="517"/>
        <w:gridCol w:w="517"/>
        <w:gridCol w:w="517"/>
        <w:gridCol w:w="417"/>
        <w:gridCol w:w="517"/>
        <w:gridCol w:w="517"/>
        <w:gridCol w:w="517"/>
        <w:gridCol w:w="517"/>
        <w:gridCol w:w="517"/>
        <w:gridCol w:w="517"/>
        <w:gridCol w:w="517"/>
        <w:gridCol w:w="517"/>
        <w:gridCol w:w="517"/>
        <w:gridCol w:w="717"/>
      </w:tblGrid>
      <w:tr w:rsidR="00FE03FE" w:rsidRPr="00FB4259" w14:paraId="7E73E098" w14:textId="77777777" w:rsidTr="00FE03FE">
        <w:tc>
          <w:tcPr>
            <w:tcW w:w="1146" w:type="dxa"/>
            <w:vAlign w:val="center"/>
          </w:tcPr>
          <w:p w14:paraId="1CD31652" w14:textId="52364D6A" w:rsidR="00FB4259" w:rsidRPr="00FB4259" w:rsidRDefault="00FB4259" w:rsidP="00FB425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419"/>
              </w:rPr>
            </w:pPr>
            <w:r w:rsidRPr="00FB4259">
              <w:rPr>
                <w:rFonts w:ascii="Arial" w:hAnsi="Arial" w:cs="Arial"/>
                <w:b/>
                <w:bCs/>
                <w:sz w:val="18"/>
                <w:szCs w:val="18"/>
                <w:lang w:val="es-419"/>
              </w:rPr>
              <w:t>MODELO</w:t>
            </w:r>
          </w:p>
        </w:tc>
        <w:tc>
          <w:tcPr>
            <w:tcW w:w="573" w:type="dxa"/>
            <w:vAlign w:val="center"/>
          </w:tcPr>
          <w:p w14:paraId="2BE7F8AF" w14:textId="15900545" w:rsidR="00FB4259" w:rsidRPr="00FB4259" w:rsidRDefault="00FB4259" w:rsidP="00FB4259">
            <w:pPr>
              <w:jc w:val="center"/>
              <w:rPr>
                <w:rFonts w:ascii="Arial" w:hAnsi="Arial" w:cs="Arial"/>
                <w:sz w:val="18"/>
                <w:szCs w:val="18"/>
                <w:lang w:val="es-419"/>
              </w:rPr>
            </w:pPr>
            <w:proofErr w:type="spellStart"/>
            <w:r w:rsidRPr="00FB4259">
              <w:rPr>
                <w:rFonts w:ascii="Arial" w:hAnsi="Arial" w:cs="Arial"/>
                <w:sz w:val="18"/>
                <w:szCs w:val="18"/>
                <w:lang w:val="es-419"/>
              </w:rPr>
              <w:t>DNa</w:t>
            </w:r>
            <w:proofErr w:type="spellEnd"/>
          </w:p>
        </w:tc>
        <w:tc>
          <w:tcPr>
            <w:tcW w:w="622" w:type="dxa"/>
            <w:vAlign w:val="center"/>
          </w:tcPr>
          <w:p w14:paraId="141F33DF" w14:textId="7A796DC9" w:rsidR="00FB4259" w:rsidRPr="00FB4259" w:rsidRDefault="00FB4259" w:rsidP="00FB4259">
            <w:pPr>
              <w:jc w:val="center"/>
              <w:rPr>
                <w:rFonts w:ascii="Arial" w:hAnsi="Arial" w:cs="Arial"/>
                <w:sz w:val="18"/>
                <w:szCs w:val="18"/>
                <w:lang w:val="es-419"/>
              </w:rPr>
            </w:pPr>
            <w:proofErr w:type="spellStart"/>
            <w:r w:rsidRPr="00FB4259">
              <w:rPr>
                <w:rFonts w:ascii="Arial" w:hAnsi="Arial" w:cs="Arial"/>
                <w:sz w:val="18"/>
                <w:szCs w:val="18"/>
                <w:lang w:val="es-419"/>
              </w:rPr>
              <w:t>DNm</w:t>
            </w:r>
            <w:proofErr w:type="spellEnd"/>
          </w:p>
        </w:tc>
        <w:tc>
          <w:tcPr>
            <w:tcW w:w="515" w:type="dxa"/>
            <w:vAlign w:val="center"/>
          </w:tcPr>
          <w:p w14:paraId="09DE9F1F" w14:textId="1F75A3C5" w:rsidR="00FB4259" w:rsidRPr="00FB4259" w:rsidRDefault="00FB4259" w:rsidP="00FB4259">
            <w:pPr>
              <w:jc w:val="center"/>
              <w:rPr>
                <w:rFonts w:ascii="Arial" w:hAnsi="Arial" w:cs="Arial"/>
                <w:sz w:val="18"/>
                <w:szCs w:val="18"/>
                <w:lang w:val="es-419"/>
              </w:rPr>
            </w:pPr>
            <w:r w:rsidRPr="00FB4259">
              <w:rPr>
                <w:rFonts w:ascii="Arial" w:hAnsi="Arial" w:cs="Arial"/>
                <w:sz w:val="18"/>
                <w:szCs w:val="18"/>
                <w:lang w:val="es-419"/>
              </w:rPr>
              <w:t>A</w:t>
            </w:r>
          </w:p>
        </w:tc>
        <w:tc>
          <w:tcPr>
            <w:tcW w:w="515" w:type="dxa"/>
            <w:vAlign w:val="center"/>
          </w:tcPr>
          <w:p w14:paraId="01520AAC" w14:textId="7F1877D5" w:rsidR="00FB4259" w:rsidRPr="00FB4259" w:rsidRDefault="00FB4259" w:rsidP="00FB4259">
            <w:pPr>
              <w:jc w:val="center"/>
              <w:rPr>
                <w:rFonts w:ascii="Arial" w:hAnsi="Arial" w:cs="Arial"/>
                <w:sz w:val="18"/>
                <w:szCs w:val="18"/>
                <w:lang w:val="es-419"/>
              </w:rPr>
            </w:pPr>
            <w:r w:rsidRPr="00FB4259">
              <w:rPr>
                <w:rFonts w:ascii="Arial" w:hAnsi="Arial" w:cs="Arial"/>
                <w:sz w:val="18"/>
                <w:szCs w:val="18"/>
                <w:lang w:val="es-419"/>
              </w:rPr>
              <w:t>B</w:t>
            </w:r>
          </w:p>
        </w:tc>
        <w:tc>
          <w:tcPr>
            <w:tcW w:w="515" w:type="dxa"/>
            <w:vAlign w:val="center"/>
          </w:tcPr>
          <w:p w14:paraId="543C2007" w14:textId="68BA1A37" w:rsidR="00FB4259" w:rsidRPr="00FB4259" w:rsidRDefault="00FB4259" w:rsidP="00FB4259">
            <w:pPr>
              <w:jc w:val="center"/>
              <w:rPr>
                <w:rFonts w:ascii="Arial" w:hAnsi="Arial" w:cs="Arial"/>
                <w:sz w:val="18"/>
                <w:szCs w:val="18"/>
                <w:lang w:val="es-419"/>
              </w:rPr>
            </w:pPr>
            <w:r w:rsidRPr="00FB4259">
              <w:rPr>
                <w:rFonts w:ascii="Arial" w:hAnsi="Arial" w:cs="Arial"/>
                <w:sz w:val="18"/>
                <w:szCs w:val="18"/>
                <w:lang w:val="es-419"/>
              </w:rPr>
              <w:t>C</w:t>
            </w:r>
          </w:p>
        </w:tc>
        <w:tc>
          <w:tcPr>
            <w:tcW w:w="515" w:type="dxa"/>
            <w:vAlign w:val="center"/>
          </w:tcPr>
          <w:p w14:paraId="2ECBC652" w14:textId="468CA94A" w:rsidR="00FB4259" w:rsidRPr="00FB4259" w:rsidRDefault="00FB4259" w:rsidP="00FB4259">
            <w:pPr>
              <w:jc w:val="center"/>
              <w:rPr>
                <w:rFonts w:ascii="Arial" w:hAnsi="Arial" w:cs="Arial"/>
                <w:sz w:val="18"/>
                <w:szCs w:val="18"/>
                <w:lang w:val="es-419"/>
              </w:rPr>
            </w:pPr>
            <w:r w:rsidRPr="00FB4259">
              <w:rPr>
                <w:rFonts w:ascii="Arial" w:hAnsi="Arial" w:cs="Arial"/>
                <w:sz w:val="18"/>
                <w:szCs w:val="18"/>
                <w:lang w:val="es-419"/>
              </w:rPr>
              <w:t>D</w:t>
            </w:r>
          </w:p>
        </w:tc>
        <w:tc>
          <w:tcPr>
            <w:tcW w:w="515" w:type="dxa"/>
            <w:vAlign w:val="center"/>
          </w:tcPr>
          <w:p w14:paraId="20B5B2DF" w14:textId="1D4758A5" w:rsidR="00FB4259" w:rsidRPr="00FB4259" w:rsidRDefault="00FB4259" w:rsidP="00FB4259">
            <w:pPr>
              <w:jc w:val="center"/>
              <w:rPr>
                <w:rFonts w:ascii="Arial" w:hAnsi="Arial" w:cs="Arial"/>
                <w:sz w:val="18"/>
                <w:szCs w:val="18"/>
                <w:lang w:val="es-419"/>
              </w:rPr>
            </w:pPr>
            <w:r w:rsidRPr="00FB4259">
              <w:rPr>
                <w:rFonts w:ascii="Arial" w:hAnsi="Arial" w:cs="Arial"/>
                <w:sz w:val="18"/>
                <w:szCs w:val="18"/>
                <w:lang w:val="es-419"/>
              </w:rPr>
              <w:t>E</w:t>
            </w:r>
          </w:p>
        </w:tc>
        <w:tc>
          <w:tcPr>
            <w:tcW w:w="515" w:type="dxa"/>
            <w:vAlign w:val="center"/>
          </w:tcPr>
          <w:p w14:paraId="0F922B82" w14:textId="552086D6" w:rsidR="00FB4259" w:rsidRPr="00FB4259" w:rsidRDefault="00FB4259" w:rsidP="00FB4259">
            <w:pPr>
              <w:jc w:val="center"/>
              <w:rPr>
                <w:rFonts w:ascii="Arial" w:hAnsi="Arial" w:cs="Arial"/>
                <w:sz w:val="18"/>
                <w:szCs w:val="18"/>
                <w:lang w:val="es-419"/>
              </w:rPr>
            </w:pPr>
            <w:r w:rsidRPr="00FB4259">
              <w:rPr>
                <w:rFonts w:ascii="Arial" w:hAnsi="Arial" w:cs="Arial"/>
                <w:sz w:val="18"/>
                <w:szCs w:val="18"/>
                <w:lang w:val="es-419"/>
              </w:rPr>
              <w:t>F</w:t>
            </w:r>
          </w:p>
        </w:tc>
        <w:tc>
          <w:tcPr>
            <w:tcW w:w="415" w:type="dxa"/>
            <w:vAlign w:val="center"/>
          </w:tcPr>
          <w:p w14:paraId="7D999198" w14:textId="5BE191DD" w:rsidR="00FB4259" w:rsidRPr="00FB4259" w:rsidRDefault="00FB4259" w:rsidP="00FB4259">
            <w:pPr>
              <w:jc w:val="center"/>
              <w:rPr>
                <w:rFonts w:ascii="Arial" w:hAnsi="Arial" w:cs="Arial"/>
                <w:sz w:val="18"/>
                <w:szCs w:val="18"/>
                <w:lang w:val="es-419"/>
              </w:rPr>
            </w:pPr>
            <w:r w:rsidRPr="00FB4259">
              <w:rPr>
                <w:rFonts w:ascii="Arial" w:hAnsi="Arial" w:cs="Arial"/>
                <w:sz w:val="18"/>
                <w:szCs w:val="18"/>
                <w:lang w:val="es-419"/>
              </w:rPr>
              <w:t>G</w:t>
            </w:r>
          </w:p>
        </w:tc>
        <w:tc>
          <w:tcPr>
            <w:tcW w:w="515" w:type="dxa"/>
            <w:vAlign w:val="center"/>
          </w:tcPr>
          <w:p w14:paraId="25A93C89" w14:textId="77A5A81E" w:rsidR="00FB4259" w:rsidRPr="00FB4259" w:rsidRDefault="00FB4259" w:rsidP="00FB4259">
            <w:pPr>
              <w:jc w:val="center"/>
              <w:rPr>
                <w:rFonts w:ascii="Arial" w:hAnsi="Arial" w:cs="Arial"/>
                <w:sz w:val="18"/>
                <w:szCs w:val="18"/>
                <w:lang w:val="es-419"/>
              </w:rPr>
            </w:pPr>
            <w:r w:rsidRPr="00FB4259">
              <w:rPr>
                <w:rFonts w:ascii="Arial" w:hAnsi="Arial" w:cs="Arial"/>
                <w:sz w:val="18"/>
                <w:szCs w:val="18"/>
                <w:lang w:val="es-419"/>
              </w:rPr>
              <w:t>H</w:t>
            </w:r>
          </w:p>
        </w:tc>
        <w:tc>
          <w:tcPr>
            <w:tcW w:w="515" w:type="dxa"/>
            <w:vAlign w:val="center"/>
          </w:tcPr>
          <w:p w14:paraId="6884175A" w14:textId="292F8920" w:rsidR="00FB4259" w:rsidRPr="00FB4259" w:rsidRDefault="00FB4259" w:rsidP="00FB4259">
            <w:pPr>
              <w:jc w:val="center"/>
              <w:rPr>
                <w:rFonts w:ascii="Arial" w:hAnsi="Arial" w:cs="Arial"/>
                <w:sz w:val="18"/>
                <w:szCs w:val="18"/>
                <w:lang w:val="es-419"/>
              </w:rPr>
            </w:pPr>
            <w:r w:rsidRPr="00FB4259">
              <w:rPr>
                <w:rFonts w:ascii="Arial" w:hAnsi="Arial" w:cs="Arial"/>
                <w:sz w:val="18"/>
                <w:szCs w:val="18"/>
                <w:lang w:val="es-419"/>
              </w:rPr>
              <w:t>I</w:t>
            </w:r>
          </w:p>
        </w:tc>
        <w:tc>
          <w:tcPr>
            <w:tcW w:w="515" w:type="dxa"/>
            <w:vAlign w:val="center"/>
          </w:tcPr>
          <w:p w14:paraId="2E80D1C1" w14:textId="0DAE785E" w:rsidR="00FB4259" w:rsidRPr="00FB4259" w:rsidRDefault="00FB4259" w:rsidP="00FB4259">
            <w:pPr>
              <w:jc w:val="center"/>
              <w:rPr>
                <w:rFonts w:ascii="Arial" w:hAnsi="Arial" w:cs="Arial"/>
                <w:sz w:val="18"/>
                <w:szCs w:val="18"/>
                <w:lang w:val="es-419"/>
              </w:rPr>
            </w:pPr>
            <w:r w:rsidRPr="00FB4259">
              <w:rPr>
                <w:rFonts w:ascii="Arial" w:hAnsi="Arial" w:cs="Arial"/>
                <w:sz w:val="18"/>
                <w:szCs w:val="18"/>
                <w:lang w:val="es-419"/>
              </w:rPr>
              <w:t>L</w:t>
            </w:r>
          </w:p>
        </w:tc>
        <w:tc>
          <w:tcPr>
            <w:tcW w:w="515" w:type="dxa"/>
            <w:vAlign w:val="center"/>
          </w:tcPr>
          <w:p w14:paraId="1EFBAED5" w14:textId="6DCFE14D" w:rsidR="00FB4259" w:rsidRPr="00FB4259" w:rsidRDefault="00FB4259" w:rsidP="00FB4259">
            <w:pPr>
              <w:jc w:val="center"/>
              <w:rPr>
                <w:rFonts w:ascii="Arial" w:hAnsi="Arial" w:cs="Arial"/>
                <w:sz w:val="18"/>
                <w:szCs w:val="18"/>
                <w:lang w:val="es-419"/>
              </w:rPr>
            </w:pPr>
            <w:r w:rsidRPr="00FB4259">
              <w:rPr>
                <w:rFonts w:ascii="Arial" w:hAnsi="Arial" w:cs="Arial"/>
                <w:sz w:val="18"/>
                <w:szCs w:val="18"/>
                <w:lang w:val="es-419"/>
              </w:rPr>
              <w:t>M</w:t>
            </w:r>
          </w:p>
        </w:tc>
        <w:tc>
          <w:tcPr>
            <w:tcW w:w="515" w:type="dxa"/>
            <w:vAlign w:val="center"/>
          </w:tcPr>
          <w:p w14:paraId="386EF36D" w14:textId="5B03326B" w:rsidR="00FB4259" w:rsidRPr="00FB4259" w:rsidRDefault="00FB4259" w:rsidP="00FB4259">
            <w:pPr>
              <w:jc w:val="center"/>
              <w:rPr>
                <w:rFonts w:ascii="Arial" w:hAnsi="Arial" w:cs="Arial"/>
                <w:sz w:val="18"/>
                <w:szCs w:val="18"/>
                <w:lang w:val="es-419"/>
              </w:rPr>
            </w:pPr>
            <w:r w:rsidRPr="00FB4259">
              <w:rPr>
                <w:rFonts w:ascii="Arial" w:hAnsi="Arial" w:cs="Arial"/>
                <w:sz w:val="18"/>
                <w:szCs w:val="18"/>
                <w:lang w:val="es-419"/>
              </w:rPr>
              <w:t>N</w:t>
            </w:r>
          </w:p>
        </w:tc>
        <w:tc>
          <w:tcPr>
            <w:tcW w:w="515" w:type="dxa"/>
            <w:vAlign w:val="center"/>
          </w:tcPr>
          <w:p w14:paraId="137D7278" w14:textId="3DE9D318" w:rsidR="00FB4259" w:rsidRPr="00FB4259" w:rsidRDefault="00FB4259" w:rsidP="00FB4259">
            <w:pPr>
              <w:jc w:val="center"/>
              <w:rPr>
                <w:rFonts w:ascii="Arial" w:hAnsi="Arial" w:cs="Arial"/>
                <w:sz w:val="18"/>
                <w:szCs w:val="18"/>
                <w:lang w:val="es-419"/>
              </w:rPr>
            </w:pPr>
            <w:r w:rsidRPr="00FB4259">
              <w:rPr>
                <w:rFonts w:ascii="Arial" w:hAnsi="Arial" w:cs="Arial"/>
                <w:sz w:val="18"/>
                <w:szCs w:val="18"/>
                <w:lang w:val="es-419"/>
              </w:rPr>
              <w:t>O</w:t>
            </w:r>
          </w:p>
        </w:tc>
        <w:tc>
          <w:tcPr>
            <w:tcW w:w="515" w:type="dxa"/>
            <w:vAlign w:val="center"/>
          </w:tcPr>
          <w:p w14:paraId="4E9D1F37" w14:textId="4E541CA1" w:rsidR="00FB4259" w:rsidRPr="00FB4259" w:rsidRDefault="00FB4259" w:rsidP="00FB4259">
            <w:pPr>
              <w:jc w:val="center"/>
              <w:rPr>
                <w:rFonts w:ascii="Arial" w:hAnsi="Arial" w:cs="Arial"/>
                <w:sz w:val="18"/>
                <w:szCs w:val="18"/>
                <w:lang w:val="es-419"/>
              </w:rPr>
            </w:pPr>
            <w:r w:rsidRPr="00FB4259">
              <w:rPr>
                <w:rFonts w:ascii="Arial" w:hAnsi="Arial" w:cs="Arial"/>
                <w:sz w:val="18"/>
                <w:szCs w:val="18"/>
                <w:lang w:val="es-419"/>
              </w:rPr>
              <w:t>P</w:t>
            </w:r>
          </w:p>
        </w:tc>
        <w:tc>
          <w:tcPr>
            <w:tcW w:w="515" w:type="dxa"/>
            <w:vAlign w:val="center"/>
          </w:tcPr>
          <w:p w14:paraId="7CC34E9A" w14:textId="0BDB2F52" w:rsidR="00FB4259" w:rsidRPr="00FB4259" w:rsidRDefault="00FB4259" w:rsidP="00FB4259">
            <w:pPr>
              <w:jc w:val="center"/>
              <w:rPr>
                <w:rFonts w:ascii="Arial" w:hAnsi="Arial" w:cs="Arial"/>
                <w:sz w:val="18"/>
                <w:szCs w:val="18"/>
                <w:lang w:val="es-419"/>
              </w:rPr>
            </w:pPr>
            <w:r w:rsidRPr="00FB4259">
              <w:rPr>
                <w:rFonts w:ascii="Arial" w:hAnsi="Arial" w:cs="Arial"/>
                <w:sz w:val="18"/>
                <w:szCs w:val="18"/>
                <w:lang w:val="es-419"/>
              </w:rPr>
              <w:t>S</w:t>
            </w:r>
          </w:p>
        </w:tc>
        <w:tc>
          <w:tcPr>
            <w:tcW w:w="515" w:type="dxa"/>
            <w:vAlign w:val="center"/>
          </w:tcPr>
          <w:p w14:paraId="6BAB710A" w14:textId="72B326AA" w:rsidR="00FB4259" w:rsidRPr="00FB4259" w:rsidRDefault="00FB4259" w:rsidP="00FB4259">
            <w:pPr>
              <w:jc w:val="center"/>
              <w:rPr>
                <w:rFonts w:ascii="Arial" w:hAnsi="Arial" w:cs="Arial"/>
                <w:sz w:val="18"/>
                <w:szCs w:val="18"/>
                <w:lang w:val="es-419"/>
              </w:rPr>
            </w:pPr>
            <w:r w:rsidRPr="00FB4259">
              <w:rPr>
                <w:rFonts w:ascii="Arial" w:hAnsi="Arial" w:cs="Arial"/>
                <w:sz w:val="18"/>
                <w:szCs w:val="18"/>
                <w:lang w:val="es-419"/>
              </w:rPr>
              <w:t>T</w:t>
            </w:r>
          </w:p>
        </w:tc>
        <w:tc>
          <w:tcPr>
            <w:tcW w:w="713" w:type="dxa"/>
            <w:vAlign w:val="center"/>
          </w:tcPr>
          <w:p w14:paraId="2B1C79A8" w14:textId="06B1E770" w:rsidR="00FB4259" w:rsidRPr="00FB4259" w:rsidRDefault="00FB4259" w:rsidP="00FB4259">
            <w:pPr>
              <w:jc w:val="center"/>
              <w:rPr>
                <w:rFonts w:ascii="Arial" w:hAnsi="Arial" w:cs="Arial"/>
                <w:sz w:val="18"/>
                <w:szCs w:val="18"/>
                <w:lang w:val="es-419"/>
              </w:rPr>
            </w:pPr>
            <w:r w:rsidRPr="00FB4259">
              <w:rPr>
                <w:rFonts w:ascii="Arial" w:hAnsi="Arial" w:cs="Arial"/>
                <w:sz w:val="18"/>
                <w:szCs w:val="18"/>
                <w:lang w:val="es-419"/>
              </w:rPr>
              <w:t>PESO</w:t>
            </w:r>
          </w:p>
        </w:tc>
      </w:tr>
      <w:tr w:rsidR="00FE03FE" w:rsidRPr="00FB4259" w14:paraId="5441FC2E" w14:textId="77777777" w:rsidTr="00FE03FE">
        <w:tc>
          <w:tcPr>
            <w:tcW w:w="1146" w:type="dxa"/>
            <w:vAlign w:val="center"/>
          </w:tcPr>
          <w:p w14:paraId="100E7F33" w14:textId="3D8B4AFD" w:rsidR="00FB4259" w:rsidRPr="00FB4259" w:rsidRDefault="00FE03FE" w:rsidP="00FB4259">
            <w:pPr>
              <w:jc w:val="center"/>
              <w:rPr>
                <w:rFonts w:ascii="Arial" w:hAnsi="Arial" w:cs="Arial"/>
                <w:sz w:val="18"/>
                <w:szCs w:val="18"/>
                <w:lang w:val="es-419"/>
              </w:rPr>
            </w:pPr>
            <w:r w:rsidRPr="00FE03FE">
              <w:rPr>
                <w:rFonts w:ascii="Arial" w:hAnsi="Arial" w:cs="Arial"/>
                <w:sz w:val="18"/>
                <w:szCs w:val="18"/>
                <w:lang w:val="es-419"/>
              </w:rPr>
              <w:t>MEC - D 3/101</w:t>
            </w:r>
          </w:p>
        </w:tc>
        <w:tc>
          <w:tcPr>
            <w:tcW w:w="573" w:type="dxa"/>
            <w:vAlign w:val="center"/>
          </w:tcPr>
          <w:p w14:paraId="03C2A814" w14:textId="4C3386E9" w:rsidR="00FB4259" w:rsidRPr="00FB4259" w:rsidRDefault="00FE03FE" w:rsidP="00FB4259">
            <w:pPr>
              <w:jc w:val="center"/>
              <w:rPr>
                <w:rFonts w:ascii="Arial" w:hAnsi="Arial" w:cs="Arial"/>
                <w:sz w:val="18"/>
                <w:szCs w:val="18"/>
                <w:lang w:val="es-419"/>
              </w:rPr>
            </w:pPr>
            <w:r>
              <w:rPr>
                <w:rFonts w:ascii="Arial" w:hAnsi="Arial" w:cs="Arial"/>
                <w:sz w:val="18"/>
                <w:szCs w:val="18"/>
                <w:lang w:val="es-419"/>
              </w:rPr>
              <w:t>125</w:t>
            </w:r>
          </w:p>
        </w:tc>
        <w:tc>
          <w:tcPr>
            <w:tcW w:w="622" w:type="dxa"/>
            <w:vAlign w:val="center"/>
          </w:tcPr>
          <w:p w14:paraId="35551FC4" w14:textId="23E64EFE" w:rsidR="00FB4259" w:rsidRPr="00FB4259" w:rsidRDefault="00FE03FE" w:rsidP="00FB4259">
            <w:pPr>
              <w:jc w:val="center"/>
              <w:rPr>
                <w:rFonts w:ascii="Arial" w:hAnsi="Arial" w:cs="Arial"/>
                <w:sz w:val="18"/>
                <w:szCs w:val="18"/>
                <w:lang w:val="es-419"/>
              </w:rPr>
            </w:pPr>
            <w:r>
              <w:rPr>
                <w:rFonts w:ascii="Arial" w:hAnsi="Arial" w:cs="Arial"/>
                <w:sz w:val="18"/>
                <w:szCs w:val="18"/>
                <w:lang w:val="es-419"/>
              </w:rPr>
              <w:t>100</w:t>
            </w:r>
          </w:p>
        </w:tc>
        <w:tc>
          <w:tcPr>
            <w:tcW w:w="515" w:type="dxa"/>
            <w:vAlign w:val="center"/>
          </w:tcPr>
          <w:p w14:paraId="42857E5F" w14:textId="4009EDD8" w:rsidR="00FB4259" w:rsidRPr="00FB4259" w:rsidRDefault="00FE03FE" w:rsidP="00FB4259">
            <w:pPr>
              <w:jc w:val="center"/>
              <w:rPr>
                <w:rFonts w:ascii="Arial" w:hAnsi="Arial" w:cs="Arial"/>
                <w:sz w:val="18"/>
                <w:szCs w:val="18"/>
                <w:lang w:val="es-419"/>
              </w:rPr>
            </w:pPr>
            <w:r>
              <w:rPr>
                <w:rFonts w:ascii="Arial" w:hAnsi="Arial" w:cs="Arial"/>
                <w:sz w:val="18"/>
                <w:szCs w:val="18"/>
                <w:lang w:val="es-419"/>
              </w:rPr>
              <w:t>693</w:t>
            </w:r>
          </w:p>
        </w:tc>
        <w:tc>
          <w:tcPr>
            <w:tcW w:w="515" w:type="dxa"/>
            <w:vAlign w:val="center"/>
          </w:tcPr>
          <w:p w14:paraId="3EB120C2" w14:textId="17F0B852" w:rsidR="00FB4259" w:rsidRPr="00FB4259" w:rsidRDefault="00FE03FE" w:rsidP="00FB4259">
            <w:pPr>
              <w:jc w:val="center"/>
              <w:rPr>
                <w:rFonts w:ascii="Arial" w:hAnsi="Arial" w:cs="Arial"/>
                <w:sz w:val="18"/>
                <w:szCs w:val="18"/>
                <w:lang w:val="es-419"/>
              </w:rPr>
            </w:pPr>
            <w:r>
              <w:rPr>
                <w:rFonts w:ascii="Arial" w:hAnsi="Arial" w:cs="Arial"/>
                <w:sz w:val="18"/>
                <w:szCs w:val="18"/>
                <w:lang w:val="es-419"/>
              </w:rPr>
              <w:t>105</w:t>
            </w:r>
          </w:p>
        </w:tc>
        <w:tc>
          <w:tcPr>
            <w:tcW w:w="515" w:type="dxa"/>
            <w:vAlign w:val="center"/>
          </w:tcPr>
          <w:p w14:paraId="652FBA23" w14:textId="582C64E9" w:rsidR="00FB4259" w:rsidRPr="00FB4259" w:rsidRDefault="00FE03FE" w:rsidP="00FB4259">
            <w:pPr>
              <w:jc w:val="center"/>
              <w:rPr>
                <w:rFonts w:ascii="Arial" w:hAnsi="Arial" w:cs="Arial"/>
                <w:sz w:val="18"/>
                <w:szCs w:val="18"/>
                <w:lang w:val="es-419"/>
              </w:rPr>
            </w:pPr>
            <w:r>
              <w:rPr>
                <w:rFonts w:ascii="Arial" w:hAnsi="Arial" w:cs="Arial"/>
                <w:sz w:val="18"/>
                <w:szCs w:val="18"/>
                <w:lang w:val="es-419"/>
              </w:rPr>
              <w:t>180</w:t>
            </w:r>
          </w:p>
        </w:tc>
        <w:tc>
          <w:tcPr>
            <w:tcW w:w="515" w:type="dxa"/>
            <w:vAlign w:val="center"/>
          </w:tcPr>
          <w:p w14:paraId="15F032D2" w14:textId="7B6CD7BC" w:rsidR="00FB4259" w:rsidRPr="00FB4259" w:rsidRDefault="00FE03FE" w:rsidP="00FB4259">
            <w:pPr>
              <w:jc w:val="center"/>
              <w:rPr>
                <w:rFonts w:ascii="Arial" w:hAnsi="Arial" w:cs="Arial"/>
                <w:sz w:val="18"/>
                <w:szCs w:val="18"/>
                <w:lang w:val="es-419"/>
              </w:rPr>
            </w:pPr>
            <w:r>
              <w:rPr>
                <w:rFonts w:ascii="Arial" w:hAnsi="Arial" w:cs="Arial"/>
                <w:sz w:val="18"/>
                <w:szCs w:val="18"/>
                <w:lang w:val="es-419"/>
              </w:rPr>
              <w:t>325</w:t>
            </w:r>
          </w:p>
        </w:tc>
        <w:tc>
          <w:tcPr>
            <w:tcW w:w="515" w:type="dxa"/>
            <w:vAlign w:val="center"/>
          </w:tcPr>
          <w:p w14:paraId="747B542D" w14:textId="1F027F5F" w:rsidR="00FB4259" w:rsidRPr="00FB4259" w:rsidRDefault="00FE03FE" w:rsidP="00FB4259">
            <w:pPr>
              <w:jc w:val="center"/>
              <w:rPr>
                <w:rFonts w:ascii="Arial" w:hAnsi="Arial" w:cs="Arial"/>
                <w:sz w:val="18"/>
                <w:szCs w:val="18"/>
                <w:lang w:val="es-419"/>
              </w:rPr>
            </w:pPr>
            <w:r>
              <w:rPr>
                <w:rFonts w:ascii="Arial" w:hAnsi="Arial" w:cs="Arial"/>
                <w:sz w:val="18"/>
                <w:szCs w:val="18"/>
                <w:lang w:val="es-419"/>
              </w:rPr>
              <w:t>147</w:t>
            </w:r>
          </w:p>
        </w:tc>
        <w:tc>
          <w:tcPr>
            <w:tcW w:w="515" w:type="dxa"/>
            <w:vAlign w:val="center"/>
          </w:tcPr>
          <w:p w14:paraId="73D93373" w14:textId="74BD1470" w:rsidR="00FB4259" w:rsidRPr="00FB4259" w:rsidRDefault="00FE03FE" w:rsidP="00FB4259">
            <w:pPr>
              <w:jc w:val="center"/>
              <w:rPr>
                <w:rFonts w:ascii="Arial" w:hAnsi="Arial" w:cs="Arial"/>
                <w:sz w:val="18"/>
                <w:szCs w:val="18"/>
                <w:lang w:val="es-419"/>
              </w:rPr>
            </w:pPr>
            <w:r>
              <w:rPr>
                <w:rFonts w:ascii="Arial" w:hAnsi="Arial" w:cs="Arial"/>
                <w:sz w:val="18"/>
                <w:szCs w:val="18"/>
                <w:lang w:val="es-419"/>
              </w:rPr>
              <w:t>220</w:t>
            </w:r>
          </w:p>
        </w:tc>
        <w:tc>
          <w:tcPr>
            <w:tcW w:w="415" w:type="dxa"/>
            <w:vAlign w:val="center"/>
          </w:tcPr>
          <w:p w14:paraId="71C4F64F" w14:textId="10A06528" w:rsidR="00FB4259" w:rsidRPr="00FB4259" w:rsidRDefault="00FE03FE" w:rsidP="00FB4259">
            <w:pPr>
              <w:jc w:val="center"/>
              <w:rPr>
                <w:rFonts w:ascii="Arial" w:hAnsi="Arial" w:cs="Arial"/>
                <w:sz w:val="18"/>
                <w:szCs w:val="18"/>
                <w:lang w:val="es-419"/>
              </w:rPr>
            </w:pPr>
            <w:r>
              <w:rPr>
                <w:rFonts w:ascii="Arial" w:hAnsi="Arial" w:cs="Arial"/>
                <w:sz w:val="18"/>
                <w:szCs w:val="18"/>
                <w:lang w:val="es-419"/>
              </w:rPr>
              <w:t>18</w:t>
            </w:r>
          </w:p>
        </w:tc>
        <w:tc>
          <w:tcPr>
            <w:tcW w:w="515" w:type="dxa"/>
            <w:vAlign w:val="center"/>
          </w:tcPr>
          <w:p w14:paraId="3E7C1AC2" w14:textId="7ABE3A99" w:rsidR="00FB4259" w:rsidRPr="00FB4259" w:rsidRDefault="00FE03FE" w:rsidP="00FB4259">
            <w:pPr>
              <w:jc w:val="center"/>
              <w:rPr>
                <w:rFonts w:ascii="Arial" w:hAnsi="Arial" w:cs="Arial"/>
                <w:sz w:val="18"/>
                <w:szCs w:val="18"/>
                <w:lang w:val="es-419"/>
              </w:rPr>
            </w:pPr>
            <w:r>
              <w:rPr>
                <w:rFonts w:ascii="Arial" w:hAnsi="Arial" w:cs="Arial"/>
                <w:sz w:val="18"/>
                <w:szCs w:val="18"/>
                <w:lang w:val="es-419"/>
              </w:rPr>
              <w:t>225</w:t>
            </w:r>
          </w:p>
        </w:tc>
        <w:tc>
          <w:tcPr>
            <w:tcW w:w="515" w:type="dxa"/>
            <w:vAlign w:val="center"/>
          </w:tcPr>
          <w:p w14:paraId="3A1B61EA" w14:textId="2C1B7A7C" w:rsidR="00FB4259" w:rsidRPr="00FB4259" w:rsidRDefault="00FE03FE" w:rsidP="00FB4259">
            <w:pPr>
              <w:jc w:val="center"/>
              <w:rPr>
                <w:rFonts w:ascii="Arial" w:hAnsi="Arial" w:cs="Arial"/>
                <w:sz w:val="18"/>
                <w:szCs w:val="18"/>
                <w:lang w:val="es-419"/>
              </w:rPr>
            </w:pPr>
            <w:r>
              <w:rPr>
                <w:rFonts w:ascii="Arial" w:hAnsi="Arial" w:cs="Arial"/>
                <w:sz w:val="18"/>
                <w:szCs w:val="18"/>
                <w:lang w:val="es-419"/>
              </w:rPr>
              <w:t>290</w:t>
            </w:r>
          </w:p>
        </w:tc>
        <w:tc>
          <w:tcPr>
            <w:tcW w:w="515" w:type="dxa"/>
            <w:vAlign w:val="center"/>
          </w:tcPr>
          <w:p w14:paraId="478814E4" w14:textId="661A7B92" w:rsidR="00FB4259" w:rsidRPr="00FB4259" w:rsidRDefault="00FE03FE" w:rsidP="00FB4259">
            <w:pPr>
              <w:jc w:val="center"/>
              <w:rPr>
                <w:rFonts w:ascii="Arial" w:hAnsi="Arial" w:cs="Arial"/>
                <w:sz w:val="18"/>
                <w:szCs w:val="18"/>
                <w:lang w:val="es-419"/>
              </w:rPr>
            </w:pPr>
            <w:r>
              <w:rPr>
                <w:rFonts w:ascii="Arial" w:hAnsi="Arial" w:cs="Arial"/>
                <w:sz w:val="18"/>
                <w:szCs w:val="18"/>
                <w:lang w:val="es-419"/>
              </w:rPr>
              <w:t>220</w:t>
            </w:r>
          </w:p>
        </w:tc>
        <w:tc>
          <w:tcPr>
            <w:tcW w:w="515" w:type="dxa"/>
            <w:vAlign w:val="center"/>
          </w:tcPr>
          <w:p w14:paraId="4A964239" w14:textId="35880818" w:rsidR="00FB4259" w:rsidRPr="00FB4259" w:rsidRDefault="00FE03FE" w:rsidP="00FB4259">
            <w:pPr>
              <w:jc w:val="center"/>
              <w:rPr>
                <w:rFonts w:ascii="Arial" w:hAnsi="Arial" w:cs="Arial"/>
                <w:sz w:val="18"/>
                <w:szCs w:val="18"/>
                <w:lang w:val="es-419"/>
              </w:rPr>
            </w:pPr>
            <w:r>
              <w:rPr>
                <w:rFonts w:ascii="Arial" w:hAnsi="Arial" w:cs="Arial"/>
                <w:sz w:val="18"/>
                <w:szCs w:val="18"/>
                <w:lang w:val="es-419"/>
              </w:rPr>
              <w:t>188</w:t>
            </w:r>
          </w:p>
        </w:tc>
        <w:tc>
          <w:tcPr>
            <w:tcW w:w="515" w:type="dxa"/>
            <w:vAlign w:val="center"/>
          </w:tcPr>
          <w:p w14:paraId="017764EB" w14:textId="79D2847B" w:rsidR="00FB4259" w:rsidRPr="00FB4259" w:rsidRDefault="00FE03FE" w:rsidP="00FB4259">
            <w:pPr>
              <w:jc w:val="center"/>
              <w:rPr>
                <w:rFonts w:ascii="Arial" w:hAnsi="Arial" w:cs="Arial"/>
                <w:sz w:val="18"/>
                <w:szCs w:val="18"/>
                <w:lang w:val="es-419"/>
              </w:rPr>
            </w:pPr>
            <w:r>
              <w:rPr>
                <w:rFonts w:ascii="Arial" w:hAnsi="Arial" w:cs="Arial"/>
                <w:sz w:val="18"/>
                <w:szCs w:val="18"/>
                <w:lang w:val="es-419"/>
              </w:rPr>
              <w:t>300</w:t>
            </w:r>
          </w:p>
        </w:tc>
        <w:tc>
          <w:tcPr>
            <w:tcW w:w="515" w:type="dxa"/>
            <w:vAlign w:val="center"/>
          </w:tcPr>
          <w:p w14:paraId="5C674789" w14:textId="6C0A39B6" w:rsidR="00FB4259" w:rsidRPr="00FB4259" w:rsidRDefault="00FE03FE" w:rsidP="00FB4259">
            <w:pPr>
              <w:jc w:val="center"/>
              <w:rPr>
                <w:rFonts w:ascii="Arial" w:hAnsi="Arial" w:cs="Arial"/>
                <w:sz w:val="18"/>
                <w:szCs w:val="18"/>
                <w:lang w:val="es-419"/>
              </w:rPr>
            </w:pPr>
            <w:r>
              <w:rPr>
                <w:rFonts w:ascii="Arial" w:hAnsi="Arial" w:cs="Arial"/>
                <w:sz w:val="18"/>
                <w:szCs w:val="18"/>
                <w:lang w:val="es-419"/>
              </w:rPr>
              <w:t>281</w:t>
            </w:r>
          </w:p>
        </w:tc>
        <w:tc>
          <w:tcPr>
            <w:tcW w:w="515" w:type="dxa"/>
            <w:vAlign w:val="center"/>
          </w:tcPr>
          <w:p w14:paraId="01304D82" w14:textId="10D2C00D" w:rsidR="00FB4259" w:rsidRPr="00FB4259" w:rsidRDefault="00FE03FE" w:rsidP="00FB4259">
            <w:pPr>
              <w:jc w:val="center"/>
              <w:rPr>
                <w:rFonts w:ascii="Arial" w:hAnsi="Arial" w:cs="Arial"/>
                <w:sz w:val="18"/>
                <w:szCs w:val="18"/>
                <w:lang w:val="es-419"/>
              </w:rPr>
            </w:pPr>
            <w:r>
              <w:rPr>
                <w:rFonts w:ascii="Arial" w:hAnsi="Arial" w:cs="Arial"/>
                <w:sz w:val="18"/>
                <w:szCs w:val="18"/>
                <w:lang w:val="es-419"/>
              </w:rPr>
              <w:t>145</w:t>
            </w:r>
          </w:p>
        </w:tc>
        <w:tc>
          <w:tcPr>
            <w:tcW w:w="515" w:type="dxa"/>
            <w:vAlign w:val="center"/>
          </w:tcPr>
          <w:p w14:paraId="351A2109" w14:textId="72CF3533" w:rsidR="00FB4259" w:rsidRPr="00FB4259" w:rsidRDefault="00FE03FE" w:rsidP="00FB4259">
            <w:pPr>
              <w:jc w:val="center"/>
              <w:rPr>
                <w:rFonts w:ascii="Arial" w:hAnsi="Arial" w:cs="Arial"/>
                <w:sz w:val="18"/>
                <w:szCs w:val="18"/>
                <w:lang w:val="es-419"/>
              </w:rPr>
            </w:pPr>
            <w:r>
              <w:rPr>
                <w:rFonts w:ascii="Arial" w:hAnsi="Arial" w:cs="Arial"/>
                <w:sz w:val="18"/>
                <w:szCs w:val="18"/>
                <w:lang w:val="es-419"/>
              </w:rPr>
              <w:t>240</w:t>
            </w:r>
          </w:p>
        </w:tc>
        <w:tc>
          <w:tcPr>
            <w:tcW w:w="515" w:type="dxa"/>
            <w:vAlign w:val="center"/>
          </w:tcPr>
          <w:p w14:paraId="46722193" w14:textId="2C431CC1" w:rsidR="00FB4259" w:rsidRPr="00FB4259" w:rsidRDefault="00FE03FE" w:rsidP="00FB4259">
            <w:pPr>
              <w:jc w:val="center"/>
              <w:rPr>
                <w:rFonts w:ascii="Arial" w:hAnsi="Arial" w:cs="Arial"/>
                <w:sz w:val="18"/>
                <w:szCs w:val="18"/>
                <w:lang w:val="es-419"/>
              </w:rPr>
            </w:pPr>
            <w:r>
              <w:rPr>
                <w:rFonts w:ascii="Arial" w:hAnsi="Arial" w:cs="Arial"/>
                <w:sz w:val="18"/>
                <w:szCs w:val="18"/>
                <w:lang w:val="es-419"/>
              </w:rPr>
              <w:t>118</w:t>
            </w:r>
          </w:p>
        </w:tc>
        <w:tc>
          <w:tcPr>
            <w:tcW w:w="713" w:type="dxa"/>
            <w:vAlign w:val="center"/>
          </w:tcPr>
          <w:p w14:paraId="237ED870" w14:textId="49CB46BF" w:rsidR="00FB4259" w:rsidRPr="00FB4259" w:rsidRDefault="00FE03FE" w:rsidP="00FB4259">
            <w:pPr>
              <w:jc w:val="center"/>
              <w:rPr>
                <w:rFonts w:ascii="Arial" w:hAnsi="Arial" w:cs="Arial"/>
                <w:sz w:val="18"/>
                <w:szCs w:val="18"/>
                <w:lang w:val="es-419"/>
              </w:rPr>
            </w:pPr>
            <w:r>
              <w:rPr>
                <w:rFonts w:ascii="Arial" w:hAnsi="Arial" w:cs="Arial"/>
                <w:sz w:val="18"/>
                <w:szCs w:val="18"/>
                <w:lang w:val="es-419"/>
              </w:rPr>
              <w:t>123</w:t>
            </w:r>
          </w:p>
        </w:tc>
      </w:tr>
    </w:tbl>
    <w:p w14:paraId="4956CA8C" w14:textId="43F1DA3E" w:rsidR="008D0FE1" w:rsidRDefault="00FE03FE" w:rsidP="00E87B8C">
      <w:pPr>
        <w:rPr>
          <w:rFonts w:ascii="Arial" w:hAnsi="Arial" w:cs="Arial"/>
          <w:lang w:val="es-419"/>
        </w:rPr>
      </w:pPr>
      <w:r w:rsidRPr="00C75B95">
        <w:rPr>
          <w:rFonts w:ascii="Arial" w:hAnsi="Arial" w:cs="Arial"/>
          <w:noProof/>
          <w:lang w:val="es-419"/>
        </w:rPr>
        <w:drawing>
          <wp:anchor distT="0" distB="0" distL="114300" distR="114300" simplePos="0" relativeHeight="251658240" behindDoc="0" locked="0" layoutInCell="1" allowOverlap="1" wp14:anchorId="73FDDB05" wp14:editId="3D7DDB6D">
            <wp:simplePos x="0" y="0"/>
            <wp:positionH relativeFrom="margin">
              <wp:posOffset>3992245</wp:posOffset>
            </wp:positionH>
            <wp:positionV relativeFrom="margin">
              <wp:posOffset>5271770</wp:posOffset>
            </wp:positionV>
            <wp:extent cx="2658110" cy="2051685"/>
            <wp:effectExtent l="0" t="0" r="0" b="571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5424" b="94576" l="5236" r="95812">
                                  <a14:foregroundMark x1="5759" y1="44407" x2="7330" y2="56610"/>
                                  <a14:foregroundMark x1="29319" y1="7119" x2="33770" y2="5424"/>
                                  <a14:foregroundMark x1="81675" y1="67797" x2="90838" y2="63390"/>
                                  <a14:foregroundMark x1="91885" y1="52881" x2="92408" y2="75254"/>
                                  <a14:foregroundMark x1="92408" y1="75254" x2="88220" y2="82034"/>
                                  <a14:foregroundMark x1="96073" y1="65763" x2="96073" y2="71186"/>
                                  <a14:foregroundMark x1="73560" y1="90508" x2="71728" y2="90169"/>
                                  <a14:foregroundMark x1="43717" y1="90508" x2="32984" y2="91525"/>
                                  <a14:foregroundMark x1="22251" y1="93220" x2="26440" y2="94576"/>
                                  <a14:foregroundMark x1="18848" y1="92881" x2="15969" y2="92881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811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aconcuadrcula"/>
        <w:tblpPr w:leftFromText="141" w:rightFromText="141" w:vertAnchor="text" w:horzAnchor="margin" w:tblpY="53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851"/>
      </w:tblGrid>
      <w:tr w:rsidR="00FE03FE" w14:paraId="3E2BF871" w14:textId="77777777" w:rsidTr="00FE03FE">
        <w:tc>
          <w:tcPr>
            <w:tcW w:w="2122" w:type="dxa"/>
            <w:gridSpan w:val="2"/>
          </w:tcPr>
          <w:p w14:paraId="0A1E0ED7" w14:textId="77777777" w:rsidR="00FE03FE" w:rsidRPr="008E0EA1" w:rsidRDefault="00FE03FE" w:rsidP="00FE03FE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8E0EA1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BRIDAS</w:t>
            </w:r>
          </w:p>
        </w:tc>
      </w:tr>
      <w:tr w:rsidR="00FE03FE" w14:paraId="25B672C6" w14:textId="77777777" w:rsidTr="00FE03FE">
        <w:tc>
          <w:tcPr>
            <w:tcW w:w="1271" w:type="dxa"/>
          </w:tcPr>
          <w:p w14:paraId="37E6D294" w14:textId="77777777" w:rsidR="00FE03FE" w:rsidRPr="008E0EA1" w:rsidRDefault="00FE03FE" w:rsidP="00FE03F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8E0EA1">
              <w:rPr>
                <w:rFonts w:ascii="Arial" w:hAnsi="Arial" w:cs="Arial"/>
                <w:sz w:val="22"/>
                <w:szCs w:val="22"/>
                <w:lang w:val="es-419"/>
              </w:rPr>
              <w:t>Ø Boca</w:t>
            </w:r>
          </w:p>
        </w:tc>
        <w:tc>
          <w:tcPr>
            <w:tcW w:w="851" w:type="dxa"/>
          </w:tcPr>
          <w:p w14:paraId="2D295534" w14:textId="7220D9FA" w:rsidR="00FE03FE" w:rsidRPr="008E0EA1" w:rsidRDefault="00FE03FE" w:rsidP="00FE03F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125</w:t>
            </w:r>
          </w:p>
        </w:tc>
      </w:tr>
      <w:tr w:rsidR="00FE03FE" w14:paraId="65EDACF3" w14:textId="77777777" w:rsidTr="00FE03FE">
        <w:tc>
          <w:tcPr>
            <w:tcW w:w="1271" w:type="dxa"/>
          </w:tcPr>
          <w:p w14:paraId="635DE953" w14:textId="77777777" w:rsidR="00FE03FE" w:rsidRPr="008E0EA1" w:rsidRDefault="00FE03FE" w:rsidP="00FE03F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8E0EA1">
              <w:rPr>
                <w:rFonts w:ascii="Arial" w:hAnsi="Arial" w:cs="Arial"/>
                <w:sz w:val="22"/>
                <w:szCs w:val="22"/>
                <w:lang w:val="es-419"/>
              </w:rPr>
              <w:t>Q</w:t>
            </w:r>
          </w:p>
        </w:tc>
        <w:tc>
          <w:tcPr>
            <w:tcW w:w="851" w:type="dxa"/>
          </w:tcPr>
          <w:p w14:paraId="24CCF55D" w14:textId="625E149F" w:rsidR="00FE03FE" w:rsidRPr="008E0EA1" w:rsidRDefault="00FE03FE" w:rsidP="00FE03F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188</w:t>
            </w:r>
          </w:p>
        </w:tc>
      </w:tr>
      <w:tr w:rsidR="00FE03FE" w14:paraId="01F3206F" w14:textId="77777777" w:rsidTr="00FE03FE">
        <w:tc>
          <w:tcPr>
            <w:tcW w:w="1271" w:type="dxa"/>
          </w:tcPr>
          <w:p w14:paraId="6A10E102" w14:textId="77777777" w:rsidR="00FE03FE" w:rsidRPr="008E0EA1" w:rsidRDefault="00FE03FE" w:rsidP="00FE03F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8E0EA1">
              <w:rPr>
                <w:rFonts w:ascii="Arial" w:hAnsi="Arial" w:cs="Arial"/>
                <w:sz w:val="22"/>
                <w:szCs w:val="22"/>
                <w:lang w:val="es-419"/>
              </w:rPr>
              <w:t>R</w:t>
            </w:r>
          </w:p>
        </w:tc>
        <w:tc>
          <w:tcPr>
            <w:tcW w:w="851" w:type="dxa"/>
          </w:tcPr>
          <w:p w14:paraId="2494F7CC" w14:textId="0F207B98" w:rsidR="00FE03FE" w:rsidRPr="008E0EA1" w:rsidRDefault="00FE03FE" w:rsidP="00FE03F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210</w:t>
            </w:r>
          </w:p>
        </w:tc>
      </w:tr>
      <w:tr w:rsidR="00FE03FE" w14:paraId="35B4ABB6" w14:textId="77777777" w:rsidTr="00FE03FE">
        <w:tc>
          <w:tcPr>
            <w:tcW w:w="1271" w:type="dxa"/>
          </w:tcPr>
          <w:p w14:paraId="672FF533" w14:textId="77777777" w:rsidR="00FE03FE" w:rsidRPr="008E0EA1" w:rsidRDefault="00FE03FE" w:rsidP="00FE03F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8E0EA1">
              <w:rPr>
                <w:rFonts w:ascii="Arial" w:hAnsi="Arial" w:cs="Arial"/>
                <w:sz w:val="22"/>
                <w:szCs w:val="22"/>
                <w:lang w:val="es-419"/>
              </w:rPr>
              <w:t>S</w:t>
            </w:r>
          </w:p>
        </w:tc>
        <w:tc>
          <w:tcPr>
            <w:tcW w:w="851" w:type="dxa"/>
          </w:tcPr>
          <w:p w14:paraId="35DE8C2F" w14:textId="254F309D" w:rsidR="00FE03FE" w:rsidRPr="008E0EA1" w:rsidRDefault="00FE03FE" w:rsidP="00FE03F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250</w:t>
            </w:r>
          </w:p>
        </w:tc>
      </w:tr>
      <w:tr w:rsidR="00FE03FE" w14:paraId="6CED26EF" w14:textId="77777777" w:rsidTr="00FE03FE">
        <w:tc>
          <w:tcPr>
            <w:tcW w:w="1271" w:type="dxa"/>
          </w:tcPr>
          <w:p w14:paraId="6F2C2747" w14:textId="77777777" w:rsidR="00FE03FE" w:rsidRPr="008E0EA1" w:rsidRDefault="00FE03FE" w:rsidP="00FE03F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8E0EA1">
              <w:rPr>
                <w:rFonts w:ascii="Arial" w:hAnsi="Arial" w:cs="Arial"/>
                <w:sz w:val="22"/>
                <w:szCs w:val="22"/>
                <w:lang w:val="es-419"/>
              </w:rPr>
              <w:t>N° Taladro</w:t>
            </w:r>
          </w:p>
        </w:tc>
        <w:tc>
          <w:tcPr>
            <w:tcW w:w="851" w:type="dxa"/>
          </w:tcPr>
          <w:p w14:paraId="0BEBB78C" w14:textId="6BE399D8" w:rsidR="00FE03FE" w:rsidRPr="008E0EA1" w:rsidRDefault="00FE03FE" w:rsidP="00FE03F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8</w:t>
            </w:r>
          </w:p>
        </w:tc>
      </w:tr>
      <w:tr w:rsidR="00FE03FE" w14:paraId="6F77F388" w14:textId="77777777" w:rsidTr="00FE03FE">
        <w:tc>
          <w:tcPr>
            <w:tcW w:w="1271" w:type="dxa"/>
          </w:tcPr>
          <w:p w14:paraId="60FB9E0D" w14:textId="77777777" w:rsidR="00FE03FE" w:rsidRPr="008E0EA1" w:rsidRDefault="00FE03FE" w:rsidP="00FE03F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proofErr w:type="gramStart"/>
            <w:r w:rsidRPr="008E0EA1">
              <w:rPr>
                <w:rFonts w:ascii="Arial" w:hAnsi="Arial" w:cs="Arial"/>
                <w:sz w:val="22"/>
                <w:szCs w:val="22"/>
              </w:rPr>
              <w:t xml:space="preserve">Ø </w:t>
            </w:r>
            <w:r w:rsidRPr="008E0EA1">
              <w:rPr>
                <w:rFonts w:ascii="Arial" w:hAnsi="Arial" w:cs="Arial"/>
                <w:sz w:val="22"/>
                <w:szCs w:val="22"/>
                <w:lang w:val="es-419"/>
              </w:rPr>
              <w:t xml:space="preserve"> Taladro</w:t>
            </w:r>
            <w:proofErr w:type="gramEnd"/>
          </w:p>
        </w:tc>
        <w:tc>
          <w:tcPr>
            <w:tcW w:w="851" w:type="dxa"/>
          </w:tcPr>
          <w:p w14:paraId="2FEB430C" w14:textId="77777777" w:rsidR="00FE03FE" w:rsidRPr="008E0EA1" w:rsidRDefault="00FE03FE" w:rsidP="00FE03F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8E0EA1">
              <w:rPr>
                <w:rFonts w:ascii="Arial" w:hAnsi="Arial" w:cs="Arial"/>
                <w:sz w:val="22"/>
                <w:szCs w:val="22"/>
                <w:lang w:val="es-419"/>
              </w:rPr>
              <w:t>18</w:t>
            </w:r>
          </w:p>
        </w:tc>
      </w:tr>
    </w:tbl>
    <w:tbl>
      <w:tblPr>
        <w:tblStyle w:val="Tablaconcuadrcula"/>
        <w:tblpPr w:leftFromText="141" w:rightFromText="141" w:vertAnchor="text" w:horzAnchor="page" w:tblpX="2971" w:tblpY="53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851"/>
      </w:tblGrid>
      <w:tr w:rsidR="00FE03FE" w14:paraId="156C21AB" w14:textId="77777777" w:rsidTr="00FE03FE">
        <w:tc>
          <w:tcPr>
            <w:tcW w:w="2122" w:type="dxa"/>
            <w:gridSpan w:val="2"/>
          </w:tcPr>
          <w:p w14:paraId="1FAEF14F" w14:textId="77777777" w:rsidR="00FE03FE" w:rsidRPr="008E0EA1" w:rsidRDefault="00FE03FE" w:rsidP="00FE03FE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8E0EA1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BRIDAS</w:t>
            </w:r>
          </w:p>
        </w:tc>
      </w:tr>
      <w:tr w:rsidR="00FE03FE" w14:paraId="3737B3F1" w14:textId="77777777" w:rsidTr="00FE03FE">
        <w:tc>
          <w:tcPr>
            <w:tcW w:w="1271" w:type="dxa"/>
          </w:tcPr>
          <w:p w14:paraId="705458E9" w14:textId="77777777" w:rsidR="00FE03FE" w:rsidRPr="008E0EA1" w:rsidRDefault="00FE03FE" w:rsidP="00FE03F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8E0EA1">
              <w:rPr>
                <w:rFonts w:ascii="Arial" w:hAnsi="Arial" w:cs="Arial"/>
                <w:sz w:val="22"/>
                <w:szCs w:val="22"/>
                <w:lang w:val="es-419"/>
              </w:rPr>
              <w:t>Ø Boca</w:t>
            </w:r>
          </w:p>
        </w:tc>
        <w:tc>
          <w:tcPr>
            <w:tcW w:w="851" w:type="dxa"/>
          </w:tcPr>
          <w:p w14:paraId="6EE3E0E5" w14:textId="7BAE7D96" w:rsidR="00FE03FE" w:rsidRPr="008E0EA1" w:rsidRDefault="00FE03FE" w:rsidP="00FE03F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10</w:t>
            </w:r>
            <w:r w:rsidRPr="008E0EA1">
              <w:rPr>
                <w:rFonts w:ascii="Arial" w:hAnsi="Arial" w:cs="Arial"/>
                <w:sz w:val="22"/>
                <w:szCs w:val="22"/>
                <w:lang w:val="es-419"/>
              </w:rPr>
              <w:t>0</w:t>
            </w:r>
          </w:p>
        </w:tc>
      </w:tr>
      <w:tr w:rsidR="00FE03FE" w14:paraId="3D82AB5C" w14:textId="77777777" w:rsidTr="00FE03FE">
        <w:tc>
          <w:tcPr>
            <w:tcW w:w="1271" w:type="dxa"/>
          </w:tcPr>
          <w:p w14:paraId="6EFEFD0A" w14:textId="77777777" w:rsidR="00FE03FE" w:rsidRPr="008E0EA1" w:rsidRDefault="00FE03FE" w:rsidP="00FE03F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8E0EA1">
              <w:rPr>
                <w:rFonts w:ascii="Arial" w:hAnsi="Arial" w:cs="Arial"/>
                <w:sz w:val="22"/>
                <w:szCs w:val="22"/>
                <w:lang w:val="es-419"/>
              </w:rPr>
              <w:t>Q</w:t>
            </w:r>
          </w:p>
        </w:tc>
        <w:tc>
          <w:tcPr>
            <w:tcW w:w="851" w:type="dxa"/>
          </w:tcPr>
          <w:p w14:paraId="473E5654" w14:textId="6F99D656" w:rsidR="00FE03FE" w:rsidRPr="008E0EA1" w:rsidRDefault="00FE03FE" w:rsidP="00FE03F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158</w:t>
            </w:r>
          </w:p>
        </w:tc>
      </w:tr>
      <w:tr w:rsidR="00FE03FE" w14:paraId="17063345" w14:textId="77777777" w:rsidTr="00FE03FE">
        <w:tc>
          <w:tcPr>
            <w:tcW w:w="1271" w:type="dxa"/>
          </w:tcPr>
          <w:p w14:paraId="58F4AFE7" w14:textId="77777777" w:rsidR="00FE03FE" w:rsidRPr="008E0EA1" w:rsidRDefault="00FE03FE" w:rsidP="00FE03F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8E0EA1">
              <w:rPr>
                <w:rFonts w:ascii="Arial" w:hAnsi="Arial" w:cs="Arial"/>
                <w:sz w:val="22"/>
                <w:szCs w:val="22"/>
                <w:lang w:val="es-419"/>
              </w:rPr>
              <w:t>R</w:t>
            </w:r>
          </w:p>
        </w:tc>
        <w:tc>
          <w:tcPr>
            <w:tcW w:w="851" w:type="dxa"/>
          </w:tcPr>
          <w:p w14:paraId="3E0D15B2" w14:textId="0422273D" w:rsidR="00FE03FE" w:rsidRPr="008E0EA1" w:rsidRDefault="00FE03FE" w:rsidP="00FE03F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180</w:t>
            </w:r>
          </w:p>
        </w:tc>
      </w:tr>
      <w:tr w:rsidR="00FE03FE" w14:paraId="3948F8F4" w14:textId="77777777" w:rsidTr="00FE03FE">
        <w:tc>
          <w:tcPr>
            <w:tcW w:w="1271" w:type="dxa"/>
          </w:tcPr>
          <w:p w14:paraId="63E99D3B" w14:textId="77777777" w:rsidR="00FE03FE" w:rsidRPr="008E0EA1" w:rsidRDefault="00FE03FE" w:rsidP="00FE03F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8E0EA1">
              <w:rPr>
                <w:rFonts w:ascii="Arial" w:hAnsi="Arial" w:cs="Arial"/>
                <w:sz w:val="22"/>
                <w:szCs w:val="22"/>
                <w:lang w:val="es-419"/>
              </w:rPr>
              <w:t>S</w:t>
            </w:r>
          </w:p>
        </w:tc>
        <w:tc>
          <w:tcPr>
            <w:tcW w:w="851" w:type="dxa"/>
          </w:tcPr>
          <w:p w14:paraId="1441BEFF" w14:textId="5ADAF9E3" w:rsidR="00FE03FE" w:rsidRPr="008E0EA1" w:rsidRDefault="00FE03FE" w:rsidP="00FE03F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220</w:t>
            </w:r>
          </w:p>
        </w:tc>
      </w:tr>
      <w:tr w:rsidR="00FE03FE" w14:paraId="39448C18" w14:textId="77777777" w:rsidTr="00FE03FE">
        <w:tc>
          <w:tcPr>
            <w:tcW w:w="1271" w:type="dxa"/>
          </w:tcPr>
          <w:p w14:paraId="3F838AF2" w14:textId="77777777" w:rsidR="00FE03FE" w:rsidRPr="008E0EA1" w:rsidRDefault="00FE03FE" w:rsidP="00FE03F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8E0EA1">
              <w:rPr>
                <w:rFonts w:ascii="Arial" w:hAnsi="Arial" w:cs="Arial"/>
                <w:sz w:val="22"/>
                <w:szCs w:val="22"/>
                <w:lang w:val="es-419"/>
              </w:rPr>
              <w:t>N° Taladro</w:t>
            </w:r>
          </w:p>
        </w:tc>
        <w:tc>
          <w:tcPr>
            <w:tcW w:w="851" w:type="dxa"/>
          </w:tcPr>
          <w:p w14:paraId="34764BBE" w14:textId="3B2B3717" w:rsidR="00FE03FE" w:rsidRPr="008E0EA1" w:rsidRDefault="00FE03FE" w:rsidP="00FE03F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8</w:t>
            </w:r>
          </w:p>
        </w:tc>
      </w:tr>
      <w:tr w:rsidR="00FE03FE" w14:paraId="1DAB9D4E" w14:textId="77777777" w:rsidTr="00FE03FE">
        <w:tc>
          <w:tcPr>
            <w:tcW w:w="1271" w:type="dxa"/>
          </w:tcPr>
          <w:p w14:paraId="15BF46EB" w14:textId="77777777" w:rsidR="00FE03FE" w:rsidRPr="008E0EA1" w:rsidRDefault="00FE03FE" w:rsidP="00FE03F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proofErr w:type="gramStart"/>
            <w:r w:rsidRPr="008E0EA1">
              <w:rPr>
                <w:rFonts w:ascii="Arial" w:hAnsi="Arial" w:cs="Arial"/>
                <w:sz w:val="22"/>
                <w:szCs w:val="22"/>
              </w:rPr>
              <w:t xml:space="preserve">Ø </w:t>
            </w:r>
            <w:r w:rsidRPr="008E0EA1">
              <w:rPr>
                <w:rFonts w:ascii="Arial" w:hAnsi="Arial" w:cs="Arial"/>
                <w:sz w:val="22"/>
                <w:szCs w:val="22"/>
                <w:lang w:val="es-419"/>
              </w:rPr>
              <w:t xml:space="preserve"> Taladro</w:t>
            </w:r>
            <w:proofErr w:type="gramEnd"/>
          </w:p>
        </w:tc>
        <w:tc>
          <w:tcPr>
            <w:tcW w:w="851" w:type="dxa"/>
          </w:tcPr>
          <w:p w14:paraId="661062CF" w14:textId="77777777" w:rsidR="00FE03FE" w:rsidRPr="008E0EA1" w:rsidRDefault="00FE03FE" w:rsidP="00FE03F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8E0EA1">
              <w:rPr>
                <w:rFonts w:ascii="Arial" w:hAnsi="Arial" w:cs="Arial"/>
                <w:sz w:val="22"/>
                <w:szCs w:val="22"/>
                <w:lang w:val="es-419"/>
              </w:rPr>
              <w:t>18</w:t>
            </w:r>
          </w:p>
        </w:tc>
      </w:tr>
    </w:tbl>
    <w:p w14:paraId="0E4DDB41" w14:textId="27A6C575" w:rsidR="0002641D" w:rsidRDefault="00FE03FE" w:rsidP="00E87B8C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 </w:t>
      </w:r>
    </w:p>
    <w:p w14:paraId="62FB67AA" w14:textId="77777777" w:rsidR="00FE03FE" w:rsidRDefault="0002641D" w:rsidP="00E87B8C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ab/>
      </w:r>
    </w:p>
    <w:p w14:paraId="608872A4" w14:textId="475D57BA" w:rsidR="0002641D" w:rsidRDefault="0002641D" w:rsidP="00E87B8C">
      <w:pPr>
        <w:rPr>
          <w:rFonts w:ascii="Arial" w:hAnsi="Arial" w:cs="Arial"/>
          <w:lang w:val="es-419"/>
        </w:rPr>
      </w:pPr>
    </w:p>
    <w:p w14:paraId="13ECEA00" w14:textId="77F76E3A" w:rsidR="0002641D" w:rsidRDefault="0002641D" w:rsidP="00E87B8C">
      <w:pPr>
        <w:rPr>
          <w:rFonts w:ascii="Arial" w:hAnsi="Arial" w:cs="Arial"/>
          <w:lang w:val="es-419"/>
        </w:rPr>
      </w:pPr>
    </w:p>
    <w:p w14:paraId="3C7E7549" w14:textId="70BA10D6" w:rsidR="0002641D" w:rsidRDefault="0002641D" w:rsidP="00E87B8C">
      <w:pPr>
        <w:rPr>
          <w:rFonts w:ascii="Arial" w:hAnsi="Arial" w:cs="Arial"/>
          <w:lang w:val="es-419"/>
        </w:rPr>
      </w:pPr>
    </w:p>
    <w:p w14:paraId="21ECF404" w14:textId="1A5A14F9" w:rsidR="0002641D" w:rsidRDefault="0002641D" w:rsidP="00E87B8C">
      <w:pPr>
        <w:rPr>
          <w:rFonts w:ascii="Arial" w:hAnsi="Arial" w:cs="Arial"/>
          <w:lang w:val="es-419"/>
        </w:rPr>
      </w:pPr>
    </w:p>
    <w:p w14:paraId="0CE34DEE" w14:textId="07316327" w:rsidR="0002641D" w:rsidRDefault="0002641D" w:rsidP="00E87B8C">
      <w:pPr>
        <w:rPr>
          <w:rFonts w:ascii="Arial" w:hAnsi="Arial" w:cs="Arial"/>
          <w:lang w:val="es-419"/>
        </w:rPr>
      </w:pPr>
    </w:p>
    <w:p w14:paraId="0CB591C8" w14:textId="2CA66B7E" w:rsidR="0002641D" w:rsidRDefault="0002641D" w:rsidP="00E87B8C">
      <w:pPr>
        <w:rPr>
          <w:rFonts w:ascii="Arial" w:hAnsi="Arial" w:cs="Arial"/>
          <w:lang w:val="es-419"/>
        </w:rPr>
      </w:pPr>
    </w:p>
    <w:p w14:paraId="07767F58" w14:textId="67FFF9C8" w:rsidR="0002641D" w:rsidRDefault="0002641D" w:rsidP="00E87B8C">
      <w:pPr>
        <w:rPr>
          <w:rFonts w:ascii="Arial" w:hAnsi="Arial" w:cs="Arial"/>
          <w:lang w:val="es-419"/>
        </w:rPr>
      </w:pPr>
    </w:p>
    <w:p w14:paraId="621E4AF1" w14:textId="3F2DDEDC" w:rsidR="0002641D" w:rsidRDefault="0002641D" w:rsidP="00E87B8C">
      <w:pPr>
        <w:rPr>
          <w:rFonts w:ascii="Arial" w:hAnsi="Arial" w:cs="Arial"/>
          <w:lang w:val="es-419"/>
        </w:rPr>
      </w:pPr>
    </w:p>
    <w:tbl>
      <w:tblPr>
        <w:tblStyle w:val="Tablaconcuadrcula"/>
        <w:tblpPr w:leftFromText="141" w:rightFromText="141" w:vertAnchor="text" w:horzAnchor="margin" w:tblpY="43"/>
        <w:tblW w:w="0" w:type="auto"/>
        <w:tblLook w:val="04A0" w:firstRow="1" w:lastRow="0" w:firstColumn="1" w:lastColumn="0" w:noHBand="0" w:noVBand="1"/>
      </w:tblPr>
      <w:tblGrid>
        <w:gridCol w:w="2122"/>
        <w:gridCol w:w="1701"/>
      </w:tblGrid>
      <w:tr w:rsidR="003A7822" w14:paraId="31CF0341" w14:textId="77777777" w:rsidTr="003A7822">
        <w:tc>
          <w:tcPr>
            <w:tcW w:w="3823" w:type="dxa"/>
            <w:gridSpan w:val="2"/>
          </w:tcPr>
          <w:p w14:paraId="215415A4" w14:textId="77777777" w:rsidR="003A7822" w:rsidRPr="00794FC3" w:rsidRDefault="003A7822" w:rsidP="003A7822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794FC3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 xml:space="preserve">Potencia 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nominal del tractor</w:t>
            </w:r>
          </w:p>
        </w:tc>
      </w:tr>
      <w:tr w:rsidR="003A7822" w14:paraId="0D426D7B" w14:textId="77777777" w:rsidTr="003A7822">
        <w:tc>
          <w:tcPr>
            <w:tcW w:w="2122" w:type="dxa"/>
          </w:tcPr>
          <w:p w14:paraId="6DBCA3CF" w14:textId="77777777" w:rsidR="003A7822" w:rsidRPr="008E0EA1" w:rsidRDefault="003A7822" w:rsidP="003A7822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kW</w:t>
            </w:r>
          </w:p>
        </w:tc>
        <w:tc>
          <w:tcPr>
            <w:tcW w:w="1701" w:type="dxa"/>
          </w:tcPr>
          <w:p w14:paraId="78E53C2C" w14:textId="1C88AF5B" w:rsidR="003A7822" w:rsidRPr="008E0EA1" w:rsidRDefault="00FE03FE" w:rsidP="003A7822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103</w:t>
            </w:r>
            <w:r w:rsidR="003A7822" w:rsidRPr="003A7822">
              <w:rPr>
                <w:rFonts w:ascii="Arial" w:hAnsi="Arial" w:cs="Arial"/>
                <w:sz w:val="22"/>
                <w:szCs w:val="22"/>
                <w:lang w:val="es-419"/>
              </w:rPr>
              <w:t xml:space="preserve"> ÷ 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110</w:t>
            </w:r>
          </w:p>
        </w:tc>
      </w:tr>
      <w:tr w:rsidR="003A7822" w14:paraId="518BF392" w14:textId="77777777" w:rsidTr="003A7822">
        <w:tc>
          <w:tcPr>
            <w:tcW w:w="2122" w:type="dxa"/>
          </w:tcPr>
          <w:p w14:paraId="486EC726" w14:textId="77777777" w:rsidR="003A7822" w:rsidRPr="008E0EA1" w:rsidRDefault="003A7822" w:rsidP="003A7822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HP</w:t>
            </w:r>
          </w:p>
        </w:tc>
        <w:tc>
          <w:tcPr>
            <w:tcW w:w="1701" w:type="dxa"/>
          </w:tcPr>
          <w:p w14:paraId="5CDAD0DF" w14:textId="302DB433" w:rsidR="003A7822" w:rsidRPr="008E0EA1" w:rsidRDefault="00FE03FE" w:rsidP="003A7822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140</w:t>
            </w:r>
            <w:r w:rsidR="003A7822" w:rsidRPr="003A7822">
              <w:rPr>
                <w:rFonts w:ascii="Arial" w:hAnsi="Arial" w:cs="Arial"/>
                <w:sz w:val="22"/>
                <w:szCs w:val="22"/>
                <w:lang w:val="es-419"/>
              </w:rPr>
              <w:t xml:space="preserve"> ÷ 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150</w:t>
            </w:r>
          </w:p>
        </w:tc>
      </w:tr>
    </w:tbl>
    <w:p w14:paraId="5DCB798F" w14:textId="62034268" w:rsidR="0002641D" w:rsidRDefault="0002641D" w:rsidP="00E87B8C">
      <w:pPr>
        <w:rPr>
          <w:rFonts w:ascii="Arial" w:hAnsi="Arial" w:cs="Arial"/>
          <w:lang w:val="es-419"/>
        </w:rPr>
      </w:pPr>
    </w:p>
    <w:p w14:paraId="3217795B" w14:textId="5B17DF54" w:rsidR="0002641D" w:rsidRDefault="0002641D" w:rsidP="00E87B8C">
      <w:pPr>
        <w:rPr>
          <w:rFonts w:ascii="Arial" w:hAnsi="Arial" w:cs="Arial"/>
          <w:lang w:val="es-419"/>
        </w:rPr>
      </w:pPr>
    </w:p>
    <w:p w14:paraId="23D1D177" w14:textId="083C42FF" w:rsidR="00B43683" w:rsidRDefault="00B43683" w:rsidP="00E87B8C">
      <w:pPr>
        <w:rPr>
          <w:rFonts w:ascii="Arial" w:hAnsi="Arial" w:cs="Arial"/>
          <w:lang w:val="es-419"/>
        </w:rPr>
      </w:pPr>
    </w:p>
    <w:p w14:paraId="435D8DAF" w14:textId="7ECC338B" w:rsidR="00B43683" w:rsidRDefault="00B43683" w:rsidP="00E87B8C">
      <w:pPr>
        <w:rPr>
          <w:rFonts w:ascii="Arial" w:hAnsi="Arial" w:cs="Arial"/>
          <w:lang w:val="es-419"/>
        </w:rPr>
      </w:pPr>
    </w:p>
    <w:sectPr w:rsidR="00B43683" w:rsidSect="003D6066">
      <w:headerReference w:type="default" r:id="rId11"/>
      <w:footerReference w:type="default" r:id="rId12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54F40" w14:textId="77777777" w:rsidR="005B706E" w:rsidRDefault="005B706E" w:rsidP="008A3980">
      <w:r>
        <w:separator/>
      </w:r>
    </w:p>
  </w:endnote>
  <w:endnote w:type="continuationSeparator" w:id="0">
    <w:p w14:paraId="084955F6" w14:textId="77777777" w:rsidR="005B706E" w:rsidRDefault="005B706E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52F28" w14:textId="046BC567" w:rsidR="005960B5" w:rsidRDefault="001E6FD8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B9D1211" wp14:editId="16BDA4E6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10687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097ED8DE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proofErr w:type="spellStart"/>
    <w:r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0A4B96">
        <w:rPr>
          <w:rStyle w:val="Hipervnculo"/>
          <w:b/>
          <w:bCs/>
          <w:color w:val="1F3864"/>
          <w:sz w:val="18"/>
          <w:szCs w:val="18"/>
          <w:u w:val="none"/>
          <w:lang w:val="en-US"/>
        </w:rPr>
        <w:t>ventas@sanrafael.com.bo</w:t>
      </w:r>
    </w:hyperlink>
    <w:r w:rsidR="000A4B96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1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 xml:space="preserve">: Ladislao Cabrera </w:t>
    </w:r>
    <w:proofErr w:type="spellStart"/>
    <w:r w:rsidR="000A4B96" w:rsidRPr="006736DE">
      <w:rPr>
        <w:b/>
        <w:bCs/>
        <w:color w:val="1F3864"/>
        <w:sz w:val="18"/>
        <w:szCs w:val="18"/>
      </w:rPr>
      <w:t>N</w:t>
    </w:r>
    <w:r w:rsidR="00780CA7">
      <w:rPr>
        <w:b/>
        <w:bCs/>
        <w:color w:val="1F3864"/>
        <w:sz w:val="18"/>
        <w:szCs w:val="18"/>
      </w:rPr>
      <w:t>°</w:t>
    </w:r>
    <w:proofErr w:type="spellEnd"/>
    <w:r w:rsidR="00780CA7">
      <w:rPr>
        <w:b/>
        <w:bCs/>
        <w:color w:val="1F3864"/>
        <w:sz w:val="18"/>
        <w:szCs w:val="18"/>
      </w:rPr>
      <w:t xml:space="preserve">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 xml:space="preserve">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6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>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</w:t>
    </w:r>
    <w:proofErr w:type="spellStart"/>
    <w:r w:rsidR="006736DE" w:rsidRPr="006736DE">
      <w:rPr>
        <w:b/>
        <w:bCs/>
        <w:color w:val="1F3864"/>
        <w:sz w:val="18"/>
        <w:szCs w:val="18"/>
      </w:rPr>
      <w:t>Cbba</w:t>
    </w:r>
    <w:proofErr w:type="spellEnd"/>
    <w:r w:rsidR="006736DE" w:rsidRPr="006736DE">
      <w:rPr>
        <w:b/>
        <w:bCs/>
        <w:color w:val="1F3864"/>
        <w:sz w:val="18"/>
        <w:szCs w:val="18"/>
      </w:rPr>
      <w:t xml:space="preserve">: Av. Blanco Galindo Km 4.5 acera sud </w:t>
    </w:r>
    <w:proofErr w:type="spellStart"/>
    <w:r w:rsidR="006736DE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6736DE" w:rsidRPr="006736DE">
      <w:rPr>
        <w:b/>
        <w:bCs/>
        <w:color w:val="1F3864"/>
        <w:sz w:val="18"/>
        <w:szCs w:val="18"/>
        <w:lang w:val="en-US"/>
      </w:rPr>
      <w:t xml:space="preserve">./Fax: 4444256 - 77455941 Email: </w:t>
    </w:r>
    <w:hyperlink r:id="rId4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ventas2@sanrafael.com.bo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A855D" w14:textId="77777777" w:rsidR="005B706E" w:rsidRDefault="005B706E" w:rsidP="008A3980">
      <w:r>
        <w:separator/>
      </w:r>
    </w:p>
  </w:footnote>
  <w:footnote w:type="continuationSeparator" w:id="0">
    <w:p w14:paraId="2B1BDD5B" w14:textId="77777777" w:rsidR="005B706E" w:rsidRDefault="005B706E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0B9E0" w14:textId="25E2F237" w:rsidR="005960B5" w:rsidRDefault="001E6FD8" w:rsidP="005960B5">
    <w:r>
      <w:rPr>
        <w:noProof/>
        <w:lang w:val="es-BO" w:eastAsia="en-US"/>
      </w:rPr>
      <w:drawing>
        <wp:anchor distT="0" distB="0" distL="114300" distR="114300" simplePos="0" relativeHeight="251657728" behindDoc="0" locked="0" layoutInCell="1" allowOverlap="1" wp14:anchorId="7235AA5F" wp14:editId="6D0CFA15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747A7A2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02F6C301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4FA3A5F9" w14:textId="7EC9E674" w:rsidR="005960B5" w:rsidRPr="00F112DF" w:rsidRDefault="001E6FD8" w:rsidP="005960B5">
    <w:pPr>
      <w:jc w:val="right"/>
      <w:rPr>
        <w:b/>
        <w:bCs/>
        <w:color w:val="1F497D"/>
        <w:sz w:val="24"/>
        <w:szCs w:val="24"/>
      </w:rPr>
    </w:pPr>
    <w:r>
      <w:rPr>
        <w:noProof/>
        <w:sz w:val="24"/>
        <w:szCs w:val="24"/>
        <w:lang w:val="es-BO" w:eastAsia="en-US"/>
      </w:rPr>
      <w:drawing>
        <wp:anchor distT="0" distB="0" distL="114300" distR="114300" simplePos="0" relativeHeight="251656704" behindDoc="0" locked="0" layoutInCell="1" allowOverlap="1" wp14:anchorId="0FD5E41E" wp14:editId="6E8EFE97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54232C88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64703D8A" w14:textId="77777777" w:rsidR="005960B5" w:rsidRDefault="005960B5" w:rsidP="005960B5">
    <w:pPr>
      <w:pStyle w:val="Encabezado"/>
      <w:rPr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8F"/>
    <w:rsid w:val="00003D76"/>
    <w:rsid w:val="00006629"/>
    <w:rsid w:val="0002016C"/>
    <w:rsid w:val="0002641D"/>
    <w:rsid w:val="000559F3"/>
    <w:rsid w:val="000562F1"/>
    <w:rsid w:val="000569A8"/>
    <w:rsid w:val="000A4B96"/>
    <w:rsid w:val="000F3020"/>
    <w:rsid w:val="001031A8"/>
    <w:rsid w:val="0012665D"/>
    <w:rsid w:val="001428E9"/>
    <w:rsid w:val="00166627"/>
    <w:rsid w:val="001C28C6"/>
    <w:rsid w:val="001E6FD8"/>
    <w:rsid w:val="001F685E"/>
    <w:rsid w:val="001F719B"/>
    <w:rsid w:val="00215288"/>
    <w:rsid w:val="00253153"/>
    <w:rsid w:val="0025427E"/>
    <w:rsid w:val="00274CFE"/>
    <w:rsid w:val="002A2A7B"/>
    <w:rsid w:val="002E1480"/>
    <w:rsid w:val="002E7F0F"/>
    <w:rsid w:val="00330C43"/>
    <w:rsid w:val="003371AB"/>
    <w:rsid w:val="003A7822"/>
    <w:rsid w:val="003B301B"/>
    <w:rsid w:val="003D6066"/>
    <w:rsid w:val="004000D0"/>
    <w:rsid w:val="00417A91"/>
    <w:rsid w:val="0042002C"/>
    <w:rsid w:val="00433213"/>
    <w:rsid w:val="00440029"/>
    <w:rsid w:val="004855A3"/>
    <w:rsid w:val="00490F9C"/>
    <w:rsid w:val="00497816"/>
    <w:rsid w:val="004B6513"/>
    <w:rsid w:val="004F2F7B"/>
    <w:rsid w:val="00502FCF"/>
    <w:rsid w:val="00503185"/>
    <w:rsid w:val="005102A3"/>
    <w:rsid w:val="005378CB"/>
    <w:rsid w:val="0054042D"/>
    <w:rsid w:val="005647DC"/>
    <w:rsid w:val="005960B5"/>
    <w:rsid w:val="005B4338"/>
    <w:rsid w:val="005B5378"/>
    <w:rsid w:val="005B706E"/>
    <w:rsid w:val="005E3D48"/>
    <w:rsid w:val="005E4450"/>
    <w:rsid w:val="00606569"/>
    <w:rsid w:val="006248B3"/>
    <w:rsid w:val="00642767"/>
    <w:rsid w:val="00663C39"/>
    <w:rsid w:val="006736DE"/>
    <w:rsid w:val="00682734"/>
    <w:rsid w:val="00687CEC"/>
    <w:rsid w:val="006D31E6"/>
    <w:rsid w:val="006D48DB"/>
    <w:rsid w:val="006E3E09"/>
    <w:rsid w:val="00704FAC"/>
    <w:rsid w:val="00750244"/>
    <w:rsid w:val="00751906"/>
    <w:rsid w:val="00760ED8"/>
    <w:rsid w:val="00773682"/>
    <w:rsid w:val="00780CA7"/>
    <w:rsid w:val="007A11F2"/>
    <w:rsid w:val="007D484D"/>
    <w:rsid w:val="00816F0F"/>
    <w:rsid w:val="008204FD"/>
    <w:rsid w:val="008319BA"/>
    <w:rsid w:val="00832239"/>
    <w:rsid w:val="0087217F"/>
    <w:rsid w:val="008817AA"/>
    <w:rsid w:val="008A3980"/>
    <w:rsid w:val="008C43C9"/>
    <w:rsid w:val="008D0FE1"/>
    <w:rsid w:val="008D57AB"/>
    <w:rsid w:val="008E0EA1"/>
    <w:rsid w:val="008F5336"/>
    <w:rsid w:val="00934F39"/>
    <w:rsid w:val="00971E66"/>
    <w:rsid w:val="00995836"/>
    <w:rsid w:val="009A11F8"/>
    <w:rsid w:val="009D2914"/>
    <w:rsid w:val="00A12735"/>
    <w:rsid w:val="00A54408"/>
    <w:rsid w:val="00A814FE"/>
    <w:rsid w:val="00A8603D"/>
    <w:rsid w:val="00A86F6C"/>
    <w:rsid w:val="00AB281F"/>
    <w:rsid w:val="00AD5EDC"/>
    <w:rsid w:val="00AD6AC6"/>
    <w:rsid w:val="00AF546C"/>
    <w:rsid w:val="00AF62BA"/>
    <w:rsid w:val="00B11432"/>
    <w:rsid w:val="00B163B0"/>
    <w:rsid w:val="00B322E0"/>
    <w:rsid w:val="00B43683"/>
    <w:rsid w:val="00B525CE"/>
    <w:rsid w:val="00BA016D"/>
    <w:rsid w:val="00BB30EC"/>
    <w:rsid w:val="00BD5BD4"/>
    <w:rsid w:val="00BD647C"/>
    <w:rsid w:val="00C0192C"/>
    <w:rsid w:val="00C04942"/>
    <w:rsid w:val="00C36F25"/>
    <w:rsid w:val="00C41999"/>
    <w:rsid w:val="00C538BA"/>
    <w:rsid w:val="00C5749B"/>
    <w:rsid w:val="00C75B95"/>
    <w:rsid w:val="00C922C0"/>
    <w:rsid w:val="00CA70C9"/>
    <w:rsid w:val="00CF2223"/>
    <w:rsid w:val="00CF3769"/>
    <w:rsid w:val="00D17244"/>
    <w:rsid w:val="00D26EA9"/>
    <w:rsid w:val="00D61D67"/>
    <w:rsid w:val="00D90D5A"/>
    <w:rsid w:val="00DA08D9"/>
    <w:rsid w:val="00DB332A"/>
    <w:rsid w:val="00DE23CD"/>
    <w:rsid w:val="00E064A3"/>
    <w:rsid w:val="00E210BA"/>
    <w:rsid w:val="00E23E8F"/>
    <w:rsid w:val="00E3548E"/>
    <w:rsid w:val="00E64ABE"/>
    <w:rsid w:val="00E87B8C"/>
    <w:rsid w:val="00E94AAE"/>
    <w:rsid w:val="00EC47D0"/>
    <w:rsid w:val="00EC4815"/>
    <w:rsid w:val="00ED588D"/>
    <w:rsid w:val="00EE14FF"/>
    <w:rsid w:val="00EF2761"/>
    <w:rsid w:val="00F112DF"/>
    <w:rsid w:val="00F2679C"/>
    <w:rsid w:val="00F67437"/>
    <w:rsid w:val="00F8283B"/>
    <w:rsid w:val="00F870E0"/>
    <w:rsid w:val="00F94CBA"/>
    <w:rsid w:val="00FA5C79"/>
    <w:rsid w:val="00FA60A8"/>
    <w:rsid w:val="00FB2766"/>
    <w:rsid w:val="00FB4259"/>
    <w:rsid w:val="00FD24E2"/>
    <w:rsid w:val="00FE0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465BF531"/>
  <w15:chartTrackingRefBased/>
  <w15:docId w15:val="{B84089F6-8457-4AFB-B85A-B36A99E6E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2641D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styleId="Mencinsinresolver">
    <w:name w:val="Unresolved Mention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7965B-FB8E-4B51-A44F-60EE87A9E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37</TotalTime>
  <Pages>1</Pages>
  <Words>117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760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3</cp:revision>
  <cp:lastPrinted>2023-05-10T19:07:00Z</cp:lastPrinted>
  <dcterms:created xsi:type="dcterms:W3CDTF">2023-05-10T19:27:00Z</dcterms:created>
  <dcterms:modified xsi:type="dcterms:W3CDTF">2023-05-10T19:44:00Z</dcterms:modified>
</cp:coreProperties>
</file>