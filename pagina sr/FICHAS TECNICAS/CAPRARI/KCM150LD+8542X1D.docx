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4A36B09" w:rsidR="00CF2223" w:rsidRPr="00BD5BD4" w:rsidRDefault="0083039A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83039A">
              <w:rPr>
                <w:rFonts w:ascii="Arial" w:hAnsi="Arial" w:cs="Arial"/>
                <w:sz w:val="28"/>
                <w:szCs w:val="28"/>
                <w:lang w:val="es-419"/>
              </w:rPr>
              <w:t>KCM150LD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83039A">
              <w:rPr>
                <w:rFonts w:ascii="Arial" w:hAnsi="Arial" w:cs="Arial"/>
                <w:sz w:val="28"/>
                <w:szCs w:val="28"/>
                <w:lang w:val="es-419"/>
              </w:rPr>
              <w:t>+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83039A">
              <w:rPr>
                <w:rFonts w:ascii="Arial" w:hAnsi="Arial" w:cs="Arial"/>
                <w:sz w:val="28"/>
                <w:szCs w:val="28"/>
                <w:lang w:val="es-419"/>
              </w:rPr>
              <w:t>8542X1/D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75FEF769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7F8D30F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0B7DAA6B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472B6430" w:rsidR="00BD647C" w:rsidRDefault="00BB667D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8.5 </w:t>
            </w:r>
            <w:r w:rsidR="00BD647C">
              <w:rPr>
                <w:rFonts w:ascii="Arial" w:hAnsi="Arial" w:cs="Arial"/>
                <w:lang w:val="es-419"/>
              </w:rPr>
              <w:t>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440"/>
        <w:gridCol w:w="530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BB667D" w:rsidRPr="00BB667D" w14:paraId="72BD0F69" w14:textId="77777777" w:rsidTr="00BB667D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E953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0A91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285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F011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A12E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35D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EBB8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F7E3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BE05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97B6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88.00</w:t>
            </w:r>
          </w:p>
        </w:tc>
      </w:tr>
      <w:tr w:rsidR="00BB667D" w:rsidRPr="00BB667D" w14:paraId="1439BBEE" w14:textId="77777777" w:rsidTr="00BB667D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175E" w14:textId="77777777" w:rsidR="00BB667D" w:rsidRPr="00BB667D" w:rsidRDefault="00BB667D" w:rsidP="00BB667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6477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F19D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D959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DF7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5BB5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096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1F77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1103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98CC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5280</w:t>
            </w:r>
          </w:p>
        </w:tc>
      </w:tr>
      <w:tr w:rsidR="00BB667D" w:rsidRPr="00BB667D" w14:paraId="0EAEAAB0" w14:textId="77777777" w:rsidTr="00BB667D">
        <w:trPr>
          <w:trHeight w:val="315"/>
        </w:trPr>
        <w:tc>
          <w:tcPr>
            <w:tcW w:w="2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4992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 xml:space="preserve">KCM150LD+8542X1/D 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AAE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83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2329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D309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AC67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C4BD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278E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4276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7478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3FF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36C2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317</w:t>
            </w:r>
          </w:p>
        </w:tc>
      </w:tr>
      <w:tr w:rsidR="00BB667D" w:rsidRPr="00BB667D" w14:paraId="39B4D9FB" w14:textId="77777777" w:rsidTr="00BB667D">
        <w:trPr>
          <w:trHeight w:val="315"/>
        </w:trPr>
        <w:tc>
          <w:tcPr>
            <w:tcW w:w="2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DF3A" w14:textId="77777777" w:rsidR="00BB667D" w:rsidRPr="00BB667D" w:rsidRDefault="00BB667D" w:rsidP="00BB667D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3EA43E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lang w:val="es-419" w:eastAsia="es-419"/>
              </w:rPr>
              <w:t>8.5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2F8EC7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snapToGrid/>
                <w:color w:val="000000"/>
                <w:lang w:val="es-419" w:eastAsia="es-419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85413C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246593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99CE3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E453D5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70E206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9C039B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431BDD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90BCDC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AA1A04" w14:textId="77777777" w:rsidR="00BB667D" w:rsidRPr="00BB667D" w:rsidRDefault="00BB667D" w:rsidP="00BB667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B667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4.1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4642" w14:textId="77777777" w:rsidR="00CE44AD" w:rsidRDefault="00CE44AD" w:rsidP="008A3980">
      <w:r>
        <w:separator/>
      </w:r>
    </w:p>
  </w:endnote>
  <w:endnote w:type="continuationSeparator" w:id="0">
    <w:p w14:paraId="01E709FD" w14:textId="77777777" w:rsidR="00CE44AD" w:rsidRDefault="00CE44A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BD5A" w14:textId="77777777" w:rsidR="00CE44AD" w:rsidRDefault="00CE44AD" w:rsidP="008A3980">
      <w:r>
        <w:separator/>
      </w:r>
    </w:p>
  </w:footnote>
  <w:footnote w:type="continuationSeparator" w:id="0">
    <w:p w14:paraId="2E937C0A" w14:textId="77777777" w:rsidR="00CE44AD" w:rsidRDefault="00CE44A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30101"/>
    <w:rsid w:val="000559F3"/>
    <w:rsid w:val="000562F1"/>
    <w:rsid w:val="000569A8"/>
    <w:rsid w:val="000A08A4"/>
    <w:rsid w:val="000A4B96"/>
    <w:rsid w:val="000E71B2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0E47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039A"/>
    <w:rsid w:val="008319BA"/>
    <w:rsid w:val="00832239"/>
    <w:rsid w:val="0087217F"/>
    <w:rsid w:val="008817AA"/>
    <w:rsid w:val="00882868"/>
    <w:rsid w:val="008A3980"/>
    <w:rsid w:val="008C43C9"/>
    <w:rsid w:val="008D57AB"/>
    <w:rsid w:val="008F5336"/>
    <w:rsid w:val="00934F39"/>
    <w:rsid w:val="00971E66"/>
    <w:rsid w:val="00982F4D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B667D"/>
    <w:rsid w:val="00BD5BD4"/>
    <w:rsid w:val="00BD647C"/>
    <w:rsid w:val="00C0192C"/>
    <w:rsid w:val="00C04942"/>
    <w:rsid w:val="00C10F3A"/>
    <w:rsid w:val="00C36F25"/>
    <w:rsid w:val="00C41999"/>
    <w:rsid w:val="00C538BA"/>
    <w:rsid w:val="00C56E05"/>
    <w:rsid w:val="00C5749B"/>
    <w:rsid w:val="00C922C0"/>
    <w:rsid w:val="00CA70C9"/>
    <w:rsid w:val="00CE44AD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C4815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1194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2023-05-09T19:36:00Z</cp:lastPrinted>
  <dcterms:created xsi:type="dcterms:W3CDTF">2023-05-09T19:50:00Z</dcterms:created>
  <dcterms:modified xsi:type="dcterms:W3CDTF">2023-05-09T20:07:00Z</dcterms:modified>
</cp:coreProperties>
</file>