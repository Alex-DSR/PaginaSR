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2389EEA5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C70561">
              <w:rPr>
                <w:rFonts w:ascii="Arial" w:hAnsi="Arial" w:cs="Arial"/>
                <w:sz w:val="28"/>
                <w:szCs w:val="28"/>
                <w:lang w:val="es-419"/>
              </w:rPr>
              <w:t>10</w:t>
            </w:r>
            <w:r w:rsidR="009768D5">
              <w:rPr>
                <w:rFonts w:ascii="Arial" w:hAnsi="Arial" w:cs="Arial"/>
                <w:sz w:val="28"/>
                <w:szCs w:val="28"/>
                <w:lang w:val="es-419"/>
              </w:rPr>
              <w:t>A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1559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 w:rsidTr="007240DA">
        <w:tc>
          <w:tcPr>
            <w:tcW w:w="3474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559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B11432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0 mm</w:t>
            </w:r>
          </w:p>
        </w:tc>
      </w:tr>
      <w:tr w:rsidR="00E87B8C" w14:paraId="587F61FE" w14:textId="77777777" w:rsidTr="007240DA">
        <w:tc>
          <w:tcPr>
            <w:tcW w:w="3474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559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21EAD493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9768D5">
              <w:rPr>
                <w:rFonts w:ascii="Arial" w:hAnsi="Arial" w:cs="Arial"/>
                <w:lang w:val="es-419"/>
              </w:rPr>
              <w:t>95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 w:rsidTr="007240DA">
        <w:tc>
          <w:tcPr>
            <w:tcW w:w="3474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559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7D4E4145" w:rsidR="00E87B8C" w:rsidRDefault="00C7056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</w:t>
            </w:r>
          </w:p>
        </w:tc>
      </w:tr>
      <w:tr w:rsidR="00E87B8C" w14:paraId="61B6D367" w14:textId="77777777" w:rsidTr="007240DA">
        <w:tc>
          <w:tcPr>
            <w:tcW w:w="3474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559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7240DA">
        <w:tc>
          <w:tcPr>
            <w:tcW w:w="3474" w:type="dxa"/>
            <w:shd w:val="clear" w:color="auto" w:fill="auto"/>
          </w:tcPr>
          <w:p w14:paraId="3DD91306" w14:textId="7FC9BA46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0569A8">
              <w:rPr>
                <w:rFonts w:ascii="Arial" w:hAnsi="Arial" w:cs="Arial"/>
                <w:lang w:val="es-419"/>
              </w:rPr>
              <w:t>m</w:t>
            </w:r>
            <w:r w:rsidR="007240DA">
              <w:rPr>
                <w:rFonts w:ascii="Arial" w:hAnsi="Arial" w:cs="Arial"/>
                <w:lang w:val="es-419"/>
              </w:rPr>
              <w:t>á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r w:rsidR="007240DA">
              <w:rPr>
                <w:rFonts w:ascii="Arial" w:hAnsi="Arial" w:cs="Arial"/>
                <w:lang w:val="es-419"/>
              </w:rPr>
              <w:t>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31C3DAD7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195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173433AA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191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123E487E" w:rsidR="00417A91" w:rsidRPr="00B9345B" w:rsidRDefault="00C7056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1740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6F988624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1A6ABA1F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2093569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06DD497C" w:rsidR="00B43683" w:rsidRDefault="00C70561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4F375B99" wp14:editId="319BBE24">
            <wp:simplePos x="0" y="0"/>
            <wp:positionH relativeFrom="margin">
              <wp:posOffset>833755</wp:posOffset>
            </wp:positionH>
            <wp:positionV relativeFrom="margin">
              <wp:posOffset>4351020</wp:posOffset>
            </wp:positionV>
            <wp:extent cx="5347970" cy="1756410"/>
            <wp:effectExtent l="0" t="0" r="5080" b="15240"/>
            <wp:wrapSquare wrapText="bothSides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AE3BF5D2-4D26-4B1D-AC3F-1D4925E116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7F0F3E7D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2D3A52C6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5F0AD124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5FE5CAC2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247C4E4B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103A3E92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1C60C668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1A214953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0663C26F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10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580"/>
        <w:gridCol w:w="580"/>
        <w:gridCol w:w="72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C70561" w:rsidRPr="00C70561" w14:paraId="5E000859" w14:textId="77777777" w:rsidTr="00C70561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EF50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C2EE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E966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A5BA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A8D6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DF289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2E9C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0365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0E49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E321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5650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EF24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F4C6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</w:tr>
      <w:tr w:rsidR="00C70561" w:rsidRPr="00C70561" w14:paraId="6AA35C42" w14:textId="77777777" w:rsidTr="00C70561">
        <w:trPr>
          <w:trHeight w:val="30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4D35EB" w14:textId="77777777" w:rsidR="00C70561" w:rsidRPr="00C70561" w:rsidRDefault="00C70561" w:rsidP="00C70561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A4E51" w14:textId="77777777" w:rsidR="00C70561" w:rsidRPr="00C70561" w:rsidRDefault="00C70561" w:rsidP="00C70561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B3A04" w14:textId="77777777" w:rsidR="00C70561" w:rsidRPr="00C70561" w:rsidRDefault="00C70561" w:rsidP="00C70561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74F4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BC1C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6799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21DD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E77D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75D6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5AE5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52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30AA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D2A8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C70561" w:rsidRPr="00C70561" w14:paraId="252523C7" w14:textId="77777777" w:rsidTr="00C70561">
        <w:trPr>
          <w:trHeight w:val="31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3907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E8S50/10A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8E58" w14:textId="77777777" w:rsidR="00C70561" w:rsidRPr="00C70561" w:rsidRDefault="00C70561" w:rsidP="00C70561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8A6C7" w14:textId="77777777" w:rsidR="00C70561" w:rsidRPr="00C70561" w:rsidRDefault="00C70561" w:rsidP="00C70561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2EDD8" w14:textId="77777777" w:rsidR="00C70561" w:rsidRPr="00C70561" w:rsidRDefault="00C70561" w:rsidP="00C70561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7056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C70561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C7056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513C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3581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28.8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4D03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39F0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A1D3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57.6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FC3C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68CF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82.8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8CF7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86.4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DA950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C70561" w:rsidRPr="00C70561" w14:paraId="4CD5E5E4" w14:textId="77777777" w:rsidTr="00C70561">
        <w:trPr>
          <w:trHeight w:val="31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A483C" w14:textId="77777777" w:rsidR="00C70561" w:rsidRPr="00C70561" w:rsidRDefault="00C70561" w:rsidP="00C70561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11EF73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37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1BFDD2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E5429F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39A5BA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220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97B3DA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188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DB7F85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181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9B7FC89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174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601146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154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838DC9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E32C51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87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27E02A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77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CF82B2" w14:textId="77777777" w:rsidR="00C70561" w:rsidRPr="00C70561" w:rsidRDefault="00C70561" w:rsidP="00C70561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70561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</w:tr>
    </w:tbl>
    <w:p w14:paraId="4216A469" w14:textId="7AF60A7A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7AE4B" w14:textId="77777777" w:rsidR="00E5654A" w:rsidRDefault="00E5654A" w:rsidP="008A3980">
      <w:r>
        <w:separator/>
      </w:r>
    </w:p>
  </w:endnote>
  <w:endnote w:type="continuationSeparator" w:id="0">
    <w:p w14:paraId="0FF93F30" w14:textId="77777777" w:rsidR="00E5654A" w:rsidRDefault="00E5654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71E9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AB4AA" w14:textId="77777777" w:rsidR="00E5654A" w:rsidRDefault="00E5654A" w:rsidP="008A3980">
      <w:r>
        <w:separator/>
      </w:r>
    </w:p>
  </w:footnote>
  <w:footnote w:type="continuationSeparator" w:id="0">
    <w:p w14:paraId="20ED7211" w14:textId="77777777" w:rsidR="00E5654A" w:rsidRDefault="00E5654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2665D"/>
    <w:rsid w:val="001428E9"/>
    <w:rsid w:val="00166627"/>
    <w:rsid w:val="001F685E"/>
    <w:rsid w:val="001F719B"/>
    <w:rsid w:val="00215288"/>
    <w:rsid w:val="00253153"/>
    <w:rsid w:val="002A2A7B"/>
    <w:rsid w:val="002C09D4"/>
    <w:rsid w:val="002E1480"/>
    <w:rsid w:val="002E7F0F"/>
    <w:rsid w:val="00381170"/>
    <w:rsid w:val="003B301B"/>
    <w:rsid w:val="003C3E31"/>
    <w:rsid w:val="003D315D"/>
    <w:rsid w:val="003D6066"/>
    <w:rsid w:val="00417A91"/>
    <w:rsid w:val="0042002C"/>
    <w:rsid w:val="00433213"/>
    <w:rsid w:val="00440029"/>
    <w:rsid w:val="004855A3"/>
    <w:rsid w:val="00490F9C"/>
    <w:rsid w:val="004A6FBD"/>
    <w:rsid w:val="004B6513"/>
    <w:rsid w:val="004C1D13"/>
    <w:rsid w:val="00502FCF"/>
    <w:rsid w:val="00503185"/>
    <w:rsid w:val="005102A3"/>
    <w:rsid w:val="005960B5"/>
    <w:rsid w:val="005B4338"/>
    <w:rsid w:val="005B5378"/>
    <w:rsid w:val="005E4450"/>
    <w:rsid w:val="005F5B9A"/>
    <w:rsid w:val="00606569"/>
    <w:rsid w:val="006248B3"/>
    <w:rsid w:val="006736DE"/>
    <w:rsid w:val="006E3E09"/>
    <w:rsid w:val="007240DA"/>
    <w:rsid w:val="00730D3D"/>
    <w:rsid w:val="00744BE8"/>
    <w:rsid w:val="00750244"/>
    <w:rsid w:val="00750AC6"/>
    <w:rsid w:val="00780CA7"/>
    <w:rsid w:val="007D484D"/>
    <w:rsid w:val="008204FD"/>
    <w:rsid w:val="008319BA"/>
    <w:rsid w:val="00832239"/>
    <w:rsid w:val="00842E68"/>
    <w:rsid w:val="00850918"/>
    <w:rsid w:val="008A3980"/>
    <w:rsid w:val="008D57AB"/>
    <w:rsid w:val="008F5336"/>
    <w:rsid w:val="00934F39"/>
    <w:rsid w:val="0096266B"/>
    <w:rsid w:val="009768D5"/>
    <w:rsid w:val="009A11F8"/>
    <w:rsid w:val="009D2914"/>
    <w:rsid w:val="00A665D7"/>
    <w:rsid w:val="00A738E7"/>
    <w:rsid w:val="00A8603D"/>
    <w:rsid w:val="00A86F6C"/>
    <w:rsid w:val="00AB281F"/>
    <w:rsid w:val="00AD5EDC"/>
    <w:rsid w:val="00AD6AC6"/>
    <w:rsid w:val="00AF546C"/>
    <w:rsid w:val="00B03489"/>
    <w:rsid w:val="00B11432"/>
    <w:rsid w:val="00B163B0"/>
    <w:rsid w:val="00B43683"/>
    <w:rsid w:val="00B9345B"/>
    <w:rsid w:val="00BB30EC"/>
    <w:rsid w:val="00BD5BD4"/>
    <w:rsid w:val="00C0192C"/>
    <w:rsid w:val="00C04942"/>
    <w:rsid w:val="00C36F25"/>
    <w:rsid w:val="00C5749B"/>
    <w:rsid w:val="00C70561"/>
    <w:rsid w:val="00C922C0"/>
    <w:rsid w:val="00CF2223"/>
    <w:rsid w:val="00CF3769"/>
    <w:rsid w:val="00D20EB2"/>
    <w:rsid w:val="00D26A3F"/>
    <w:rsid w:val="00D26EA9"/>
    <w:rsid w:val="00D30C90"/>
    <w:rsid w:val="00D61D67"/>
    <w:rsid w:val="00D90D5A"/>
    <w:rsid w:val="00DA08D9"/>
    <w:rsid w:val="00DA09C5"/>
    <w:rsid w:val="00DB332A"/>
    <w:rsid w:val="00DC1411"/>
    <w:rsid w:val="00DE23CD"/>
    <w:rsid w:val="00DE3B63"/>
    <w:rsid w:val="00E064A3"/>
    <w:rsid w:val="00E23E8F"/>
    <w:rsid w:val="00E3097D"/>
    <w:rsid w:val="00E3548E"/>
    <w:rsid w:val="00E37466"/>
    <w:rsid w:val="00E5654A"/>
    <w:rsid w:val="00E87B8C"/>
    <w:rsid w:val="00E94AAE"/>
    <w:rsid w:val="00ED588D"/>
    <w:rsid w:val="00EF2F6B"/>
    <w:rsid w:val="00F112DF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Hoja9!$E$13:$M$13</c:f>
              <c:numCache>
                <c:formatCode>General</c:formatCode>
                <c:ptCount val="9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xVal>
          <c:yVal>
            <c:numRef>
              <c:f>Hoja9!$E$16:$M$16</c:f>
              <c:numCache>
                <c:formatCode>General</c:formatCode>
                <c:ptCount val="9"/>
                <c:pt idx="0">
                  <c:v>220</c:v>
                </c:pt>
                <c:pt idx="1">
                  <c:v>188</c:v>
                </c:pt>
                <c:pt idx="2">
                  <c:v>181</c:v>
                </c:pt>
                <c:pt idx="3">
                  <c:v>174</c:v>
                </c:pt>
                <c:pt idx="4">
                  <c:v>154</c:v>
                </c:pt>
                <c:pt idx="5">
                  <c:v>120</c:v>
                </c:pt>
                <c:pt idx="6">
                  <c:v>87</c:v>
                </c:pt>
                <c:pt idx="7">
                  <c:v>77</c:v>
                </c:pt>
                <c:pt idx="8">
                  <c:v>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1C-41C1-867E-D3F63FCADA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9727"/>
        <c:axId val="200111807"/>
      </c:scatterChart>
      <c:valAx>
        <c:axId val="20010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11807"/>
        <c:crosses val="autoZero"/>
        <c:crossBetween val="midCat"/>
      </c:valAx>
      <c:valAx>
        <c:axId val="20011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09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7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952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2023-05-11T14:34:00Z</cp:lastPrinted>
  <dcterms:created xsi:type="dcterms:W3CDTF">2023-05-11T14:39:00Z</dcterms:created>
  <dcterms:modified xsi:type="dcterms:W3CDTF">2023-05-11T14:41:00Z</dcterms:modified>
</cp:coreProperties>
</file>