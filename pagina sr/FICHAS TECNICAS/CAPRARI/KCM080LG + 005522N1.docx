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0AB794A" w:rsidR="00CF2223" w:rsidRPr="00BD5BD4" w:rsidRDefault="009F2A9F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KCM080LG + 005522N1</w:t>
            </w:r>
          </w:p>
        </w:tc>
      </w:tr>
    </w:tbl>
    <w:p w14:paraId="47F01B9E" w14:textId="70D175C5" w:rsidR="005B5378" w:rsidRDefault="005B5378" w:rsidP="00E87B8C">
      <w:pPr>
        <w:rPr>
          <w:rFonts w:ascii="Arial" w:hAnsi="Arial" w:cs="Arial"/>
          <w:lang w:val="es-419"/>
        </w:rPr>
      </w:pPr>
    </w:p>
    <w:p w14:paraId="2E9FF7A2" w14:textId="49EBDF70" w:rsidR="00A5385D" w:rsidRDefault="00A5385D" w:rsidP="00E87B8C">
      <w:pPr>
        <w:rPr>
          <w:rFonts w:ascii="Arial" w:hAnsi="Arial" w:cs="Arial"/>
          <w:lang w:val="es-419"/>
        </w:rPr>
      </w:pPr>
    </w:p>
    <w:p w14:paraId="78E7A081" w14:textId="77777777" w:rsidR="00A5385D" w:rsidRDefault="00A5385D" w:rsidP="00E87B8C">
      <w:pPr>
        <w:rPr>
          <w:rFonts w:ascii="Arial" w:hAnsi="Arial" w:cs="Arial"/>
          <w:lang w:val="es-419"/>
        </w:rPr>
      </w:pPr>
    </w:p>
    <w:p w14:paraId="0F57A9E3" w14:textId="56C51B19" w:rsidR="002459F8" w:rsidRDefault="002459F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15"/>
        <w:gridCol w:w="3118"/>
        <w:gridCol w:w="1701"/>
      </w:tblGrid>
      <w:tr w:rsidR="00CF2223" w14:paraId="6923D772" w14:textId="77777777" w:rsidTr="009F2A9F">
        <w:tc>
          <w:tcPr>
            <w:tcW w:w="5317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5D3CB1C" w14:textId="57C4304D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9F2A9F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915" w:type="dxa"/>
            <w:shd w:val="clear" w:color="auto" w:fill="auto"/>
          </w:tcPr>
          <w:p w14:paraId="57B5D314" w14:textId="4667FCDB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Aguas residuales</w:t>
            </w:r>
          </w:p>
        </w:tc>
        <w:tc>
          <w:tcPr>
            <w:tcW w:w="3118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29AFAE88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 mm</w:t>
            </w:r>
          </w:p>
        </w:tc>
      </w:tr>
      <w:tr w:rsidR="00E87B8C" w14:paraId="587F61FE" w14:textId="77777777" w:rsidTr="009F2A9F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915" w:type="dxa"/>
            <w:shd w:val="clear" w:color="auto" w:fill="auto"/>
          </w:tcPr>
          <w:p w14:paraId="1C764CC8" w14:textId="24C375E6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118" w:type="dxa"/>
            <w:shd w:val="clear" w:color="auto" w:fill="auto"/>
          </w:tcPr>
          <w:p w14:paraId="016C4BF5" w14:textId="783E38EE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701" w:type="dxa"/>
            <w:shd w:val="clear" w:color="auto" w:fill="auto"/>
          </w:tcPr>
          <w:p w14:paraId="32AAAB6E" w14:textId="627C9E89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9F2A9F">
        <w:tc>
          <w:tcPr>
            <w:tcW w:w="3402" w:type="dxa"/>
            <w:shd w:val="clear" w:color="auto" w:fill="auto"/>
          </w:tcPr>
          <w:p w14:paraId="29DF3A1C" w14:textId="006C21DD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</w:t>
            </w:r>
          </w:p>
        </w:tc>
        <w:tc>
          <w:tcPr>
            <w:tcW w:w="1915" w:type="dxa"/>
            <w:shd w:val="clear" w:color="auto" w:fill="auto"/>
          </w:tcPr>
          <w:p w14:paraId="73C50475" w14:textId="41C77A03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4 %</w:t>
            </w:r>
          </w:p>
        </w:tc>
        <w:tc>
          <w:tcPr>
            <w:tcW w:w="3118" w:type="dxa"/>
            <w:shd w:val="clear" w:color="auto" w:fill="auto"/>
          </w:tcPr>
          <w:p w14:paraId="6848F6DC" w14:textId="5D9FC794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701" w:type="dxa"/>
            <w:shd w:val="clear" w:color="auto" w:fill="auto"/>
          </w:tcPr>
          <w:p w14:paraId="52334796" w14:textId="5CAFBB31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  <w:tr w:rsidR="00E87B8C" w14:paraId="61B6D367" w14:textId="77777777" w:rsidTr="009F2A9F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915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118" w:type="dxa"/>
            <w:shd w:val="clear" w:color="auto" w:fill="auto"/>
          </w:tcPr>
          <w:p w14:paraId="3201493D" w14:textId="69AC7343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701" w:type="dxa"/>
            <w:shd w:val="clear" w:color="auto" w:fill="auto"/>
          </w:tcPr>
          <w:p w14:paraId="76637CC7" w14:textId="32895356" w:rsidR="00E87B8C" w:rsidRDefault="009F2A9F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  <w:tr w:rsidR="00E87B8C" w14:paraId="43E15DCB" w14:textId="77777777" w:rsidTr="009F2A9F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967D7F5" w14:textId="518D12C8" w:rsidR="00E87B8C" w:rsidRDefault="009F2A9F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0095E469" w:rsidR="00E87B8C" w:rsidRDefault="009F2A9F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p w14:paraId="37D81EB2" w14:textId="7D192F9E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63F94E2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2459F8">
        <w:trPr>
          <w:trHeight w:val="333"/>
        </w:trPr>
        <w:tc>
          <w:tcPr>
            <w:tcW w:w="4219" w:type="dxa"/>
            <w:gridSpan w:val="2"/>
            <w:shd w:val="clear" w:color="auto" w:fill="auto"/>
            <w:vAlign w:val="center"/>
          </w:tcPr>
          <w:p w14:paraId="69B3A4DF" w14:textId="7BEAAB95" w:rsidR="001E6FD8" w:rsidRPr="002459F8" w:rsidRDefault="009F2A9F" w:rsidP="002459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 LA ELECTROBOMBA</w:t>
            </w:r>
          </w:p>
        </w:tc>
      </w:tr>
      <w:tr w:rsidR="001E6FD8" w14:paraId="17200F3C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727C758" w14:textId="557B314F" w:rsidR="001E6FD8" w:rsidRPr="002459F8" w:rsidRDefault="009F2A9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Brida porta cierre mecánico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C175B8E" w14:textId="11C71760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Fundición esferoidal</w:t>
            </w:r>
          </w:p>
        </w:tc>
      </w:tr>
      <w:tr w:rsidR="001E6FD8" w14:paraId="406B8BE7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3F53090" w14:textId="6ACAA7E5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054CDE5" w14:textId="1E82D996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Acero inox</w:t>
            </w:r>
          </w:p>
        </w:tc>
      </w:tr>
      <w:tr w:rsidR="001E6FD8" w14:paraId="1D08CE8B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8E30238" w14:textId="740B87C4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Carcasa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7D90E5D" w14:textId="6EADD974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1E6FD8" w14:paraId="36F72B92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5E86C48" w14:textId="092514B5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 xml:space="preserve">Estator 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08EF26D" w14:textId="48490C49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Chapa magnética</w:t>
            </w:r>
          </w:p>
        </w:tc>
      </w:tr>
      <w:tr w:rsidR="001E6FD8" w14:paraId="389A75C0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34F5023" w14:textId="4A846DCA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4C22F39" w14:textId="4F390891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1E6FD8" w14:paraId="67D36C77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8A40AA3" w14:textId="729EC875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838D86B" w14:textId="3673D38A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1E6FD8" w14:paraId="55D47136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34F50B24" w14:textId="26D577C8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7B92BDC" w14:textId="16A21A18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Acero/Goma</w:t>
            </w:r>
          </w:p>
        </w:tc>
      </w:tr>
      <w:tr w:rsidR="001E6FD8" w14:paraId="23EEA8A1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207F9BC" w14:textId="4B2F6999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7048853" w14:textId="48FE132F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Cerámica/Grafito</w:t>
            </w:r>
          </w:p>
        </w:tc>
      </w:tr>
      <w:tr w:rsidR="001E6FD8" w14:paraId="04FBFC38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5C7DF1D" w14:textId="0BA7D9A8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Tornillos y tuercas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FC71EF9" w14:textId="4B978C9C" w:rsidR="001E6FD8" w:rsidRPr="002459F8" w:rsidRDefault="006B57E5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Acero inox</w:t>
            </w:r>
          </w:p>
        </w:tc>
      </w:tr>
    </w:tbl>
    <w:p w14:paraId="0B4CFEA6" w14:textId="5BACDFF7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1B92013A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4B45CF55" w:rsidR="0002641D" w:rsidRDefault="002459F8" w:rsidP="00E87B8C">
      <w:pPr>
        <w:rPr>
          <w:rFonts w:ascii="Arial" w:hAnsi="Arial" w:cs="Arial"/>
          <w:lang w:val="es-419"/>
        </w:rPr>
      </w:pPr>
      <w:r w:rsidRPr="002459F8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22107F42" wp14:editId="69BB0A66">
            <wp:simplePos x="0" y="0"/>
            <wp:positionH relativeFrom="margin">
              <wp:posOffset>4028440</wp:posOffset>
            </wp:positionH>
            <wp:positionV relativeFrom="page">
              <wp:posOffset>4156388</wp:posOffset>
            </wp:positionV>
            <wp:extent cx="2265045" cy="2794635"/>
            <wp:effectExtent l="0" t="0" r="190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5E54986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4C1C29D5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77777777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3EF380A8" w:rsidR="00253153" w:rsidRDefault="0025315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54" w:tblpY="24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F2788F" w14:paraId="237B4D6D" w14:textId="77777777" w:rsidTr="002459F8">
        <w:trPr>
          <w:trHeight w:val="333"/>
        </w:trPr>
        <w:tc>
          <w:tcPr>
            <w:tcW w:w="4219" w:type="dxa"/>
            <w:gridSpan w:val="2"/>
            <w:shd w:val="clear" w:color="auto" w:fill="auto"/>
            <w:vAlign w:val="center"/>
          </w:tcPr>
          <w:p w14:paraId="2481D2A8" w14:textId="2C3F2428" w:rsidR="00F2788F" w:rsidRPr="002459F8" w:rsidRDefault="00F2788F" w:rsidP="002459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 DEL MOTOR</w:t>
            </w:r>
          </w:p>
        </w:tc>
      </w:tr>
      <w:tr w:rsidR="00F2788F" w14:paraId="62DA9EA0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C5612A2" w14:textId="723476E7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15A7FF" w14:textId="246EFC15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kW</w:t>
            </w:r>
          </w:p>
        </w:tc>
      </w:tr>
      <w:tr w:rsidR="00F2788F" w14:paraId="6EB396EA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8045AC8" w14:textId="3FF59812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1B91C2" w14:textId="3B5F19B0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2788F" w14:paraId="0FB53B83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AB18E3C" w14:textId="294A5785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8AA7E20" w14:textId="3C90AB95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V</w:t>
            </w:r>
          </w:p>
        </w:tc>
      </w:tr>
      <w:tr w:rsidR="00F2788F" w14:paraId="48F9CB27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36B8D8AC" w14:textId="4CF28A07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Corriente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C5D0E48" w14:textId="388F404E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11.9 A</w:t>
            </w:r>
          </w:p>
        </w:tc>
      </w:tr>
      <w:tr w:rsidR="00F2788F" w14:paraId="10CDD404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31F37FB2" w14:textId="24F5E237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N° Polos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576920C" w14:textId="6AA2C6BA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F2788F" w14:paraId="22604585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34B6862" w14:textId="67B5BAB1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EF043A7" w14:textId="16A9063A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2885</w:t>
            </w:r>
            <w:r w:rsidR="004D2BB6">
              <w:rPr>
                <w:rFonts w:ascii="Arial" w:hAnsi="Arial" w:cs="Arial"/>
                <w:sz w:val="22"/>
                <w:szCs w:val="22"/>
                <w:lang w:val="es-419"/>
              </w:rPr>
              <w:t xml:space="preserve"> r.p.m.</w:t>
            </w:r>
          </w:p>
        </w:tc>
      </w:tr>
      <w:tr w:rsidR="00F2788F" w14:paraId="6E50770E" w14:textId="77777777" w:rsidTr="002459F8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257CFB6" w14:textId="328A1335" w:rsidR="00F2788F" w:rsidRPr="002459F8" w:rsidRDefault="00F2788F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459F8">
              <w:rPr>
                <w:rFonts w:ascii="Arial" w:hAnsi="Arial" w:cs="Arial"/>
                <w:sz w:val="22"/>
                <w:szCs w:val="22"/>
                <w:lang w:val="es-419"/>
              </w:rPr>
              <w:t>Grado de 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DC8757F" w14:textId="27DD9E0D" w:rsidR="00F2788F" w:rsidRPr="002459F8" w:rsidRDefault="002459F8" w:rsidP="002459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IP68</w:t>
            </w:r>
          </w:p>
        </w:tc>
      </w:tr>
    </w:tbl>
    <w:p w14:paraId="6D2BF5FF" w14:textId="4D58C98C" w:rsidR="00CF2223" w:rsidRDefault="00CF2223" w:rsidP="00E87B8C">
      <w:pPr>
        <w:rPr>
          <w:noProof/>
          <w:snapToGrid/>
        </w:rPr>
      </w:pPr>
    </w:p>
    <w:p w14:paraId="4A893118" w14:textId="13030552" w:rsidR="00C36F25" w:rsidRDefault="00C36F25" w:rsidP="00E87B8C">
      <w:pPr>
        <w:rPr>
          <w:rFonts w:ascii="Arial" w:hAnsi="Arial" w:cs="Arial"/>
          <w:lang w:val="es-419"/>
        </w:rPr>
      </w:pPr>
    </w:p>
    <w:p w14:paraId="75EFE710" w14:textId="0F804D92" w:rsidR="002459F8" w:rsidRPr="002459F8" w:rsidRDefault="002459F8" w:rsidP="002459F8">
      <w:pPr>
        <w:rPr>
          <w:rFonts w:ascii="Arial" w:hAnsi="Arial" w:cs="Arial"/>
          <w:lang w:val="es-419"/>
        </w:rPr>
      </w:pPr>
    </w:p>
    <w:p w14:paraId="482C9E26" w14:textId="72BBF5E9" w:rsidR="002459F8" w:rsidRPr="002459F8" w:rsidRDefault="002459F8" w:rsidP="002459F8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page" w:tblpX="6988" w:tblpY="-35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A5385D" w14:paraId="3D8A72C0" w14:textId="77777777" w:rsidTr="00A5385D">
        <w:trPr>
          <w:trHeight w:val="397"/>
        </w:trPr>
        <w:tc>
          <w:tcPr>
            <w:tcW w:w="3823" w:type="dxa"/>
            <w:gridSpan w:val="2"/>
            <w:vAlign w:val="center"/>
          </w:tcPr>
          <w:p w14:paraId="4DFEA846" w14:textId="77777777" w:rsidR="00A5385D" w:rsidRPr="00A5385D" w:rsidRDefault="00A5385D" w:rsidP="00A5385D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KCM080LG + 005522N1</w:t>
            </w:r>
          </w:p>
        </w:tc>
      </w:tr>
      <w:tr w:rsidR="00A5385D" w14:paraId="3FAF74AB" w14:textId="77777777" w:rsidTr="00A5385D">
        <w:trPr>
          <w:trHeight w:val="340"/>
        </w:trPr>
        <w:tc>
          <w:tcPr>
            <w:tcW w:w="2405" w:type="dxa"/>
            <w:vAlign w:val="center"/>
          </w:tcPr>
          <w:p w14:paraId="03610A1E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Potencia kW (HP)</w:t>
            </w:r>
          </w:p>
        </w:tc>
        <w:tc>
          <w:tcPr>
            <w:tcW w:w="1418" w:type="dxa"/>
            <w:vAlign w:val="center"/>
          </w:tcPr>
          <w:p w14:paraId="3CCDD69F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5.5 (7.5)</w:t>
            </w:r>
          </w:p>
        </w:tc>
      </w:tr>
      <w:tr w:rsidR="00A5385D" w:rsidRPr="002459F8" w14:paraId="17AA8E25" w14:textId="77777777" w:rsidTr="00A5385D">
        <w:trPr>
          <w:trHeight w:val="340"/>
        </w:trPr>
        <w:tc>
          <w:tcPr>
            <w:tcW w:w="2405" w:type="dxa"/>
            <w:vAlign w:val="center"/>
          </w:tcPr>
          <w:p w14:paraId="491B94F8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H máx.</w:t>
            </w:r>
          </w:p>
        </w:tc>
        <w:tc>
          <w:tcPr>
            <w:tcW w:w="1418" w:type="dxa"/>
            <w:vAlign w:val="center"/>
          </w:tcPr>
          <w:p w14:paraId="422EC78F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23.1 m</w:t>
            </w:r>
          </w:p>
        </w:tc>
      </w:tr>
      <w:tr w:rsidR="00A5385D" w:rsidRPr="002459F8" w14:paraId="37327CFA" w14:textId="77777777" w:rsidTr="00A5385D">
        <w:trPr>
          <w:trHeight w:val="340"/>
        </w:trPr>
        <w:tc>
          <w:tcPr>
            <w:tcW w:w="2405" w:type="dxa"/>
            <w:vAlign w:val="center"/>
          </w:tcPr>
          <w:p w14:paraId="051BE914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H min.</w:t>
            </w:r>
          </w:p>
        </w:tc>
        <w:tc>
          <w:tcPr>
            <w:tcW w:w="1418" w:type="dxa"/>
            <w:vAlign w:val="center"/>
          </w:tcPr>
          <w:p w14:paraId="1AC94A42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7</w:t>
            </w:r>
          </w:p>
        </w:tc>
      </w:tr>
      <w:tr w:rsidR="00A5385D" w:rsidRPr="002459F8" w14:paraId="7EAAF464" w14:textId="77777777" w:rsidTr="00A5385D">
        <w:trPr>
          <w:trHeight w:val="340"/>
        </w:trPr>
        <w:tc>
          <w:tcPr>
            <w:tcW w:w="2405" w:type="dxa"/>
            <w:vAlign w:val="center"/>
          </w:tcPr>
          <w:p w14:paraId="26F142BC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Q máx.</w:t>
            </w:r>
          </w:p>
        </w:tc>
        <w:tc>
          <w:tcPr>
            <w:tcW w:w="1418" w:type="dxa"/>
            <w:vAlign w:val="center"/>
          </w:tcPr>
          <w:p w14:paraId="1099FDD1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34 l/s</w:t>
            </w:r>
          </w:p>
        </w:tc>
      </w:tr>
      <w:tr w:rsidR="00A5385D" w:rsidRPr="002459F8" w14:paraId="34882BA7" w14:textId="77777777" w:rsidTr="00A5385D">
        <w:trPr>
          <w:trHeight w:val="340"/>
        </w:trPr>
        <w:tc>
          <w:tcPr>
            <w:tcW w:w="2405" w:type="dxa"/>
            <w:vAlign w:val="center"/>
          </w:tcPr>
          <w:p w14:paraId="7F6EACBD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Q min.</w:t>
            </w:r>
          </w:p>
        </w:tc>
        <w:tc>
          <w:tcPr>
            <w:tcW w:w="1418" w:type="dxa"/>
            <w:vAlign w:val="center"/>
          </w:tcPr>
          <w:p w14:paraId="53E5DE26" w14:textId="77777777" w:rsidR="00A5385D" w:rsidRPr="00A5385D" w:rsidRDefault="00A5385D" w:rsidP="00A5385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A5385D">
              <w:rPr>
                <w:rFonts w:ascii="Arial" w:hAnsi="Arial" w:cs="Arial"/>
                <w:sz w:val="24"/>
                <w:szCs w:val="24"/>
                <w:lang w:val="es-419"/>
              </w:rPr>
              <w:t>8 l/s</w:t>
            </w:r>
          </w:p>
        </w:tc>
      </w:tr>
    </w:tbl>
    <w:p w14:paraId="2FD5F13E" w14:textId="3D94AC45" w:rsidR="002459F8" w:rsidRPr="002459F8" w:rsidRDefault="002459F8" w:rsidP="002459F8">
      <w:pPr>
        <w:rPr>
          <w:rFonts w:ascii="Arial" w:hAnsi="Arial" w:cs="Arial"/>
          <w:lang w:val="es-419"/>
        </w:rPr>
      </w:pPr>
    </w:p>
    <w:p w14:paraId="0BA19741" w14:textId="51345754" w:rsidR="002459F8" w:rsidRPr="002459F8" w:rsidRDefault="002459F8" w:rsidP="002459F8">
      <w:pPr>
        <w:rPr>
          <w:rFonts w:ascii="Arial" w:hAnsi="Arial" w:cs="Arial"/>
          <w:lang w:val="es-419"/>
        </w:rPr>
      </w:pPr>
    </w:p>
    <w:p w14:paraId="60070CA0" w14:textId="097C5189" w:rsidR="002459F8" w:rsidRDefault="002459F8" w:rsidP="002459F8">
      <w:pPr>
        <w:rPr>
          <w:rFonts w:ascii="Arial" w:hAnsi="Arial" w:cs="Arial"/>
          <w:lang w:val="es-419"/>
        </w:rPr>
      </w:pPr>
    </w:p>
    <w:p w14:paraId="74586F64" w14:textId="77777777" w:rsidR="002459F8" w:rsidRPr="002459F8" w:rsidRDefault="002459F8" w:rsidP="002459F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150AE78" w14:textId="3C751FF9" w:rsidR="002459F8" w:rsidRPr="002459F8" w:rsidRDefault="002459F8" w:rsidP="002459F8">
      <w:pPr>
        <w:rPr>
          <w:rFonts w:ascii="Arial" w:hAnsi="Arial" w:cs="Arial"/>
          <w:lang w:val="es-419"/>
        </w:rPr>
      </w:pPr>
    </w:p>
    <w:sectPr w:rsidR="002459F8" w:rsidRPr="002459F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D7E7" w14:textId="77777777" w:rsidR="00CD3D12" w:rsidRDefault="00CD3D12" w:rsidP="008A3980">
      <w:r>
        <w:separator/>
      </w:r>
    </w:p>
  </w:endnote>
  <w:endnote w:type="continuationSeparator" w:id="0">
    <w:p w14:paraId="0FD76EBA" w14:textId="77777777" w:rsidR="00CD3D12" w:rsidRDefault="00CD3D1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DD5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7CD4" w14:textId="77777777" w:rsidR="00CD3D12" w:rsidRDefault="00CD3D12" w:rsidP="008A3980">
      <w:r>
        <w:separator/>
      </w:r>
    </w:p>
  </w:footnote>
  <w:footnote w:type="continuationSeparator" w:id="0">
    <w:p w14:paraId="228CD821" w14:textId="77777777" w:rsidR="00CD3D12" w:rsidRDefault="00CD3D1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E6FD8"/>
    <w:rsid w:val="001F685E"/>
    <w:rsid w:val="001F719B"/>
    <w:rsid w:val="00215288"/>
    <w:rsid w:val="002459F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4D2BB6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B57E5"/>
    <w:rsid w:val="006E3E09"/>
    <w:rsid w:val="00750244"/>
    <w:rsid w:val="00760ED8"/>
    <w:rsid w:val="00780CA7"/>
    <w:rsid w:val="007A11F2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9F2A9F"/>
    <w:rsid w:val="00A5385D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15AF3"/>
    <w:rsid w:val="00C30409"/>
    <w:rsid w:val="00C36F25"/>
    <w:rsid w:val="00C538BA"/>
    <w:rsid w:val="00C5749B"/>
    <w:rsid w:val="00C922C0"/>
    <w:rsid w:val="00CD3D12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2788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2023-05-08T19:43:00Z</cp:lastPrinted>
  <dcterms:created xsi:type="dcterms:W3CDTF">2023-05-10T17:17:00Z</dcterms:created>
  <dcterms:modified xsi:type="dcterms:W3CDTF">2023-05-10T17:40:00Z</dcterms:modified>
</cp:coreProperties>
</file>