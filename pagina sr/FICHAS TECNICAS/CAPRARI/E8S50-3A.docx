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678CA269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D26A3F">
              <w:rPr>
                <w:rFonts w:ascii="Arial" w:hAnsi="Arial" w:cs="Arial"/>
                <w:sz w:val="28"/>
                <w:szCs w:val="28"/>
                <w:lang w:val="es-419"/>
              </w:rPr>
              <w:t>3A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B11432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0 mm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7777777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181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64929487" w:rsidR="00E87B8C" w:rsidRDefault="004C1D1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77777777" w:rsidR="00417A91" w:rsidRPr="00B9345B" w:rsidRDefault="000569A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2A2A7B" w:rsidRPr="00B9345B">
              <w:rPr>
                <w:rFonts w:ascii="Arial" w:hAnsi="Arial" w:cs="Arial"/>
                <w:sz w:val="22"/>
                <w:szCs w:val="22"/>
                <w:lang w:val="es-419"/>
              </w:rPr>
              <w:t>81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78C0283D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6730ABD0" w:rsidR="00417A91" w:rsidRPr="00B9345B" w:rsidRDefault="004C1D13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795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7D9B3381" w:rsidR="00417A91" w:rsidRPr="00B9345B" w:rsidRDefault="0044002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1A6ABA1F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1CB501D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C8B3EE1" w:rsidR="00B43683" w:rsidRDefault="004C1D13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6C3E3259" wp14:editId="2B9544C1">
            <wp:simplePos x="0" y="0"/>
            <wp:positionH relativeFrom="margin">
              <wp:posOffset>852805</wp:posOffset>
            </wp:positionH>
            <wp:positionV relativeFrom="margin">
              <wp:posOffset>4360545</wp:posOffset>
            </wp:positionV>
            <wp:extent cx="5347970" cy="1756410"/>
            <wp:effectExtent l="0" t="0" r="5080" b="1524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07F5BE6-8216-4017-97C5-1D56275028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0B7E04CF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28238FFD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5D259988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626EE5AB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30A4E057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0729B7C1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7CFAC739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64E28B49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26F9B76E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10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580"/>
        <w:gridCol w:w="580"/>
        <w:gridCol w:w="7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4C1D13" w:rsidRPr="004C1D13" w14:paraId="479B3A56" w14:textId="77777777" w:rsidTr="004C1D13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8B41A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15F2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D037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85A8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42FEF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C81E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F26E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1D08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A927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10B6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0443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58A1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ED9B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</w:tr>
      <w:tr w:rsidR="004C1D13" w:rsidRPr="004C1D13" w14:paraId="0F99FC0E" w14:textId="77777777" w:rsidTr="004C1D13">
        <w:trPr>
          <w:trHeight w:val="30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19C5B8" w14:textId="77777777" w:rsidR="004C1D13" w:rsidRPr="004C1D13" w:rsidRDefault="004C1D13" w:rsidP="004C1D1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2DA77" w14:textId="77777777" w:rsidR="004C1D13" w:rsidRPr="004C1D13" w:rsidRDefault="004C1D13" w:rsidP="004C1D1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3F108" w14:textId="77777777" w:rsidR="004C1D13" w:rsidRPr="004C1D13" w:rsidRDefault="004C1D13" w:rsidP="004C1D1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85AA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A8B8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6C25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7DFD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35BD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83E7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12A7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36D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DFA9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1FAC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4C1D13" w:rsidRPr="004C1D13" w14:paraId="16640601" w14:textId="77777777" w:rsidTr="004C1D13">
        <w:trPr>
          <w:trHeight w:val="31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4E26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E8S50/3A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DCFF7" w14:textId="77777777" w:rsidR="004C1D13" w:rsidRPr="004C1D13" w:rsidRDefault="004C1D13" w:rsidP="004C1D1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FE722" w14:textId="77777777" w:rsidR="004C1D13" w:rsidRPr="004C1D13" w:rsidRDefault="004C1D13" w:rsidP="004C1D1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2EA3B" w14:textId="77777777" w:rsidR="004C1D13" w:rsidRPr="004C1D13" w:rsidRDefault="004C1D13" w:rsidP="004C1D13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C1D1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4C1D13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4C1D1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9BF8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5E53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28.8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58D6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FCE9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3117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57.6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0CE8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FA0B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82.8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6911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86.4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6852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4C1D13" w:rsidRPr="004C1D13" w14:paraId="5A488591" w14:textId="77777777" w:rsidTr="004C1D13">
        <w:trPr>
          <w:trHeight w:val="31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4723A4" w14:textId="77777777" w:rsidR="004C1D13" w:rsidRPr="004C1D13" w:rsidRDefault="004C1D13" w:rsidP="004C1D13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2F04CC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9.2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D7E51F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12.5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7D9607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F15420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351155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56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E6F58B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66C584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51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B421A2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44.5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97B2509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34.5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489460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70F301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2735D1" w14:textId="77777777" w:rsidR="004C1D13" w:rsidRPr="004C1D13" w:rsidRDefault="004C1D13" w:rsidP="004C1D1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C1D1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</w:tr>
    </w:tbl>
    <w:p w14:paraId="4216A469" w14:textId="77777777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B5E3" w14:textId="77777777" w:rsidR="00DD4B91" w:rsidRDefault="00DD4B91" w:rsidP="008A3980">
      <w:r>
        <w:separator/>
      </w:r>
    </w:p>
  </w:endnote>
  <w:endnote w:type="continuationSeparator" w:id="0">
    <w:p w14:paraId="3E80D1F1" w14:textId="77777777" w:rsidR="00DD4B91" w:rsidRDefault="00DD4B9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E58D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E7B82" w14:textId="77777777" w:rsidR="00DD4B91" w:rsidRDefault="00DD4B91" w:rsidP="008A3980">
      <w:r>
        <w:separator/>
      </w:r>
    </w:p>
  </w:footnote>
  <w:footnote w:type="continuationSeparator" w:id="0">
    <w:p w14:paraId="76F9FD5B" w14:textId="77777777" w:rsidR="00DD4B91" w:rsidRDefault="00DD4B9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2665D"/>
    <w:rsid w:val="001428E9"/>
    <w:rsid w:val="00166627"/>
    <w:rsid w:val="001F685E"/>
    <w:rsid w:val="001F719B"/>
    <w:rsid w:val="00215288"/>
    <w:rsid w:val="00253153"/>
    <w:rsid w:val="002A2A7B"/>
    <w:rsid w:val="002E1480"/>
    <w:rsid w:val="002E7F0F"/>
    <w:rsid w:val="003B301B"/>
    <w:rsid w:val="003D315D"/>
    <w:rsid w:val="003D6066"/>
    <w:rsid w:val="00417A91"/>
    <w:rsid w:val="0042002C"/>
    <w:rsid w:val="00433213"/>
    <w:rsid w:val="00440029"/>
    <w:rsid w:val="004855A3"/>
    <w:rsid w:val="00490F9C"/>
    <w:rsid w:val="004B6513"/>
    <w:rsid w:val="004C1D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30D3D"/>
    <w:rsid w:val="00750244"/>
    <w:rsid w:val="00780CA7"/>
    <w:rsid w:val="007D484D"/>
    <w:rsid w:val="008204FD"/>
    <w:rsid w:val="008319BA"/>
    <w:rsid w:val="00832239"/>
    <w:rsid w:val="008A3980"/>
    <w:rsid w:val="008D57AB"/>
    <w:rsid w:val="008F5336"/>
    <w:rsid w:val="00934F39"/>
    <w:rsid w:val="009A11F8"/>
    <w:rsid w:val="009D2914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9345B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A3F"/>
    <w:rsid w:val="00D26EA9"/>
    <w:rsid w:val="00D61D67"/>
    <w:rsid w:val="00D90D5A"/>
    <w:rsid w:val="00DA08D9"/>
    <w:rsid w:val="00DA09C5"/>
    <w:rsid w:val="00DB332A"/>
    <w:rsid w:val="00DC1411"/>
    <w:rsid w:val="00DD4B91"/>
    <w:rsid w:val="00DE23CD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'E8S50-3A'!$E$13:$M$13</c:f>
              <c:numCache>
                <c:formatCode>General</c:formatCode>
                <c:ptCount val="9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xVal>
          <c:yVal>
            <c:numRef>
              <c:f>'E8S50-3A'!$E$16:$M$16</c:f>
              <c:numCache>
                <c:formatCode>General</c:formatCode>
                <c:ptCount val="9"/>
                <c:pt idx="0">
                  <c:v>65</c:v>
                </c:pt>
                <c:pt idx="1">
                  <c:v>56</c:v>
                </c:pt>
                <c:pt idx="2">
                  <c:v>54</c:v>
                </c:pt>
                <c:pt idx="3">
                  <c:v>51</c:v>
                </c:pt>
                <c:pt idx="4">
                  <c:v>44.5</c:v>
                </c:pt>
                <c:pt idx="5">
                  <c:v>34.5</c:v>
                </c:pt>
                <c:pt idx="6">
                  <c:v>26</c:v>
                </c:pt>
                <c:pt idx="7">
                  <c:v>23</c:v>
                </c:pt>
                <c:pt idx="8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A6-4A49-AE66-AE2EC5E542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9727"/>
        <c:axId val="200111807"/>
      </c:scatterChart>
      <c:valAx>
        <c:axId val="20010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11807"/>
        <c:crosses val="autoZero"/>
        <c:crossBetween val="midCat"/>
      </c:valAx>
      <c:valAx>
        <c:axId val="20011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09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13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2023-05-11T13:53:00Z</cp:lastPrinted>
  <dcterms:created xsi:type="dcterms:W3CDTF">2023-05-11T13:46:00Z</dcterms:created>
  <dcterms:modified xsi:type="dcterms:W3CDTF">2023-05-11T13:56:00Z</dcterms:modified>
</cp:coreProperties>
</file>