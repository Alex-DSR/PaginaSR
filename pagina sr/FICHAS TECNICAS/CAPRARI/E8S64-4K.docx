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0AED7B07" w:rsidR="00CF2223" w:rsidRPr="00BD5BD4" w:rsidRDefault="00440F4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E8S64/</w:t>
            </w:r>
            <w:r w:rsidR="00A92914">
              <w:rPr>
                <w:rFonts w:ascii="Arial" w:hAnsi="Arial" w:cs="Arial"/>
                <w:sz w:val="28"/>
                <w:szCs w:val="28"/>
                <w:lang w:val="es-419"/>
              </w:rPr>
              <w:t>4K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0B94BA30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3F4FB008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2373C">
              <w:rPr>
                <w:rFonts w:ascii="Arial" w:hAnsi="Arial" w:cs="Arial"/>
                <w:lang w:val="es-419"/>
              </w:rPr>
              <w:t>93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29186A3D" w:rsidR="00E87B8C" w:rsidRDefault="00A92914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6815189D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193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212C3804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1FB876A5" w:rsidR="00417A91" w:rsidRPr="00B9345B" w:rsidRDefault="00A9291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973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59C12B45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3B5CDC4F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5”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2DEDFCEC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1A9B882C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5BC3B794" w:rsidR="00B43683" w:rsidRDefault="00A92914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118B6C0C" wp14:editId="03389A06">
            <wp:simplePos x="0" y="0"/>
            <wp:positionH relativeFrom="margin">
              <wp:posOffset>1014730</wp:posOffset>
            </wp:positionH>
            <wp:positionV relativeFrom="margin">
              <wp:posOffset>4315724</wp:posOffset>
            </wp:positionV>
            <wp:extent cx="4982845" cy="1756410"/>
            <wp:effectExtent l="0" t="0" r="8255" b="15240"/>
            <wp:wrapSquare wrapText="bothSides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AFDF1432-BFD5-4766-8036-0E4ADE33CB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6A0400E9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23824676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009B5E32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0A0725CB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3CEB7467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103A38ED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7A55FDB8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4E3D27CB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370045E1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C72D2A8" w:rsidR="00DC1411" w:rsidRDefault="00DC1411" w:rsidP="00E87B8C">
      <w:pPr>
        <w:rPr>
          <w:rFonts w:ascii="Arial" w:hAnsi="Arial" w:cs="Arial"/>
          <w:lang w:val="es-419"/>
        </w:rPr>
      </w:pPr>
    </w:p>
    <w:p w14:paraId="7C08463A" w14:textId="647B1F0C" w:rsidR="00F151F0" w:rsidRDefault="00F151F0" w:rsidP="00E87B8C">
      <w:pPr>
        <w:rPr>
          <w:rFonts w:ascii="Arial" w:hAnsi="Arial" w:cs="Arial"/>
          <w:lang w:val="es-419"/>
        </w:rPr>
      </w:pPr>
    </w:p>
    <w:p w14:paraId="01D0975D" w14:textId="77777777" w:rsidR="00F151F0" w:rsidRDefault="00F151F0" w:rsidP="00E87B8C">
      <w:pPr>
        <w:rPr>
          <w:rFonts w:ascii="Arial" w:hAnsi="Arial" w:cs="Arial"/>
          <w:lang w:val="es-419"/>
        </w:rPr>
      </w:pPr>
    </w:p>
    <w:tbl>
      <w:tblPr>
        <w:tblW w:w="1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A92914" w:rsidRPr="00A92914" w14:paraId="2272A8A7" w14:textId="77777777" w:rsidTr="00A92914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4196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0303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7D08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67CF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4A1C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132D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7AB1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ADDE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081F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6B73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DA9E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AFF3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BADE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BC53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</w:tr>
      <w:tr w:rsidR="00A92914" w:rsidRPr="00A92914" w14:paraId="7504BFAD" w14:textId="77777777" w:rsidTr="00A92914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CC2BF" w14:textId="77777777" w:rsidR="00A92914" w:rsidRPr="00A92914" w:rsidRDefault="00A92914" w:rsidP="00A92914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7D615" w14:textId="77777777" w:rsidR="00A92914" w:rsidRPr="00A92914" w:rsidRDefault="00A92914" w:rsidP="00A92914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C9C0D" w14:textId="77777777" w:rsidR="00A92914" w:rsidRPr="00A92914" w:rsidRDefault="00A92914" w:rsidP="00A92914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6FF2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6CDB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6F483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0F18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ECD3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44413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7C8D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D310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DC3E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D851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7232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2700</w:t>
            </w:r>
          </w:p>
        </w:tc>
      </w:tr>
      <w:tr w:rsidR="00A92914" w:rsidRPr="00A92914" w14:paraId="67B4B4A8" w14:textId="77777777" w:rsidTr="00A92914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A560B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E8S64/4K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3CA20" w14:textId="77777777" w:rsidR="00A92914" w:rsidRPr="00A92914" w:rsidRDefault="00A92914" w:rsidP="00A92914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DF734" w14:textId="77777777" w:rsidR="00A92914" w:rsidRPr="00A92914" w:rsidRDefault="00A92914" w:rsidP="00A92914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16DF8" w14:textId="77777777" w:rsidR="00A92914" w:rsidRPr="00A92914" w:rsidRDefault="00A92914" w:rsidP="00A92914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9291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A92914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A92914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8209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5CED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B8C7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78B7A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E915A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EEDB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1423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4E9F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154.8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DD50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158.4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61EB5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</w:tr>
      <w:tr w:rsidR="00A92914" w:rsidRPr="00A92914" w14:paraId="6BE6956F" w14:textId="77777777" w:rsidTr="00A92914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8385FF" w14:textId="77777777" w:rsidR="00A92914" w:rsidRPr="00A92914" w:rsidRDefault="00A92914" w:rsidP="00A92914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B84FDE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26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DCD563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F2F35C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86ED355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EAE4597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B05FF0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5D48DC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62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8C1157D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620FA9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FFA986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42.5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175F6E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0B4F26C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32.5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C515EA" w14:textId="77777777" w:rsidR="00A92914" w:rsidRPr="00A92914" w:rsidRDefault="00A92914" w:rsidP="00A92914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A92914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</w:tr>
    </w:tbl>
    <w:p w14:paraId="4216A469" w14:textId="1C5F6CA8" w:rsidR="004C1D13" w:rsidRDefault="004C1D13" w:rsidP="00F151F0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0D222" w14:textId="77777777" w:rsidR="00E460A4" w:rsidRDefault="00E460A4" w:rsidP="008A3980">
      <w:r>
        <w:separator/>
      </w:r>
    </w:p>
  </w:endnote>
  <w:endnote w:type="continuationSeparator" w:id="0">
    <w:p w14:paraId="765D9E65" w14:textId="77777777" w:rsidR="00E460A4" w:rsidRDefault="00E460A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307A4" w14:textId="77777777" w:rsidR="00E460A4" w:rsidRDefault="00E460A4" w:rsidP="008A3980">
      <w:r>
        <w:separator/>
      </w:r>
    </w:p>
  </w:footnote>
  <w:footnote w:type="continuationSeparator" w:id="0">
    <w:p w14:paraId="56DB19EA" w14:textId="77777777" w:rsidR="00E460A4" w:rsidRDefault="00E460A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11DBA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C6C8B"/>
    <w:rsid w:val="002E1480"/>
    <w:rsid w:val="002E7F0F"/>
    <w:rsid w:val="0033167C"/>
    <w:rsid w:val="003B301B"/>
    <w:rsid w:val="003D315D"/>
    <w:rsid w:val="003D6066"/>
    <w:rsid w:val="00417A91"/>
    <w:rsid w:val="0042002C"/>
    <w:rsid w:val="00433213"/>
    <w:rsid w:val="00440029"/>
    <w:rsid w:val="00440F48"/>
    <w:rsid w:val="004855A3"/>
    <w:rsid w:val="00490F9C"/>
    <w:rsid w:val="0049691D"/>
    <w:rsid w:val="004B6513"/>
    <w:rsid w:val="004C1D13"/>
    <w:rsid w:val="004E09D7"/>
    <w:rsid w:val="00502FCF"/>
    <w:rsid w:val="00503185"/>
    <w:rsid w:val="005102A3"/>
    <w:rsid w:val="0052373C"/>
    <w:rsid w:val="005960B5"/>
    <w:rsid w:val="005B4338"/>
    <w:rsid w:val="005B5378"/>
    <w:rsid w:val="005E4450"/>
    <w:rsid w:val="005F5B9A"/>
    <w:rsid w:val="00606569"/>
    <w:rsid w:val="006248B3"/>
    <w:rsid w:val="006358C6"/>
    <w:rsid w:val="00666A5D"/>
    <w:rsid w:val="006736DE"/>
    <w:rsid w:val="006E3E09"/>
    <w:rsid w:val="006F0C78"/>
    <w:rsid w:val="007027DB"/>
    <w:rsid w:val="00730D3D"/>
    <w:rsid w:val="00744BE8"/>
    <w:rsid w:val="00750244"/>
    <w:rsid w:val="00750AC6"/>
    <w:rsid w:val="00780CA7"/>
    <w:rsid w:val="0079277E"/>
    <w:rsid w:val="007D484D"/>
    <w:rsid w:val="007E6C69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1797"/>
    <w:rsid w:val="0096266B"/>
    <w:rsid w:val="009A11F8"/>
    <w:rsid w:val="009D2914"/>
    <w:rsid w:val="00A665D7"/>
    <w:rsid w:val="00A738E7"/>
    <w:rsid w:val="00A8603D"/>
    <w:rsid w:val="00A86F6C"/>
    <w:rsid w:val="00A92914"/>
    <w:rsid w:val="00AB281F"/>
    <w:rsid w:val="00AD5EDC"/>
    <w:rsid w:val="00AD6AC6"/>
    <w:rsid w:val="00AF546C"/>
    <w:rsid w:val="00B03489"/>
    <w:rsid w:val="00B11432"/>
    <w:rsid w:val="00B163B0"/>
    <w:rsid w:val="00B43683"/>
    <w:rsid w:val="00B67B8F"/>
    <w:rsid w:val="00B81799"/>
    <w:rsid w:val="00B9345B"/>
    <w:rsid w:val="00BB30EC"/>
    <w:rsid w:val="00BD5BD4"/>
    <w:rsid w:val="00C0192C"/>
    <w:rsid w:val="00C04942"/>
    <w:rsid w:val="00C328C4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7466"/>
    <w:rsid w:val="00E460A4"/>
    <w:rsid w:val="00E87B8C"/>
    <w:rsid w:val="00E94AAE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8S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'4K'!$E$13:$N$13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34</c:v>
                </c:pt>
                <c:pt idx="5">
                  <c:v>38</c:v>
                </c:pt>
                <c:pt idx="6">
                  <c:v>40</c:v>
                </c:pt>
                <c:pt idx="7">
                  <c:v>43</c:v>
                </c:pt>
                <c:pt idx="8">
                  <c:v>44</c:v>
                </c:pt>
                <c:pt idx="9">
                  <c:v>45</c:v>
                </c:pt>
              </c:numCache>
            </c:numRef>
          </c:xVal>
          <c:yVal>
            <c:numRef>
              <c:f>'4K'!$E$16:$N$16</c:f>
              <c:numCache>
                <c:formatCode>General</c:formatCode>
                <c:ptCount val="10"/>
                <c:pt idx="0">
                  <c:v>89</c:v>
                </c:pt>
                <c:pt idx="1">
                  <c:v>74</c:v>
                </c:pt>
                <c:pt idx="2">
                  <c:v>68</c:v>
                </c:pt>
                <c:pt idx="3">
                  <c:v>62</c:v>
                </c:pt>
                <c:pt idx="4">
                  <c:v>55</c:v>
                </c:pt>
                <c:pt idx="5">
                  <c:v>45</c:v>
                </c:pt>
                <c:pt idx="6">
                  <c:v>42.5</c:v>
                </c:pt>
                <c:pt idx="7">
                  <c:v>35</c:v>
                </c:pt>
                <c:pt idx="8">
                  <c:v>32.5</c:v>
                </c:pt>
                <c:pt idx="9">
                  <c:v>30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412-4695-9AF5-651F6D9144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2023-05-11T18:20:00Z</cp:lastPrinted>
  <dcterms:created xsi:type="dcterms:W3CDTF">2023-05-11T18:21:00Z</dcterms:created>
  <dcterms:modified xsi:type="dcterms:W3CDTF">2023-05-11T18:23:00Z</dcterms:modified>
</cp:coreProperties>
</file>