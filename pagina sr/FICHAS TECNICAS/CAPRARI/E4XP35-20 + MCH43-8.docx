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C594C24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E4XP35/20 + MCH43</w:t>
            </w:r>
            <w:r w:rsidR="00B322E0">
              <w:rPr>
                <w:rFonts w:ascii="Arial" w:hAnsi="Arial" w:cs="Arial"/>
                <w:sz w:val="28"/>
                <w:szCs w:val="28"/>
                <w:lang w:val="es-419"/>
              </w:rPr>
              <w:t>-8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E999F0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0AE084C3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</w:t>
            </w: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77777777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4BFFAD25" w:rsidR="00CF2223" w:rsidRDefault="001E6FD8" w:rsidP="00E87B8C">
      <w:pPr>
        <w:rPr>
          <w:noProof/>
          <w:snapToGrid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98010" wp14:editId="3F26BBCE">
            <wp:simplePos x="0" y="0"/>
            <wp:positionH relativeFrom="margin">
              <wp:posOffset>443865</wp:posOffset>
            </wp:positionH>
            <wp:positionV relativeFrom="margin">
              <wp:posOffset>4625975</wp:posOffset>
            </wp:positionV>
            <wp:extent cx="6133465" cy="1768475"/>
            <wp:effectExtent l="0" t="0" r="0" b="0"/>
            <wp:wrapSquare wrapText="bothSides"/>
            <wp:docPr id="4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93118" w14:textId="704C3736" w:rsidR="00C36F25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65092" wp14:editId="4C583DEB">
            <wp:simplePos x="0" y="0"/>
            <wp:positionH relativeFrom="margin">
              <wp:posOffset>20955</wp:posOffset>
            </wp:positionH>
            <wp:positionV relativeFrom="margin">
              <wp:posOffset>6497955</wp:posOffset>
            </wp:positionV>
            <wp:extent cx="7013575" cy="71628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D15F" w14:textId="77777777" w:rsidR="00C15AF3" w:rsidRDefault="00C15AF3" w:rsidP="008A3980">
      <w:r>
        <w:separator/>
      </w:r>
    </w:p>
  </w:endnote>
  <w:endnote w:type="continuationSeparator" w:id="0">
    <w:p w14:paraId="7DD7E29C" w14:textId="77777777" w:rsidR="00C15AF3" w:rsidRDefault="00C15AF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DD5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F5EC" w14:textId="77777777" w:rsidR="00C15AF3" w:rsidRDefault="00C15AF3" w:rsidP="008A3980">
      <w:r>
        <w:separator/>
      </w:r>
    </w:p>
  </w:footnote>
  <w:footnote w:type="continuationSeparator" w:id="0">
    <w:p w14:paraId="7286B09C" w14:textId="77777777" w:rsidR="00C15AF3" w:rsidRDefault="00C15AF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60ED8"/>
    <w:rsid w:val="00780CA7"/>
    <w:rsid w:val="007A11F2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15AF3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2023-05-08T19:43:00Z</cp:lastPrinted>
  <dcterms:created xsi:type="dcterms:W3CDTF">2023-05-08T19:43:00Z</dcterms:created>
  <dcterms:modified xsi:type="dcterms:W3CDTF">2023-05-08T19:43:00Z</dcterms:modified>
</cp:coreProperties>
</file>