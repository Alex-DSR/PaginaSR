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442B492A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C70561">
              <w:rPr>
                <w:rFonts w:ascii="Arial" w:hAnsi="Arial" w:cs="Arial"/>
                <w:sz w:val="28"/>
                <w:szCs w:val="28"/>
                <w:lang w:val="es-419"/>
              </w:rPr>
              <w:t>1</w:t>
            </w:r>
            <w:r w:rsidR="00D46E25">
              <w:rPr>
                <w:rFonts w:ascii="Arial" w:hAnsi="Arial" w:cs="Arial"/>
                <w:sz w:val="28"/>
                <w:szCs w:val="28"/>
                <w:lang w:val="es-419"/>
              </w:rPr>
              <w:t>2</w:t>
            </w:r>
            <w:r w:rsidR="009768D5">
              <w:rPr>
                <w:rFonts w:ascii="Arial" w:hAnsi="Arial" w:cs="Arial"/>
                <w:sz w:val="28"/>
                <w:szCs w:val="28"/>
                <w:lang w:val="es-419"/>
              </w:rPr>
              <w:t>A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1559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 w:rsidTr="007240DA">
        <w:tc>
          <w:tcPr>
            <w:tcW w:w="3474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559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B11432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0 mm</w:t>
            </w:r>
          </w:p>
        </w:tc>
      </w:tr>
      <w:tr w:rsidR="00E87B8C" w14:paraId="587F61FE" w14:textId="77777777" w:rsidTr="007240DA">
        <w:tc>
          <w:tcPr>
            <w:tcW w:w="3474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559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21EAD493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9768D5">
              <w:rPr>
                <w:rFonts w:ascii="Arial" w:hAnsi="Arial" w:cs="Arial"/>
                <w:lang w:val="es-419"/>
              </w:rPr>
              <w:t>95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 w:rsidTr="007240DA">
        <w:tc>
          <w:tcPr>
            <w:tcW w:w="3474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559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38A1070F" w:rsidR="00E87B8C" w:rsidRDefault="00C7056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D46E25">
              <w:rPr>
                <w:rFonts w:ascii="Arial" w:hAnsi="Arial" w:cs="Arial"/>
                <w:lang w:val="es-419"/>
              </w:rPr>
              <w:t>2</w:t>
            </w:r>
          </w:p>
        </w:tc>
      </w:tr>
      <w:tr w:rsidR="00E87B8C" w14:paraId="61B6D367" w14:textId="77777777" w:rsidTr="007240DA">
        <w:tc>
          <w:tcPr>
            <w:tcW w:w="3474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559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7240DA">
        <w:tc>
          <w:tcPr>
            <w:tcW w:w="3474" w:type="dxa"/>
            <w:shd w:val="clear" w:color="auto" w:fill="auto"/>
          </w:tcPr>
          <w:p w14:paraId="3DD91306" w14:textId="7FC9BA46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0569A8">
              <w:rPr>
                <w:rFonts w:ascii="Arial" w:hAnsi="Arial" w:cs="Arial"/>
                <w:lang w:val="es-419"/>
              </w:rPr>
              <w:t>m</w:t>
            </w:r>
            <w:r w:rsidR="007240DA">
              <w:rPr>
                <w:rFonts w:ascii="Arial" w:hAnsi="Arial" w:cs="Arial"/>
                <w:lang w:val="es-419"/>
              </w:rPr>
              <w:t>á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r w:rsidR="007240DA">
              <w:rPr>
                <w:rFonts w:ascii="Arial" w:hAnsi="Arial" w:cs="Arial"/>
                <w:lang w:val="es-419"/>
              </w:rPr>
              <w:t>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31C3DAD7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195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173433AA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191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13CEB7E6" w:rsidR="00417A91" w:rsidRPr="00B9345B" w:rsidRDefault="00D46E2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2010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6F988624" w:rsidR="00417A91" w:rsidRPr="00B9345B" w:rsidRDefault="009768D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1A6ABA1F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2093569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53B7AF7F" w:rsidR="00B43683" w:rsidRDefault="00D46E25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494E2D74" wp14:editId="2FF1EB9B">
            <wp:simplePos x="0" y="0"/>
            <wp:positionH relativeFrom="margin">
              <wp:posOffset>833755</wp:posOffset>
            </wp:positionH>
            <wp:positionV relativeFrom="margin">
              <wp:posOffset>4395099</wp:posOffset>
            </wp:positionV>
            <wp:extent cx="5347970" cy="1756410"/>
            <wp:effectExtent l="0" t="0" r="5080" b="15240"/>
            <wp:wrapSquare wrapText="bothSides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5B4488EB-7394-49BA-BFCC-A40AF383EE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3CD50899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7EBAC996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678077BF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7962C430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46111F19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282AE4AD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38A62CFA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531A3182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7C734CB1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10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580"/>
        <w:gridCol w:w="580"/>
        <w:gridCol w:w="72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D46E25" w:rsidRPr="00D46E25" w14:paraId="1661F555" w14:textId="77777777" w:rsidTr="00D46E25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8D238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61AB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C739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790FA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944C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05E9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72CB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A399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F3DB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F925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B916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671E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D9D8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</w:tr>
      <w:tr w:rsidR="00D46E25" w:rsidRPr="00D46E25" w14:paraId="3632106F" w14:textId="77777777" w:rsidTr="00D46E25">
        <w:trPr>
          <w:trHeight w:val="30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D8AC1" w14:textId="77777777" w:rsidR="00D46E25" w:rsidRPr="00D46E25" w:rsidRDefault="00D46E25" w:rsidP="00D46E2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F5E3" w14:textId="77777777" w:rsidR="00D46E25" w:rsidRPr="00D46E25" w:rsidRDefault="00D46E25" w:rsidP="00D46E2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5F541" w14:textId="77777777" w:rsidR="00D46E25" w:rsidRPr="00D46E25" w:rsidRDefault="00D46E25" w:rsidP="00D46E2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BF1D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A928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43369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E862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3DC01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FB7D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BBE41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A746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CBDF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00A2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D46E25" w:rsidRPr="00D46E25" w14:paraId="1AB6A373" w14:textId="77777777" w:rsidTr="00D46E25">
        <w:trPr>
          <w:trHeight w:val="31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D3409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E8S50/12A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22293" w14:textId="77777777" w:rsidR="00D46E25" w:rsidRPr="00D46E25" w:rsidRDefault="00D46E25" w:rsidP="00D46E2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52B10" w14:textId="77777777" w:rsidR="00D46E25" w:rsidRPr="00D46E25" w:rsidRDefault="00D46E25" w:rsidP="00D46E2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1A720" w14:textId="77777777" w:rsidR="00D46E25" w:rsidRPr="00D46E25" w:rsidRDefault="00D46E25" w:rsidP="00D46E25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46E2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D46E25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D46E2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7E2C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33A0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28.8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7291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FEAA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9F5D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57.6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AA4B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F495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82.8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E334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86.4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0B06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D46E25" w:rsidRPr="00D46E25" w14:paraId="0432A289" w14:textId="77777777" w:rsidTr="00D46E25">
        <w:trPr>
          <w:trHeight w:val="31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A92414" w14:textId="77777777" w:rsidR="00D46E25" w:rsidRPr="00D46E25" w:rsidRDefault="00D46E25" w:rsidP="00D46E25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DA0109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0669428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4E8CDC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7EB4F4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264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F0D719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227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78A77B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219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BE0BE0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209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DA6352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184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211D8D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9777F1D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106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547406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93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F3C0A7" w14:textId="77777777" w:rsidR="00D46E25" w:rsidRPr="00D46E25" w:rsidRDefault="00D46E25" w:rsidP="00D46E25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46E2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79</w:t>
            </w:r>
          </w:p>
        </w:tc>
      </w:tr>
    </w:tbl>
    <w:p w14:paraId="4216A469" w14:textId="7AF60A7A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14BC9" w14:textId="77777777" w:rsidR="009F03B5" w:rsidRDefault="009F03B5" w:rsidP="008A3980">
      <w:r>
        <w:separator/>
      </w:r>
    </w:p>
  </w:endnote>
  <w:endnote w:type="continuationSeparator" w:id="0">
    <w:p w14:paraId="42F759F9" w14:textId="77777777" w:rsidR="009F03B5" w:rsidRDefault="009F03B5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9EC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752D" w14:textId="77777777" w:rsidR="009F03B5" w:rsidRDefault="009F03B5" w:rsidP="008A3980">
      <w:r>
        <w:separator/>
      </w:r>
    </w:p>
  </w:footnote>
  <w:footnote w:type="continuationSeparator" w:id="0">
    <w:p w14:paraId="4DF78636" w14:textId="77777777" w:rsidR="009F03B5" w:rsidRDefault="009F03B5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2665D"/>
    <w:rsid w:val="001428E9"/>
    <w:rsid w:val="00166627"/>
    <w:rsid w:val="001F685E"/>
    <w:rsid w:val="001F719B"/>
    <w:rsid w:val="00215288"/>
    <w:rsid w:val="00253153"/>
    <w:rsid w:val="00267DE4"/>
    <w:rsid w:val="002A2A7B"/>
    <w:rsid w:val="002C09D4"/>
    <w:rsid w:val="002E1480"/>
    <w:rsid w:val="002E7F0F"/>
    <w:rsid w:val="003566FB"/>
    <w:rsid w:val="00381170"/>
    <w:rsid w:val="003B301B"/>
    <w:rsid w:val="003C3E31"/>
    <w:rsid w:val="003D315D"/>
    <w:rsid w:val="003D6066"/>
    <w:rsid w:val="00417A91"/>
    <w:rsid w:val="0042002C"/>
    <w:rsid w:val="00433213"/>
    <w:rsid w:val="00440029"/>
    <w:rsid w:val="004855A3"/>
    <w:rsid w:val="00490F9C"/>
    <w:rsid w:val="004A6FBD"/>
    <w:rsid w:val="004B6513"/>
    <w:rsid w:val="004C1D13"/>
    <w:rsid w:val="00502FCF"/>
    <w:rsid w:val="00503185"/>
    <w:rsid w:val="005102A3"/>
    <w:rsid w:val="005960B5"/>
    <w:rsid w:val="005B4338"/>
    <w:rsid w:val="005B5378"/>
    <w:rsid w:val="005E4450"/>
    <w:rsid w:val="005F5B9A"/>
    <w:rsid w:val="00606569"/>
    <w:rsid w:val="006248B3"/>
    <w:rsid w:val="006736DE"/>
    <w:rsid w:val="006830CA"/>
    <w:rsid w:val="006A4604"/>
    <w:rsid w:val="006E3E09"/>
    <w:rsid w:val="007240DA"/>
    <w:rsid w:val="00730D3D"/>
    <w:rsid w:val="00744BE8"/>
    <w:rsid w:val="00750244"/>
    <w:rsid w:val="00750AC6"/>
    <w:rsid w:val="00780CA7"/>
    <w:rsid w:val="007D484D"/>
    <w:rsid w:val="008204FD"/>
    <w:rsid w:val="008319BA"/>
    <w:rsid w:val="00832239"/>
    <w:rsid w:val="00842E68"/>
    <w:rsid w:val="00850918"/>
    <w:rsid w:val="008A3980"/>
    <w:rsid w:val="008D57AB"/>
    <w:rsid w:val="008F5336"/>
    <w:rsid w:val="00934F39"/>
    <w:rsid w:val="0096266B"/>
    <w:rsid w:val="009768D5"/>
    <w:rsid w:val="009A11F8"/>
    <w:rsid w:val="009D2914"/>
    <w:rsid w:val="009F03B5"/>
    <w:rsid w:val="00A665D7"/>
    <w:rsid w:val="00A738E7"/>
    <w:rsid w:val="00A8603D"/>
    <w:rsid w:val="00A86F6C"/>
    <w:rsid w:val="00AB281F"/>
    <w:rsid w:val="00AD5EDC"/>
    <w:rsid w:val="00AD6AC6"/>
    <w:rsid w:val="00AF546C"/>
    <w:rsid w:val="00B03489"/>
    <w:rsid w:val="00B11432"/>
    <w:rsid w:val="00B163B0"/>
    <w:rsid w:val="00B43683"/>
    <w:rsid w:val="00B9345B"/>
    <w:rsid w:val="00BB30EC"/>
    <w:rsid w:val="00BD5BD4"/>
    <w:rsid w:val="00C0192C"/>
    <w:rsid w:val="00C04942"/>
    <w:rsid w:val="00C36F25"/>
    <w:rsid w:val="00C5749B"/>
    <w:rsid w:val="00C70561"/>
    <w:rsid w:val="00C922C0"/>
    <w:rsid w:val="00CB448A"/>
    <w:rsid w:val="00CF2223"/>
    <w:rsid w:val="00CF3769"/>
    <w:rsid w:val="00D20EB2"/>
    <w:rsid w:val="00D26A3F"/>
    <w:rsid w:val="00D26EA9"/>
    <w:rsid w:val="00D30C90"/>
    <w:rsid w:val="00D46E25"/>
    <w:rsid w:val="00D61D67"/>
    <w:rsid w:val="00D90D5A"/>
    <w:rsid w:val="00DA08D9"/>
    <w:rsid w:val="00DA09C5"/>
    <w:rsid w:val="00DB332A"/>
    <w:rsid w:val="00DC1411"/>
    <w:rsid w:val="00DE23CD"/>
    <w:rsid w:val="00DE3B63"/>
    <w:rsid w:val="00E064A3"/>
    <w:rsid w:val="00E23E8F"/>
    <w:rsid w:val="00E3097D"/>
    <w:rsid w:val="00E3548E"/>
    <w:rsid w:val="00E37466"/>
    <w:rsid w:val="00E87B8C"/>
    <w:rsid w:val="00E94AAE"/>
    <w:rsid w:val="00ED588D"/>
    <w:rsid w:val="00EF2F6B"/>
    <w:rsid w:val="00F112DF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Hoja11!$E$13:$M$13</c:f>
              <c:numCache>
                <c:formatCode>General</c:formatCode>
                <c:ptCount val="9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xVal>
          <c:yVal>
            <c:numRef>
              <c:f>Hoja11!$E$16:$M$16</c:f>
              <c:numCache>
                <c:formatCode>General</c:formatCode>
                <c:ptCount val="9"/>
                <c:pt idx="0">
                  <c:v>264</c:v>
                </c:pt>
                <c:pt idx="1">
                  <c:v>227</c:v>
                </c:pt>
                <c:pt idx="2">
                  <c:v>219</c:v>
                </c:pt>
                <c:pt idx="3">
                  <c:v>209</c:v>
                </c:pt>
                <c:pt idx="4">
                  <c:v>184</c:v>
                </c:pt>
                <c:pt idx="5">
                  <c:v>144</c:v>
                </c:pt>
                <c:pt idx="6">
                  <c:v>106</c:v>
                </c:pt>
                <c:pt idx="7">
                  <c:v>93</c:v>
                </c:pt>
                <c:pt idx="8">
                  <c:v>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EC-4631-A2C1-15FE759C3B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9727"/>
        <c:axId val="200111807"/>
      </c:scatterChart>
      <c:valAx>
        <c:axId val="20010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11807"/>
        <c:crosses val="autoZero"/>
        <c:crossBetween val="midCat"/>
      </c:valAx>
      <c:valAx>
        <c:axId val="20011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09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953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2023-05-11T15:03:00Z</cp:lastPrinted>
  <dcterms:created xsi:type="dcterms:W3CDTF">2023-05-11T15:06:00Z</dcterms:created>
  <dcterms:modified xsi:type="dcterms:W3CDTF">2023-05-11T15:08:00Z</dcterms:modified>
</cp:coreProperties>
</file>