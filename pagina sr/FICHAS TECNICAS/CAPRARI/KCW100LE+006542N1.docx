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0CF7" w14:textId="01EC5057" w:rsidR="00CF2223" w:rsidRDefault="001E6FD8" w:rsidP="00E87B8C">
      <w:pPr>
        <w:rPr>
          <w:rFonts w:ascii="Arial" w:hAnsi="Arial" w:cs="Arial"/>
          <w:lang w:val="es-419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C2D507F" wp14:editId="708037DF">
            <wp:simplePos x="0" y="0"/>
            <wp:positionH relativeFrom="margin">
              <wp:posOffset>0</wp:posOffset>
            </wp:positionH>
            <wp:positionV relativeFrom="margin">
              <wp:posOffset>103505</wp:posOffset>
            </wp:positionV>
            <wp:extent cx="1411605" cy="365760"/>
            <wp:effectExtent l="0" t="0" r="0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C1C46" w14:textId="77777777" w:rsidR="00CF2223" w:rsidRDefault="00CF2223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CF2223" w14:paraId="398BEC2C" w14:textId="77777777">
        <w:tc>
          <w:tcPr>
            <w:tcW w:w="1384" w:type="dxa"/>
            <w:shd w:val="clear" w:color="auto" w:fill="auto"/>
            <w:vAlign w:val="center"/>
          </w:tcPr>
          <w:p w14:paraId="0D057A48" w14:textId="77777777" w:rsidR="00CF2223" w:rsidRDefault="00CF2223" w:rsidP="00CF2223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2630CF42" w14:textId="50425B9D" w:rsidR="00CF2223" w:rsidRPr="00BD5BD4" w:rsidRDefault="00193AED" w:rsidP="00CF2223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 w:rsidRPr="00193AED">
              <w:rPr>
                <w:rFonts w:ascii="Arial" w:hAnsi="Arial" w:cs="Arial"/>
                <w:sz w:val="28"/>
                <w:szCs w:val="28"/>
                <w:lang w:val="es-419"/>
              </w:rPr>
              <w:t>KCW100LE</w:t>
            </w:r>
            <w:r>
              <w:rPr>
                <w:rFonts w:ascii="Arial" w:hAnsi="Arial" w:cs="Arial"/>
                <w:sz w:val="28"/>
                <w:szCs w:val="28"/>
                <w:lang w:val="es-419"/>
              </w:rPr>
              <w:t xml:space="preserve"> + </w:t>
            </w:r>
            <w:r w:rsidRPr="00193AED">
              <w:rPr>
                <w:rFonts w:ascii="Arial" w:hAnsi="Arial" w:cs="Arial"/>
                <w:sz w:val="28"/>
                <w:szCs w:val="28"/>
                <w:lang w:val="es-419"/>
              </w:rPr>
              <w:t>006542N1</w:t>
            </w:r>
          </w:p>
        </w:tc>
      </w:tr>
    </w:tbl>
    <w:p w14:paraId="47F01B9E" w14:textId="77777777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773"/>
        <w:gridCol w:w="2977"/>
        <w:gridCol w:w="1984"/>
      </w:tblGrid>
      <w:tr w:rsidR="00CF2223" w14:paraId="6923D772" w14:textId="77777777" w:rsidTr="000562F1">
        <w:tc>
          <w:tcPr>
            <w:tcW w:w="5175" w:type="dxa"/>
            <w:gridSpan w:val="2"/>
            <w:shd w:val="clear" w:color="auto" w:fill="auto"/>
          </w:tcPr>
          <w:p w14:paraId="616048C0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LIMITES OPERATIVOS</w:t>
            </w:r>
          </w:p>
        </w:tc>
        <w:tc>
          <w:tcPr>
            <w:tcW w:w="4961" w:type="dxa"/>
            <w:gridSpan w:val="2"/>
            <w:shd w:val="clear" w:color="auto" w:fill="auto"/>
          </w:tcPr>
          <w:p w14:paraId="45D3CB1C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CARACTERISTICAS CONSTRUCTIVAS</w:t>
            </w:r>
          </w:p>
        </w:tc>
      </w:tr>
      <w:tr w:rsidR="00E87B8C" w14:paraId="2DEE7D54" w14:textId="77777777" w:rsidTr="00687CEC">
        <w:tc>
          <w:tcPr>
            <w:tcW w:w="3402" w:type="dxa"/>
            <w:shd w:val="clear" w:color="auto" w:fill="auto"/>
          </w:tcPr>
          <w:p w14:paraId="1F0D2E4C" w14:textId="00052F06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Líquido bombeado</w:t>
            </w:r>
          </w:p>
        </w:tc>
        <w:tc>
          <w:tcPr>
            <w:tcW w:w="1773" w:type="dxa"/>
            <w:shd w:val="clear" w:color="auto" w:fill="auto"/>
          </w:tcPr>
          <w:p w14:paraId="57B5D314" w14:textId="7631F0D0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Agua</w:t>
            </w:r>
            <w:r w:rsidR="000562F1">
              <w:rPr>
                <w:rFonts w:ascii="Arial" w:hAnsi="Arial" w:cs="Arial"/>
                <w:lang w:val="es-419"/>
              </w:rPr>
              <w:t>s residuales</w:t>
            </w:r>
          </w:p>
        </w:tc>
        <w:tc>
          <w:tcPr>
            <w:tcW w:w="2977" w:type="dxa"/>
            <w:shd w:val="clear" w:color="auto" w:fill="auto"/>
          </w:tcPr>
          <w:p w14:paraId="756F8C51" w14:textId="663B6E4E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Diámetro de </w:t>
            </w:r>
            <w:r w:rsidR="000562F1">
              <w:rPr>
                <w:rFonts w:ascii="Arial" w:hAnsi="Arial" w:cs="Arial"/>
                <w:lang w:val="es-419"/>
              </w:rPr>
              <w:t>impulsión</w:t>
            </w:r>
          </w:p>
        </w:tc>
        <w:tc>
          <w:tcPr>
            <w:tcW w:w="1984" w:type="dxa"/>
            <w:shd w:val="clear" w:color="auto" w:fill="auto"/>
          </w:tcPr>
          <w:p w14:paraId="5366E866" w14:textId="43133FE0" w:rsidR="00E87B8C" w:rsidRDefault="00193AED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4</w:t>
            </w:r>
            <w:r w:rsidR="000562F1">
              <w:rPr>
                <w:rFonts w:ascii="Arial" w:hAnsi="Arial" w:cs="Arial"/>
                <w:lang w:val="es-419"/>
              </w:rPr>
              <w:t>”</w:t>
            </w:r>
          </w:p>
        </w:tc>
      </w:tr>
      <w:tr w:rsidR="00E87B8C" w14:paraId="587F61FE" w14:textId="77777777" w:rsidTr="00687CEC">
        <w:tc>
          <w:tcPr>
            <w:tcW w:w="3402" w:type="dxa"/>
            <w:shd w:val="clear" w:color="auto" w:fill="auto"/>
          </w:tcPr>
          <w:p w14:paraId="314AC50D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Temperatura máx. líquido</w:t>
            </w:r>
          </w:p>
        </w:tc>
        <w:tc>
          <w:tcPr>
            <w:tcW w:w="1773" w:type="dxa"/>
            <w:shd w:val="clear" w:color="auto" w:fill="auto"/>
          </w:tcPr>
          <w:p w14:paraId="1C764CC8" w14:textId="4E843488" w:rsidR="00E87B8C" w:rsidRDefault="000562F1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4</w:t>
            </w:r>
            <w:r w:rsidR="00760ED8">
              <w:rPr>
                <w:rFonts w:ascii="Arial" w:hAnsi="Arial" w:cs="Arial"/>
                <w:lang w:val="es-419"/>
              </w:rPr>
              <w:t>0</w:t>
            </w:r>
            <w:r w:rsidR="00E87B8C">
              <w:rPr>
                <w:rFonts w:ascii="Arial" w:hAnsi="Arial" w:cs="Arial"/>
                <w:lang w:val="es-419"/>
              </w:rPr>
              <w:t>° C</w:t>
            </w:r>
          </w:p>
        </w:tc>
        <w:tc>
          <w:tcPr>
            <w:tcW w:w="2977" w:type="dxa"/>
            <w:shd w:val="clear" w:color="auto" w:fill="auto"/>
          </w:tcPr>
          <w:p w14:paraId="016C4BF5" w14:textId="08E81045" w:rsidR="00E87B8C" w:rsidRDefault="000562F1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Tipo de rodete</w:t>
            </w:r>
          </w:p>
        </w:tc>
        <w:tc>
          <w:tcPr>
            <w:tcW w:w="1984" w:type="dxa"/>
            <w:shd w:val="clear" w:color="auto" w:fill="auto"/>
          </w:tcPr>
          <w:p w14:paraId="32AAAB6E" w14:textId="3503802A" w:rsidR="00E87B8C" w:rsidRDefault="00F2679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Abierto retrasado</w:t>
            </w:r>
          </w:p>
        </w:tc>
      </w:tr>
      <w:tr w:rsidR="00E87B8C" w14:paraId="144E3464" w14:textId="77777777" w:rsidTr="00687CEC">
        <w:tc>
          <w:tcPr>
            <w:tcW w:w="3402" w:type="dxa"/>
            <w:shd w:val="clear" w:color="auto" w:fill="auto"/>
          </w:tcPr>
          <w:p w14:paraId="29DF3A1C" w14:textId="0A164098" w:rsidR="00E87B8C" w:rsidRDefault="000562F1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Paso libre de cuerpos solidos</w:t>
            </w:r>
          </w:p>
        </w:tc>
        <w:tc>
          <w:tcPr>
            <w:tcW w:w="1773" w:type="dxa"/>
            <w:shd w:val="clear" w:color="auto" w:fill="auto"/>
          </w:tcPr>
          <w:p w14:paraId="73C50475" w14:textId="767D2A7D" w:rsidR="00E87B8C" w:rsidRDefault="00193AED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90</w:t>
            </w:r>
            <w:r w:rsidR="000562F1">
              <w:rPr>
                <w:rFonts w:ascii="Arial" w:hAnsi="Arial" w:cs="Arial"/>
                <w:lang w:val="es-419"/>
              </w:rPr>
              <w:t xml:space="preserve"> mm</w:t>
            </w:r>
          </w:p>
        </w:tc>
        <w:tc>
          <w:tcPr>
            <w:tcW w:w="2977" w:type="dxa"/>
            <w:shd w:val="clear" w:color="auto" w:fill="auto"/>
          </w:tcPr>
          <w:p w14:paraId="6848F6DC" w14:textId="366D19FE" w:rsidR="00E87B8C" w:rsidRDefault="00687CE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lado bomba</w:t>
            </w:r>
          </w:p>
        </w:tc>
        <w:tc>
          <w:tcPr>
            <w:tcW w:w="1984" w:type="dxa"/>
            <w:shd w:val="clear" w:color="auto" w:fill="auto"/>
          </w:tcPr>
          <w:p w14:paraId="52334796" w14:textId="79560428" w:rsidR="00E87B8C" w:rsidRDefault="00687CE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Mecánico </w:t>
            </w:r>
          </w:p>
        </w:tc>
      </w:tr>
      <w:tr w:rsidR="00E87B8C" w14:paraId="61B6D367" w14:textId="77777777" w:rsidTr="00687CEC">
        <w:tc>
          <w:tcPr>
            <w:tcW w:w="3402" w:type="dxa"/>
            <w:shd w:val="clear" w:color="auto" w:fill="auto"/>
          </w:tcPr>
          <w:p w14:paraId="173C8D37" w14:textId="5795C848" w:rsidR="00E87B8C" w:rsidRDefault="000562F1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N° máx. de arranques por hora</w:t>
            </w:r>
          </w:p>
        </w:tc>
        <w:tc>
          <w:tcPr>
            <w:tcW w:w="1773" w:type="dxa"/>
            <w:shd w:val="clear" w:color="auto" w:fill="auto"/>
          </w:tcPr>
          <w:p w14:paraId="090222E4" w14:textId="080652C0" w:rsidR="00E87B8C" w:rsidRDefault="000562F1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15</w:t>
            </w:r>
          </w:p>
        </w:tc>
        <w:tc>
          <w:tcPr>
            <w:tcW w:w="2977" w:type="dxa"/>
            <w:shd w:val="clear" w:color="auto" w:fill="auto"/>
          </w:tcPr>
          <w:p w14:paraId="3201493D" w14:textId="1A76DC4A" w:rsidR="00E87B8C" w:rsidRDefault="00687CE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lado motor</w:t>
            </w:r>
          </w:p>
        </w:tc>
        <w:tc>
          <w:tcPr>
            <w:tcW w:w="1984" w:type="dxa"/>
            <w:shd w:val="clear" w:color="auto" w:fill="auto"/>
          </w:tcPr>
          <w:p w14:paraId="76637CC7" w14:textId="7715CD6E" w:rsidR="00E87B8C" w:rsidRDefault="00687CE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Mecánico </w:t>
            </w:r>
          </w:p>
        </w:tc>
      </w:tr>
      <w:tr w:rsidR="00E87B8C" w14:paraId="43E15DCB" w14:textId="77777777" w:rsidTr="00687CEC">
        <w:tc>
          <w:tcPr>
            <w:tcW w:w="3402" w:type="dxa"/>
            <w:shd w:val="clear" w:color="auto" w:fill="auto"/>
          </w:tcPr>
          <w:p w14:paraId="3DD91306" w14:textId="76A21A24" w:rsidR="00E87B8C" w:rsidRDefault="0042002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Tiempo </w:t>
            </w:r>
            <w:r w:rsidR="00704FAC">
              <w:rPr>
                <w:rFonts w:ascii="Arial" w:hAnsi="Arial" w:cs="Arial"/>
                <w:lang w:val="es-419"/>
              </w:rPr>
              <w:t>máx.</w:t>
            </w:r>
            <w:r>
              <w:rPr>
                <w:rFonts w:ascii="Arial" w:hAnsi="Arial" w:cs="Arial"/>
                <w:lang w:val="es-419"/>
              </w:rPr>
              <w:t xml:space="preserve"> de funcionamiento con boca cerrada y bomba sumerg</w:t>
            </w:r>
            <w:r w:rsidR="000569A8">
              <w:rPr>
                <w:rFonts w:ascii="Arial" w:hAnsi="Arial" w:cs="Arial"/>
                <w:lang w:val="es-419"/>
              </w:rPr>
              <w:t>ida</w:t>
            </w:r>
          </w:p>
        </w:tc>
        <w:tc>
          <w:tcPr>
            <w:tcW w:w="1773" w:type="dxa"/>
            <w:shd w:val="clear" w:color="auto" w:fill="auto"/>
            <w:vAlign w:val="center"/>
          </w:tcPr>
          <w:p w14:paraId="4BBBA9A4" w14:textId="2A24AAE6" w:rsidR="00E87B8C" w:rsidRDefault="00760ED8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</w:t>
            </w:r>
            <w:r w:rsidR="0042002C">
              <w:rPr>
                <w:rFonts w:ascii="Arial" w:hAnsi="Arial" w:cs="Arial"/>
                <w:lang w:val="es-419"/>
              </w:rPr>
              <w:t xml:space="preserve"> min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967D7F5" w14:textId="04C5C333" w:rsidR="00E87B8C" w:rsidRDefault="00687CEC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Tipo de instalación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FD4DAFA" w14:textId="0F37B196" w:rsidR="00E87B8C" w:rsidRDefault="00687CEC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Vertical</w:t>
            </w:r>
          </w:p>
        </w:tc>
      </w:tr>
    </w:tbl>
    <w:tbl>
      <w:tblPr>
        <w:tblpPr w:leftFromText="141" w:rightFromText="141" w:vertAnchor="text" w:horzAnchor="page" w:tblpX="1642" w:tblpY="32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1939"/>
      </w:tblGrid>
      <w:tr w:rsidR="00687CEC" w14:paraId="38793DDF" w14:textId="77777777" w:rsidTr="005378CB">
        <w:trPr>
          <w:trHeight w:val="333"/>
        </w:trPr>
        <w:tc>
          <w:tcPr>
            <w:tcW w:w="4219" w:type="dxa"/>
            <w:gridSpan w:val="2"/>
            <w:shd w:val="clear" w:color="auto" w:fill="auto"/>
          </w:tcPr>
          <w:p w14:paraId="779C0BAF" w14:textId="58413634" w:rsidR="00687CEC" w:rsidRDefault="00687CEC" w:rsidP="005378CB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 xml:space="preserve">MATERIALES </w:t>
            </w:r>
            <w:r>
              <w:rPr>
                <w:rFonts w:ascii="Arial" w:hAnsi="Arial" w:cs="Arial"/>
                <w:b/>
                <w:bCs/>
                <w:lang w:val="es-419"/>
              </w:rPr>
              <w:t>DE LA ELECTROBOMBA</w:t>
            </w:r>
          </w:p>
        </w:tc>
      </w:tr>
      <w:tr w:rsidR="00687CEC" w14:paraId="1377872B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1E47733F" w14:textId="688E288E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de impulsión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361D0C8E" w14:textId="77F73D7E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</w:p>
        </w:tc>
      </w:tr>
      <w:tr w:rsidR="00687CEC" w14:paraId="3B17912A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6B893F74" w14:textId="49AAFDEB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Rodete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0B54463F" w14:textId="77777777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</w:p>
        </w:tc>
      </w:tr>
      <w:tr w:rsidR="00687CEC" w14:paraId="31DDBC2C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1228CD88" w14:textId="7E7A6263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Anillo alojam. Rodete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426182A5" w14:textId="0FDEA5FE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  <w:tr w:rsidR="00687CEC" w14:paraId="0D10E0DC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2288C1B9" w14:textId="3A900518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mecánico lado bomba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737C9299" w14:textId="4B7F7196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Carburo de silicio/ cerámica</w:t>
            </w:r>
          </w:p>
        </w:tc>
      </w:tr>
      <w:tr w:rsidR="00687CEC" w14:paraId="7CD0A65E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5B8F1357" w14:textId="1139D98A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Estator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1AE5CC05" w14:textId="2F7C83DD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Chapa magnética</w:t>
            </w:r>
          </w:p>
        </w:tc>
      </w:tr>
      <w:tr w:rsidR="00687CEC" w14:paraId="2C1A2516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5D33493B" w14:textId="7833883E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Carcaza motor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138D3AEC" w14:textId="4577427B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</w:p>
        </w:tc>
      </w:tr>
      <w:tr w:rsidR="00687CEC" w14:paraId="7E27F0B9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020D7D0F" w14:textId="6E8B95BF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Anillo elástico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5A83678A" w14:textId="3FF30493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</w:t>
            </w:r>
          </w:p>
        </w:tc>
      </w:tr>
      <w:tr w:rsidR="00687CEC" w14:paraId="4D84F8AF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5D4AE703" w14:textId="379D3FDA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Sujeta cable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1D8D3708" w14:textId="5C291D39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Latón</w:t>
            </w:r>
          </w:p>
        </w:tc>
      </w:tr>
      <w:tr w:rsidR="00687CEC" w14:paraId="0755A194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0145360F" w14:textId="3462EB0F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Árbol con rotor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573780D0" w14:textId="0DB9B829" w:rsidR="00687CEC" w:rsidRDefault="00687CE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inox/Chapa magnética</w:t>
            </w:r>
          </w:p>
        </w:tc>
      </w:tr>
    </w:tbl>
    <w:p w14:paraId="37D81EB2" w14:textId="77777777" w:rsidR="00E87B8C" w:rsidRDefault="00E87B8C" w:rsidP="00E87B8C">
      <w:pPr>
        <w:rPr>
          <w:rFonts w:ascii="Arial" w:hAnsi="Arial" w:cs="Arial"/>
          <w:lang w:val="es-419"/>
        </w:rPr>
      </w:pPr>
    </w:p>
    <w:p w14:paraId="0AAEFB90" w14:textId="77777777" w:rsidR="00C538BA" w:rsidRDefault="00C538BA">
      <w:pPr>
        <w:rPr>
          <w:vanish/>
        </w:rPr>
      </w:pPr>
    </w:p>
    <w:p w14:paraId="0B4CFEA6" w14:textId="69E104CB" w:rsidR="003D6066" w:rsidRDefault="0002641D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      </w:t>
      </w:r>
    </w:p>
    <w:p w14:paraId="7881CFD6" w14:textId="270F3AC2" w:rsidR="0002641D" w:rsidRDefault="0002641D" w:rsidP="00E87B8C">
      <w:pPr>
        <w:rPr>
          <w:rFonts w:ascii="Arial" w:hAnsi="Arial" w:cs="Arial"/>
          <w:lang w:val="es-419"/>
        </w:rPr>
      </w:pPr>
    </w:p>
    <w:p w14:paraId="0E4DDB41" w14:textId="11E25071" w:rsidR="0002641D" w:rsidRDefault="005378CB" w:rsidP="00E87B8C">
      <w:pPr>
        <w:rPr>
          <w:rFonts w:ascii="Arial" w:hAnsi="Arial" w:cs="Arial"/>
          <w:lang w:val="es-419"/>
        </w:rPr>
      </w:pPr>
      <w:r w:rsidRPr="005378CB">
        <w:rPr>
          <w:rFonts w:ascii="Arial" w:hAnsi="Arial" w:cs="Arial"/>
          <w:lang w:val="es-419"/>
        </w:rPr>
        <w:drawing>
          <wp:anchor distT="0" distB="0" distL="114300" distR="114300" simplePos="0" relativeHeight="251658240" behindDoc="0" locked="0" layoutInCell="1" allowOverlap="1" wp14:anchorId="0EBA1AC6" wp14:editId="14E9CC50">
            <wp:simplePos x="0" y="0"/>
            <wp:positionH relativeFrom="margin">
              <wp:posOffset>3950308</wp:posOffset>
            </wp:positionH>
            <wp:positionV relativeFrom="margin">
              <wp:posOffset>2321951</wp:posOffset>
            </wp:positionV>
            <wp:extent cx="2185994" cy="2999591"/>
            <wp:effectExtent l="0" t="0" r="508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994" cy="2999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8872A4" w14:textId="66CAEC90" w:rsidR="0002641D" w:rsidRDefault="0002641D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</w:r>
    </w:p>
    <w:p w14:paraId="13ECEA00" w14:textId="77F76E3A" w:rsidR="0002641D" w:rsidRDefault="0002641D" w:rsidP="00E87B8C">
      <w:pPr>
        <w:rPr>
          <w:rFonts w:ascii="Arial" w:hAnsi="Arial" w:cs="Arial"/>
          <w:lang w:val="es-419"/>
        </w:rPr>
      </w:pPr>
    </w:p>
    <w:p w14:paraId="757B5655" w14:textId="1F83079B" w:rsidR="0002641D" w:rsidRDefault="0002641D" w:rsidP="00E87B8C">
      <w:pPr>
        <w:rPr>
          <w:rFonts w:ascii="Arial" w:hAnsi="Arial" w:cs="Arial"/>
          <w:lang w:val="es-419"/>
        </w:rPr>
      </w:pPr>
    </w:p>
    <w:p w14:paraId="3C7E7549" w14:textId="5A664EE1" w:rsidR="0002641D" w:rsidRDefault="0002641D" w:rsidP="00E87B8C">
      <w:pPr>
        <w:rPr>
          <w:rFonts w:ascii="Arial" w:hAnsi="Arial" w:cs="Arial"/>
          <w:lang w:val="es-419"/>
        </w:rPr>
      </w:pPr>
    </w:p>
    <w:p w14:paraId="21ECF404" w14:textId="1A5A14F9" w:rsidR="0002641D" w:rsidRDefault="0002641D" w:rsidP="00E87B8C">
      <w:pPr>
        <w:rPr>
          <w:rFonts w:ascii="Arial" w:hAnsi="Arial" w:cs="Arial"/>
          <w:lang w:val="es-419"/>
        </w:rPr>
      </w:pPr>
    </w:p>
    <w:p w14:paraId="0CE34DEE" w14:textId="07316327" w:rsidR="0002641D" w:rsidRDefault="0002641D" w:rsidP="00E87B8C">
      <w:pPr>
        <w:rPr>
          <w:rFonts w:ascii="Arial" w:hAnsi="Arial" w:cs="Arial"/>
          <w:lang w:val="es-419"/>
        </w:rPr>
      </w:pPr>
    </w:p>
    <w:p w14:paraId="0CB591C8" w14:textId="2CA66B7E" w:rsidR="0002641D" w:rsidRDefault="0002641D" w:rsidP="00E87B8C">
      <w:pPr>
        <w:rPr>
          <w:rFonts w:ascii="Arial" w:hAnsi="Arial" w:cs="Arial"/>
          <w:lang w:val="es-419"/>
        </w:rPr>
      </w:pPr>
    </w:p>
    <w:p w14:paraId="07767F58" w14:textId="67FFF9C8" w:rsidR="0002641D" w:rsidRDefault="0002641D" w:rsidP="00E87B8C">
      <w:pPr>
        <w:rPr>
          <w:rFonts w:ascii="Arial" w:hAnsi="Arial" w:cs="Arial"/>
          <w:lang w:val="es-419"/>
        </w:rPr>
      </w:pPr>
    </w:p>
    <w:p w14:paraId="621E4AF1" w14:textId="3F2DDEDC" w:rsidR="0002641D" w:rsidRDefault="0002641D" w:rsidP="00E87B8C">
      <w:pPr>
        <w:rPr>
          <w:rFonts w:ascii="Arial" w:hAnsi="Arial" w:cs="Arial"/>
          <w:lang w:val="es-419"/>
        </w:rPr>
      </w:pPr>
    </w:p>
    <w:p w14:paraId="5DCB798F" w14:textId="62034268" w:rsidR="0002641D" w:rsidRDefault="0002641D" w:rsidP="00E87B8C">
      <w:pPr>
        <w:rPr>
          <w:rFonts w:ascii="Arial" w:hAnsi="Arial" w:cs="Arial"/>
          <w:lang w:val="es-419"/>
        </w:rPr>
      </w:pPr>
    </w:p>
    <w:p w14:paraId="3217795B" w14:textId="5B17DF54" w:rsidR="0002641D" w:rsidRDefault="0002641D" w:rsidP="00E87B8C">
      <w:pPr>
        <w:rPr>
          <w:rFonts w:ascii="Arial" w:hAnsi="Arial" w:cs="Arial"/>
          <w:lang w:val="es-419"/>
        </w:rPr>
      </w:pPr>
    </w:p>
    <w:p w14:paraId="23D1D177" w14:textId="083C42FF" w:rsidR="00B43683" w:rsidRDefault="00B43683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page" w:tblpX="1642" w:tblpY="11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1939"/>
      </w:tblGrid>
      <w:tr w:rsidR="00BD647C" w14:paraId="63ACF93C" w14:textId="77777777" w:rsidTr="005378CB">
        <w:trPr>
          <w:trHeight w:val="333"/>
        </w:trPr>
        <w:tc>
          <w:tcPr>
            <w:tcW w:w="4219" w:type="dxa"/>
            <w:gridSpan w:val="2"/>
            <w:shd w:val="clear" w:color="auto" w:fill="auto"/>
          </w:tcPr>
          <w:p w14:paraId="1F964A4C" w14:textId="77777777" w:rsidR="00BD647C" w:rsidRDefault="00BD647C" w:rsidP="005378CB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CARACTERISTICAS DEL MOTOR</w:t>
            </w:r>
          </w:p>
        </w:tc>
      </w:tr>
      <w:tr w:rsidR="00BD647C" w14:paraId="46E1E983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7DE25267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Potencia nominal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6E8030ED" w14:textId="77BF85FA" w:rsidR="00BD647C" w:rsidRDefault="00193AED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6.5</w:t>
            </w:r>
            <w:r w:rsidR="00BD647C">
              <w:rPr>
                <w:rFonts w:ascii="Arial" w:hAnsi="Arial" w:cs="Arial"/>
                <w:lang w:val="es-419"/>
              </w:rPr>
              <w:t xml:space="preserve"> kW</w:t>
            </w:r>
          </w:p>
        </w:tc>
      </w:tr>
      <w:tr w:rsidR="00BD647C" w14:paraId="4A4375CC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63C81257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Frecuencia nominal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0D7485F3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50 Hz</w:t>
            </w:r>
          </w:p>
        </w:tc>
      </w:tr>
      <w:tr w:rsidR="00BD647C" w14:paraId="031DA06F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190AE7A2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Tensión nominal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5264E121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380 V.</w:t>
            </w:r>
          </w:p>
        </w:tc>
      </w:tr>
      <w:tr w:rsidR="00BD647C" w14:paraId="3E494E9E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22A075F4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Protección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00D9CAE4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IP68</w:t>
            </w:r>
          </w:p>
        </w:tc>
      </w:tr>
      <w:tr w:rsidR="00BD647C" w14:paraId="67CA1010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1D59C94F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Clase de aislamiento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188CACB3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</w:t>
            </w:r>
          </w:p>
        </w:tc>
      </w:tr>
      <w:tr w:rsidR="00BD647C" w14:paraId="205BC4D3" w14:textId="77777777" w:rsidTr="005378CB">
        <w:trPr>
          <w:trHeight w:val="283"/>
        </w:trPr>
        <w:tc>
          <w:tcPr>
            <w:tcW w:w="2280" w:type="dxa"/>
            <w:shd w:val="clear" w:color="auto" w:fill="auto"/>
            <w:vAlign w:val="center"/>
          </w:tcPr>
          <w:p w14:paraId="4DD72920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mecánico lado motor</w:t>
            </w:r>
          </w:p>
        </w:tc>
        <w:tc>
          <w:tcPr>
            <w:tcW w:w="1939" w:type="dxa"/>
            <w:shd w:val="clear" w:color="auto" w:fill="auto"/>
            <w:vAlign w:val="center"/>
          </w:tcPr>
          <w:p w14:paraId="52519F5E" w14:textId="77777777" w:rsidR="00BD647C" w:rsidRDefault="00BD647C" w:rsidP="005378C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Cerámica/grafito</w:t>
            </w:r>
          </w:p>
        </w:tc>
      </w:tr>
    </w:tbl>
    <w:p w14:paraId="435D8DAF" w14:textId="144CCDF8" w:rsidR="00B43683" w:rsidRDefault="00B43683" w:rsidP="00E87B8C">
      <w:pPr>
        <w:rPr>
          <w:rFonts w:ascii="Arial" w:hAnsi="Arial" w:cs="Arial"/>
          <w:lang w:val="es-419"/>
        </w:rPr>
      </w:pPr>
    </w:p>
    <w:p w14:paraId="4A893118" w14:textId="684FE8C9" w:rsidR="00C36F25" w:rsidRDefault="00C36F25" w:rsidP="00E87B8C">
      <w:pPr>
        <w:rPr>
          <w:rFonts w:ascii="Arial" w:hAnsi="Arial" w:cs="Arial"/>
          <w:lang w:val="es-419"/>
        </w:rPr>
      </w:pPr>
    </w:p>
    <w:p w14:paraId="5CA24B0C" w14:textId="77777777" w:rsidR="005378CB" w:rsidRDefault="005378CB" w:rsidP="00E87B8C">
      <w:pPr>
        <w:rPr>
          <w:rFonts w:ascii="Arial" w:hAnsi="Arial" w:cs="Arial"/>
          <w:lang w:val="es-419"/>
        </w:rPr>
      </w:pPr>
    </w:p>
    <w:p w14:paraId="3A92A668" w14:textId="63076A1C" w:rsidR="00EC4815" w:rsidRDefault="00EC4815" w:rsidP="00E87B8C">
      <w:pPr>
        <w:rPr>
          <w:rFonts w:ascii="Arial" w:hAnsi="Arial" w:cs="Arial"/>
          <w:lang w:val="es-419"/>
        </w:rPr>
      </w:pPr>
    </w:p>
    <w:p w14:paraId="2E7E985A" w14:textId="49A788EA" w:rsidR="00EC4815" w:rsidRDefault="00EC4815" w:rsidP="00E87B8C">
      <w:pPr>
        <w:rPr>
          <w:rFonts w:ascii="Arial" w:hAnsi="Arial" w:cs="Arial"/>
          <w:lang w:val="es-419"/>
        </w:rPr>
      </w:pPr>
    </w:p>
    <w:p w14:paraId="3B3C5924" w14:textId="153495A5" w:rsidR="00EC4815" w:rsidRDefault="00EC4815" w:rsidP="00E87B8C">
      <w:pPr>
        <w:rPr>
          <w:rFonts w:ascii="Arial" w:hAnsi="Arial" w:cs="Arial"/>
          <w:lang w:val="es-419"/>
        </w:rPr>
      </w:pPr>
    </w:p>
    <w:p w14:paraId="1D5D8D12" w14:textId="28F9B2DF" w:rsidR="00EC4815" w:rsidRDefault="00EC4815" w:rsidP="00E87B8C">
      <w:pPr>
        <w:rPr>
          <w:rFonts w:ascii="Arial" w:hAnsi="Arial" w:cs="Arial"/>
          <w:lang w:val="es-419"/>
        </w:rPr>
      </w:pPr>
    </w:p>
    <w:p w14:paraId="0E4FEBDB" w14:textId="2B17F80B" w:rsidR="00EC4815" w:rsidRDefault="00EC4815" w:rsidP="00E87B8C">
      <w:pPr>
        <w:rPr>
          <w:rFonts w:ascii="Arial" w:hAnsi="Arial" w:cs="Arial"/>
          <w:lang w:val="es-419"/>
        </w:rPr>
      </w:pPr>
    </w:p>
    <w:p w14:paraId="51937C69" w14:textId="2218ADC0" w:rsidR="00EC4815" w:rsidRDefault="00EC4815" w:rsidP="00E87B8C">
      <w:pPr>
        <w:rPr>
          <w:rFonts w:ascii="Arial" w:hAnsi="Arial" w:cs="Arial"/>
          <w:lang w:val="es-419"/>
        </w:rPr>
      </w:pPr>
    </w:p>
    <w:p w14:paraId="27CE5DEB" w14:textId="32F5B892" w:rsidR="00EC4815" w:rsidRDefault="00EC4815" w:rsidP="00E87B8C">
      <w:pPr>
        <w:rPr>
          <w:rFonts w:ascii="Arial" w:hAnsi="Arial" w:cs="Arial"/>
          <w:lang w:val="es-419"/>
        </w:rPr>
      </w:pPr>
    </w:p>
    <w:p w14:paraId="17B6755C" w14:textId="4DC1065D" w:rsidR="00EC4815" w:rsidRDefault="00EC4815" w:rsidP="00E87B8C">
      <w:pPr>
        <w:rPr>
          <w:rFonts w:ascii="Arial" w:hAnsi="Arial" w:cs="Arial"/>
          <w:lang w:val="es-419"/>
        </w:rPr>
      </w:pPr>
    </w:p>
    <w:p w14:paraId="011E039E" w14:textId="777D721A" w:rsidR="00EC4815" w:rsidRDefault="00EC4815" w:rsidP="00E87B8C">
      <w:pPr>
        <w:rPr>
          <w:rFonts w:ascii="Arial" w:hAnsi="Arial" w:cs="Arial"/>
          <w:lang w:val="es-419"/>
        </w:rPr>
      </w:pPr>
    </w:p>
    <w:p w14:paraId="228F4802" w14:textId="6DCA3DC7" w:rsidR="00EC4815" w:rsidRDefault="00EC4815" w:rsidP="00E87B8C">
      <w:pPr>
        <w:rPr>
          <w:rFonts w:ascii="Arial" w:hAnsi="Arial" w:cs="Arial"/>
          <w:lang w:val="es-419"/>
        </w:rPr>
      </w:pPr>
    </w:p>
    <w:tbl>
      <w:tblPr>
        <w:tblW w:w="9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4"/>
        <w:gridCol w:w="440"/>
        <w:gridCol w:w="419"/>
        <w:gridCol w:w="940"/>
        <w:gridCol w:w="860"/>
        <w:gridCol w:w="860"/>
        <w:gridCol w:w="860"/>
        <w:gridCol w:w="860"/>
        <w:gridCol w:w="860"/>
        <w:gridCol w:w="860"/>
        <w:gridCol w:w="860"/>
      </w:tblGrid>
      <w:tr w:rsidR="00193AED" w:rsidRPr="00193AED" w14:paraId="79460CFC" w14:textId="77777777" w:rsidTr="00193AED">
        <w:trPr>
          <w:trHeight w:val="300"/>
        </w:trPr>
        <w:tc>
          <w:tcPr>
            <w:tcW w:w="29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EAB3B" w14:textId="77777777" w:rsidR="00193AED" w:rsidRPr="00193AED" w:rsidRDefault="00193AED" w:rsidP="00193AE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3AE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BD24B" w14:textId="77777777" w:rsidR="00193AED" w:rsidRPr="00193AED" w:rsidRDefault="00193AED" w:rsidP="00193AE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193AED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l/s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F7B9D" w14:textId="77777777" w:rsidR="00193AED" w:rsidRPr="00193AED" w:rsidRDefault="00193AED" w:rsidP="00193A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3A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0.00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5ECE3" w14:textId="77777777" w:rsidR="00193AED" w:rsidRPr="00193AED" w:rsidRDefault="00193AED" w:rsidP="00193A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3A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7.00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D7271" w14:textId="77777777" w:rsidR="00193AED" w:rsidRPr="00193AED" w:rsidRDefault="00193AED" w:rsidP="00193A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3A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14.00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C38CF" w14:textId="77777777" w:rsidR="00193AED" w:rsidRPr="00193AED" w:rsidRDefault="00193AED" w:rsidP="00193A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3A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21.00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C3C48" w14:textId="77777777" w:rsidR="00193AED" w:rsidRPr="00193AED" w:rsidRDefault="00193AED" w:rsidP="00193A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3A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28.00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18340" w14:textId="77777777" w:rsidR="00193AED" w:rsidRPr="00193AED" w:rsidRDefault="00193AED" w:rsidP="00193A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3A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35.00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51A12" w14:textId="77777777" w:rsidR="00193AED" w:rsidRPr="00193AED" w:rsidRDefault="00193AED" w:rsidP="00193A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3A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42.00</w:t>
            </w:r>
          </w:p>
        </w:tc>
      </w:tr>
      <w:tr w:rsidR="00193AED" w:rsidRPr="00193AED" w14:paraId="5FE065C4" w14:textId="77777777" w:rsidTr="00193AED">
        <w:trPr>
          <w:trHeight w:val="300"/>
        </w:trPr>
        <w:tc>
          <w:tcPr>
            <w:tcW w:w="29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D27B2" w14:textId="77777777" w:rsidR="00193AED" w:rsidRPr="00193AED" w:rsidRDefault="00193AED" w:rsidP="00193AED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88CC9" w14:textId="77777777" w:rsidR="00193AED" w:rsidRPr="00193AED" w:rsidRDefault="00193AED" w:rsidP="00193AE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193AED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DF2E8" w14:textId="77777777" w:rsidR="00193AED" w:rsidRPr="00193AED" w:rsidRDefault="00193AED" w:rsidP="00193A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3A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C79BC" w14:textId="77777777" w:rsidR="00193AED" w:rsidRPr="00193AED" w:rsidRDefault="00193AED" w:rsidP="00193A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3A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6F7C4" w14:textId="77777777" w:rsidR="00193AED" w:rsidRPr="00193AED" w:rsidRDefault="00193AED" w:rsidP="00193A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3A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840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BE535" w14:textId="77777777" w:rsidR="00193AED" w:rsidRPr="00193AED" w:rsidRDefault="00193AED" w:rsidP="00193A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3A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1260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4F547" w14:textId="77777777" w:rsidR="00193AED" w:rsidRPr="00193AED" w:rsidRDefault="00193AED" w:rsidP="00193A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3A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1680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26228" w14:textId="77777777" w:rsidR="00193AED" w:rsidRPr="00193AED" w:rsidRDefault="00193AED" w:rsidP="00193A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3A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C8FAA" w14:textId="77777777" w:rsidR="00193AED" w:rsidRPr="00193AED" w:rsidRDefault="00193AED" w:rsidP="00193A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3A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2520</w:t>
            </w:r>
          </w:p>
        </w:tc>
      </w:tr>
      <w:tr w:rsidR="00193AED" w:rsidRPr="00193AED" w14:paraId="21CC439B" w14:textId="77777777" w:rsidTr="00193AED">
        <w:trPr>
          <w:trHeight w:val="315"/>
        </w:trPr>
        <w:tc>
          <w:tcPr>
            <w:tcW w:w="22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CF774" w14:textId="77777777" w:rsidR="00193AED" w:rsidRPr="00193AED" w:rsidRDefault="00193AED" w:rsidP="00193AE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193AED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KCW100LE+006542N1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E0286" w14:textId="77777777" w:rsidR="00193AED" w:rsidRPr="00193AED" w:rsidRDefault="00193AED" w:rsidP="00193AE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193AED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378F1" w14:textId="77777777" w:rsidR="00193AED" w:rsidRPr="00193AED" w:rsidRDefault="00193AED" w:rsidP="00193AE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193AED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37A1C" w14:textId="77777777" w:rsidR="00193AED" w:rsidRPr="00193AED" w:rsidRDefault="00193AED" w:rsidP="00193AE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193AED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065BA" w14:textId="77777777" w:rsidR="00193AED" w:rsidRPr="00193AED" w:rsidRDefault="00193AED" w:rsidP="00193A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3A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B7D71" w14:textId="77777777" w:rsidR="00193AED" w:rsidRPr="00193AED" w:rsidRDefault="00193AED" w:rsidP="00193A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3A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82EF8" w14:textId="77777777" w:rsidR="00193AED" w:rsidRPr="00193AED" w:rsidRDefault="00193AED" w:rsidP="00193A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3A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EAE8C" w14:textId="77777777" w:rsidR="00193AED" w:rsidRPr="00193AED" w:rsidRDefault="00193AED" w:rsidP="00193A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3A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AEB26" w14:textId="77777777" w:rsidR="00193AED" w:rsidRPr="00193AED" w:rsidRDefault="00193AED" w:rsidP="00193A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3A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C1D26" w14:textId="77777777" w:rsidR="00193AED" w:rsidRPr="00193AED" w:rsidRDefault="00193AED" w:rsidP="00193A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3A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6F685" w14:textId="77777777" w:rsidR="00193AED" w:rsidRPr="00193AED" w:rsidRDefault="00193AED" w:rsidP="00193A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3A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151</w:t>
            </w:r>
          </w:p>
        </w:tc>
      </w:tr>
      <w:tr w:rsidR="00193AED" w:rsidRPr="00193AED" w14:paraId="4991EAB1" w14:textId="77777777" w:rsidTr="00193AED">
        <w:trPr>
          <w:trHeight w:val="315"/>
        </w:trPr>
        <w:tc>
          <w:tcPr>
            <w:tcW w:w="2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A4B61" w14:textId="77777777" w:rsidR="00193AED" w:rsidRPr="00193AED" w:rsidRDefault="00193AED" w:rsidP="00193AED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13A9950" w14:textId="77777777" w:rsidR="00193AED" w:rsidRPr="00193AED" w:rsidRDefault="00193AED" w:rsidP="00193AED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193AED">
              <w:rPr>
                <w:rFonts w:ascii="Arial" w:hAnsi="Arial" w:cs="Arial"/>
                <w:snapToGrid/>
                <w:color w:val="000000"/>
                <w:lang w:val="es-419" w:eastAsia="es-419"/>
              </w:rPr>
              <w:t>6.5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185A11" w14:textId="77777777" w:rsidR="00193AED" w:rsidRPr="00193AED" w:rsidRDefault="00193AED" w:rsidP="00193AED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193AED">
              <w:rPr>
                <w:rFonts w:ascii="Arial" w:hAnsi="Arial" w:cs="Arial"/>
                <w:snapToGrid/>
                <w:color w:val="000000"/>
                <w:lang w:val="es-419" w:eastAsia="es-419"/>
              </w:rPr>
              <w:t>8.8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1442D5F" w14:textId="77777777" w:rsidR="00193AED" w:rsidRPr="00193AED" w:rsidRDefault="00193AED" w:rsidP="00193AE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193AED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8D5E44" w14:textId="77777777" w:rsidR="00193AED" w:rsidRPr="00193AED" w:rsidRDefault="00193AED" w:rsidP="00193AE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3AE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16.2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D663EDA" w14:textId="77777777" w:rsidR="00193AED" w:rsidRPr="00193AED" w:rsidRDefault="00193AED" w:rsidP="00193AE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3AE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14.8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6861D77" w14:textId="77777777" w:rsidR="00193AED" w:rsidRPr="00193AED" w:rsidRDefault="00193AED" w:rsidP="00193AE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3AE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13.1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2254A33" w14:textId="77777777" w:rsidR="00193AED" w:rsidRPr="00193AED" w:rsidRDefault="00193AED" w:rsidP="00193AE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3AE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11.3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B9C7CEB" w14:textId="77777777" w:rsidR="00193AED" w:rsidRPr="00193AED" w:rsidRDefault="00193AED" w:rsidP="00193AE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3AE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9.4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70F68C" w14:textId="77777777" w:rsidR="00193AED" w:rsidRPr="00193AED" w:rsidRDefault="00193AED" w:rsidP="00193AE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3AE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7.3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AF3505" w14:textId="77777777" w:rsidR="00193AED" w:rsidRPr="00193AED" w:rsidRDefault="00193AED" w:rsidP="00193AE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3AE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5.2</w:t>
            </w:r>
          </w:p>
        </w:tc>
      </w:tr>
    </w:tbl>
    <w:p w14:paraId="02B0FF52" w14:textId="77777777" w:rsidR="00EC4815" w:rsidRDefault="00EC4815" w:rsidP="00E87B8C">
      <w:pPr>
        <w:rPr>
          <w:rFonts w:ascii="Arial" w:hAnsi="Arial" w:cs="Arial"/>
          <w:lang w:val="es-419"/>
        </w:rPr>
      </w:pPr>
    </w:p>
    <w:sectPr w:rsidR="00EC4815" w:rsidSect="003D6066">
      <w:headerReference w:type="default" r:id="rId9"/>
      <w:footerReference w:type="default" r:id="rId1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60FB6" w14:textId="77777777" w:rsidR="00D24596" w:rsidRDefault="00D24596" w:rsidP="008A3980">
      <w:r>
        <w:separator/>
      </w:r>
    </w:p>
  </w:endnote>
  <w:endnote w:type="continuationSeparator" w:id="0">
    <w:p w14:paraId="23960279" w14:textId="77777777" w:rsidR="00D24596" w:rsidRDefault="00D24596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046BC567" w:rsidR="005960B5" w:rsidRDefault="001E6FD8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16BDA4E6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10687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61811" w14:textId="77777777" w:rsidR="00D24596" w:rsidRDefault="00D24596" w:rsidP="008A3980">
      <w:r>
        <w:separator/>
      </w:r>
    </w:p>
  </w:footnote>
  <w:footnote w:type="continuationSeparator" w:id="0">
    <w:p w14:paraId="4366D3C5" w14:textId="77777777" w:rsidR="00D24596" w:rsidRDefault="00D24596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25E2F237" w:rsidR="005960B5" w:rsidRDefault="001E6FD8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7235AA5F" wp14:editId="6D0CFA15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7EC9E674" w:rsidR="005960B5" w:rsidRPr="00F112DF" w:rsidRDefault="001E6FD8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0FD5E41E" wp14:editId="6E8EFE97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3D76"/>
    <w:rsid w:val="00006629"/>
    <w:rsid w:val="0002641D"/>
    <w:rsid w:val="000559F3"/>
    <w:rsid w:val="000562F1"/>
    <w:rsid w:val="000569A8"/>
    <w:rsid w:val="000A4B96"/>
    <w:rsid w:val="000F3020"/>
    <w:rsid w:val="001031A8"/>
    <w:rsid w:val="0012665D"/>
    <w:rsid w:val="001428E9"/>
    <w:rsid w:val="00166627"/>
    <w:rsid w:val="00193AED"/>
    <w:rsid w:val="001C28C6"/>
    <w:rsid w:val="001E6FD8"/>
    <w:rsid w:val="001F685E"/>
    <w:rsid w:val="001F719B"/>
    <w:rsid w:val="00215288"/>
    <w:rsid w:val="00253153"/>
    <w:rsid w:val="00274CFE"/>
    <w:rsid w:val="0029260B"/>
    <w:rsid w:val="002A2A7B"/>
    <w:rsid w:val="002E1480"/>
    <w:rsid w:val="002E7F0F"/>
    <w:rsid w:val="00330C43"/>
    <w:rsid w:val="003371AB"/>
    <w:rsid w:val="003B301B"/>
    <w:rsid w:val="003D6066"/>
    <w:rsid w:val="004000D0"/>
    <w:rsid w:val="00417A91"/>
    <w:rsid w:val="0042002C"/>
    <w:rsid w:val="00433213"/>
    <w:rsid w:val="00440029"/>
    <w:rsid w:val="004855A3"/>
    <w:rsid w:val="00490F9C"/>
    <w:rsid w:val="00497816"/>
    <w:rsid w:val="004B6513"/>
    <w:rsid w:val="004F2F7B"/>
    <w:rsid w:val="00502FCF"/>
    <w:rsid w:val="00503185"/>
    <w:rsid w:val="005102A3"/>
    <w:rsid w:val="005378CB"/>
    <w:rsid w:val="005960B5"/>
    <w:rsid w:val="005B4338"/>
    <w:rsid w:val="005B5378"/>
    <w:rsid w:val="005E4450"/>
    <w:rsid w:val="00606569"/>
    <w:rsid w:val="006248B3"/>
    <w:rsid w:val="00663C39"/>
    <w:rsid w:val="006736DE"/>
    <w:rsid w:val="00682734"/>
    <w:rsid w:val="00687CEC"/>
    <w:rsid w:val="006D31E6"/>
    <w:rsid w:val="006D48DB"/>
    <w:rsid w:val="006E3E09"/>
    <w:rsid w:val="00704FAC"/>
    <w:rsid w:val="00750244"/>
    <w:rsid w:val="00751906"/>
    <w:rsid w:val="00760ED8"/>
    <w:rsid w:val="00773682"/>
    <w:rsid w:val="00780CA7"/>
    <w:rsid w:val="007A11F2"/>
    <w:rsid w:val="007D484D"/>
    <w:rsid w:val="008204FD"/>
    <w:rsid w:val="008319BA"/>
    <w:rsid w:val="00832239"/>
    <w:rsid w:val="0087217F"/>
    <w:rsid w:val="008817AA"/>
    <w:rsid w:val="008A3980"/>
    <w:rsid w:val="008C43C9"/>
    <w:rsid w:val="008D57AB"/>
    <w:rsid w:val="008F5336"/>
    <w:rsid w:val="00934F39"/>
    <w:rsid w:val="00971E66"/>
    <w:rsid w:val="009A11F8"/>
    <w:rsid w:val="009D2914"/>
    <w:rsid w:val="00A12735"/>
    <w:rsid w:val="00A54408"/>
    <w:rsid w:val="00A8603D"/>
    <w:rsid w:val="00A86F6C"/>
    <w:rsid w:val="00AB281F"/>
    <w:rsid w:val="00AD5EDC"/>
    <w:rsid w:val="00AD6AC6"/>
    <w:rsid w:val="00AF546C"/>
    <w:rsid w:val="00AF62BA"/>
    <w:rsid w:val="00B11432"/>
    <w:rsid w:val="00B163B0"/>
    <w:rsid w:val="00B322E0"/>
    <w:rsid w:val="00B43683"/>
    <w:rsid w:val="00B525CE"/>
    <w:rsid w:val="00BB30EC"/>
    <w:rsid w:val="00BD5BD4"/>
    <w:rsid w:val="00BD647C"/>
    <w:rsid w:val="00C0192C"/>
    <w:rsid w:val="00C04942"/>
    <w:rsid w:val="00C36F25"/>
    <w:rsid w:val="00C41999"/>
    <w:rsid w:val="00C538BA"/>
    <w:rsid w:val="00C5749B"/>
    <w:rsid w:val="00C922C0"/>
    <w:rsid w:val="00CA70C9"/>
    <w:rsid w:val="00CF2223"/>
    <w:rsid w:val="00CF3769"/>
    <w:rsid w:val="00D17244"/>
    <w:rsid w:val="00D24596"/>
    <w:rsid w:val="00D26EA9"/>
    <w:rsid w:val="00D61D67"/>
    <w:rsid w:val="00D90D5A"/>
    <w:rsid w:val="00DA08D9"/>
    <w:rsid w:val="00DB332A"/>
    <w:rsid w:val="00DE23CD"/>
    <w:rsid w:val="00E064A3"/>
    <w:rsid w:val="00E210BA"/>
    <w:rsid w:val="00E23E8F"/>
    <w:rsid w:val="00E3548E"/>
    <w:rsid w:val="00E64ABE"/>
    <w:rsid w:val="00E87B8C"/>
    <w:rsid w:val="00E94AAE"/>
    <w:rsid w:val="00EC47D0"/>
    <w:rsid w:val="00EC4815"/>
    <w:rsid w:val="00ED588D"/>
    <w:rsid w:val="00EF2761"/>
    <w:rsid w:val="00F112DF"/>
    <w:rsid w:val="00F2679C"/>
    <w:rsid w:val="00F67437"/>
    <w:rsid w:val="00F8283B"/>
    <w:rsid w:val="00F870E0"/>
    <w:rsid w:val="00F94CBA"/>
    <w:rsid w:val="00FA5C79"/>
    <w:rsid w:val="00FA60A8"/>
    <w:rsid w:val="00FB2766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641D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6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1176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3</cp:revision>
  <cp:lastPrinted>2023-05-09T19:05:00Z</cp:lastPrinted>
  <dcterms:created xsi:type="dcterms:W3CDTF">2023-05-09T19:19:00Z</dcterms:created>
  <dcterms:modified xsi:type="dcterms:W3CDTF">2023-05-09T19:25:00Z</dcterms:modified>
</cp:coreProperties>
</file>