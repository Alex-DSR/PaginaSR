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F4293B8" w:rsidR="00CF2223" w:rsidRPr="00BD5BD4" w:rsidRDefault="00440F4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E8S64/</w:t>
            </w:r>
            <w:r w:rsidR="004E09D7">
              <w:rPr>
                <w:rFonts w:ascii="Arial" w:hAnsi="Arial" w:cs="Arial"/>
                <w:sz w:val="28"/>
                <w:szCs w:val="28"/>
                <w:lang w:val="es-419"/>
              </w:rPr>
              <w:t>2C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0B94BA30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3F4FB008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2373C">
              <w:rPr>
                <w:rFonts w:ascii="Arial" w:hAnsi="Arial" w:cs="Arial"/>
                <w:lang w:val="es-419"/>
              </w:rPr>
              <w:t>93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6E29ECC3" w:rsidR="00E87B8C" w:rsidRDefault="004E09D7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6815189D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193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212C3804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3C544402" w:rsidR="00417A91" w:rsidRPr="00B9345B" w:rsidRDefault="004E09D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693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59C12B45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3B5CDC4F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5”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37F6A67D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0C5DD013" w:rsidR="00B43683" w:rsidRDefault="0033167C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49A7C9F1" wp14:editId="54842A7A">
            <wp:simplePos x="0" y="0"/>
            <wp:positionH relativeFrom="margin">
              <wp:posOffset>1014730</wp:posOffset>
            </wp:positionH>
            <wp:positionV relativeFrom="margin">
              <wp:posOffset>4299321</wp:posOffset>
            </wp:positionV>
            <wp:extent cx="4982845" cy="1756410"/>
            <wp:effectExtent l="0" t="0" r="8255" b="1524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B49069D7-47EC-4DD7-A676-9D28454E8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2B403A10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1F38D7E5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739323AC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75A16A25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5E4F2F89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5E78BEAD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238FB132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0809CD84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512E62FC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8780" w:type="dxa"/>
        <w:tblInd w:w="1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</w:tblGrid>
      <w:tr w:rsidR="0033167C" w:rsidRPr="0033167C" w14:paraId="4C74FCE2" w14:textId="77777777" w:rsidTr="0033167C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0358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F14E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08DE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E3BA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F716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00C0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B458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71B4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E925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19B6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6331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33167C" w:rsidRPr="0033167C" w14:paraId="171AE3EA" w14:textId="77777777" w:rsidTr="0033167C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638C7" w14:textId="77777777" w:rsidR="0033167C" w:rsidRPr="0033167C" w:rsidRDefault="0033167C" w:rsidP="0033167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F97E" w14:textId="77777777" w:rsidR="0033167C" w:rsidRPr="0033167C" w:rsidRDefault="0033167C" w:rsidP="0033167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3064" w14:textId="77777777" w:rsidR="0033167C" w:rsidRPr="0033167C" w:rsidRDefault="0033167C" w:rsidP="0033167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2918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6379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E60F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A3C5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79A2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171E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9684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1DC5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2400</w:t>
            </w:r>
          </w:p>
        </w:tc>
      </w:tr>
      <w:tr w:rsidR="0033167C" w:rsidRPr="0033167C" w14:paraId="31FAD369" w14:textId="77777777" w:rsidTr="0033167C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63736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E8S64/2C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FD17" w14:textId="77777777" w:rsidR="0033167C" w:rsidRPr="0033167C" w:rsidRDefault="0033167C" w:rsidP="0033167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398A" w14:textId="77777777" w:rsidR="0033167C" w:rsidRPr="0033167C" w:rsidRDefault="0033167C" w:rsidP="0033167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4969" w14:textId="77777777" w:rsidR="0033167C" w:rsidRPr="0033167C" w:rsidRDefault="0033167C" w:rsidP="0033167C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3167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33167C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33167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18BC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CB1A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6003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3C71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88D4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F553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2F7E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</w:tr>
      <w:tr w:rsidR="0033167C" w:rsidRPr="0033167C" w14:paraId="342B87D3" w14:textId="77777777" w:rsidTr="0033167C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D266D" w14:textId="77777777" w:rsidR="0033167C" w:rsidRPr="0033167C" w:rsidRDefault="0033167C" w:rsidP="0033167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082826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9.2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F8F9B8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12.5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90DF5C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D5AC42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37.5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3E1FAB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29.5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51A5BC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4FE322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C94DEB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19.5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BEFD8B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11C125" w14:textId="77777777" w:rsidR="0033167C" w:rsidRPr="0033167C" w:rsidRDefault="0033167C" w:rsidP="0033167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167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12.5</w:t>
            </w:r>
          </w:p>
        </w:tc>
      </w:tr>
    </w:tbl>
    <w:p w14:paraId="4216A469" w14:textId="1C5F6CA8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1122" w14:textId="77777777" w:rsidR="005836C0" w:rsidRDefault="005836C0" w:rsidP="008A3980">
      <w:r>
        <w:separator/>
      </w:r>
    </w:p>
  </w:endnote>
  <w:endnote w:type="continuationSeparator" w:id="0">
    <w:p w14:paraId="7FB93FD0" w14:textId="77777777" w:rsidR="005836C0" w:rsidRDefault="005836C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F6A1" w14:textId="77777777" w:rsidR="005836C0" w:rsidRDefault="005836C0" w:rsidP="008A3980">
      <w:r>
        <w:separator/>
      </w:r>
    </w:p>
  </w:footnote>
  <w:footnote w:type="continuationSeparator" w:id="0">
    <w:p w14:paraId="4AF5A16D" w14:textId="77777777" w:rsidR="005836C0" w:rsidRDefault="005836C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11DBA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C6C8B"/>
    <w:rsid w:val="002E1480"/>
    <w:rsid w:val="002E7F0F"/>
    <w:rsid w:val="0033167C"/>
    <w:rsid w:val="003B301B"/>
    <w:rsid w:val="003D315D"/>
    <w:rsid w:val="003D6066"/>
    <w:rsid w:val="00417A91"/>
    <w:rsid w:val="0042002C"/>
    <w:rsid w:val="00433213"/>
    <w:rsid w:val="00440029"/>
    <w:rsid w:val="00440F48"/>
    <w:rsid w:val="004855A3"/>
    <w:rsid w:val="00490F9C"/>
    <w:rsid w:val="004B6513"/>
    <w:rsid w:val="004C1D13"/>
    <w:rsid w:val="004E09D7"/>
    <w:rsid w:val="00502FCF"/>
    <w:rsid w:val="00503185"/>
    <w:rsid w:val="005102A3"/>
    <w:rsid w:val="0052373C"/>
    <w:rsid w:val="005836C0"/>
    <w:rsid w:val="005960B5"/>
    <w:rsid w:val="005B4338"/>
    <w:rsid w:val="005B5378"/>
    <w:rsid w:val="005E4450"/>
    <w:rsid w:val="005F5B9A"/>
    <w:rsid w:val="00606569"/>
    <w:rsid w:val="006248B3"/>
    <w:rsid w:val="006736DE"/>
    <w:rsid w:val="006E3E09"/>
    <w:rsid w:val="00730D3D"/>
    <w:rsid w:val="00744BE8"/>
    <w:rsid w:val="00750244"/>
    <w:rsid w:val="00750AC6"/>
    <w:rsid w:val="00780CA7"/>
    <w:rsid w:val="007D484D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363B4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8S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'2C'!$E$13:$K$13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34</c:v>
                </c:pt>
                <c:pt idx="5">
                  <c:v>38</c:v>
                </c:pt>
                <c:pt idx="6">
                  <c:v>40</c:v>
                </c:pt>
              </c:numCache>
            </c:numRef>
          </c:xVal>
          <c:yVal>
            <c:numRef>
              <c:f>'2C'!$E$16:$K$16</c:f>
              <c:numCache>
                <c:formatCode>General</c:formatCode>
                <c:ptCount val="7"/>
                <c:pt idx="0">
                  <c:v>37.5</c:v>
                </c:pt>
                <c:pt idx="1">
                  <c:v>29.5</c:v>
                </c:pt>
                <c:pt idx="2">
                  <c:v>26.5</c:v>
                </c:pt>
                <c:pt idx="3">
                  <c:v>23</c:v>
                </c:pt>
                <c:pt idx="4">
                  <c:v>19.5</c:v>
                </c:pt>
                <c:pt idx="5">
                  <c:v>15.5</c:v>
                </c:pt>
                <c:pt idx="6">
                  <c:v>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03-4F7D-84EE-58EDE453F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2023-05-11T17:50:00Z</cp:lastPrinted>
  <dcterms:created xsi:type="dcterms:W3CDTF">2023-05-11T18:00:00Z</dcterms:created>
  <dcterms:modified xsi:type="dcterms:W3CDTF">2023-05-11T18:00:00Z</dcterms:modified>
</cp:coreProperties>
</file>