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01EC5057" w:rsidR="00CF2223" w:rsidRDefault="001E6FD8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08037DF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147A745F" w:rsidR="00CF2223" w:rsidRPr="00BD5BD4" w:rsidRDefault="00030101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 w:rsidRPr="00030101">
              <w:rPr>
                <w:rFonts w:ascii="Arial" w:hAnsi="Arial" w:cs="Arial"/>
                <w:sz w:val="28"/>
                <w:szCs w:val="28"/>
                <w:lang w:val="es-419"/>
              </w:rPr>
              <w:t>KCM100HA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 + </w:t>
            </w:r>
            <w:r w:rsidRPr="00030101">
              <w:rPr>
                <w:rFonts w:ascii="Arial" w:hAnsi="Arial" w:cs="Arial"/>
                <w:sz w:val="28"/>
                <w:szCs w:val="28"/>
                <w:lang w:val="es-419"/>
              </w:rPr>
              <w:t>005141N1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773"/>
        <w:gridCol w:w="2977"/>
        <w:gridCol w:w="1984"/>
      </w:tblGrid>
      <w:tr w:rsidR="00CF2223" w14:paraId="6923D772" w14:textId="77777777" w:rsidTr="000562F1">
        <w:tc>
          <w:tcPr>
            <w:tcW w:w="5175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4961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 w:rsidTr="00687CEC">
        <w:tc>
          <w:tcPr>
            <w:tcW w:w="3402" w:type="dxa"/>
            <w:shd w:val="clear" w:color="auto" w:fill="auto"/>
          </w:tcPr>
          <w:p w14:paraId="1F0D2E4C" w14:textId="00052F06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773" w:type="dxa"/>
            <w:shd w:val="clear" w:color="auto" w:fill="auto"/>
          </w:tcPr>
          <w:p w14:paraId="57B5D314" w14:textId="7631F0D0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  <w:r w:rsidR="000562F1">
              <w:rPr>
                <w:rFonts w:ascii="Arial" w:hAnsi="Arial" w:cs="Arial"/>
                <w:lang w:val="es-419"/>
              </w:rPr>
              <w:t>s residuales</w:t>
            </w:r>
          </w:p>
        </w:tc>
        <w:tc>
          <w:tcPr>
            <w:tcW w:w="2977" w:type="dxa"/>
            <w:shd w:val="clear" w:color="auto" w:fill="auto"/>
          </w:tcPr>
          <w:p w14:paraId="756F8C51" w14:textId="663B6E4E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Diámetro de </w:t>
            </w:r>
            <w:r w:rsidR="000562F1">
              <w:rPr>
                <w:rFonts w:ascii="Arial" w:hAnsi="Arial" w:cs="Arial"/>
                <w:lang w:val="es-419"/>
              </w:rPr>
              <w:t>impulsión</w:t>
            </w:r>
          </w:p>
        </w:tc>
        <w:tc>
          <w:tcPr>
            <w:tcW w:w="1984" w:type="dxa"/>
            <w:shd w:val="clear" w:color="auto" w:fill="auto"/>
          </w:tcPr>
          <w:p w14:paraId="5366E866" w14:textId="10C308AD" w:rsidR="00E87B8C" w:rsidRDefault="000A08A4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</w:t>
            </w:r>
            <w:r w:rsidR="000562F1">
              <w:rPr>
                <w:rFonts w:ascii="Arial" w:hAnsi="Arial" w:cs="Arial"/>
                <w:lang w:val="es-419"/>
              </w:rPr>
              <w:t>”</w:t>
            </w:r>
          </w:p>
        </w:tc>
      </w:tr>
      <w:tr w:rsidR="00E87B8C" w14:paraId="587F61FE" w14:textId="77777777" w:rsidTr="00687CEC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773" w:type="dxa"/>
            <w:shd w:val="clear" w:color="auto" w:fill="auto"/>
          </w:tcPr>
          <w:p w14:paraId="1C764CC8" w14:textId="4E843488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</w:t>
            </w:r>
            <w:r w:rsidR="00760ED8">
              <w:rPr>
                <w:rFonts w:ascii="Arial" w:hAnsi="Arial" w:cs="Arial"/>
                <w:lang w:val="es-419"/>
              </w:rPr>
              <w:t>0</w:t>
            </w:r>
            <w:r w:rsidR="00E87B8C">
              <w:rPr>
                <w:rFonts w:ascii="Arial" w:hAnsi="Arial" w:cs="Arial"/>
                <w:lang w:val="es-419"/>
              </w:rPr>
              <w:t>° C</w:t>
            </w:r>
          </w:p>
        </w:tc>
        <w:tc>
          <w:tcPr>
            <w:tcW w:w="2977" w:type="dxa"/>
            <w:shd w:val="clear" w:color="auto" w:fill="auto"/>
          </w:tcPr>
          <w:p w14:paraId="016C4BF5" w14:textId="08E81045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 de rodete</w:t>
            </w:r>
          </w:p>
        </w:tc>
        <w:tc>
          <w:tcPr>
            <w:tcW w:w="1984" w:type="dxa"/>
            <w:shd w:val="clear" w:color="auto" w:fill="auto"/>
          </w:tcPr>
          <w:p w14:paraId="32AAAB6E" w14:textId="7F8D30F6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Monocanal</w:t>
            </w:r>
          </w:p>
        </w:tc>
      </w:tr>
      <w:tr w:rsidR="00E87B8C" w14:paraId="144E3464" w14:textId="77777777" w:rsidTr="00687CEC">
        <w:tc>
          <w:tcPr>
            <w:tcW w:w="3402" w:type="dxa"/>
            <w:shd w:val="clear" w:color="auto" w:fill="auto"/>
          </w:tcPr>
          <w:p w14:paraId="29DF3A1C" w14:textId="0A164098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Paso libre de cuerpos solidos</w:t>
            </w:r>
          </w:p>
        </w:tc>
        <w:tc>
          <w:tcPr>
            <w:tcW w:w="1773" w:type="dxa"/>
            <w:shd w:val="clear" w:color="auto" w:fill="auto"/>
          </w:tcPr>
          <w:p w14:paraId="73C50475" w14:textId="550F859D" w:rsidR="00E87B8C" w:rsidRDefault="000A08A4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8</w:t>
            </w:r>
            <w:r w:rsidR="000562F1">
              <w:rPr>
                <w:rFonts w:ascii="Arial" w:hAnsi="Arial" w:cs="Arial"/>
                <w:lang w:val="es-419"/>
              </w:rPr>
              <w:t>0 mm</w:t>
            </w:r>
          </w:p>
        </w:tc>
        <w:tc>
          <w:tcPr>
            <w:tcW w:w="2977" w:type="dxa"/>
            <w:shd w:val="clear" w:color="auto" w:fill="auto"/>
          </w:tcPr>
          <w:p w14:paraId="6848F6DC" w14:textId="366D19FE" w:rsidR="00E87B8C" w:rsidRDefault="00687CE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lado bomba</w:t>
            </w:r>
          </w:p>
        </w:tc>
        <w:tc>
          <w:tcPr>
            <w:tcW w:w="1984" w:type="dxa"/>
            <w:shd w:val="clear" w:color="auto" w:fill="auto"/>
          </w:tcPr>
          <w:p w14:paraId="52334796" w14:textId="79560428" w:rsidR="00E87B8C" w:rsidRDefault="00687CE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Mecánico </w:t>
            </w:r>
          </w:p>
        </w:tc>
      </w:tr>
      <w:tr w:rsidR="00E87B8C" w14:paraId="61B6D367" w14:textId="77777777" w:rsidTr="00687CEC">
        <w:tc>
          <w:tcPr>
            <w:tcW w:w="3402" w:type="dxa"/>
            <w:shd w:val="clear" w:color="auto" w:fill="auto"/>
          </w:tcPr>
          <w:p w14:paraId="173C8D37" w14:textId="5795C848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N° máx. de arranques por hora</w:t>
            </w:r>
          </w:p>
        </w:tc>
        <w:tc>
          <w:tcPr>
            <w:tcW w:w="1773" w:type="dxa"/>
            <w:shd w:val="clear" w:color="auto" w:fill="auto"/>
          </w:tcPr>
          <w:p w14:paraId="090222E4" w14:textId="080652C0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</w:t>
            </w:r>
          </w:p>
        </w:tc>
        <w:tc>
          <w:tcPr>
            <w:tcW w:w="2977" w:type="dxa"/>
            <w:shd w:val="clear" w:color="auto" w:fill="auto"/>
          </w:tcPr>
          <w:p w14:paraId="3201493D" w14:textId="1A76DC4A" w:rsidR="00E87B8C" w:rsidRDefault="00687CE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lado motor</w:t>
            </w:r>
          </w:p>
        </w:tc>
        <w:tc>
          <w:tcPr>
            <w:tcW w:w="1984" w:type="dxa"/>
            <w:shd w:val="clear" w:color="auto" w:fill="auto"/>
          </w:tcPr>
          <w:p w14:paraId="76637CC7" w14:textId="7715CD6E" w:rsidR="00E87B8C" w:rsidRDefault="00687CE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Mecánico </w:t>
            </w:r>
          </w:p>
        </w:tc>
      </w:tr>
      <w:tr w:rsidR="00E87B8C" w14:paraId="43E15DCB" w14:textId="77777777" w:rsidTr="00687CEC">
        <w:tc>
          <w:tcPr>
            <w:tcW w:w="3402" w:type="dxa"/>
            <w:shd w:val="clear" w:color="auto" w:fill="auto"/>
          </w:tcPr>
          <w:p w14:paraId="3DD91306" w14:textId="76A21A24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r w:rsidR="00704FAC">
              <w:rPr>
                <w:rFonts w:ascii="Arial" w:hAnsi="Arial" w:cs="Arial"/>
                <w:lang w:val="es-419"/>
              </w:rPr>
              <w:t>máx.</w:t>
            </w:r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4BBBA9A4" w14:textId="2A24AAE6" w:rsidR="00E87B8C" w:rsidRDefault="00760ED8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</w:t>
            </w:r>
            <w:r w:rsidR="0042002C">
              <w:rPr>
                <w:rFonts w:ascii="Arial" w:hAnsi="Arial" w:cs="Arial"/>
                <w:lang w:val="es-419"/>
              </w:rPr>
              <w:t xml:space="preserve"> min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967D7F5" w14:textId="04C5C333" w:rsidR="00E87B8C" w:rsidRDefault="00687CE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 de instalación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FD4DAFA" w14:textId="0F37B196" w:rsidR="00E87B8C" w:rsidRDefault="00687CE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Vertical</w:t>
            </w:r>
          </w:p>
        </w:tc>
      </w:tr>
    </w:tbl>
    <w:tbl>
      <w:tblPr>
        <w:tblpPr w:leftFromText="141" w:rightFromText="141" w:vertAnchor="text" w:horzAnchor="page" w:tblpX="1642" w:tblpY="32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687CEC" w14:paraId="38793DDF" w14:textId="77777777" w:rsidTr="005378CB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779C0BAF" w14:textId="58413634" w:rsidR="00687CEC" w:rsidRDefault="00687CEC" w:rsidP="005378CB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DE LA ELECTROBOMBA</w:t>
            </w:r>
          </w:p>
        </w:tc>
      </w:tr>
      <w:tr w:rsidR="00687CEC" w14:paraId="1377872B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1E47733F" w14:textId="688E288E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impulsión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361D0C8E" w14:textId="77F73D7E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687CEC" w14:paraId="3B17912A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6B893F74" w14:textId="49AAFDEB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0B54463F" w14:textId="77777777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687CEC" w14:paraId="31DDBC2C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1228CD88" w14:textId="7E7A6263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Anillo alojam. Rodete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426182A5" w14:textId="0FDEA5FE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687CEC" w14:paraId="0D10E0DC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2288C1B9" w14:textId="3A900518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mecánico lado bomba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737C9299" w14:textId="4B7F7196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Carburo de silicio/ cerámica</w:t>
            </w:r>
          </w:p>
        </w:tc>
      </w:tr>
      <w:tr w:rsidR="00687CEC" w14:paraId="7CD0A65E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5B8F1357" w14:textId="1139D98A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Estator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AE5CC05" w14:textId="2F7C83DD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Chapa magnética</w:t>
            </w:r>
          </w:p>
        </w:tc>
      </w:tr>
      <w:tr w:rsidR="00687CEC" w14:paraId="2C1A2516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5D33493B" w14:textId="7833883E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Carcaza motor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38D3AEC" w14:textId="4577427B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687CEC" w14:paraId="7E27F0B9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020D7D0F" w14:textId="6E8B95BF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Anillo elástico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A83678A" w14:textId="3FF30493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</w:t>
            </w:r>
          </w:p>
        </w:tc>
      </w:tr>
      <w:tr w:rsidR="00687CEC" w14:paraId="4D84F8AF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5D4AE703" w14:textId="379D3FDA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Sujeta cable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D8D3708" w14:textId="5C291D39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Latón</w:t>
            </w:r>
          </w:p>
        </w:tc>
      </w:tr>
      <w:tr w:rsidR="00687CEC" w14:paraId="0755A194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0145360F" w14:textId="3462EB0F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Árbol con rotor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73780D0" w14:textId="0DB9B829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inox/Chapa magnética</w:t>
            </w:r>
          </w:p>
        </w:tc>
      </w:tr>
    </w:tbl>
    <w:p w14:paraId="37D81EB2" w14:textId="77777777" w:rsidR="00E87B8C" w:rsidRDefault="00E87B8C" w:rsidP="00E87B8C">
      <w:pPr>
        <w:rPr>
          <w:rFonts w:ascii="Arial" w:hAnsi="Arial" w:cs="Arial"/>
          <w:lang w:val="es-419"/>
        </w:rPr>
      </w:pPr>
    </w:p>
    <w:p w14:paraId="0AAEFB90" w14:textId="77777777" w:rsidR="00C538BA" w:rsidRDefault="00C538BA">
      <w:pPr>
        <w:rPr>
          <w:vanish/>
        </w:rPr>
      </w:pPr>
    </w:p>
    <w:p w14:paraId="0B4CFEA6" w14:textId="69E104CB" w:rsidR="003D6066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  </w:t>
      </w:r>
    </w:p>
    <w:p w14:paraId="7881CFD6" w14:textId="270F3AC2" w:rsidR="0002641D" w:rsidRDefault="0002641D" w:rsidP="00E87B8C">
      <w:pPr>
        <w:rPr>
          <w:rFonts w:ascii="Arial" w:hAnsi="Arial" w:cs="Arial"/>
          <w:lang w:val="es-419"/>
        </w:rPr>
      </w:pPr>
    </w:p>
    <w:p w14:paraId="0E4DDB41" w14:textId="11E25071" w:rsidR="0002641D" w:rsidRDefault="005378CB" w:rsidP="00E87B8C">
      <w:pPr>
        <w:rPr>
          <w:rFonts w:ascii="Arial" w:hAnsi="Arial" w:cs="Arial"/>
          <w:lang w:val="es-419"/>
        </w:rPr>
      </w:pPr>
      <w:r w:rsidRPr="005378CB">
        <w:rPr>
          <w:rFonts w:ascii="Arial" w:hAnsi="Arial" w:cs="Arial"/>
          <w:noProof/>
          <w:lang w:val="es-419"/>
        </w:rPr>
        <w:drawing>
          <wp:anchor distT="0" distB="0" distL="114300" distR="114300" simplePos="0" relativeHeight="251658240" behindDoc="0" locked="0" layoutInCell="1" allowOverlap="1" wp14:anchorId="0EBA1AC6" wp14:editId="14E9CC50">
            <wp:simplePos x="0" y="0"/>
            <wp:positionH relativeFrom="margin">
              <wp:posOffset>3950308</wp:posOffset>
            </wp:positionH>
            <wp:positionV relativeFrom="margin">
              <wp:posOffset>2321951</wp:posOffset>
            </wp:positionV>
            <wp:extent cx="2185994" cy="2999591"/>
            <wp:effectExtent l="0" t="0" r="508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994" cy="2999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872A4" w14:textId="66CAEC90" w:rsidR="0002641D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13ECEA00" w14:textId="77F76E3A" w:rsidR="0002641D" w:rsidRDefault="0002641D" w:rsidP="00E87B8C">
      <w:pPr>
        <w:rPr>
          <w:rFonts w:ascii="Arial" w:hAnsi="Arial" w:cs="Arial"/>
          <w:lang w:val="es-419"/>
        </w:rPr>
      </w:pPr>
    </w:p>
    <w:p w14:paraId="757B5655" w14:textId="1F83079B" w:rsidR="0002641D" w:rsidRDefault="0002641D" w:rsidP="00E87B8C">
      <w:pPr>
        <w:rPr>
          <w:rFonts w:ascii="Arial" w:hAnsi="Arial" w:cs="Arial"/>
          <w:lang w:val="es-419"/>
        </w:rPr>
      </w:pPr>
    </w:p>
    <w:p w14:paraId="3C7E7549" w14:textId="5A664EE1" w:rsidR="0002641D" w:rsidRDefault="0002641D" w:rsidP="00E87B8C">
      <w:pPr>
        <w:rPr>
          <w:rFonts w:ascii="Arial" w:hAnsi="Arial" w:cs="Arial"/>
          <w:lang w:val="es-419"/>
        </w:rPr>
      </w:pPr>
    </w:p>
    <w:p w14:paraId="21ECF404" w14:textId="1A5A14F9" w:rsidR="0002641D" w:rsidRDefault="0002641D" w:rsidP="00E87B8C">
      <w:pPr>
        <w:rPr>
          <w:rFonts w:ascii="Arial" w:hAnsi="Arial" w:cs="Arial"/>
          <w:lang w:val="es-419"/>
        </w:rPr>
      </w:pPr>
    </w:p>
    <w:p w14:paraId="0CE34DEE" w14:textId="07316327" w:rsidR="0002641D" w:rsidRDefault="0002641D" w:rsidP="00E87B8C">
      <w:pPr>
        <w:rPr>
          <w:rFonts w:ascii="Arial" w:hAnsi="Arial" w:cs="Arial"/>
          <w:lang w:val="es-419"/>
        </w:rPr>
      </w:pPr>
    </w:p>
    <w:p w14:paraId="0CB591C8" w14:textId="2CA66B7E" w:rsidR="0002641D" w:rsidRDefault="0002641D" w:rsidP="00E87B8C">
      <w:pPr>
        <w:rPr>
          <w:rFonts w:ascii="Arial" w:hAnsi="Arial" w:cs="Arial"/>
          <w:lang w:val="es-419"/>
        </w:rPr>
      </w:pPr>
    </w:p>
    <w:p w14:paraId="07767F58" w14:textId="67FFF9C8" w:rsidR="0002641D" w:rsidRDefault="0002641D" w:rsidP="00E87B8C">
      <w:pPr>
        <w:rPr>
          <w:rFonts w:ascii="Arial" w:hAnsi="Arial" w:cs="Arial"/>
          <w:lang w:val="es-419"/>
        </w:rPr>
      </w:pPr>
    </w:p>
    <w:p w14:paraId="621E4AF1" w14:textId="3F2DDEDC" w:rsidR="0002641D" w:rsidRDefault="0002641D" w:rsidP="00E87B8C">
      <w:pPr>
        <w:rPr>
          <w:rFonts w:ascii="Arial" w:hAnsi="Arial" w:cs="Arial"/>
          <w:lang w:val="es-419"/>
        </w:rPr>
      </w:pPr>
    </w:p>
    <w:p w14:paraId="5DCB798F" w14:textId="62034268" w:rsidR="0002641D" w:rsidRDefault="0002641D" w:rsidP="00E87B8C">
      <w:pPr>
        <w:rPr>
          <w:rFonts w:ascii="Arial" w:hAnsi="Arial" w:cs="Arial"/>
          <w:lang w:val="es-419"/>
        </w:rPr>
      </w:pPr>
    </w:p>
    <w:p w14:paraId="3217795B" w14:textId="5B17DF54" w:rsidR="0002641D" w:rsidRDefault="0002641D" w:rsidP="00E87B8C">
      <w:pPr>
        <w:rPr>
          <w:rFonts w:ascii="Arial" w:hAnsi="Arial" w:cs="Arial"/>
          <w:lang w:val="es-419"/>
        </w:rPr>
      </w:pPr>
    </w:p>
    <w:p w14:paraId="23D1D177" w14:textId="083C42FF" w:rsidR="00B43683" w:rsidRDefault="00B43683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1642" w:tblpY="11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BD647C" w14:paraId="63ACF93C" w14:textId="77777777" w:rsidTr="005378CB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1F964A4C" w14:textId="77777777" w:rsidR="00BD647C" w:rsidRDefault="00BD647C" w:rsidP="005378CB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DEL MOTOR</w:t>
            </w:r>
          </w:p>
        </w:tc>
      </w:tr>
      <w:tr w:rsidR="00BD647C" w14:paraId="46E1E983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7DE25267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Potencia nominal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6E8030ED" w14:textId="584FA4C3" w:rsidR="00BD647C" w:rsidRDefault="000A08A4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5.1</w:t>
            </w:r>
            <w:r w:rsidR="00BD647C">
              <w:rPr>
                <w:rFonts w:ascii="Arial" w:hAnsi="Arial" w:cs="Arial"/>
                <w:lang w:val="es-419"/>
              </w:rPr>
              <w:t xml:space="preserve"> kW</w:t>
            </w:r>
          </w:p>
        </w:tc>
      </w:tr>
      <w:tr w:rsidR="00BD647C" w14:paraId="4A4375CC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63C81257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Frecuencia nominal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0D7485F3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50 Hz</w:t>
            </w:r>
          </w:p>
        </w:tc>
      </w:tr>
      <w:tr w:rsidR="00BD647C" w14:paraId="031DA06F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190AE7A2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Tensión nominal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264E121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380 V.</w:t>
            </w:r>
          </w:p>
        </w:tc>
      </w:tr>
      <w:tr w:rsidR="00BD647C" w14:paraId="3E494E9E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22A075F4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00D9CAE4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IP68</w:t>
            </w:r>
          </w:p>
        </w:tc>
      </w:tr>
      <w:tr w:rsidR="00BD647C" w14:paraId="67CA1010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1D59C94F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Clase de aislamiento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88CACB3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</w:t>
            </w:r>
          </w:p>
        </w:tc>
      </w:tr>
      <w:tr w:rsidR="00BD647C" w14:paraId="205BC4D3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4DD72920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mecánico lado motor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2519F5E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Cerámica/grafito</w:t>
            </w:r>
          </w:p>
        </w:tc>
      </w:tr>
    </w:tbl>
    <w:p w14:paraId="435D8DAF" w14:textId="144CCDF8" w:rsidR="00B43683" w:rsidRDefault="00B43683" w:rsidP="00E87B8C">
      <w:pPr>
        <w:rPr>
          <w:rFonts w:ascii="Arial" w:hAnsi="Arial" w:cs="Arial"/>
          <w:lang w:val="es-419"/>
        </w:rPr>
      </w:pPr>
    </w:p>
    <w:p w14:paraId="4A893118" w14:textId="684FE8C9" w:rsidR="00C36F25" w:rsidRDefault="00C36F25" w:rsidP="00E87B8C">
      <w:pPr>
        <w:rPr>
          <w:rFonts w:ascii="Arial" w:hAnsi="Arial" w:cs="Arial"/>
          <w:lang w:val="es-419"/>
        </w:rPr>
      </w:pPr>
    </w:p>
    <w:p w14:paraId="5CA24B0C" w14:textId="77777777" w:rsidR="005378CB" w:rsidRDefault="005378CB" w:rsidP="00E87B8C">
      <w:pPr>
        <w:rPr>
          <w:rFonts w:ascii="Arial" w:hAnsi="Arial" w:cs="Arial"/>
          <w:lang w:val="es-419"/>
        </w:rPr>
      </w:pPr>
    </w:p>
    <w:p w14:paraId="3A92A668" w14:textId="63076A1C" w:rsidR="00EC4815" w:rsidRDefault="00EC4815" w:rsidP="00E87B8C">
      <w:pPr>
        <w:rPr>
          <w:rFonts w:ascii="Arial" w:hAnsi="Arial" w:cs="Arial"/>
          <w:lang w:val="es-419"/>
        </w:rPr>
      </w:pPr>
    </w:p>
    <w:p w14:paraId="2E7E985A" w14:textId="49A788EA" w:rsidR="00EC4815" w:rsidRDefault="00EC4815" w:rsidP="00E87B8C">
      <w:pPr>
        <w:rPr>
          <w:rFonts w:ascii="Arial" w:hAnsi="Arial" w:cs="Arial"/>
          <w:lang w:val="es-419"/>
        </w:rPr>
      </w:pPr>
    </w:p>
    <w:p w14:paraId="3B3C5924" w14:textId="153495A5" w:rsidR="00EC4815" w:rsidRDefault="00EC4815" w:rsidP="00E87B8C">
      <w:pPr>
        <w:rPr>
          <w:rFonts w:ascii="Arial" w:hAnsi="Arial" w:cs="Arial"/>
          <w:lang w:val="es-419"/>
        </w:rPr>
      </w:pPr>
    </w:p>
    <w:p w14:paraId="1D5D8D12" w14:textId="28F9B2DF" w:rsidR="00EC4815" w:rsidRDefault="00EC4815" w:rsidP="00E87B8C">
      <w:pPr>
        <w:rPr>
          <w:rFonts w:ascii="Arial" w:hAnsi="Arial" w:cs="Arial"/>
          <w:lang w:val="es-419"/>
        </w:rPr>
      </w:pPr>
    </w:p>
    <w:p w14:paraId="0E4FEBDB" w14:textId="2B17F80B" w:rsidR="00EC4815" w:rsidRDefault="00EC4815" w:rsidP="00E87B8C">
      <w:pPr>
        <w:rPr>
          <w:rFonts w:ascii="Arial" w:hAnsi="Arial" w:cs="Arial"/>
          <w:lang w:val="es-419"/>
        </w:rPr>
      </w:pPr>
    </w:p>
    <w:p w14:paraId="51937C69" w14:textId="2218ADC0" w:rsidR="00EC4815" w:rsidRDefault="00EC4815" w:rsidP="00E87B8C">
      <w:pPr>
        <w:rPr>
          <w:rFonts w:ascii="Arial" w:hAnsi="Arial" w:cs="Arial"/>
          <w:lang w:val="es-419"/>
        </w:rPr>
      </w:pPr>
    </w:p>
    <w:p w14:paraId="27CE5DEB" w14:textId="32F5B892" w:rsidR="00EC4815" w:rsidRDefault="00EC4815" w:rsidP="00E87B8C">
      <w:pPr>
        <w:rPr>
          <w:rFonts w:ascii="Arial" w:hAnsi="Arial" w:cs="Arial"/>
          <w:lang w:val="es-419"/>
        </w:rPr>
      </w:pPr>
    </w:p>
    <w:p w14:paraId="17B6755C" w14:textId="4DC1065D" w:rsidR="00EC4815" w:rsidRDefault="00EC4815" w:rsidP="00E87B8C">
      <w:pPr>
        <w:rPr>
          <w:rFonts w:ascii="Arial" w:hAnsi="Arial" w:cs="Arial"/>
          <w:lang w:val="es-419"/>
        </w:rPr>
      </w:pPr>
    </w:p>
    <w:p w14:paraId="011E039E" w14:textId="777D721A" w:rsidR="00EC4815" w:rsidRDefault="00EC4815" w:rsidP="00E87B8C">
      <w:pPr>
        <w:rPr>
          <w:rFonts w:ascii="Arial" w:hAnsi="Arial" w:cs="Arial"/>
          <w:lang w:val="es-419"/>
        </w:rPr>
      </w:pPr>
    </w:p>
    <w:p w14:paraId="228F4802" w14:textId="6DCA3DC7" w:rsidR="00EC4815" w:rsidRDefault="00EC4815" w:rsidP="00E87B8C">
      <w:pPr>
        <w:rPr>
          <w:rFonts w:ascii="Arial" w:hAnsi="Arial" w:cs="Arial"/>
          <w:lang w:val="es-419"/>
        </w:rPr>
      </w:pPr>
    </w:p>
    <w:tbl>
      <w:tblPr>
        <w:tblW w:w="10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6"/>
        <w:gridCol w:w="440"/>
        <w:gridCol w:w="419"/>
        <w:gridCol w:w="940"/>
        <w:gridCol w:w="860"/>
        <w:gridCol w:w="860"/>
        <w:gridCol w:w="860"/>
        <w:gridCol w:w="860"/>
        <w:gridCol w:w="860"/>
        <w:gridCol w:w="860"/>
        <w:gridCol w:w="860"/>
        <w:gridCol w:w="860"/>
      </w:tblGrid>
      <w:tr w:rsidR="000A08A4" w:rsidRPr="000A08A4" w14:paraId="311C006A" w14:textId="77777777" w:rsidTr="000A08A4">
        <w:trPr>
          <w:trHeight w:val="300"/>
        </w:trPr>
        <w:tc>
          <w:tcPr>
            <w:tcW w:w="29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7174E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A08A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E58C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A08A4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42060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A08A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AC7A8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A08A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A6E7E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A08A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18.00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DB848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A08A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37A32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A08A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42.00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3BA6B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A08A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48.00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33DB6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A08A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54.00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35AB7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A08A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60.00</w:t>
            </w:r>
          </w:p>
        </w:tc>
      </w:tr>
      <w:tr w:rsidR="000A08A4" w:rsidRPr="000A08A4" w14:paraId="5D35453A" w14:textId="77777777" w:rsidTr="000A08A4">
        <w:trPr>
          <w:trHeight w:val="300"/>
        </w:trPr>
        <w:tc>
          <w:tcPr>
            <w:tcW w:w="29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8A57F" w14:textId="77777777" w:rsidR="000A08A4" w:rsidRPr="000A08A4" w:rsidRDefault="000A08A4" w:rsidP="000A08A4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1BB72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A08A4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0FB1B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A08A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DE37F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A08A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D4AD1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A08A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BF8EE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A08A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1800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9CDD3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A08A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2520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A1228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A08A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2880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78823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A08A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3240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E6715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A08A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3600</w:t>
            </w:r>
          </w:p>
        </w:tc>
      </w:tr>
      <w:tr w:rsidR="000A08A4" w:rsidRPr="000A08A4" w14:paraId="76803292" w14:textId="77777777" w:rsidTr="000A08A4">
        <w:trPr>
          <w:trHeight w:val="315"/>
        </w:trPr>
        <w:tc>
          <w:tcPr>
            <w:tcW w:w="22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AF8A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A08A4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KCM100HA+005141N1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4296F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A08A4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5B2B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A08A4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46447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A08A4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7C199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A08A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AE133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A08A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E3A78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A08A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5D85F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A08A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A98FD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A08A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1201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A08A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173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B8004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A08A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194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AD027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A08A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216</w:t>
            </w:r>
          </w:p>
        </w:tc>
      </w:tr>
      <w:tr w:rsidR="000A08A4" w:rsidRPr="000A08A4" w14:paraId="30FB7EE0" w14:textId="77777777" w:rsidTr="000A08A4">
        <w:trPr>
          <w:trHeight w:val="315"/>
        </w:trPr>
        <w:tc>
          <w:tcPr>
            <w:tcW w:w="22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0F30A" w14:textId="77777777" w:rsidR="000A08A4" w:rsidRPr="000A08A4" w:rsidRDefault="000A08A4" w:rsidP="000A08A4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18A4F8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A08A4">
              <w:rPr>
                <w:rFonts w:ascii="Arial" w:hAnsi="Arial" w:cs="Arial"/>
                <w:snapToGrid/>
                <w:color w:val="000000"/>
                <w:lang w:val="es-419" w:eastAsia="es-419"/>
              </w:rPr>
              <w:t>5.1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7D8BDF" w14:textId="36B732E2" w:rsidR="000A08A4" w:rsidRPr="000A08A4" w:rsidRDefault="000A08A4" w:rsidP="000A08A4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A08A4">
              <w:rPr>
                <w:rFonts w:ascii="Arial" w:hAnsi="Arial" w:cs="Arial"/>
                <w:snapToGrid/>
                <w:color w:val="000000"/>
                <w:lang w:val="es-419" w:eastAsia="es-419"/>
              </w:rPr>
              <w:t>6.</w:t>
            </w:r>
            <w:r>
              <w:rPr>
                <w:rFonts w:ascii="Arial" w:hAnsi="Arial" w:cs="Arial"/>
                <w:snapToGrid/>
                <w:color w:val="000000"/>
                <w:lang w:val="es-419" w:eastAsia="es-419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6BB252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A08A4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A4B221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A08A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527A9F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A08A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15.3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370F6A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A08A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13.6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570D54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A08A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0A735B8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A08A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8.2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C4A464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A08A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6.6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E37449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A08A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4.8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F0D3D6" w14:textId="77777777" w:rsidR="000A08A4" w:rsidRPr="000A08A4" w:rsidRDefault="000A08A4" w:rsidP="000A08A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A08A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2.8</w:t>
            </w:r>
          </w:p>
        </w:tc>
      </w:tr>
    </w:tbl>
    <w:p w14:paraId="02B0FF52" w14:textId="77777777" w:rsidR="00EC4815" w:rsidRDefault="00EC4815" w:rsidP="00E87B8C">
      <w:pPr>
        <w:rPr>
          <w:rFonts w:ascii="Arial" w:hAnsi="Arial" w:cs="Arial"/>
          <w:lang w:val="es-419"/>
        </w:rPr>
      </w:pPr>
    </w:p>
    <w:sectPr w:rsidR="00EC4815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8F160" w14:textId="77777777" w:rsidR="00246EA1" w:rsidRDefault="00246EA1" w:rsidP="008A3980">
      <w:r>
        <w:separator/>
      </w:r>
    </w:p>
  </w:endnote>
  <w:endnote w:type="continuationSeparator" w:id="0">
    <w:p w14:paraId="268422F8" w14:textId="77777777" w:rsidR="00246EA1" w:rsidRDefault="00246EA1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046BC567" w:rsidR="005960B5" w:rsidRDefault="001E6FD8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16BDA4E6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1068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CE004" w14:textId="77777777" w:rsidR="00246EA1" w:rsidRDefault="00246EA1" w:rsidP="008A3980">
      <w:r>
        <w:separator/>
      </w:r>
    </w:p>
  </w:footnote>
  <w:footnote w:type="continuationSeparator" w:id="0">
    <w:p w14:paraId="55663778" w14:textId="77777777" w:rsidR="00246EA1" w:rsidRDefault="00246EA1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25E2F237" w:rsidR="005960B5" w:rsidRDefault="001E6FD8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6D0CFA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7EC9E674" w:rsidR="005960B5" w:rsidRPr="00F112DF" w:rsidRDefault="001E6FD8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6E8EFE97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3D76"/>
    <w:rsid w:val="00006629"/>
    <w:rsid w:val="0002641D"/>
    <w:rsid w:val="00030101"/>
    <w:rsid w:val="000559F3"/>
    <w:rsid w:val="000562F1"/>
    <w:rsid w:val="000569A8"/>
    <w:rsid w:val="000A08A4"/>
    <w:rsid w:val="000A4B96"/>
    <w:rsid w:val="000E71B2"/>
    <w:rsid w:val="000F3020"/>
    <w:rsid w:val="0012665D"/>
    <w:rsid w:val="001428E9"/>
    <w:rsid w:val="00166627"/>
    <w:rsid w:val="001C28C6"/>
    <w:rsid w:val="001E6FD8"/>
    <w:rsid w:val="001F685E"/>
    <w:rsid w:val="001F719B"/>
    <w:rsid w:val="00215288"/>
    <w:rsid w:val="00246EA1"/>
    <w:rsid w:val="00253153"/>
    <w:rsid w:val="002A2A7B"/>
    <w:rsid w:val="002E1480"/>
    <w:rsid w:val="002E7F0F"/>
    <w:rsid w:val="003371AB"/>
    <w:rsid w:val="003B301B"/>
    <w:rsid w:val="003D6066"/>
    <w:rsid w:val="004000D0"/>
    <w:rsid w:val="00417A91"/>
    <w:rsid w:val="0042002C"/>
    <w:rsid w:val="00433213"/>
    <w:rsid w:val="00440029"/>
    <w:rsid w:val="004855A3"/>
    <w:rsid w:val="00490F9C"/>
    <w:rsid w:val="00497816"/>
    <w:rsid w:val="004B6513"/>
    <w:rsid w:val="004F2F7B"/>
    <w:rsid w:val="00502FCF"/>
    <w:rsid w:val="00503185"/>
    <w:rsid w:val="005102A3"/>
    <w:rsid w:val="005378CB"/>
    <w:rsid w:val="005960B5"/>
    <w:rsid w:val="005B4338"/>
    <w:rsid w:val="005B5378"/>
    <w:rsid w:val="005E4450"/>
    <w:rsid w:val="00606569"/>
    <w:rsid w:val="006248B3"/>
    <w:rsid w:val="00663C39"/>
    <w:rsid w:val="006736DE"/>
    <w:rsid w:val="00682734"/>
    <w:rsid w:val="00687CEC"/>
    <w:rsid w:val="006D31E6"/>
    <w:rsid w:val="006D48DB"/>
    <w:rsid w:val="006E3E09"/>
    <w:rsid w:val="00704FAC"/>
    <w:rsid w:val="00750244"/>
    <w:rsid w:val="00760ED8"/>
    <w:rsid w:val="00773682"/>
    <w:rsid w:val="00780CA7"/>
    <w:rsid w:val="007A11F2"/>
    <w:rsid w:val="007D484D"/>
    <w:rsid w:val="008204FD"/>
    <w:rsid w:val="008319BA"/>
    <w:rsid w:val="00832239"/>
    <w:rsid w:val="0087217F"/>
    <w:rsid w:val="008817AA"/>
    <w:rsid w:val="008A3980"/>
    <w:rsid w:val="008C43C9"/>
    <w:rsid w:val="008D57AB"/>
    <w:rsid w:val="008F5336"/>
    <w:rsid w:val="00934F39"/>
    <w:rsid w:val="00971E66"/>
    <w:rsid w:val="009A11F8"/>
    <w:rsid w:val="009D2914"/>
    <w:rsid w:val="00A12735"/>
    <w:rsid w:val="00A54408"/>
    <w:rsid w:val="00A8603D"/>
    <w:rsid w:val="00A86F6C"/>
    <w:rsid w:val="00AB281F"/>
    <w:rsid w:val="00AD5EDC"/>
    <w:rsid w:val="00AD6AC6"/>
    <w:rsid w:val="00AF546C"/>
    <w:rsid w:val="00AF62BA"/>
    <w:rsid w:val="00B11432"/>
    <w:rsid w:val="00B163B0"/>
    <w:rsid w:val="00B322E0"/>
    <w:rsid w:val="00B43683"/>
    <w:rsid w:val="00B525CE"/>
    <w:rsid w:val="00BB30EC"/>
    <w:rsid w:val="00BD5BD4"/>
    <w:rsid w:val="00BD647C"/>
    <w:rsid w:val="00C0192C"/>
    <w:rsid w:val="00C04942"/>
    <w:rsid w:val="00C36F25"/>
    <w:rsid w:val="00C41999"/>
    <w:rsid w:val="00C538BA"/>
    <w:rsid w:val="00C5749B"/>
    <w:rsid w:val="00C922C0"/>
    <w:rsid w:val="00CA70C9"/>
    <w:rsid w:val="00CF2223"/>
    <w:rsid w:val="00CF3769"/>
    <w:rsid w:val="00D17244"/>
    <w:rsid w:val="00D26EA9"/>
    <w:rsid w:val="00D61D67"/>
    <w:rsid w:val="00D90D5A"/>
    <w:rsid w:val="00DA08D9"/>
    <w:rsid w:val="00DB332A"/>
    <w:rsid w:val="00DE23CD"/>
    <w:rsid w:val="00E064A3"/>
    <w:rsid w:val="00E210BA"/>
    <w:rsid w:val="00E23E8F"/>
    <w:rsid w:val="00E3548E"/>
    <w:rsid w:val="00E87B8C"/>
    <w:rsid w:val="00E94AAE"/>
    <w:rsid w:val="00EC47D0"/>
    <w:rsid w:val="00EC4815"/>
    <w:rsid w:val="00ED588D"/>
    <w:rsid w:val="00EF2761"/>
    <w:rsid w:val="00F112DF"/>
    <w:rsid w:val="00F67437"/>
    <w:rsid w:val="00F8283B"/>
    <w:rsid w:val="00F870E0"/>
    <w:rsid w:val="00F94CBA"/>
    <w:rsid w:val="00FA5C79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641D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6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1186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2023-05-09T12:42:00Z</cp:lastPrinted>
  <dcterms:created xsi:type="dcterms:W3CDTF">2023-05-09T19:10:00Z</dcterms:created>
  <dcterms:modified xsi:type="dcterms:W3CDTF">2023-05-09T19:16:00Z</dcterms:modified>
</cp:coreProperties>
</file>