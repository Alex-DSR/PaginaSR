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27A8BD9C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0561E7">
              <w:rPr>
                <w:rFonts w:ascii="Arial" w:hAnsi="Arial" w:cs="Arial"/>
                <w:sz w:val="28"/>
                <w:szCs w:val="28"/>
                <w:lang w:val="es-419"/>
              </w:rPr>
              <w:t>2B</w:t>
            </w:r>
            <w:r w:rsidR="00B11432"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7777777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181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2BC75084" w:rsidR="00E87B8C" w:rsidRDefault="0011523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6F7F5AA6" w:rsidR="00E87B8C" w:rsidRDefault="0011523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35BD074F" w:rsidR="00E87B8C" w:rsidRDefault="0011523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115233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115233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5297BC2E" w:rsidR="00B43683" w:rsidRDefault="0011523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115233" w14:paraId="0B657F4C" w14:textId="77777777" w:rsidTr="00115233">
        <w:tc>
          <w:tcPr>
            <w:tcW w:w="2280" w:type="dxa"/>
            <w:shd w:val="clear" w:color="auto" w:fill="auto"/>
          </w:tcPr>
          <w:p w14:paraId="2621B61B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0489C672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115233" w14:paraId="5CCE9006" w14:textId="77777777" w:rsidTr="00115233">
        <w:tc>
          <w:tcPr>
            <w:tcW w:w="2280" w:type="dxa"/>
            <w:shd w:val="clear" w:color="auto" w:fill="auto"/>
          </w:tcPr>
          <w:p w14:paraId="4FD13E48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15233" w14:paraId="50098635" w14:textId="77777777" w:rsidTr="00115233">
        <w:tc>
          <w:tcPr>
            <w:tcW w:w="2280" w:type="dxa"/>
            <w:shd w:val="clear" w:color="auto" w:fill="auto"/>
          </w:tcPr>
          <w:p w14:paraId="7B781962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5F536878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115233" w14:paraId="5CE77124" w14:textId="77777777" w:rsidTr="00115233">
        <w:tc>
          <w:tcPr>
            <w:tcW w:w="2280" w:type="dxa"/>
            <w:shd w:val="clear" w:color="auto" w:fill="auto"/>
          </w:tcPr>
          <w:p w14:paraId="186E7CEB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115233" w14:paraId="6F3F0473" w14:textId="77777777" w:rsidTr="00115233">
        <w:tc>
          <w:tcPr>
            <w:tcW w:w="2280" w:type="dxa"/>
            <w:shd w:val="clear" w:color="auto" w:fill="auto"/>
          </w:tcPr>
          <w:p w14:paraId="35EC5369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76BBB4DE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115233" w14:paraId="5D8AF435" w14:textId="77777777" w:rsidTr="00115233">
        <w:tc>
          <w:tcPr>
            <w:tcW w:w="2280" w:type="dxa"/>
            <w:shd w:val="clear" w:color="auto" w:fill="auto"/>
          </w:tcPr>
          <w:p w14:paraId="5F9AA377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15233" w14:paraId="15B18F01" w14:textId="77777777" w:rsidTr="00115233">
        <w:tc>
          <w:tcPr>
            <w:tcW w:w="2280" w:type="dxa"/>
            <w:shd w:val="clear" w:color="auto" w:fill="auto"/>
          </w:tcPr>
          <w:p w14:paraId="36C771A4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115233" w14:paraId="4178510B" w14:textId="77777777" w:rsidTr="00115233">
        <w:tc>
          <w:tcPr>
            <w:tcW w:w="2280" w:type="dxa"/>
            <w:shd w:val="clear" w:color="auto" w:fill="auto"/>
          </w:tcPr>
          <w:p w14:paraId="57C7CDF6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115233" w14:paraId="6AE267A4" w14:textId="77777777" w:rsidTr="00115233">
        <w:tc>
          <w:tcPr>
            <w:tcW w:w="2280" w:type="dxa"/>
            <w:shd w:val="clear" w:color="auto" w:fill="auto"/>
          </w:tcPr>
          <w:p w14:paraId="3FC9E6D7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 rodete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115233" w:rsidRDefault="00115233" w:rsidP="0011523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544"/>
      </w:tblGrid>
      <w:tr w:rsidR="00417A91" w14:paraId="64B8769B" w14:textId="77777777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Default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DIMENSIONES mm</w:t>
            </w:r>
          </w:p>
        </w:tc>
      </w:tr>
      <w:tr w:rsidR="00417A91" w14:paraId="7DF0C38A" w14:textId="77777777" w:rsidTr="00DB332A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3AAFCF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color w:val="040C28"/>
              </w:rPr>
              <w:t>Ø Max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B65ADB" w14:textId="77777777" w:rsidR="00417A91" w:rsidRDefault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2A2A7B">
              <w:rPr>
                <w:rFonts w:ascii="Arial" w:hAnsi="Arial" w:cs="Arial"/>
                <w:lang w:val="es-419"/>
              </w:rPr>
              <w:t>81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6BC84AF7" w14:textId="726B619F" w:rsidR="00417A91" w:rsidRDefault="0093284F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lang w:val="es-419"/>
              </w:rPr>
              <w:drawing>
                <wp:inline distT="0" distB="0" distL="0" distR="0" wp14:anchorId="1C8D0AE6" wp14:editId="69E7D006">
                  <wp:extent cx="553106" cy="181692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88A6EDC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CBACCA" w14:textId="6C054E4C" w:rsidR="00417A91" w:rsidRDefault="0093284F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9A0B16B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C2FD0E" w14:textId="0BCC2460" w:rsidR="00417A91" w:rsidRDefault="0093284F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660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40C750E7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777A7F" w14:textId="471F2C5A" w:rsidR="00417A91" w:rsidRDefault="0093284F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160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CB4FE8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9449C5" w14:textId="7D9B3381" w:rsidR="00417A91" w:rsidRDefault="0044002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168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0CC9EEF" w14:textId="65B17B3E" w:rsidR="00417A91" w:rsidRDefault="00FC1100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F9F34B" w14:textId="219304CB" w:rsidR="00417A91" w:rsidRDefault="0093284F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59CD3FF7" w:rsidR="00B43683" w:rsidRDefault="000561E7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46579FF4" wp14:editId="7BBDADD6">
            <wp:simplePos x="0" y="0"/>
            <wp:positionH relativeFrom="margin">
              <wp:posOffset>833755</wp:posOffset>
            </wp:positionH>
            <wp:positionV relativeFrom="paragraph">
              <wp:posOffset>25400</wp:posOffset>
            </wp:positionV>
            <wp:extent cx="5347970" cy="1756410"/>
            <wp:effectExtent l="0" t="0" r="5080" b="152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141F265-3ACD-4067-8D61-CBD1B07711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57830E6D" w:rsidR="00253153" w:rsidRDefault="00253153" w:rsidP="00E87B8C">
      <w:pPr>
        <w:rPr>
          <w:rFonts w:ascii="Arial" w:hAnsi="Arial" w:cs="Arial"/>
          <w:lang w:val="es-419"/>
        </w:rPr>
      </w:pPr>
    </w:p>
    <w:p w14:paraId="6D2BF5FF" w14:textId="38836227" w:rsidR="00CF2223" w:rsidRDefault="00CF2223" w:rsidP="00E87B8C">
      <w:pPr>
        <w:rPr>
          <w:noProof/>
          <w:snapToGrid/>
        </w:rPr>
      </w:pPr>
    </w:p>
    <w:p w14:paraId="4A893118" w14:textId="36C2E5ED" w:rsidR="00C36F25" w:rsidRDefault="00C36F25" w:rsidP="00E87B8C">
      <w:pPr>
        <w:rPr>
          <w:rFonts w:ascii="Arial" w:hAnsi="Arial" w:cs="Arial"/>
          <w:lang w:val="es-419"/>
        </w:rPr>
      </w:pPr>
    </w:p>
    <w:p w14:paraId="6DFB8040" w14:textId="409E8018" w:rsidR="000561E7" w:rsidRDefault="000561E7" w:rsidP="00E87B8C">
      <w:pPr>
        <w:rPr>
          <w:rFonts w:ascii="Arial" w:hAnsi="Arial" w:cs="Arial"/>
          <w:lang w:val="es-419"/>
        </w:rPr>
      </w:pPr>
    </w:p>
    <w:p w14:paraId="1BA4EFF0" w14:textId="21958E26" w:rsidR="000561E7" w:rsidRDefault="000561E7" w:rsidP="00E87B8C">
      <w:pPr>
        <w:rPr>
          <w:rFonts w:ascii="Arial" w:hAnsi="Arial" w:cs="Arial"/>
          <w:lang w:val="es-419"/>
        </w:rPr>
      </w:pPr>
    </w:p>
    <w:p w14:paraId="017B17FB" w14:textId="6A53B94B" w:rsidR="000561E7" w:rsidRDefault="000561E7" w:rsidP="00E87B8C">
      <w:pPr>
        <w:rPr>
          <w:rFonts w:ascii="Arial" w:hAnsi="Arial" w:cs="Arial"/>
          <w:lang w:val="es-419"/>
        </w:rPr>
      </w:pPr>
    </w:p>
    <w:p w14:paraId="28F86C88" w14:textId="5D686D21" w:rsidR="000561E7" w:rsidRDefault="000561E7" w:rsidP="00E87B8C">
      <w:pPr>
        <w:rPr>
          <w:rFonts w:ascii="Arial" w:hAnsi="Arial" w:cs="Arial"/>
          <w:lang w:val="es-419"/>
        </w:rPr>
      </w:pPr>
    </w:p>
    <w:p w14:paraId="0A2F6F05" w14:textId="6941E0B8" w:rsidR="000561E7" w:rsidRDefault="000561E7" w:rsidP="00E87B8C">
      <w:pPr>
        <w:rPr>
          <w:rFonts w:ascii="Arial" w:hAnsi="Arial" w:cs="Arial"/>
          <w:lang w:val="es-419"/>
        </w:rPr>
      </w:pPr>
    </w:p>
    <w:p w14:paraId="1F56E017" w14:textId="62DFA5C0" w:rsidR="000561E7" w:rsidRDefault="000561E7" w:rsidP="00E87B8C">
      <w:pPr>
        <w:rPr>
          <w:rFonts w:ascii="Arial" w:hAnsi="Arial" w:cs="Arial"/>
          <w:lang w:val="es-419"/>
        </w:rPr>
      </w:pPr>
    </w:p>
    <w:p w14:paraId="38E696F5" w14:textId="77777777" w:rsidR="000561E7" w:rsidRDefault="000561E7" w:rsidP="00E87B8C">
      <w:pPr>
        <w:rPr>
          <w:rFonts w:ascii="Arial" w:hAnsi="Arial" w:cs="Arial"/>
          <w:lang w:val="es-419"/>
        </w:rPr>
      </w:pPr>
    </w:p>
    <w:p w14:paraId="460F7C75" w14:textId="5B266F51" w:rsidR="000561E7" w:rsidRDefault="000561E7" w:rsidP="00E87B8C">
      <w:pPr>
        <w:rPr>
          <w:rFonts w:ascii="Arial" w:hAnsi="Arial" w:cs="Arial"/>
          <w:lang w:val="es-419"/>
        </w:rPr>
      </w:pPr>
    </w:p>
    <w:p w14:paraId="6C8955F5" w14:textId="6BB3888B" w:rsidR="000561E7" w:rsidRDefault="000561E7" w:rsidP="00E87B8C">
      <w:pPr>
        <w:rPr>
          <w:rFonts w:ascii="Arial" w:hAnsi="Arial" w:cs="Arial"/>
          <w:lang w:val="es-419"/>
        </w:rPr>
      </w:pPr>
    </w:p>
    <w:p w14:paraId="618A361A" w14:textId="0E4A7C28" w:rsidR="000561E7" w:rsidRDefault="000561E7" w:rsidP="00E87B8C">
      <w:pPr>
        <w:rPr>
          <w:rFonts w:ascii="Arial" w:hAnsi="Arial" w:cs="Arial"/>
          <w:lang w:val="es-419"/>
        </w:rPr>
      </w:pPr>
    </w:p>
    <w:tbl>
      <w:tblPr>
        <w:tblW w:w="10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580"/>
        <w:gridCol w:w="580"/>
        <w:gridCol w:w="7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0561E7" w:rsidRPr="000561E7" w14:paraId="50B59E57" w14:textId="77777777" w:rsidTr="000561E7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FDE1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64EC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96D0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84AD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B5E5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CBE2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A9810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5422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90A4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B9D3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89C0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6A23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B7CF5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  <w:tr w:rsidR="000561E7" w:rsidRPr="000561E7" w14:paraId="3F52883B" w14:textId="77777777" w:rsidTr="000561E7">
        <w:trPr>
          <w:trHeight w:val="3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88598D" w14:textId="77777777" w:rsidR="000561E7" w:rsidRPr="000561E7" w:rsidRDefault="000561E7" w:rsidP="000561E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07048" w14:textId="77777777" w:rsidR="000561E7" w:rsidRPr="000561E7" w:rsidRDefault="000561E7" w:rsidP="000561E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4FDF" w14:textId="77777777" w:rsidR="000561E7" w:rsidRPr="000561E7" w:rsidRDefault="000561E7" w:rsidP="000561E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166B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032E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BC4C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9F7A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EC6E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FB06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DE76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52112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7EF7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91E2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0561E7" w:rsidRPr="000561E7" w14:paraId="4B1D9464" w14:textId="77777777" w:rsidTr="000561E7">
        <w:trPr>
          <w:trHeight w:val="31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2675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E8S50/2B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4D57" w14:textId="77777777" w:rsidR="000561E7" w:rsidRPr="000561E7" w:rsidRDefault="000561E7" w:rsidP="000561E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CDF97" w14:textId="77777777" w:rsidR="000561E7" w:rsidRPr="000561E7" w:rsidRDefault="000561E7" w:rsidP="000561E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A8DA7" w14:textId="77777777" w:rsidR="000561E7" w:rsidRPr="000561E7" w:rsidRDefault="000561E7" w:rsidP="000561E7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0561E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0561E7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0561E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2BCB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C258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7B45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BC9C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B5DD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57.6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CF9B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2B7F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82.8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9E32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86.4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D622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0561E7" w:rsidRPr="000561E7" w14:paraId="057C3F7E" w14:textId="77777777" w:rsidTr="000561E7">
        <w:trPr>
          <w:trHeight w:val="31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D2A974" w14:textId="77777777" w:rsidR="000561E7" w:rsidRPr="000561E7" w:rsidRDefault="000561E7" w:rsidP="000561E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BB9AE9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5.5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32B955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FCBFCF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571813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39.5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4393BA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33.5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87317E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32.5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829055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30.5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E7D362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A553E2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19.5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8FD38E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B3A8E1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11.5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62A5B8" w14:textId="77777777" w:rsidR="000561E7" w:rsidRPr="000561E7" w:rsidRDefault="000561E7" w:rsidP="000561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561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9.5</w:t>
            </w:r>
          </w:p>
        </w:tc>
      </w:tr>
    </w:tbl>
    <w:p w14:paraId="5A89D5E8" w14:textId="77777777" w:rsidR="000561E7" w:rsidRDefault="000561E7" w:rsidP="00E87B8C">
      <w:pPr>
        <w:rPr>
          <w:rFonts w:ascii="Arial" w:hAnsi="Arial" w:cs="Arial"/>
          <w:lang w:val="es-419"/>
        </w:rPr>
      </w:pPr>
    </w:p>
    <w:sectPr w:rsidR="000561E7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769E9" w14:textId="77777777" w:rsidR="009456EB" w:rsidRDefault="009456EB" w:rsidP="008A3980">
      <w:r>
        <w:separator/>
      </w:r>
    </w:p>
  </w:endnote>
  <w:endnote w:type="continuationSeparator" w:id="0">
    <w:p w14:paraId="182FF2E4" w14:textId="77777777" w:rsidR="009456EB" w:rsidRDefault="009456E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591D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3C9F" w14:textId="77777777" w:rsidR="009456EB" w:rsidRDefault="009456EB" w:rsidP="008A3980">
      <w:r>
        <w:separator/>
      </w:r>
    </w:p>
  </w:footnote>
  <w:footnote w:type="continuationSeparator" w:id="0">
    <w:p w14:paraId="4AC98485" w14:textId="77777777" w:rsidR="009456EB" w:rsidRDefault="009456E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561E7"/>
    <w:rsid w:val="000569A8"/>
    <w:rsid w:val="000A4B96"/>
    <w:rsid w:val="00115233"/>
    <w:rsid w:val="0012665D"/>
    <w:rsid w:val="001428E9"/>
    <w:rsid w:val="00166627"/>
    <w:rsid w:val="001F685E"/>
    <w:rsid w:val="001F719B"/>
    <w:rsid w:val="00215288"/>
    <w:rsid w:val="00253153"/>
    <w:rsid w:val="00295BBA"/>
    <w:rsid w:val="002A2A7B"/>
    <w:rsid w:val="002E1480"/>
    <w:rsid w:val="002E7F0F"/>
    <w:rsid w:val="003B301B"/>
    <w:rsid w:val="003D315D"/>
    <w:rsid w:val="003D6066"/>
    <w:rsid w:val="00417A91"/>
    <w:rsid w:val="0042002C"/>
    <w:rsid w:val="00433213"/>
    <w:rsid w:val="00440029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80CA7"/>
    <w:rsid w:val="007D484D"/>
    <w:rsid w:val="008204FD"/>
    <w:rsid w:val="008319BA"/>
    <w:rsid w:val="00832239"/>
    <w:rsid w:val="008A3980"/>
    <w:rsid w:val="008D57AB"/>
    <w:rsid w:val="008F5336"/>
    <w:rsid w:val="0093284F"/>
    <w:rsid w:val="00934F39"/>
    <w:rsid w:val="009456EB"/>
    <w:rsid w:val="009A11F8"/>
    <w:rsid w:val="009D2914"/>
    <w:rsid w:val="00A8603D"/>
    <w:rsid w:val="00A86F6C"/>
    <w:rsid w:val="00AB281F"/>
    <w:rsid w:val="00AD5EDC"/>
    <w:rsid w:val="00AD6AC6"/>
    <w:rsid w:val="00AF546C"/>
    <w:rsid w:val="00B11432"/>
    <w:rsid w:val="00B163B0"/>
    <w:rsid w:val="00B43683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EA9"/>
    <w:rsid w:val="00D61D67"/>
    <w:rsid w:val="00D90D5A"/>
    <w:rsid w:val="00DA08D9"/>
    <w:rsid w:val="00DA09C5"/>
    <w:rsid w:val="00DB332A"/>
    <w:rsid w:val="00DE23CD"/>
    <w:rsid w:val="00E064A3"/>
    <w:rsid w:val="00E23E8F"/>
    <w:rsid w:val="00E3548E"/>
    <w:rsid w:val="00E87B8C"/>
    <w:rsid w:val="00E94AAE"/>
    <w:rsid w:val="00ED588D"/>
    <w:rsid w:val="00F112DF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E8S50B!$E$13:$M$13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xVal>
          <c:yVal>
            <c:numRef>
              <c:f>E8S50B!$E$16:$M$16</c:f>
              <c:numCache>
                <c:formatCode>General</c:formatCode>
                <c:ptCount val="9"/>
                <c:pt idx="0">
                  <c:v>39.5</c:v>
                </c:pt>
                <c:pt idx="1">
                  <c:v>33.5</c:v>
                </c:pt>
                <c:pt idx="2">
                  <c:v>32.5</c:v>
                </c:pt>
                <c:pt idx="3">
                  <c:v>30.5</c:v>
                </c:pt>
                <c:pt idx="4">
                  <c:v>26</c:v>
                </c:pt>
                <c:pt idx="5">
                  <c:v>19.5</c:v>
                </c:pt>
                <c:pt idx="6">
                  <c:v>14</c:v>
                </c:pt>
                <c:pt idx="7">
                  <c:v>11.5</c:v>
                </c:pt>
                <c:pt idx="8">
                  <c:v>9.5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71-4A42-8BBC-49723A1905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9727"/>
        <c:axId val="200111807"/>
      </c:scatterChart>
      <c:valAx>
        <c:axId val="20010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11807"/>
        <c:crosses val="autoZero"/>
        <c:crossBetween val="midCat"/>
      </c:valAx>
      <c:valAx>
        <c:axId val="20011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0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13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957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2023-03-21T17:52:00Z</cp:lastPrinted>
  <dcterms:created xsi:type="dcterms:W3CDTF">2023-05-11T12:57:00Z</dcterms:created>
  <dcterms:modified xsi:type="dcterms:W3CDTF">2023-05-11T13:52:00Z</dcterms:modified>
</cp:coreProperties>
</file>