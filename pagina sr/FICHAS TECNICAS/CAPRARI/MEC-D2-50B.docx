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566A484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BBE5C84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68889A77" w:rsidR="00CF2223" w:rsidRPr="00BD5BD4" w:rsidRDefault="00816F0F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 w:rsidRPr="00816F0F">
              <w:rPr>
                <w:rFonts w:ascii="Arial" w:hAnsi="Arial" w:cs="Arial"/>
                <w:sz w:val="28"/>
                <w:szCs w:val="28"/>
                <w:lang w:val="es-419"/>
              </w:rPr>
              <w:t>MEC-D2/50B</w:t>
            </w:r>
          </w:p>
        </w:tc>
      </w:tr>
    </w:tbl>
    <w:p w14:paraId="47F01B9E" w14:textId="5C630FFF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Ind w:w="411" w:type="dxa"/>
        <w:tblLook w:val="04A0" w:firstRow="1" w:lastRow="0" w:firstColumn="1" w:lastColumn="0" w:noHBand="0" w:noVBand="1"/>
      </w:tblPr>
      <w:tblGrid>
        <w:gridCol w:w="1693"/>
        <w:gridCol w:w="1596"/>
        <w:gridCol w:w="911"/>
        <w:gridCol w:w="744"/>
        <w:gridCol w:w="744"/>
        <w:gridCol w:w="744"/>
        <w:gridCol w:w="761"/>
        <w:gridCol w:w="761"/>
        <w:gridCol w:w="744"/>
        <w:gridCol w:w="817"/>
        <w:gridCol w:w="764"/>
      </w:tblGrid>
      <w:tr w:rsidR="00642767" w14:paraId="32651951" w14:textId="77777777" w:rsidTr="00C75B95">
        <w:tc>
          <w:tcPr>
            <w:tcW w:w="1693" w:type="dxa"/>
            <w:vMerge w:val="restart"/>
            <w:vAlign w:val="center"/>
          </w:tcPr>
          <w:p w14:paraId="55DF3887" w14:textId="77777777" w:rsidR="00642767" w:rsidRPr="005E3D48" w:rsidRDefault="00642767" w:rsidP="00834994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5E3D48">
              <w:rPr>
                <w:rFonts w:ascii="Arial" w:hAnsi="Arial" w:cs="Arial"/>
                <w:sz w:val="18"/>
                <w:szCs w:val="18"/>
                <w:lang w:val="es-419"/>
              </w:rPr>
              <w:t>MULTIPLICADOR</w:t>
            </w:r>
          </w:p>
          <w:p w14:paraId="6F886EFB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 w:rsidRPr="005E3D48">
              <w:rPr>
                <w:rFonts w:ascii="Arial" w:hAnsi="Arial" w:cs="Arial"/>
                <w:sz w:val="18"/>
                <w:szCs w:val="18"/>
                <w:lang w:val="es-419"/>
              </w:rPr>
              <w:t>Revoluciones/ Relación</w:t>
            </w:r>
          </w:p>
        </w:tc>
        <w:tc>
          <w:tcPr>
            <w:tcW w:w="1596" w:type="dxa"/>
            <w:vMerge w:val="restart"/>
            <w:vAlign w:val="center"/>
          </w:tcPr>
          <w:p w14:paraId="6016739D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MODELO</w:t>
            </w:r>
          </w:p>
        </w:tc>
        <w:tc>
          <w:tcPr>
            <w:tcW w:w="911" w:type="dxa"/>
          </w:tcPr>
          <w:p w14:paraId="585E458B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l/min</w:t>
            </w:r>
          </w:p>
        </w:tc>
        <w:tc>
          <w:tcPr>
            <w:tcW w:w="744" w:type="dxa"/>
            <w:vAlign w:val="center"/>
          </w:tcPr>
          <w:p w14:paraId="339EDAD6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500</w:t>
            </w:r>
          </w:p>
        </w:tc>
        <w:tc>
          <w:tcPr>
            <w:tcW w:w="744" w:type="dxa"/>
            <w:vAlign w:val="center"/>
          </w:tcPr>
          <w:p w14:paraId="703E0873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550</w:t>
            </w:r>
          </w:p>
        </w:tc>
        <w:tc>
          <w:tcPr>
            <w:tcW w:w="744" w:type="dxa"/>
            <w:vAlign w:val="center"/>
          </w:tcPr>
          <w:p w14:paraId="16D71346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600</w:t>
            </w:r>
          </w:p>
        </w:tc>
        <w:tc>
          <w:tcPr>
            <w:tcW w:w="761" w:type="dxa"/>
            <w:vAlign w:val="center"/>
          </w:tcPr>
          <w:p w14:paraId="540B22B2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700</w:t>
            </w:r>
          </w:p>
        </w:tc>
        <w:tc>
          <w:tcPr>
            <w:tcW w:w="761" w:type="dxa"/>
            <w:vAlign w:val="center"/>
          </w:tcPr>
          <w:p w14:paraId="4A3EDE54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900</w:t>
            </w:r>
          </w:p>
        </w:tc>
        <w:tc>
          <w:tcPr>
            <w:tcW w:w="744" w:type="dxa"/>
            <w:vAlign w:val="center"/>
          </w:tcPr>
          <w:p w14:paraId="68E42A49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900</w:t>
            </w:r>
          </w:p>
        </w:tc>
        <w:tc>
          <w:tcPr>
            <w:tcW w:w="817" w:type="dxa"/>
            <w:vAlign w:val="center"/>
          </w:tcPr>
          <w:p w14:paraId="14371055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1000</w:t>
            </w:r>
          </w:p>
        </w:tc>
        <w:tc>
          <w:tcPr>
            <w:tcW w:w="764" w:type="dxa"/>
            <w:vAlign w:val="center"/>
          </w:tcPr>
          <w:p w14:paraId="1F7A503E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1100</w:t>
            </w:r>
          </w:p>
        </w:tc>
      </w:tr>
      <w:tr w:rsidR="00642767" w14:paraId="7912F158" w14:textId="77777777" w:rsidTr="00C75B95">
        <w:tc>
          <w:tcPr>
            <w:tcW w:w="1693" w:type="dxa"/>
            <w:vMerge/>
            <w:vAlign w:val="center"/>
          </w:tcPr>
          <w:p w14:paraId="6B88F424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</w:p>
        </w:tc>
        <w:tc>
          <w:tcPr>
            <w:tcW w:w="1596" w:type="dxa"/>
            <w:vMerge/>
            <w:vAlign w:val="center"/>
          </w:tcPr>
          <w:p w14:paraId="000B005E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</w:p>
        </w:tc>
        <w:tc>
          <w:tcPr>
            <w:tcW w:w="911" w:type="dxa"/>
          </w:tcPr>
          <w:p w14:paraId="4119D038" w14:textId="77777777" w:rsidR="00642767" w:rsidRPr="005E3D48" w:rsidRDefault="00642767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  <w:r>
              <w:rPr>
                <w:rFonts w:ascii="Arial" w:hAnsi="Arial" w:cs="Arial"/>
                <w:lang w:val="es-419"/>
              </w:rPr>
              <w:t>/hora</w:t>
            </w:r>
          </w:p>
        </w:tc>
        <w:tc>
          <w:tcPr>
            <w:tcW w:w="744" w:type="dxa"/>
            <w:vAlign w:val="center"/>
          </w:tcPr>
          <w:p w14:paraId="1655C56C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30</w:t>
            </w:r>
          </w:p>
        </w:tc>
        <w:tc>
          <w:tcPr>
            <w:tcW w:w="744" w:type="dxa"/>
            <w:vAlign w:val="center"/>
          </w:tcPr>
          <w:p w14:paraId="73836F83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33</w:t>
            </w:r>
          </w:p>
        </w:tc>
        <w:tc>
          <w:tcPr>
            <w:tcW w:w="744" w:type="dxa"/>
            <w:vAlign w:val="center"/>
          </w:tcPr>
          <w:p w14:paraId="1459E609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36</w:t>
            </w:r>
          </w:p>
        </w:tc>
        <w:tc>
          <w:tcPr>
            <w:tcW w:w="761" w:type="dxa"/>
            <w:vAlign w:val="center"/>
          </w:tcPr>
          <w:p w14:paraId="57DA9B0B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42</w:t>
            </w:r>
          </w:p>
        </w:tc>
        <w:tc>
          <w:tcPr>
            <w:tcW w:w="761" w:type="dxa"/>
            <w:vAlign w:val="center"/>
          </w:tcPr>
          <w:p w14:paraId="787AE28A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48</w:t>
            </w:r>
          </w:p>
        </w:tc>
        <w:tc>
          <w:tcPr>
            <w:tcW w:w="744" w:type="dxa"/>
            <w:vAlign w:val="center"/>
          </w:tcPr>
          <w:p w14:paraId="1D51B767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54</w:t>
            </w:r>
          </w:p>
        </w:tc>
        <w:tc>
          <w:tcPr>
            <w:tcW w:w="817" w:type="dxa"/>
            <w:vAlign w:val="center"/>
          </w:tcPr>
          <w:p w14:paraId="62F5BA37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60</w:t>
            </w:r>
          </w:p>
        </w:tc>
        <w:tc>
          <w:tcPr>
            <w:tcW w:w="764" w:type="dxa"/>
            <w:vAlign w:val="center"/>
          </w:tcPr>
          <w:p w14:paraId="07F5BAFB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66</w:t>
            </w:r>
          </w:p>
        </w:tc>
      </w:tr>
      <w:tr w:rsidR="00642767" w14:paraId="456CF0C5" w14:textId="77777777" w:rsidTr="0025427E">
        <w:tc>
          <w:tcPr>
            <w:tcW w:w="1693" w:type="dxa"/>
            <w:vMerge/>
            <w:tcBorders>
              <w:bottom w:val="single" w:sz="4" w:space="0" w:color="auto"/>
            </w:tcBorders>
            <w:vAlign w:val="center"/>
          </w:tcPr>
          <w:p w14:paraId="66C1A5B7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</w:p>
        </w:tc>
        <w:tc>
          <w:tcPr>
            <w:tcW w:w="1596" w:type="dxa"/>
            <w:vMerge/>
            <w:tcBorders>
              <w:bottom w:val="single" w:sz="4" w:space="0" w:color="auto"/>
            </w:tcBorders>
            <w:vAlign w:val="center"/>
          </w:tcPr>
          <w:p w14:paraId="2DFF5B49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385DD863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l/seg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14:paraId="034311C7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8.3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14:paraId="3F0DC188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9.2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14:paraId="0DC647C4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14:paraId="0ABBEE04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11.7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14:paraId="66A6D1B0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13.3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14:paraId="28C73CA8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14:paraId="7E6ECC33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16.7</w:t>
            </w:r>
          </w:p>
        </w:tc>
        <w:tc>
          <w:tcPr>
            <w:tcW w:w="764" w:type="dxa"/>
            <w:tcBorders>
              <w:bottom w:val="single" w:sz="4" w:space="0" w:color="auto"/>
            </w:tcBorders>
            <w:vAlign w:val="center"/>
          </w:tcPr>
          <w:p w14:paraId="7B9CB231" w14:textId="77777777" w:rsidR="00642767" w:rsidRDefault="00642767" w:rsidP="00834994">
            <w:pPr>
              <w:jc w:val="center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18.3</w:t>
            </w:r>
          </w:p>
        </w:tc>
      </w:tr>
      <w:tr w:rsidR="0025427E" w14:paraId="5746271B" w14:textId="77777777" w:rsidTr="0025427E">
        <w:tc>
          <w:tcPr>
            <w:tcW w:w="1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8FDA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  <w:r w:rsidRPr="005E3D48">
              <w:rPr>
                <w:rFonts w:ascii="Arial" w:hAnsi="Arial" w:cs="Arial"/>
                <w:lang w:val="es-419"/>
              </w:rPr>
              <w:t>485/1:8</w:t>
            </w:r>
            <w:r>
              <w:rPr>
                <w:rFonts w:ascii="Arial" w:hAnsi="Arial" w:cs="Arial"/>
                <w:lang w:val="es-419"/>
              </w:rPr>
              <w:t>.</w:t>
            </w:r>
            <w:r w:rsidRPr="005E3D48">
              <w:rPr>
                <w:rFonts w:ascii="Arial" w:hAnsi="Arial" w:cs="Arial"/>
                <w:lang w:val="es-419"/>
              </w:rPr>
              <w:t>27</w:t>
            </w:r>
          </w:p>
          <w:p w14:paraId="436499AD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  <w:r w:rsidRPr="005E3D48">
              <w:rPr>
                <w:rFonts w:ascii="Arial" w:hAnsi="Arial" w:cs="Arial"/>
                <w:lang w:val="es-419"/>
              </w:rPr>
              <w:t>540/1:7</w:t>
            </w:r>
            <w:r>
              <w:rPr>
                <w:rFonts w:ascii="Arial" w:hAnsi="Arial" w:cs="Arial"/>
                <w:lang w:val="es-419"/>
              </w:rPr>
              <w:t>.</w:t>
            </w:r>
            <w:r w:rsidRPr="005E3D48">
              <w:rPr>
                <w:rFonts w:ascii="Arial" w:hAnsi="Arial" w:cs="Arial"/>
                <w:lang w:val="es-419"/>
              </w:rPr>
              <w:t>43</w:t>
            </w:r>
          </w:p>
        </w:tc>
        <w:tc>
          <w:tcPr>
            <w:tcW w:w="15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6868E1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  <w:r w:rsidRPr="005E3D48">
              <w:rPr>
                <w:rFonts w:ascii="Arial" w:hAnsi="Arial" w:cs="Arial"/>
                <w:lang w:val="es-419"/>
              </w:rPr>
              <w:t>MEC - D 2/50</w:t>
            </w:r>
            <w:r>
              <w:rPr>
                <w:rFonts w:ascii="Arial" w:hAnsi="Arial" w:cs="Arial"/>
                <w:lang w:val="es-419"/>
              </w:rPr>
              <w:t>B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8C29DA" w14:textId="77777777" w:rsidR="00642767" w:rsidRPr="005E3D48" w:rsidRDefault="00642767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H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2E46D1" w14:textId="77777777" w:rsidR="00642767" w:rsidRPr="005E3D48" w:rsidRDefault="00642767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 w:rsidRPr="005E3D48">
              <w:rPr>
                <w:rFonts w:ascii="Arial" w:hAnsi="Arial" w:cs="Arial"/>
                <w:b/>
                <w:bCs/>
                <w:lang w:val="es-419"/>
              </w:rPr>
              <w:t>95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5FA9BA" w14:textId="77777777" w:rsidR="00642767" w:rsidRPr="005E3D48" w:rsidRDefault="00642767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95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FF0A54" w14:textId="77777777" w:rsidR="00642767" w:rsidRPr="005E3D48" w:rsidRDefault="00642767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94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C167A" w14:textId="77777777" w:rsidR="00642767" w:rsidRPr="005E3D48" w:rsidRDefault="00642767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92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37179D" w14:textId="77777777" w:rsidR="00642767" w:rsidRPr="005E3D48" w:rsidRDefault="00642767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89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91E550" w14:textId="77777777" w:rsidR="00642767" w:rsidRPr="005E3D48" w:rsidRDefault="00642767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86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16EA87" w14:textId="77777777" w:rsidR="00642767" w:rsidRPr="005E3D48" w:rsidRDefault="00642767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82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302D49" w14:textId="77777777" w:rsidR="00642767" w:rsidRPr="005E3D48" w:rsidRDefault="00642767" w:rsidP="00834994">
            <w:pPr>
              <w:jc w:val="right"/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77</w:t>
            </w:r>
          </w:p>
        </w:tc>
      </w:tr>
      <w:tr w:rsidR="0025427E" w14:paraId="02C0D217" w14:textId="77777777" w:rsidTr="0025427E">
        <w:tc>
          <w:tcPr>
            <w:tcW w:w="1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70BA1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</w:p>
        </w:tc>
        <w:tc>
          <w:tcPr>
            <w:tcW w:w="15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EAA4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77688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B4142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21.5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35293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22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3A3D2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23</w:t>
            </w:r>
          </w:p>
        </w:tc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0A800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24</w:t>
            </w:r>
          </w:p>
        </w:tc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9D361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25.5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EFFBC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27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5C4C8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28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B25AA" w14:textId="77777777" w:rsidR="00642767" w:rsidRDefault="00642767" w:rsidP="00834994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28.5</w:t>
            </w:r>
          </w:p>
        </w:tc>
      </w:tr>
    </w:tbl>
    <w:p w14:paraId="1F19500B" w14:textId="77777777" w:rsidR="00642767" w:rsidRDefault="00642767" w:rsidP="00642767">
      <w:pPr>
        <w:rPr>
          <w:rFonts w:ascii="Arial" w:hAnsi="Arial" w:cs="Arial"/>
          <w:lang w:val="es-419"/>
        </w:rPr>
      </w:pPr>
    </w:p>
    <w:p w14:paraId="29206BB9" w14:textId="7F2C05CE" w:rsidR="00642767" w:rsidRDefault="00642767" w:rsidP="00642767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H = </w:t>
      </w:r>
      <w:r w:rsidRPr="00A814FE">
        <w:rPr>
          <w:rFonts w:ascii="Arial" w:hAnsi="Arial" w:cs="Arial"/>
          <w:lang w:val="es-419"/>
        </w:rPr>
        <w:t>Altura de impulsión manométrica total en m</w:t>
      </w:r>
      <w:r>
        <w:rPr>
          <w:rFonts w:ascii="Arial" w:hAnsi="Arial" w:cs="Arial"/>
          <w:lang w:val="es-419"/>
        </w:rPr>
        <w:t>.</w:t>
      </w:r>
    </w:p>
    <w:p w14:paraId="37D81EB2" w14:textId="662F8785" w:rsidR="00E87B8C" w:rsidRDefault="00C75B95" w:rsidP="00E87B8C">
      <w:pPr>
        <w:rPr>
          <w:rFonts w:ascii="Arial" w:hAnsi="Arial" w:cs="Arial"/>
          <w:lang w:val="es-419"/>
        </w:rPr>
      </w:pPr>
      <w:r w:rsidRPr="00642767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59264" behindDoc="0" locked="0" layoutInCell="1" allowOverlap="1" wp14:anchorId="33FFFB28" wp14:editId="486EE7B0">
            <wp:simplePos x="0" y="0"/>
            <wp:positionH relativeFrom="margin">
              <wp:align>center</wp:align>
            </wp:positionH>
            <wp:positionV relativeFrom="margin">
              <wp:posOffset>1923393</wp:posOffset>
            </wp:positionV>
            <wp:extent cx="6479540" cy="269875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767">
        <w:rPr>
          <w:rFonts w:ascii="Arial" w:hAnsi="Arial" w:cs="Arial"/>
          <w:lang w:val="es-419"/>
        </w:rPr>
        <w:t xml:space="preserve">P = </w:t>
      </w:r>
      <w:r w:rsidR="00642767" w:rsidRPr="00A814FE">
        <w:rPr>
          <w:rFonts w:ascii="Arial" w:hAnsi="Arial" w:cs="Arial"/>
          <w:lang w:val="es-419"/>
        </w:rPr>
        <w:t>Potencia absorbida en HP</w:t>
      </w:r>
      <w:r w:rsidR="00642767">
        <w:rPr>
          <w:rFonts w:ascii="Arial" w:hAnsi="Arial" w:cs="Arial"/>
          <w:lang w:val="es-419"/>
        </w:rPr>
        <w:t>.</w:t>
      </w:r>
    </w:p>
    <w:p w14:paraId="0AAEFB90" w14:textId="7463BCE1" w:rsidR="00C538BA" w:rsidRDefault="00C538BA">
      <w:pPr>
        <w:rPr>
          <w:vanish/>
        </w:rPr>
      </w:pPr>
    </w:p>
    <w:p w14:paraId="7881CFD6" w14:textId="61BB13C4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tbl>
      <w:tblPr>
        <w:tblStyle w:val="Tablaconcuadrcula"/>
        <w:tblW w:w="10939" w:type="dxa"/>
        <w:tblLook w:val="04A0" w:firstRow="1" w:lastRow="0" w:firstColumn="1" w:lastColumn="0" w:noHBand="0" w:noVBand="1"/>
      </w:tblPr>
      <w:tblGrid>
        <w:gridCol w:w="1006"/>
        <w:gridCol w:w="577"/>
        <w:gridCol w:w="626"/>
        <w:gridCol w:w="517"/>
        <w:gridCol w:w="417"/>
        <w:gridCol w:w="517"/>
        <w:gridCol w:w="517"/>
        <w:gridCol w:w="517"/>
        <w:gridCol w:w="517"/>
        <w:gridCol w:w="4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717"/>
      </w:tblGrid>
      <w:tr w:rsidR="00C75B95" w:rsidRPr="00FB4259" w14:paraId="7E73E098" w14:textId="77777777" w:rsidTr="00C75B95">
        <w:tc>
          <w:tcPr>
            <w:tcW w:w="1006" w:type="dxa"/>
            <w:vAlign w:val="center"/>
          </w:tcPr>
          <w:p w14:paraId="1CD31652" w14:textId="52364D6A" w:rsidR="00FB4259" w:rsidRPr="00FB4259" w:rsidRDefault="00FB4259" w:rsidP="00FB4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b/>
                <w:bCs/>
                <w:sz w:val="18"/>
                <w:szCs w:val="18"/>
                <w:lang w:val="es-419"/>
              </w:rPr>
              <w:t>MODELO</w:t>
            </w:r>
          </w:p>
        </w:tc>
        <w:tc>
          <w:tcPr>
            <w:tcW w:w="577" w:type="dxa"/>
            <w:vAlign w:val="center"/>
          </w:tcPr>
          <w:p w14:paraId="2BE7F8AF" w14:textId="15900545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DNa</w:t>
            </w:r>
          </w:p>
        </w:tc>
        <w:tc>
          <w:tcPr>
            <w:tcW w:w="567" w:type="dxa"/>
            <w:vAlign w:val="center"/>
          </w:tcPr>
          <w:p w14:paraId="141F33DF" w14:textId="7A796DC9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DNm</w:t>
            </w:r>
          </w:p>
        </w:tc>
        <w:tc>
          <w:tcPr>
            <w:tcW w:w="517" w:type="dxa"/>
            <w:vAlign w:val="center"/>
          </w:tcPr>
          <w:p w14:paraId="09DE9F1F" w14:textId="1F75A3C5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A</w:t>
            </w:r>
          </w:p>
        </w:tc>
        <w:tc>
          <w:tcPr>
            <w:tcW w:w="417" w:type="dxa"/>
            <w:vAlign w:val="center"/>
          </w:tcPr>
          <w:p w14:paraId="01520AAC" w14:textId="7F1877D5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B</w:t>
            </w:r>
          </w:p>
        </w:tc>
        <w:tc>
          <w:tcPr>
            <w:tcW w:w="517" w:type="dxa"/>
            <w:vAlign w:val="center"/>
          </w:tcPr>
          <w:p w14:paraId="543C2007" w14:textId="68BA1A37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C</w:t>
            </w:r>
          </w:p>
        </w:tc>
        <w:tc>
          <w:tcPr>
            <w:tcW w:w="517" w:type="dxa"/>
            <w:vAlign w:val="center"/>
          </w:tcPr>
          <w:p w14:paraId="2ECBC652" w14:textId="468CA94A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D</w:t>
            </w:r>
          </w:p>
        </w:tc>
        <w:tc>
          <w:tcPr>
            <w:tcW w:w="517" w:type="dxa"/>
            <w:vAlign w:val="center"/>
          </w:tcPr>
          <w:p w14:paraId="20B5B2DF" w14:textId="1D4758A5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E</w:t>
            </w:r>
          </w:p>
        </w:tc>
        <w:tc>
          <w:tcPr>
            <w:tcW w:w="517" w:type="dxa"/>
            <w:vAlign w:val="center"/>
          </w:tcPr>
          <w:p w14:paraId="0F922B82" w14:textId="552086D6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F</w:t>
            </w:r>
          </w:p>
        </w:tc>
        <w:tc>
          <w:tcPr>
            <w:tcW w:w="417" w:type="dxa"/>
            <w:vAlign w:val="center"/>
          </w:tcPr>
          <w:p w14:paraId="7D999198" w14:textId="5BE191DD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G</w:t>
            </w:r>
          </w:p>
        </w:tc>
        <w:tc>
          <w:tcPr>
            <w:tcW w:w="517" w:type="dxa"/>
            <w:vAlign w:val="center"/>
          </w:tcPr>
          <w:p w14:paraId="25A93C89" w14:textId="77A5A81E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H</w:t>
            </w:r>
          </w:p>
        </w:tc>
        <w:tc>
          <w:tcPr>
            <w:tcW w:w="517" w:type="dxa"/>
            <w:vAlign w:val="center"/>
          </w:tcPr>
          <w:p w14:paraId="6884175A" w14:textId="292F8920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I</w:t>
            </w:r>
          </w:p>
        </w:tc>
        <w:tc>
          <w:tcPr>
            <w:tcW w:w="517" w:type="dxa"/>
            <w:vAlign w:val="center"/>
          </w:tcPr>
          <w:p w14:paraId="2E80D1C1" w14:textId="0DAE785E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L</w:t>
            </w:r>
          </w:p>
        </w:tc>
        <w:tc>
          <w:tcPr>
            <w:tcW w:w="517" w:type="dxa"/>
            <w:vAlign w:val="center"/>
          </w:tcPr>
          <w:p w14:paraId="1EFBAED5" w14:textId="6DCFE14D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M</w:t>
            </w:r>
          </w:p>
        </w:tc>
        <w:tc>
          <w:tcPr>
            <w:tcW w:w="517" w:type="dxa"/>
            <w:vAlign w:val="center"/>
          </w:tcPr>
          <w:p w14:paraId="386EF36D" w14:textId="5B03326B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N</w:t>
            </w:r>
          </w:p>
        </w:tc>
        <w:tc>
          <w:tcPr>
            <w:tcW w:w="517" w:type="dxa"/>
            <w:vAlign w:val="center"/>
          </w:tcPr>
          <w:p w14:paraId="137D7278" w14:textId="3DE9D318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O</w:t>
            </w:r>
          </w:p>
        </w:tc>
        <w:tc>
          <w:tcPr>
            <w:tcW w:w="517" w:type="dxa"/>
            <w:vAlign w:val="center"/>
          </w:tcPr>
          <w:p w14:paraId="4E9D1F37" w14:textId="4E541CA1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P</w:t>
            </w:r>
          </w:p>
        </w:tc>
        <w:tc>
          <w:tcPr>
            <w:tcW w:w="517" w:type="dxa"/>
            <w:vAlign w:val="center"/>
          </w:tcPr>
          <w:p w14:paraId="7CC34E9A" w14:textId="0BDB2F52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S</w:t>
            </w:r>
          </w:p>
        </w:tc>
        <w:tc>
          <w:tcPr>
            <w:tcW w:w="517" w:type="dxa"/>
            <w:vAlign w:val="center"/>
          </w:tcPr>
          <w:p w14:paraId="6BAB710A" w14:textId="72B326AA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T</w:t>
            </w:r>
          </w:p>
        </w:tc>
        <w:tc>
          <w:tcPr>
            <w:tcW w:w="717" w:type="dxa"/>
            <w:vAlign w:val="center"/>
          </w:tcPr>
          <w:p w14:paraId="2B1C79A8" w14:textId="06B1E770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PESO</w:t>
            </w:r>
          </w:p>
        </w:tc>
      </w:tr>
      <w:tr w:rsidR="00C75B95" w:rsidRPr="00FB4259" w14:paraId="5441FC2E" w14:textId="77777777" w:rsidTr="00C75B95">
        <w:tc>
          <w:tcPr>
            <w:tcW w:w="1006" w:type="dxa"/>
            <w:vAlign w:val="center"/>
          </w:tcPr>
          <w:p w14:paraId="100E7F33" w14:textId="697BD37D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MEC-D2/50B</w:t>
            </w:r>
          </w:p>
        </w:tc>
        <w:tc>
          <w:tcPr>
            <w:tcW w:w="577" w:type="dxa"/>
            <w:vAlign w:val="center"/>
          </w:tcPr>
          <w:p w14:paraId="03C2A814" w14:textId="6950DBC0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65</w:t>
            </w:r>
          </w:p>
        </w:tc>
        <w:tc>
          <w:tcPr>
            <w:tcW w:w="567" w:type="dxa"/>
            <w:vAlign w:val="center"/>
          </w:tcPr>
          <w:p w14:paraId="35551FC4" w14:textId="5042E5A6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50</w:t>
            </w:r>
          </w:p>
        </w:tc>
        <w:tc>
          <w:tcPr>
            <w:tcW w:w="517" w:type="dxa"/>
            <w:vAlign w:val="center"/>
          </w:tcPr>
          <w:p w14:paraId="42857E5F" w14:textId="7F1B4AAE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550</w:t>
            </w:r>
          </w:p>
        </w:tc>
        <w:tc>
          <w:tcPr>
            <w:tcW w:w="417" w:type="dxa"/>
            <w:vAlign w:val="center"/>
          </w:tcPr>
          <w:p w14:paraId="3EB120C2" w14:textId="69D43BD9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94</w:t>
            </w:r>
          </w:p>
        </w:tc>
        <w:tc>
          <w:tcPr>
            <w:tcW w:w="517" w:type="dxa"/>
            <w:vAlign w:val="center"/>
          </w:tcPr>
          <w:p w14:paraId="652FBA23" w14:textId="5B0AC4E8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110</w:t>
            </w:r>
          </w:p>
        </w:tc>
        <w:tc>
          <w:tcPr>
            <w:tcW w:w="517" w:type="dxa"/>
            <w:vAlign w:val="center"/>
          </w:tcPr>
          <w:p w14:paraId="15F032D2" w14:textId="576D0D18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255</w:t>
            </w:r>
          </w:p>
        </w:tc>
        <w:tc>
          <w:tcPr>
            <w:tcW w:w="517" w:type="dxa"/>
            <w:vAlign w:val="center"/>
          </w:tcPr>
          <w:p w14:paraId="747B542D" w14:textId="3FDE9C7A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108</w:t>
            </w:r>
          </w:p>
        </w:tc>
        <w:tc>
          <w:tcPr>
            <w:tcW w:w="517" w:type="dxa"/>
            <w:vAlign w:val="center"/>
          </w:tcPr>
          <w:p w14:paraId="73D93373" w14:textId="32997F29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152</w:t>
            </w:r>
          </w:p>
        </w:tc>
        <w:tc>
          <w:tcPr>
            <w:tcW w:w="417" w:type="dxa"/>
            <w:vAlign w:val="center"/>
          </w:tcPr>
          <w:p w14:paraId="71C4F64F" w14:textId="0F674DDB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14</w:t>
            </w:r>
          </w:p>
        </w:tc>
        <w:tc>
          <w:tcPr>
            <w:tcW w:w="517" w:type="dxa"/>
            <w:vAlign w:val="center"/>
          </w:tcPr>
          <w:p w14:paraId="3E7C1AC2" w14:textId="5077A94F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205</w:t>
            </w:r>
          </w:p>
        </w:tc>
        <w:tc>
          <w:tcPr>
            <w:tcW w:w="517" w:type="dxa"/>
            <w:vAlign w:val="center"/>
          </w:tcPr>
          <w:p w14:paraId="3A1B61EA" w14:textId="16DB570F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230</w:t>
            </w:r>
          </w:p>
        </w:tc>
        <w:tc>
          <w:tcPr>
            <w:tcW w:w="517" w:type="dxa"/>
            <w:vAlign w:val="center"/>
          </w:tcPr>
          <w:p w14:paraId="478814E4" w14:textId="323DD20D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150</w:t>
            </w:r>
          </w:p>
        </w:tc>
        <w:tc>
          <w:tcPr>
            <w:tcW w:w="517" w:type="dxa"/>
            <w:vAlign w:val="center"/>
          </w:tcPr>
          <w:p w14:paraId="4A964239" w14:textId="6E12323D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135</w:t>
            </w:r>
          </w:p>
        </w:tc>
        <w:tc>
          <w:tcPr>
            <w:tcW w:w="517" w:type="dxa"/>
            <w:vAlign w:val="center"/>
          </w:tcPr>
          <w:p w14:paraId="017764EB" w14:textId="6D554767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225</w:t>
            </w:r>
          </w:p>
        </w:tc>
        <w:tc>
          <w:tcPr>
            <w:tcW w:w="517" w:type="dxa"/>
            <w:vAlign w:val="center"/>
          </w:tcPr>
          <w:p w14:paraId="5C674789" w14:textId="55DE362D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217</w:t>
            </w:r>
          </w:p>
        </w:tc>
        <w:tc>
          <w:tcPr>
            <w:tcW w:w="517" w:type="dxa"/>
            <w:vAlign w:val="center"/>
          </w:tcPr>
          <w:p w14:paraId="01304D82" w14:textId="58F58AE7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110</w:t>
            </w:r>
          </w:p>
        </w:tc>
        <w:tc>
          <w:tcPr>
            <w:tcW w:w="517" w:type="dxa"/>
            <w:vAlign w:val="center"/>
          </w:tcPr>
          <w:p w14:paraId="351A2109" w14:textId="084B36DF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240</w:t>
            </w:r>
          </w:p>
        </w:tc>
        <w:tc>
          <w:tcPr>
            <w:tcW w:w="517" w:type="dxa"/>
            <w:vAlign w:val="center"/>
          </w:tcPr>
          <w:p w14:paraId="46722193" w14:textId="60FA4856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128</w:t>
            </w:r>
          </w:p>
        </w:tc>
        <w:tc>
          <w:tcPr>
            <w:tcW w:w="717" w:type="dxa"/>
            <w:vAlign w:val="center"/>
          </w:tcPr>
          <w:p w14:paraId="237ED870" w14:textId="6BBFEA2A" w:rsidR="00FB4259" w:rsidRPr="00FB4259" w:rsidRDefault="00FB4259" w:rsidP="00FB425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FB4259">
              <w:rPr>
                <w:rFonts w:ascii="Arial" w:hAnsi="Arial" w:cs="Arial"/>
                <w:sz w:val="18"/>
                <w:szCs w:val="18"/>
                <w:lang w:val="es-419"/>
              </w:rPr>
              <w:t>49</w:t>
            </w:r>
          </w:p>
        </w:tc>
      </w:tr>
    </w:tbl>
    <w:p w14:paraId="4956CA8C" w14:textId="77777777" w:rsidR="008D0FE1" w:rsidRDefault="008D0FE1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page" w:tblpX="3311" w:tblpYSpec="center"/>
        <w:tblW w:w="0" w:type="auto"/>
        <w:tblLook w:val="04A0" w:firstRow="1" w:lastRow="0" w:firstColumn="1" w:lastColumn="0" w:noHBand="0" w:noVBand="1"/>
      </w:tblPr>
      <w:tblGrid>
        <w:gridCol w:w="1413"/>
        <w:gridCol w:w="1057"/>
      </w:tblGrid>
      <w:tr w:rsidR="003A7822" w14:paraId="4CB1F71F" w14:textId="77777777" w:rsidTr="00074777">
        <w:tc>
          <w:tcPr>
            <w:tcW w:w="2470" w:type="dxa"/>
            <w:gridSpan w:val="2"/>
          </w:tcPr>
          <w:p w14:paraId="1EAF7897" w14:textId="77777777" w:rsidR="003A7822" w:rsidRPr="008E0EA1" w:rsidRDefault="003A7822" w:rsidP="00074777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BRIDAS</w:t>
            </w:r>
          </w:p>
        </w:tc>
      </w:tr>
      <w:tr w:rsidR="003A7822" w14:paraId="77455E75" w14:textId="77777777" w:rsidTr="00074777">
        <w:tc>
          <w:tcPr>
            <w:tcW w:w="1413" w:type="dxa"/>
          </w:tcPr>
          <w:p w14:paraId="626237ED" w14:textId="77777777" w:rsidR="003A7822" w:rsidRPr="008E0EA1" w:rsidRDefault="003A7822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Ø Boca</w:t>
            </w:r>
          </w:p>
        </w:tc>
        <w:tc>
          <w:tcPr>
            <w:tcW w:w="1057" w:type="dxa"/>
          </w:tcPr>
          <w:p w14:paraId="6D086CDD" w14:textId="784182DB" w:rsidR="003A7822" w:rsidRPr="008E0EA1" w:rsidRDefault="00074777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</w:t>
            </w:r>
          </w:p>
        </w:tc>
      </w:tr>
      <w:tr w:rsidR="003A7822" w14:paraId="791022A8" w14:textId="77777777" w:rsidTr="00074777">
        <w:tc>
          <w:tcPr>
            <w:tcW w:w="1413" w:type="dxa"/>
          </w:tcPr>
          <w:p w14:paraId="3B45983A" w14:textId="77777777" w:rsidR="003A7822" w:rsidRPr="008E0EA1" w:rsidRDefault="003A7822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Q</w:t>
            </w:r>
          </w:p>
        </w:tc>
        <w:tc>
          <w:tcPr>
            <w:tcW w:w="1057" w:type="dxa"/>
          </w:tcPr>
          <w:p w14:paraId="77EDCE4C" w14:textId="01B21172" w:rsidR="003A7822" w:rsidRPr="008E0EA1" w:rsidRDefault="00074777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102</w:t>
            </w:r>
          </w:p>
        </w:tc>
      </w:tr>
      <w:tr w:rsidR="003A7822" w14:paraId="288BC1BD" w14:textId="77777777" w:rsidTr="00074777">
        <w:tc>
          <w:tcPr>
            <w:tcW w:w="1413" w:type="dxa"/>
          </w:tcPr>
          <w:p w14:paraId="7B0E7A58" w14:textId="77777777" w:rsidR="003A7822" w:rsidRPr="008E0EA1" w:rsidRDefault="003A7822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R</w:t>
            </w:r>
          </w:p>
        </w:tc>
        <w:tc>
          <w:tcPr>
            <w:tcW w:w="1057" w:type="dxa"/>
          </w:tcPr>
          <w:p w14:paraId="757870C9" w14:textId="447BC829" w:rsidR="003A7822" w:rsidRPr="008E0EA1" w:rsidRDefault="00074777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125</w:t>
            </w:r>
          </w:p>
        </w:tc>
      </w:tr>
      <w:tr w:rsidR="003A7822" w14:paraId="6F65D51B" w14:textId="77777777" w:rsidTr="00074777">
        <w:tc>
          <w:tcPr>
            <w:tcW w:w="1413" w:type="dxa"/>
          </w:tcPr>
          <w:p w14:paraId="149426BC" w14:textId="77777777" w:rsidR="003A7822" w:rsidRPr="008E0EA1" w:rsidRDefault="003A7822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S</w:t>
            </w:r>
          </w:p>
        </w:tc>
        <w:tc>
          <w:tcPr>
            <w:tcW w:w="1057" w:type="dxa"/>
          </w:tcPr>
          <w:p w14:paraId="129EC12F" w14:textId="3AB9BE74" w:rsidR="003A7822" w:rsidRPr="008E0EA1" w:rsidRDefault="00074777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165</w:t>
            </w:r>
          </w:p>
        </w:tc>
      </w:tr>
      <w:tr w:rsidR="003A7822" w14:paraId="0C44BBEB" w14:textId="77777777" w:rsidTr="00074777">
        <w:tc>
          <w:tcPr>
            <w:tcW w:w="1413" w:type="dxa"/>
          </w:tcPr>
          <w:p w14:paraId="30AD4D05" w14:textId="77777777" w:rsidR="003A7822" w:rsidRPr="008E0EA1" w:rsidRDefault="003A7822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N° Taladro</w:t>
            </w:r>
          </w:p>
        </w:tc>
        <w:tc>
          <w:tcPr>
            <w:tcW w:w="1057" w:type="dxa"/>
          </w:tcPr>
          <w:p w14:paraId="037074FD" w14:textId="77777777" w:rsidR="003A7822" w:rsidRPr="008E0EA1" w:rsidRDefault="003A7822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</w:p>
        </w:tc>
      </w:tr>
      <w:tr w:rsidR="003A7822" w14:paraId="62707BBB" w14:textId="77777777" w:rsidTr="00074777">
        <w:tc>
          <w:tcPr>
            <w:tcW w:w="1413" w:type="dxa"/>
          </w:tcPr>
          <w:p w14:paraId="43E9EE14" w14:textId="77777777" w:rsidR="003A7822" w:rsidRPr="008E0EA1" w:rsidRDefault="003A7822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</w:rPr>
              <w:t xml:space="preserve">Ø </w:t>
            </w: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 xml:space="preserve"> Taladro</w:t>
            </w:r>
          </w:p>
        </w:tc>
        <w:tc>
          <w:tcPr>
            <w:tcW w:w="1057" w:type="dxa"/>
          </w:tcPr>
          <w:p w14:paraId="005F4897" w14:textId="77777777" w:rsidR="003A7822" w:rsidRPr="008E0EA1" w:rsidRDefault="003A7822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1413"/>
        <w:gridCol w:w="1057"/>
      </w:tblGrid>
      <w:tr w:rsidR="00074777" w14:paraId="1A26B51A" w14:textId="77777777" w:rsidTr="00074777">
        <w:tc>
          <w:tcPr>
            <w:tcW w:w="2470" w:type="dxa"/>
            <w:gridSpan w:val="2"/>
          </w:tcPr>
          <w:p w14:paraId="5C99FA5D" w14:textId="77777777" w:rsidR="00074777" w:rsidRPr="008E0EA1" w:rsidRDefault="00074777" w:rsidP="00074777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BRIDAS</w:t>
            </w:r>
          </w:p>
        </w:tc>
      </w:tr>
      <w:tr w:rsidR="00074777" w14:paraId="28BDCAAB" w14:textId="77777777" w:rsidTr="00074777">
        <w:tc>
          <w:tcPr>
            <w:tcW w:w="1413" w:type="dxa"/>
          </w:tcPr>
          <w:p w14:paraId="59FE6ED3" w14:textId="77777777" w:rsidR="00074777" w:rsidRPr="008E0EA1" w:rsidRDefault="00074777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Ø Boca</w:t>
            </w:r>
          </w:p>
        </w:tc>
        <w:tc>
          <w:tcPr>
            <w:tcW w:w="1057" w:type="dxa"/>
          </w:tcPr>
          <w:p w14:paraId="10EE8054" w14:textId="3539565C" w:rsidR="00074777" w:rsidRPr="008E0EA1" w:rsidRDefault="00074777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65</w:t>
            </w:r>
          </w:p>
        </w:tc>
      </w:tr>
      <w:tr w:rsidR="00074777" w14:paraId="69B96F62" w14:textId="77777777" w:rsidTr="00074777">
        <w:tc>
          <w:tcPr>
            <w:tcW w:w="1413" w:type="dxa"/>
          </w:tcPr>
          <w:p w14:paraId="1414C5C9" w14:textId="77777777" w:rsidR="00074777" w:rsidRPr="008E0EA1" w:rsidRDefault="00074777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Q</w:t>
            </w:r>
          </w:p>
        </w:tc>
        <w:tc>
          <w:tcPr>
            <w:tcW w:w="1057" w:type="dxa"/>
          </w:tcPr>
          <w:p w14:paraId="7BF46451" w14:textId="5D3CDE4B" w:rsidR="00074777" w:rsidRPr="008E0EA1" w:rsidRDefault="00074777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122</w:t>
            </w:r>
          </w:p>
        </w:tc>
      </w:tr>
      <w:tr w:rsidR="00074777" w14:paraId="75714D54" w14:textId="77777777" w:rsidTr="00074777">
        <w:tc>
          <w:tcPr>
            <w:tcW w:w="1413" w:type="dxa"/>
          </w:tcPr>
          <w:p w14:paraId="09F2FB77" w14:textId="77777777" w:rsidR="00074777" w:rsidRPr="008E0EA1" w:rsidRDefault="00074777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R</w:t>
            </w:r>
          </w:p>
        </w:tc>
        <w:tc>
          <w:tcPr>
            <w:tcW w:w="1057" w:type="dxa"/>
          </w:tcPr>
          <w:p w14:paraId="49A5B72E" w14:textId="3A3874EB" w:rsidR="00074777" w:rsidRPr="008E0EA1" w:rsidRDefault="00074777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145</w:t>
            </w:r>
          </w:p>
        </w:tc>
      </w:tr>
      <w:tr w:rsidR="00074777" w14:paraId="0848F8A1" w14:textId="77777777" w:rsidTr="00074777">
        <w:tc>
          <w:tcPr>
            <w:tcW w:w="1413" w:type="dxa"/>
          </w:tcPr>
          <w:p w14:paraId="16B085C1" w14:textId="77777777" w:rsidR="00074777" w:rsidRPr="008E0EA1" w:rsidRDefault="00074777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S</w:t>
            </w:r>
          </w:p>
        </w:tc>
        <w:tc>
          <w:tcPr>
            <w:tcW w:w="1057" w:type="dxa"/>
          </w:tcPr>
          <w:p w14:paraId="0D0808DF" w14:textId="061BE7E4" w:rsidR="00074777" w:rsidRPr="008E0EA1" w:rsidRDefault="00074777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185</w:t>
            </w:r>
          </w:p>
        </w:tc>
      </w:tr>
      <w:tr w:rsidR="00074777" w14:paraId="5F8D0E87" w14:textId="77777777" w:rsidTr="00074777">
        <w:tc>
          <w:tcPr>
            <w:tcW w:w="1413" w:type="dxa"/>
          </w:tcPr>
          <w:p w14:paraId="7276F301" w14:textId="77777777" w:rsidR="00074777" w:rsidRPr="008E0EA1" w:rsidRDefault="00074777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N° Taladro</w:t>
            </w:r>
          </w:p>
        </w:tc>
        <w:tc>
          <w:tcPr>
            <w:tcW w:w="1057" w:type="dxa"/>
          </w:tcPr>
          <w:p w14:paraId="5855683F" w14:textId="77777777" w:rsidR="00074777" w:rsidRPr="008E0EA1" w:rsidRDefault="00074777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</w:p>
        </w:tc>
      </w:tr>
      <w:tr w:rsidR="00074777" w14:paraId="592C5DE0" w14:textId="77777777" w:rsidTr="00074777">
        <w:tc>
          <w:tcPr>
            <w:tcW w:w="1413" w:type="dxa"/>
          </w:tcPr>
          <w:p w14:paraId="4173427C" w14:textId="77777777" w:rsidR="00074777" w:rsidRPr="008E0EA1" w:rsidRDefault="00074777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</w:rPr>
              <w:t xml:space="preserve">Ø </w:t>
            </w: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 xml:space="preserve"> Taladro</w:t>
            </w:r>
          </w:p>
        </w:tc>
        <w:tc>
          <w:tcPr>
            <w:tcW w:w="1057" w:type="dxa"/>
          </w:tcPr>
          <w:p w14:paraId="7DCA6908" w14:textId="77777777" w:rsidR="00074777" w:rsidRPr="008E0EA1" w:rsidRDefault="00074777" w:rsidP="0007477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E0EA1">
              <w:rPr>
                <w:rFonts w:ascii="Arial" w:hAnsi="Arial" w:cs="Arial"/>
                <w:sz w:val="22"/>
                <w:szCs w:val="22"/>
                <w:lang w:val="es-419"/>
              </w:rPr>
              <w:t>18</w:t>
            </w:r>
          </w:p>
        </w:tc>
      </w:tr>
    </w:tbl>
    <w:p w14:paraId="0E4DDB41" w14:textId="4EA5CA82" w:rsidR="0002641D" w:rsidRDefault="00C75B95" w:rsidP="00E87B8C">
      <w:pPr>
        <w:rPr>
          <w:rFonts w:ascii="Arial" w:hAnsi="Arial" w:cs="Arial"/>
          <w:lang w:val="es-419"/>
        </w:rPr>
      </w:pPr>
      <w:r w:rsidRPr="00C75B95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58240" behindDoc="0" locked="0" layoutInCell="1" allowOverlap="1" wp14:anchorId="73FDDB05" wp14:editId="78AF1B38">
            <wp:simplePos x="0" y="0"/>
            <wp:positionH relativeFrom="margin">
              <wp:posOffset>3439795</wp:posOffset>
            </wp:positionH>
            <wp:positionV relativeFrom="margin">
              <wp:posOffset>5271770</wp:posOffset>
            </wp:positionV>
            <wp:extent cx="2658559" cy="2052000"/>
            <wp:effectExtent l="0" t="0" r="0" b="571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5424" b="94576" l="5236" r="95812">
                                  <a14:foregroundMark x1="5759" y1="44407" x2="7330" y2="56610"/>
                                  <a14:foregroundMark x1="29319" y1="7119" x2="33770" y2="5424"/>
                                  <a14:foregroundMark x1="81675" y1="67797" x2="90838" y2="63390"/>
                                  <a14:foregroundMark x1="91885" y1="52881" x2="92408" y2="75254"/>
                                  <a14:foregroundMark x1="92408" y1="75254" x2="88220" y2="82034"/>
                                  <a14:foregroundMark x1="96073" y1="65763" x2="96073" y2="71186"/>
                                  <a14:foregroundMark x1="73560" y1="90508" x2="71728" y2="90169"/>
                                  <a14:foregroundMark x1="43717" y1="90508" x2="32984" y2="91525"/>
                                  <a14:foregroundMark x1="22251" y1="93220" x2="26440" y2="94576"/>
                                  <a14:foregroundMark x1="18848" y1="92881" x2="15969" y2="9288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559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872A4" w14:textId="4D6CB2B0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77F76E3A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70BA10D6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122"/>
        <w:gridCol w:w="1701"/>
      </w:tblGrid>
      <w:tr w:rsidR="003A7822" w14:paraId="31CF0341" w14:textId="77777777" w:rsidTr="003A7822">
        <w:tc>
          <w:tcPr>
            <w:tcW w:w="3823" w:type="dxa"/>
            <w:gridSpan w:val="2"/>
          </w:tcPr>
          <w:p w14:paraId="215415A4" w14:textId="77777777" w:rsidR="003A7822" w:rsidRPr="00794FC3" w:rsidRDefault="003A7822" w:rsidP="003A7822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94FC3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 xml:space="preserve">Potencia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nominal del tractor</w:t>
            </w:r>
          </w:p>
        </w:tc>
      </w:tr>
      <w:tr w:rsidR="003A7822" w14:paraId="0D426D7B" w14:textId="77777777" w:rsidTr="003A7822">
        <w:tc>
          <w:tcPr>
            <w:tcW w:w="2122" w:type="dxa"/>
          </w:tcPr>
          <w:p w14:paraId="6DBCA3CF" w14:textId="77777777" w:rsidR="003A7822" w:rsidRPr="008E0EA1" w:rsidRDefault="003A7822" w:rsidP="003A782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kW</w:t>
            </w:r>
          </w:p>
        </w:tc>
        <w:tc>
          <w:tcPr>
            <w:tcW w:w="1701" w:type="dxa"/>
          </w:tcPr>
          <w:p w14:paraId="78E53C2C" w14:textId="1BF34F83" w:rsidR="003A7822" w:rsidRPr="008E0EA1" w:rsidRDefault="003A7822" w:rsidP="003A782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A7822">
              <w:rPr>
                <w:rFonts w:ascii="Arial" w:hAnsi="Arial" w:cs="Arial"/>
                <w:sz w:val="22"/>
                <w:szCs w:val="22"/>
                <w:lang w:val="es-419"/>
              </w:rPr>
              <w:t>30 ÷ 31</w:t>
            </w:r>
          </w:p>
        </w:tc>
      </w:tr>
      <w:tr w:rsidR="003A7822" w14:paraId="518BF392" w14:textId="77777777" w:rsidTr="003A7822">
        <w:tc>
          <w:tcPr>
            <w:tcW w:w="2122" w:type="dxa"/>
          </w:tcPr>
          <w:p w14:paraId="486EC726" w14:textId="77777777" w:rsidR="003A7822" w:rsidRPr="008E0EA1" w:rsidRDefault="003A7822" w:rsidP="003A782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HP</w:t>
            </w:r>
          </w:p>
        </w:tc>
        <w:tc>
          <w:tcPr>
            <w:tcW w:w="1701" w:type="dxa"/>
          </w:tcPr>
          <w:p w14:paraId="5CDAD0DF" w14:textId="0BC82ABA" w:rsidR="003A7822" w:rsidRPr="008E0EA1" w:rsidRDefault="003A7822" w:rsidP="003A782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A7822">
              <w:rPr>
                <w:rFonts w:ascii="Arial" w:hAnsi="Arial" w:cs="Arial"/>
                <w:sz w:val="22"/>
                <w:szCs w:val="22"/>
                <w:lang w:val="es-419"/>
              </w:rPr>
              <w:t>40 ÷ 42</w:t>
            </w:r>
          </w:p>
        </w:tc>
      </w:tr>
    </w:tbl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5B17DF54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083C42FF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7ECC338B" w:rsidR="00B43683" w:rsidRDefault="00B43683" w:rsidP="00E87B8C">
      <w:pPr>
        <w:rPr>
          <w:rFonts w:ascii="Arial" w:hAnsi="Arial" w:cs="Arial"/>
          <w:lang w:val="es-419"/>
        </w:rPr>
      </w:pPr>
    </w:p>
    <w:sectPr w:rsidR="00B43683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A45E2" w14:textId="77777777" w:rsidR="00C15244" w:rsidRDefault="00C15244" w:rsidP="008A3980">
      <w:r>
        <w:separator/>
      </w:r>
    </w:p>
  </w:endnote>
  <w:endnote w:type="continuationSeparator" w:id="0">
    <w:p w14:paraId="3736DB82" w14:textId="77777777" w:rsidR="00C15244" w:rsidRDefault="00C15244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068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D7743" w14:textId="77777777" w:rsidR="00C15244" w:rsidRDefault="00C15244" w:rsidP="008A3980">
      <w:r>
        <w:separator/>
      </w:r>
    </w:p>
  </w:footnote>
  <w:footnote w:type="continuationSeparator" w:id="0">
    <w:p w14:paraId="0322FA6C" w14:textId="77777777" w:rsidR="00C15244" w:rsidRDefault="00C15244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3D76"/>
    <w:rsid w:val="00006629"/>
    <w:rsid w:val="0002016C"/>
    <w:rsid w:val="0002641D"/>
    <w:rsid w:val="000559F3"/>
    <w:rsid w:val="000562F1"/>
    <w:rsid w:val="000569A8"/>
    <w:rsid w:val="00074777"/>
    <w:rsid w:val="000A4B96"/>
    <w:rsid w:val="000F3020"/>
    <w:rsid w:val="001031A8"/>
    <w:rsid w:val="0012665D"/>
    <w:rsid w:val="001428E9"/>
    <w:rsid w:val="00166627"/>
    <w:rsid w:val="001C28C6"/>
    <w:rsid w:val="001E6FD8"/>
    <w:rsid w:val="001F685E"/>
    <w:rsid w:val="001F719B"/>
    <w:rsid w:val="00215288"/>
    <w:rsid w:val="00253153"/>
    <w:rsid w:val="0025427E"/>
    <w:rsid w:val="00274CFE"/>
    <w:rsid w:val="002A2A7B"/>
    <w:rsid w:val="002E1480"/>
    <w:rsid w:val="002E7F0F"/>
    <w:rsid w:val="00325FAF"/>
    <w:rsid w:val="00330C43"/>
    <w:rsid w:val="003371AB"/>
    <w:rsid w:val="003A7822"/>
    <w:rsid w:val="003B301B"/>
    <w:rsid w:val="003D6066"/>
    <w:rsid w:val="004000D0"/>
    <w:rsid w:val="00417A91"/>
    <w:rsid w:val="0042002C"/>
    <w:rsid w:val="00433213"/>
    <w:rsid w:val="00440029"/>
    <w:rsid w:val="004855A3"/>
    <w:rsid w:val="00490F9C"/>
    <w:rsid w:val="00497816"/>
    <w:rsid w:val="004B6513"/>
    <w:rsid w:val="004F2F7B"/>
    <w:rsid w:val="00502FCF"/>
    <w:rsid w:val="00503185"/>
    <w:rsid w:val="005102A3"/>
    <w:rsid w:val="005378CB"/>
    <w:rsid w:val="0054042D"/>
    <w:rsid w:val="005960B5"/>
    <w:rsid w:val="005B4338"/>
    <w:rsid w:val="005B5378"/>
    <w:rsid w:val="005E3D48"/>
    <w:rsid w:val="005E4450"/>
    <w:rsid w:val="00606569"/>
    <w:rsid w:val="006248B3"/>
    <w:rsid w:val="00642767"/>
    <w:rsid w:val="00663C39"/>
    <w:rsid w:val="006736DE"/>
    <w:rsid w:val="00682734"/>
    <w:rsid w:val="00687CEC"/>
    <w:rsid w:val="006D31E6"/>
    <w:rsid w:val="006D48DB"/>
    <w:rsid w:val="006E3E09"/>
    <w:rsid w:val="00704FAC"/>
    <w:rsid w:val="00750244"/>
    <w:rsid w:val="00751906"/>
    <w:rsid w:val="00760ED8"/>
    <w:rsid w:val="00773682"/>
    <w:rsid w:val="00780CA7"/>
    <w:rsid w:val="007A11F2"/>
    <w:rsid w:val="007D484D"/>
    <w:rsid w:val="00816F0F"/>
    <w:rsid w:val="008204FD"/>
    <w:rsid w:val="008319BA"/>
    <w:rsid w:val="00832239"/>
    <w:rsid w:val="0087217F"/>
    <w:rsid w:val="008817AA"/>
    <w:rsid w:val="008A3980"/>
    <w:rsid w:val="008C43C9"/>
    <w:rsid w:val="008D0FE1"/>
    <w:rsid w:val="008D57AB"/>
    <w:rsid w:val="008E0EA1"/>
    <w:rsid w:val="008F5336"/>
    <w:rsid w:val="00934F39"/>
    <w:rsid w:val="00971E66"/>
    <w:rsid w:val="009A11F8"/>
    <w:rsid w:val="009D2914"/>
    <w:rsid w:val="00A12735"/>
    <w:rsid w:val="00A54408"/>
    <w:rsid w:val="00A814FE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525CE"/>
    <w:rsid w:val="00BA016D"/>
    <w:rsid w:val="00BB30EC"/>
    <w:rsid w:val="00BD5BD4"/>
    <w:rsid w:val="00BD647C"/>
    <w:rsid w:val="00C0192C"/>
    <w:rsid w:val="00C04942"/>
    <w:rsid w:val="00C15244"/>
    <w:rsid w:val="00C36F25"/>
    <w:rsid w:val="00C41999"/>
    <w:rsid w:val="00C538BA"/>
    <w:rsid w:val="00C5749B"/>
    <w:rsid w:val="00C75B95"/>
    <w:rsid w:val="00C922C0"/>
    <w:rsid w:val="00CA70C9"/>
    <w:rsid w:val="00CF2223"/>
    <w:rsid w:val="00CF3769"/>
    <w:rsid w:val="00D17244"/>
    <w:rsid w:val="00D26EA9"/>
    <w:rsid w:val="00D61D67"/>
    <w:rsid w:val="00D90D5A"/>
    <w:rsid w:val="00DA08D9"/>
    <w:rsid w:val="00DB332A"/>
    <w:rsid w:val="00DE23CD"/>
    <w:rsid w:val="00E064A3"/>
    <w:rsid w:val="00E210BA"/>
    <w:rsid w:val="00E23E8F"/>
    <w:rsid w:val="00E3548E"/>
    <w:rsid w:val="00E64ABE"/>
    <w:rsid w:val="00E87B8C"/>
    <w:rsid w:val="00E94AAE"/>
    <w:rsid w:val="00EC47D0"/>
    <w:rsid w:val="00EC4815"/>
    <w:rsid w:val="00ED588D"/>
    <w:rsid w:val="00EE14FF"/>
    <w:rsid w:val="00EF2761"/>
    <w:rsid w:val="00F112DF"/>
    <w:rsid w:val="00F2679C"/>
    <w:rsid w:val="00F67437"/>
    <w:rsid w:val="00F8283B"/>
    <w:rsid w:val="00F870E0"/>
    <w:rsid w:val="00F94CBA"/>
    <w:rsid w:val="00FA5C79"/>
    <w:rsid w:val="00FA60A8"/>
    <w:rsid w:val="00FB2766"/>
    <w:rsid w:val="00FB4259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52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716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8</cp:revision>
  <cp:lastPrinted>2023-05-10T18:39:00Z</cp:lastPrinted>
  <dcterms:created xsi:type="dcterms:W3CDTF">2023-05-10T17:43:00Z</dcterms:created>
  <dcterms:modified xsi:type="dcterms:W3CDTF">2023-05-10T19:48:00Z</dcterms:modified>
</cp:coreProperties>
</file>