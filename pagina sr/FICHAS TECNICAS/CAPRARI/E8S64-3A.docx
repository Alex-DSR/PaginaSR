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1C358319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F151F0">
              <w:rPr>
                <w:rFonts w:ascii="Arial" w:hAnsi="Arial" w:cs="Arial"/>
                <w:sz w:val="28"/>
                <w:szCs w:val="28"/>
                <w:lang w:val="es-419"/>
              </w:rPr>
              <w:t>3</w:t>
            </w:r>
            <w:r w:rsidR="006358C6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F4FB008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4838084C" w:rsidR="00E87B8C" w:rsidRDefault="00F151F0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6815189D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193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2C3804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660E0EE6" w:rsidR="00417A91" w:rsidRPr="00B9345B" w:rsidRDefault="00F151F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833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2DEDFCEC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595649B1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10339DBD" w:rsidR="00B43683" w:rsidRDefault="00F151F0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7C0B0D0A" wp14:editId="0ACEEE3F">
            <wp:simplePos x="0" y="0"/>
            <wp:positionH relativeFrom="margin">
              <wp:posOffset>1014730</wp:posOffset>
            </wp:positionH>
            <wp:positionV relativeFrom="margin">
              <wp:posOffset>4377319</wp:posOffset>
            </wp:positionV>
            <wp:extent cx="4982845" cy="1756410"/>
            <wp:effectExtent l="0" t="0" r="8255" b="1524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7F99795-D39C-42D4-BD91-855C9B1A81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7AB1C085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7D027CB2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03A306EE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3F100106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2D2F7505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5692665B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19B613EF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64572E0C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59B27E16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C72D2A8" w:rsidR="00DC1411" w:rsidRDefault="00DC1411" w:rsidP="00E87B8C">
      <w:pPr>
        <w:rPr>
          <w:rFonts w:ascii="Arial" w:hAnsi="Arial" w:cs="Arial"/>
          <w:lang w:val="es-419"/>
        </w:rPr>
      </w:pPr>
    </w:p>
    <w:p w14:paraId="7C08463A" w14:textId="647B1F0C" w:rsidR="00F151F0" w:rsidRDefault="00F151F0" w:rsidP="00E87B8C">
      <w:pPr>
        <w:rPr>
          <w:rFonts w:ascii="Arial" w:hAnsi="Arial" w:cs="Arial"/>
          <w:lang w:val="es-419"/>
        </w:rPr>
      </w:pPr>
    </w:p>
    <w:p w14:paraId="01D0975D" w14:textId="77777777" w:rsidR="00F151F0" w:rsidRDefault="00F151F0" w:rsidP="00E87B8C">
      <w:pPr>
        <w:rPr>
          <w:rFonts w:ascii="Arial" w:hAnsi="Arial" w:cs="Arial"/>
          <w:lang w:val="es-419"/>
        </w:rPr>
      </w:pPr>
    </w:p>
    <w:tbl>
      <w:tblPr>
        <w:tblW w:w="1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F151F0" w:rsidRPr="00F151F0" w14:paraId="20C90475" w14:textId="77777777" w:rsidTr="00F151F0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9BA1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40F0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FBAC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D013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3388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BEF2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423F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6027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75FC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18C4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F755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79CF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AC7A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9997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</w:tr>
      <w:tr w:rsidR="00F151F0" w:rsidRPr="00F151F0" w14:paraId="7641D854" w14:textId="77777777" w:rsidTr="00F151F0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BCC4BC" w14:textId="77777777" w:rsidR="00F151F0" w:rsidRPr="00F151F0" w:rsidRDefault="00F151F0" w:rsidP="00F151F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3E09" w14:textId="77777777" w:rsidR="00F151F0" w:rsidRPr="00F151F0" w:rsidRDefault="00F151F0" w:rsidP="00F151F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9BA9" w14:textId="77777777" w:rsidR="00F151F0" w:rsidRPr="00F151F0" w:rsidRDefault="00F151F0" w:rsidP="00F151F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8BAB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00D4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9976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128A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2DB1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DF5B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69DE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523F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2A9B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4F8F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CCDC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2700</w:t>
            </w:r>
          </w:p>
        </w:tc>
      </w:tr>
      <w:tr w:rsidR="00F151F0" w:rsidRPr="00F151F0" w14:paraId="6A8173B2" w14:textId="77777777" w:rsidTr="00F151F0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087F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E8S64/3A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3E540" w14:textId="77777777" w:rsidR="00F151F0" w:rsidRPr="00F151F0" w:rsidRDefault="00F151F0" w:rsidP="00F151F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E9E6C" w14:textId="77777777" w:rsidR="00F151F0" w:rsidRPr="00F151F0" w:rsidRDefault="00F151F0" w:rsidP="00F151F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45E" w14:textId="77777777" w:rsidR="00F151F0" w:rsidRPr="00F151F0" w:rsidRDefault="00F151F0" w:rsidP="00F151F0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F151F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F151F0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F151F0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B8749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041D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AB79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F9C0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2ED0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C957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D809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AB68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154.8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A253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158.4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3992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</w:tr>
      <w:tr w:rsidR="00F151F0" w:rsidRPr="00F151F0" w14:paraId="1EA8C29F" w14:textId="77777777" w:rsidTr="00F151F0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075D2" w14:textId="77777777" w:rsidR="00F151F0" w:rsidRPr="00F151F0" w:rsidRDefault="00F151F0" w:rsidP="00F151F0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F499F5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4C32D56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AF2B35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1990E8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CD8E979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81B4F3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07C0FF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83ADA2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5A90621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5D0E83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0267FF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05C6226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2E34B5" w14:textId="77777777" w:rsidR="00F151F0" w:rsidRPr="00F151F0" w:rsidRDefault="00F151F0" w:rsidP="00F151F0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F151F0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32</w:t>
            </w:r>
          </w:p>
        </w:tc>
      </w:tr>
    </w:tbl>
    <w:p w14:paraId="4216A469" w14:textId="1C5F6CA8" w:rsidR="004C1D13" w:rsidRDefault="004C1D13" w:rsidP="00F151F0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96E3" w14:textId="77777777" w:rsidR="008F3286" w:rsidRDefault="008F3286" w:rsidP="008A3980">
      <w:r>
        <w:separator/>
      </w:r>
    </w:p>
  </w:endnote>
  <w:endnote w:type="continuationSeparator" w:id="0">
    <w:p w14:paraId="20B68D91" w14:textId="77777777" w:rsidR="008F3286" w:rsidRDefault="008F328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1C04" w14:textId="77777777" w:rsidR="008F3286" w:rsidRDefault="008F3286" w:rsidP="008A3980">
      <w:r>
        <w:separator/>
      </w:r>
    </w:p>
  </w:footnote>
  <w:footnote w:type="continuationSeparator" w:id="0">
    <w:p w14:paraId="35933664" w14:textId="77777777" w:rsidR="008F3286" w:rsidRDefault="008F328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9691D"/>
    <w:rsid w:val="004B6513"/>
    <w:rsid w:val="004C1D13"/>
    <w:rsid w:val="004E09D7"/>
    <w:rsid w:val="00502FCF"/>
    <w:rsid w:val="00503185"/>
    <w:rsid w:val="005102A3"/>
    <w:rsid w:val="0052373C"/>
    <w:rsid w:val="005960B5"/>
    <w:rsid w:val="005B4338"/>
    <w:rsid w:val="005B5378"/>
    <w:rsid w:val="005E4450"/>
    <w:rsid w:val="005F5B9A"/>
    <w:rsid w:val="00606569"/>
    <w:rsid w:val="006248B3"/>
    <w:rsid w:val="006358C6"/>
    <w:rsid w:val="00666A5D"/>
    <w:rsid w:val="006736DE"/>
    <w:rsid w:val="006E3E09"/>
    <w:rsid w:val="006F0C78"/>
    <w:rsid w:val="007027DB"/>
    <w:rsid w:val="00730D3D"/>
    <w:rsid w:val="00744BE8"/>
    <w:rsid w:val="00750244"/>
    <w:rsid w:val="00750AC6"/>
    <w:rsid w:val="00780CA7"/>
    <w:rsid w:val="0079277E"/>
    <w:rsid w:val="007D484D"/>
    <w:rsid w:val="007E6C69"/>
    <w:rsid w:val="008204FD"/>
    <w:rsid w:val="008319BA"/>
    <w:rsid w:val="00832239"/>
    <w:rsid w:val="00842E68"/>
    <w:rsid w:val="00850918"/>
    <w:rsid w:val="008A3980"/>
    <w:rsid w:val="008D57AB"/>
    <w:rsid w:val="008F3286"/>
    <w:rsid w:val="008F5336"/>
    <w:rsid w:val="00934F39"/>
    <w:rsid w:val="00961797"/>
    <w:rsid w:val="0096266B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81799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'3A'!$E$13:$N$13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  <c:pt idx="7">
                  <c:v>43</c:v>
                </c:pt>
                <c:pt idx="8">
                  <c:v>44</c:v>
                </c:pt>
                <c:pt idx="9">
                  <c:v>45</c:v>
                </c:pt>
              </c:numCache>
            </c:numRef>
          </c:xVal>
          <c:yVal>
            <c:numRef>
              <c:f>'3A'!$E$16:$N$16</c:f>
              <c:numCache>
                <c:formatCode>General</c:formatCode>
                <c:ptCount val="10"/>
                <c:pt idx="0">
                  <c:v>73</c:v>
                </c:pt>
                <c:pt idx="1">
                  <c:v>63</c:v>
                </c:pt>
                <c:pt idx="2">
                  <c:v>58</c:v>
                </c:pt>
                <c:pt idx="3">
                  <c:v>54</c:v>
                </c:pt>
                <c:pt idx="4">
                  <c:v>49</c:v>
                </c:pt>
                <c:pt idx="5">
                  <c:v>43.5</c:v>
                </c:pt>
                <c:pt idx="6">
                  <c:v>40.5</c:v>
                </c:pt>
                <c:pt idx="7">
                  <c:v>35</c:v>
                </c:pt>
                <c:pt idx="8">
                  <c:v>33</c:v>
                </c:pt>
                <c:pt idx="9">
                  <c:v>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B8-4667-B8FC-3271F38EFC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2023-05-11T18:15:00Z</cp:lastPrinted>
  <dcterms:created xsi:type="dcterms:W3CDTF">2023-05-11T18:15:00Z</dcterms:created>
  <dcterms:modified xsi:type="dcterms:W3CDTF">2023-05-11T18:20:00Z</dcterms:modified>
</cp:coreProperties>
</file>