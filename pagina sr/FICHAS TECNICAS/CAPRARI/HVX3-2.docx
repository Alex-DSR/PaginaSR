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01EC5057" w:rsidR="00CF2223" w:rsidRDefault="001E6FD8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08037DF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35D9676E" w:rsidR="00CF2223" w:rsidRPr="00BD5BD4" w:rsidRDefault="005D2DEB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 w:rsidRPr="005D2DEB">
              <w:rPr>
                <w:rFonts w:ascii="Arial" w:hAnsi="Arial" w:cs="Arial"/>
                <w:sz w:val="28"/>
                <w:szCs w:val="28"/>
                <w:lang w:val="es-419"/>
              </w:rPr>
              <w:t>HVX13/2</w:t>
            </w:r>
          </w:p>
        </w:tc>
      </w:tr>
    </w:tbl>
    <w:p w14:paraId="7EB0D749" w14:textId="77777777" w:rsidR="00E03F43" w:rsidRDefault="00E03F43" w:rsidP="00E87B8C">
      <w:pPr>
        <w:rPr>
          <w:rFonts w:ascii="Arial" w:hAnsi="Arial" w:cs="Arial"/>
          <w:lang w:val="es-419"/>
        </w:rPr>
      </w:pPr>
    </w:p>
    <w:p w14:paraId="0F57A9E3" w14:textId="56C51B19" w:rsidR="002459F8" w:rsidRDefault="002459F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915"/>
        <w:gridCol w:w="2268"/>
        <w:gridCol w:w="2551"/>
      </w:tblGrid>
      <w:tr w:rsidR="00CF2223" w14:paraId="6923D772" w14:textId="77777777" w:rsidTr="009F2A9F">
        <w:tc>
          <w:tcPr>
            <w:tcW w:w="5317" w:type="dxa"/>
            <w:gridSpan w:val="2"/>
            <w:shd w:val="clear" w:color="auto" w:fill="auto"/>
          </w:tcPr>
          <w:p w14:paraId="616048C0" w14:textId="77777777" w:rsidR="00CF2223" w:rsidRPr="00E03F43" w:rsidRDefault="00CF2223" w:rsidP="00E87B8C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45D3CB1C" w14:textId="57C4304D" w:rsidR="00CF2223" w:rsidRPr="00E03F43" w:rsidRDefault="00CF2223" w:rsidP="00E87B8C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CARACTERISTICAS CONSTRUCTIVAS</w:t>
            </w:r>
          </w:p>
        </w:tc>
      </w:tr>
      <w:tr w:rsidR="00E87B8C" w14:paraId="2DEE7D54" w14:textId="77777777" w:rsidTr="005D2DEB">
        <w:tc>
          <w:tcPr>
            <w:tcW w:w="3402" w:type="dxa"/>
            <w:shd w:val="clear" w:color="auto" w:fill="auto"/>
            <w:vAlign w:val="center"/>
          </w:tcPr>
          <w:p w14:paraId="1F0D2E4C" w14:textId="00052F06" w:rsidR="00E87B8C" w:rsidRPr="00E03F43" w:rsidRDefault="00E87B8C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57B5D314" w14:textId="4667FCDB" w:rsidR="00E87B8C" w:rsidRPr="00E03F43" w:rsidRDefault="009F2A9F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Aguas residuales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56F8C51" w14:textId="59296BFF" w:rsidR="00E87B8C" w:rsidRPr="00E03F43" w:rsidRDefault="005D2DEB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Cuerpo de aspiración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366E866" w14:textId="6F5DB09E" w:rsidR="00E87B8C" w:rsidRPr="00E03F43" w:rsidRDefault="005D2DEB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Equipada con contra brida roscada</w:t>
            </w:r>
          </w:p>
        </w:tc>
      </w:tr>
      <w:tr w:rsidR="00E87B8C" w14:paraId="587F61FE" w14:textId="77777777" w:rsidTr="005D2DEB">
        <w:tc>
          <w:tcPr>
            <w:tcW w:w="3402" w:type="dxa"/>
            <w:shd w:val="clear" w:color="auto" w:fill="auto"/>
            <w:vAlign w:val="center"/>
          </w:tcPr>
          <w:p w14:paraId="314AC50D" w14:textId="77777777" w:rsidR="00E87B8C" w:rsidRPr="00E03F43" w:rsidRDefault="00E87B8C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Temperatura máx. líquido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1C764CC8" w14:textId="6BE1FAE6" w:rsidR="00E87B8C" w:rsidRPr="00E03F43" w:rsidRDefault="00DD0A99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6</w:t>
            </w:r>
            <w:r w:rsidR="005D2DEB" w:rsidRPr="00E03F43">
              <w:rPr>
                <w:rFonts w:ascii="Arial" w:hAnsi="Arial" w:cs="Arial"/>
                <w:sz w:val="22"/>
                <w:szCs w:val="22"/>
                <w:lang w:val="es-419"/>
              </w:rPr>
              <w:t>0°C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16C4BF5" w14:textId="0F1A55A8" w:rsidR="00E87B8C" w:rsidRPr="00E03F43" w:rsidRDefault="005D2DEB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Cuerpo de impulsión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2AAAB6E" w14:textId="122F70B3" w:rsidR="00E87B8C" w:rsidRPr="00E03F43" w:rsidRDefault="005D2DEB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Equipada con contra brida roscada</w:t>
            </w:r>
          </w:p>
        </w:tc>
      </w:tr>
      <w:tr w:rsidR="00E87B8C" w14:paraId="61B6D367" w14:textId="77777777" w:rsidTr="005D2DEB">
        <w:tc>
          <w:tcPr>
            <w:tcW w:w="3402" w:type="dxa"/>
            <w:shd w:val="clear" w:color="auto" w:fill="auto"/>
            <w:vAlign w:val="center"/>
          </w:tcPr>
          <w:p w14:paraId="173C8D37" w14:textId="4548230C" w:rsidR="00E87B8C" w:rsidRPr="00E03F43" w:rsidRDefault="005D2DEB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Tolerancia a sustancias solidas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090222E4" w14:textId="0064D795" w:rsidR="00E87B8C" w:rsidRPr="00E03F43" w:rsidRDefault="005D2DEB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No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201493D" w14:textId="3305447B" w:rsidR="00E87B8C" w:rsidRPr="00E03F43" w:rsidRDefault="005D2DEB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Sentido de rotación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6637CC7" w14:textId="3605EF34" w:rsidR="00E87B8C" w:rsidRPr="00E03F43" w:rsidRDefault="005D2DEB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Antihorario</w:t>
            </w:r>
          </w:p>
        </w:tc>
      </w:tr>
      <w:tr w:rsidR="00E87B8C" w14:paraId="43E15DCB" w14:textId="77777777" w:rsidTr="005D2DEB">
        <w:tc>
          <w:tcPr>
            <w:tcW w:w="3402" w:type="dxa"/>
            <w:shd w:val="clear" w:color="auto" w:fill="auto"/>
            <w:vAlign w:val="center"/>
          </w:tcPr>
          <w:p w14:paraId="3DD91306" w14:textId="566CACF9" w:rsidR="00E87B8C" w:rsidRPr="00E03F43" w:rsidRDefault="0042002C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 xml:space="preserve">Tiempo </w:t>
            </w:r>
            <w:r w:rsidR="005D2DEB" w:rsidRPr="00E03F43">
              <w:rPr>
                <w:rFonts w:ascii="Arial" w:hAnsi="Arial" w:cs="Arial"/>
                <w:sz w:val="22"/>
                <w:szCs w:val="22"/>
                <w:lang w:val="es-419"/>
              </w:rPr>
              <w:t>máx.</w:t>
            </w: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 xml:space="preserve"> de funcionamiento con boca cerrada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4BBBA9A4" w14:textId="2A24AAE6" w:rsidR="00E87B8C" w:rsidRPr="00E03F43" w:rsidRDefault="00760ED8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  <w:r w:rsidR="0042002C" w:rsidRPr="00E03F43">
              <w:rPr>
                <w:rFonts w:ascii="Arial" w:hAnsi="Arial" w:cs="Arial"/>
                <w:sz w:val="22"/>
                <w:szCs w:val="22"/>
                <w:lang w:val="es-419"/>
              </w:rPr>
              <w:t xml:space="preserve"> min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967D7F5" w14:textId="518D12C8" w:rsidR="00E87B8C" w:rsidRPr="00E03F43" w:rsidRDefault="009F2A9F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Tipo de instalación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FD4DAFA" w14:textId="0095E469" w:rsidR="00E87B8C" w:rsidRPr="00E03F43" w:rsidRDefault="009F2A9F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Vertical</w:t>
            </w:r>
          </w:p>
        </w:tc>
      </w:tr>
    </w:tbl>
    <w:p w14:paraId="37D81EB2" w14:textId="6140134A" w:rsidR="00E87B8C" w:rsidRDefault="00E87B8C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1022" w:tblpY="-5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2551"/>
      </w:tblGrid>
      <w:tr w:rsidR="008179E6" w14:paraId="014AF9A6" w14:textId="77777777" w:rsidTr="008179E6">
        <w:trPr>
          <w:trHeight w:val="333"/>
        </w:trPr>
        <w:tc>
          <w:tcPr>
            <w:tcW w:w="5665" w:type="dxa"/>
            <w:gridSpan w:val="2"/>
            <w:shd w:val="clear" w:color="auto" w:fill="auto"/>
            <w:vAlign w:val="center"/>
          </w:tcPr>
          <w:p w14:paraId="1CF1BF77" w14:textId="5768924E" w:rsidR="008179E6" w:rsidRPr="002459F8" w:rsidRDefault="008179E6" w:rsidP="008179E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</w:t>
            </w:r>
            <w:r w:rsidRPr="002459F8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 xml:space="preserve"> DE LA BOMBA</w:t>
            </w:r>
          </w:p>
        </w:tc>
      </w:tr>
      <w:tr w:rsidR="008179E6" w14:paraId="0C6A8F5B" w14:textId="77777777" w:rsidTr="008179E6">
        <w:trPr>
          <w:trHeight w:val="283"/>
        </w:trPr>
        <w:tc>
          <w:tcPr>
            <w:tcW w:w="3114" w:type="dxa"/>
            <w:shd w:val="clear" w:color="auto" w:fill="auto"/>
            <w:vAlign w:val="center"/>
          </w:tcPr>
          <w:p w14:paraId="3457F85F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Acoplamiento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DE02EA7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Fundición de grano fino</w:t>
            </w:r>
          </w:p>
        </w:tc>
      </w:tr>
      <w:tr w:rsidR="008179E6" w14:paraId="0405D0D1" w14:textId="77777777" w:rsidTr="008179E6">
        <w:trPr>
          <w:trHeight w:val="283"/>
        </w:trPr>
        <w:tc>
          <w:tcPr>
            <w:tcW w:w="3114" w:type="dxa"/>
            <w:shd w:val="clear" w:color="auto" w:fill="auto"/>
            <w:vAlign w:val="center"/>
          </w:tcPr>
          <w:p w14:paraId="6F0A473F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Protección de acoplamiento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85C3262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8179E6" w14:paraId="0BBE3E56" w14:textId="77777777" w:rsidTr="008179E6">
        <w:trPr>
          <w:trHeight w:val="283"/>
        </w:trPr>
        <w:tc>
          <w:tcPr>
            <w:tcW w:w="3114" w:type="dxa"/>
            <w:shd w:val="clear" w:color="auto" w:fill="auto"/>
            <w:vAlign w:val="center"/>
          </w:tcPr>
          <w:p w14:paraId="6E289519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Cierre mecánico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5ECE29C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Cerámica/ Grafito</w:t>
            </w:r>
          </w:p>
        </w:tc>
      </w:tr>
      <w:tr w:rsidR="008179E6" w14:paraId="3EA77E24" w14:textId="77777777" w:rsidTr="008179E6">
        <w:trPr>
          <w:trHeight w:val="283"/>
        </w:trPr>
        <w:tc>
          <w:tcPr>
            <w:tcW w:w="3114" w:type="dxa"/>
            <w:shd w:val="clear" w:color="auto" w:fill="auto"/>
            <w:vAlign w:val="center"/>
          </w:tcPr>
          <w:p w14:paraId="1C6A1D8B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impulsión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DFC2F18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Fundición de grano fino</w:t>
            </w:r>
          </w:p>
        </w:tc>
      </w:tr>
      <w:tr w:rsidR="008179E6" w14:paraId="72248B51" w14:textId="77777777" w:rsidTr="008179E6">
        <w:trPr>
          <w:trHeight w:val="283"/>
        </w:trPr>
        <w:tc>
          <w:tcPr>
            <w:tcW w:w="3114" w:type="dxa"/>
            <w:shd w:val="clear" w:color="auto" w:fill="auto"/>
            <w:vAlign w:val="center"/>
          </w:tcPr>
          <w:p w14:paraId="3A9EFD6D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Rodete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06D09FB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Resina termoplástica con fibra de vidrio</w:t>
            </w:r>
          </w:p>
        </w:tc>
      </w:tr>
      <w:tr w:rsidR="008179E6" w14:paraId="26B2A014" w14:textId="77777777" w:rsidTr="008179E6">
        <w:trPr>
          <w:trHeight w:val="283"/>
        </w:trPr>
        <w:tc>
          <w:tcPr>
            <w:tcW w:w="3114" w:type="dxa"/>
            <w:shd w:val="clear" w:color="auto" w:fill="auto"/>
            <w:vAlign w:val="center"/>
          </w:tcPr>
          <w:p w14:paraId="7F0197E9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Eje bomba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B2DCA30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8179E6" w14:paraId="0CF0A95B" w14:textId="77777777" w:rsidTr="008179E6">
        <w:trPr>
          <w:trHeight w:val="283"/>
        </w:trPr>
        <w:tc>
          <w:tcPr>
            <w:tcW w:w="3114" w:type="dxa"/>
            <w:shd w:val="clear" w:color="auto" w:fill="auto"/>
            <w:vAlign w:val="center"/>
          </w:tcPr>
          <w:p w14:paraId="2DB3F6DC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Carcasa exterior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C12165C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8179E6" w14:paraId="758DF9B2" w14:textId="77777777" w:rsidTr="008179E6">
        <w:trPr>
          <w:trHeight w:val="283"/>
        </w:trPr>
        <w:tc>
          <w:tcPr>
            <w:tcW w:w="3114" w:type="dxa"/>
            <w:shd w:val="clear" w:color="auto" w:fill="auto"/>
            <w:vAlign w:val="center"/>
          </w:tcPr>
          <w:p w14:paraId="079DCB20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aspiración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B862D8B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Fundición de grano fino</w:t>
            </w:r>
          </w:p>
        </w:tc>
      </w:tr>
      <w:tr w:rsidR="008179E6" w14:paraId="0E8A9FD5" w14:textId="77777777" w:rsidTr="008179E6">
        <w:trPr>
          <w:trHeight w:val="283"/>
        </w:trPr>
        <w:tc>
          <w:tcPr>
            <w:tcW w:w="3114" w:type="dxa"/>
            <w:shd w:val="clear" w:color="auto" w:fill="auto"/>
            <w:vAlign w:val="center"/>
          </w:tcPr>
          <w:p w14:paraId="7F5E9509" w14:textId="29F179E7" w:rsidR="008179E6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A886B56" w14:textId="66B36901" w:rsidR="008179E6" w:rsidRDefault="0052238A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 ¼”</w:t>
            </w:r>
          </w:p>
        </w:tc>
      </w:tr>
      <w:tr w:rsidR="008179E6" w14:paraId="4A1CB605" w14:textId="77777777" w:rsidTr="008179E6">
        <w:trPr>
          <w:trHeight w:val="283"/>
        </w:trPr>
        <w:tc>
          <w:tcPr>
            <w:tcW w:w="3114" w:type="dxa"/>
            <w:shd w:val="clear" w:color="auto" w:fill="auto"/>
            <w:vAlign w:val="center"/>
          </w:tcPr>
          <w:p w14:paraId="028570C5" w14:textId="7A6906AC" w:rsidR="008179E6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443DA5B" w14:textId="7B565559" w:rsidR="008179E6" w:rsidRDefault="0052238A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1”</w:t>
            </w:r>
          </w:p>
        </w:tc>
      </w:tr>
    </w:tbl>
    <w:p w14:paraId="7230DCD0" w14:textId="77777777" w:rsidR="00E03F43" w:rsidRDefault="00E03F43" w:rsidP="00E87B8C">
      <w:pPr>
        <w:rPr>
          <w:rFonts w:ascii="Arial" w:hAnsi="Arial" w:cs="Arial"/>
          <w:lang w:val="es-419"/>
        </w:rPr>
      </w:pPr>
    </w:p>
    <w:p w14:paraId="0AAEFB90" w14:textId="267E8C8F" w:rsidR="00C538BA" w:rsidRDefault="00C538BA">
      <w:pPr>
        <w:rPr>
          <w:vanish/>
        </w:rPr>
      </w:pPr>
    </w:p>
    <w:p w14:paraId="30EDB270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9E32D48" w14:textId="5FE30B23" w:rsidR="003D6066" w:rsidRDefault="006B32EA" w:rsidP="00E87B8C">
      <w:pPr>
        <w:rPr>
          <w:rFonts w:ascii="Arial" w:hAnsi="Arial" w:cs="Arial"/>
          <w:lang w:val="es-419"/>
        </w:rPr>
      </w:pPr>
      <w:r w:rsidRPr="00DD0A99">
        <w:rPr>
          <w:rFonts w:ascii="Arial" w:hAnsi="Arial" w:cs="Arial"/>
          <w:lang w:val="es-419"/>
        </w:rPr>
        <w:drawing>
          <wp:anchor distT="0" distB="0" distL="114300" distR="114300" simplePos="0" relativeHeight="251658240" behindDoc="0" locked="0" layoutInCell="1" allowOverlap="1" wp14:anchorId="70849DF2" wp14:editId="7DCF5F1A">
            <wp:simplePos x="0" y="0"/>
            <wp:positionH relativeFrom="margin">
              <wp:posOffset>4713118</wp:posOffset>
            </wp:positionH>
            <wp:positionV relativeFrom="margin">
              <wp:posOffset>2620010</wp:posOffset>
            </wp:positionV>
            <wp:extent cx="1473835" cy="3062605"/>
            <wp:effectExtent l="0" t="0" r="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83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CFEA6" w14:textId="4CFB059E" w:rsidR="003D6066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      </w:t>
      </w:r>
    </w:p>
    <w:p w14:paraId="7881CFD6" w14:textId="6D55FB27" w:rsidR="0002641D" w:rsidRDefault="0002641D" w:rsidP="00E87B8C">
      <w:pPr>
        <w:rPr>
          <w:rFonts w:ascii="Arial" w:hAnsi="Arial" w:cs="Arial"/>
          <w:lang w:val="es-419"/>
        </w:rPr>
      </w:pPr>
    </w:p>
    <w:p w14:paraId="0E4DDB41" w14:textId="57634423" w:rsidR="0002641D" w:rsidRDefault="0002641D" w:rsidP="00E87B8C">
      <w:pPr>
        <w:rPr>
          <w:rFonts w:ascii="Arial" w:hAnsi="Arial" w:cs="Arial"/>
          <w:lang w:val="es-419"/>
        </w:rPr>
      </w:pPr>
    </w:p>
    <w:p w14:paraId="608872A4" w14:textId="6BF793C5" w:rsidR="0002641D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13ECEA00" w14:textId="75E54986" w:rsidR="0002641D" w:rsidRDefault="0002641D" w:rsidP="00E87B8C">
      <w:pPr>
        <w:rPr>
          <w:rFonts w:ascii="Arial" w:hAnsi="Arial" w:cs="Arial"/>
          <w:lang w:val="es-419"/>
        </w:rPr>
      </w:pPr>
    </w:p>
    <w:p w14:paraId="757B5655" w14:textId="17ABFFBB" w:rsidR="0002641D" w:rsidRDefault="0002641D" w:rsidP="00E87B8C">
      <w:pPr>
        <w:rPr>
          <w:rFonts w:ascii="Arial" w:hAnsi="Arial" w:cs="Arial"/>
          <w:lang w:val="es-419"/>
        </w:rPr>
      </w:pPr>
    </w:p>
    <w:p w14:paraId="3C7E7549" w14:textId="5A664EE1" w:rsidR="0002641D" w:rsidRDefault="0002641D" w:rsidP="00E87B8C">
      <w:pPr>
        <w:rPr>
          <w:rFonts w:ascii="Arial" w:hAnsi="Arial" w:cs="Arial"/>
          <w:lang w:val="es-419"/>
        </w:rPr>
      </w:pPr>
    </w:p>
    <w:p w14:paraId="60070CA0" w14:textId="66CDFCEB" w:rsidR="002459F8" w:rsidRDefault="002459F8" w:rsidP="002459F8">
      <w:pPr>
        <w:rPr>
          <w:rFonts w:ascii="Arial" w:hAnsi="Arial" w:cs="Arial"/>
          <w:lang w:val="es-419"/>
        </w:rPr>
      </w:pPr>
    </w:p>
    <w:p w14:paraId="74586F64" w14:textId="77777777" w:rsidR="002459F8" w:rsidRPr="002459F8" w:rsidRDefault="002459F8" w:rsidP="002459F8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0150AE78" w14:textId="72F112C9" w:rsidR="002459F8" w:rsidRDefault="002459F8" w:rsidP="002459F8">
      <w:pPr>
        <w:rPr>
          <w:rFonts w:ascii="Arial" w:hAnsi="Arial" w:cs="Arial"/>
          <w:lang w:val="es-419"/>
        </w:rPr>
      </w:pPr>
    </w:p>
    <w:p w14:paraId="256A9A17" w14:textId="77225CD5" w:rsidR="006B32EA" w:rsidRDefault="006B32EA" w:rsidP="002459F8">
      <w:pPr>
        <w:rPr>
          <w:rFonts w:ascii="Arial" w:hAnsi="Arial" w:cs="Arial"/>
          <w:lang w:val="es-419"/>
        </w:rPr>
      </w:pPr>
    </w:p>
    <w:p w14:paraId="7C5048E4" w14:textId="77777777" w:rsidR="008179E6" w:rsidRDefault="008179E6" w:rsidP="002459F8">
      <w:pPr>
        <w:rPr>
          <w:rFonts w:ascii="Arial" w:hAnsi="Arial" w:cs="Arial"/>
          <w:lang w:val="es-419"/>
        </w:rPr>
      </w:pPr>
    </w:p>
    <w:p w14:paraId="7A80C4E5" w14:textId="3625A799" w:rsidR="006B32EA" w:rsidRDefault="006B32EA" w:rsidP="002459F8">
      <w:pPr>
        <w:rPr>
          <w:rFonts w:ascii="Arial" w:hAnsi="Arial" w:cs="Arial"/>
          <w:lang w:val="es-419"/>
        </w:rPr>
      </w:pPr>
    </w:p>
    <w:p w14:paraId="7D5F8297" w14:textId="0E075B32" w:rsidR="006B32EA" w:rsidRDefault="000D5698" w:rsidP="002459F8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inline distT="0" distB="0" distL="0" distR="0" wp14:anchorId="650BAA3F" wp14:editId="5B4A2891">
            <wp:extent cx="3978234" cy="1591293"/>
            <wp:effectExtent l="0" t="0" r="3810" b="9525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6157EC45-0E76-4AC7-A171-505988C823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52238A">
        <w:rPr>
          <w:rFonts w:ascii="Arial" w:hAnsi="Arial" w:cs="Arial"/>
          <w:lang w:val="es-419"/>
        </w:rPr>
        <w:tab/>
      </w:r>
    </w:p>
    <w:p w14:paraId="30C10CED" w14:textId="57248AE1" w:rsidR="006B32EA" w:rsidRDefault="006B32EA" w:rsidP="002459F8">
      <w:pPr>
        <w:rPr>
          <w:rFonts w:ascii="Arial" w:hAnsi="Arial" w:cs="Arial"/>
          <w:lang w:val="es-419"/>
        </w:rPr>
      </w:pPr>
    </w:p>
    <w:tbl>
      <w:tblPr>
        <w:tblW w:w="11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2"/>
        <w:gridCol w:w="744"/>
        <w:gridCol w:w="694"/>
        <w:gridCol w:w="94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0D5698" w:rsidRPr="000D5698" w14:paraId="4482A06A" w14:textId="77777777" w:rsidTr="000D5698">
        <w:trPr>
          <w:trHeight w:val="300"/>
        </w:trPr>
        <w:tc>
          <w:tcPr>
            <w:tcW w:w="30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83364" w14:textId="77777777" w:rsidR="000D5698" w:rsidRPr="000D5698" w:rsidRDefault="000D5698" w:rsidP="000D569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569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86855" w14:textId="77777777" w:rsidR="000D5698" w:rsidRPr="000D5698" w:rsidRDefault="000D5698" w:rsidP="000D569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D569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75906" w14:textId="77777777" w:rsidR="000D5698" w:rsidRPr="000D5698" w:rsidRDefault="000D5698" w:rsidP="000D56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56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F1457" w14:textId="77777777" w:rsidR="000D5698" w:rsidRPr="000D5698" w:rsidRDefault="000D5698" w:rsidP="000D56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56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0.30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C53A7" w14:textId="77777777" w:rsidR="000D5698" w:rsidRPr="000D5698" w:rsidRDefault="000D5698" w:rsidP="000D56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56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0.40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205DC" w14:textId="77777777" w:rsidR="000D5698" w:rsidRPr="000D5698" w:rsidRDefault="000D5698" w:rsidP="000D56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56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0.50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79ABE" w14:textId="77777777" w:rsidR="000D5698" w:rsidRPr="000D5698" w:rsidRDefault="000D5698" w:rsidP="000D56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56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0.70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8525A" w14:textId="77777777" w:rsidR="000D5698" w:rsidRPr="000D5698" w:rsidRDefault="000D5698" w:rsidP="000D56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56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0.90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C0CAE" w14:textId="77777777" w:rsidR="000D5698" w:rsidRPr="000D5698" w:rsidRDefault="000D5698" w:rsidP="000D56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56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1.20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F3BB7" w14:textId="77777777" w:rsidR="000D5698" w:rsidRPr="000D5698" w:rsidRDefault="000D5698" w:rsidP="000D56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56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1.40</w:t>
            </w:r>
          </w:p>
        </w:tc>
      </w:tr>
      <w:tr w:rsidR="000D5698" w:rsidRPr="000D5698" w14:paraId="4A5D092A" w14:textId="77777777" w:rsidTr="000D5698">
        <w:trPr>
          <w:trHeight w:val="300"/>
        </w:trPr>
        <w:tc>
          <w:tcPr>
            <w:tcW w:w="30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0E08B" w14:textId="77777777" w:rsidR="000D5698" w:rsidRPr="000D5698" w:rsidRDefault="000D5698" w:rsidP="000D5698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30CC3" w14:textId="77777777" w:rsidR="000D5698" w:rsidRPr="000D5698" w:rsidRDefault="000D5698" w:rsidP="000D569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D569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D6DA0" w14:textId="77777777" w:rsidR="000D5698" w:rsidRPr="000D5698" w:rsidRDefault="000D5698" w:rsidP="000D56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56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39CB1" w14:textId="77777777" w:rsidR="000D5698" w:rsidRPr="000D5698" w:rsidRDefault="000D5698" w:rsidP="000D56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56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18.0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F1F05" w14:textId="77777777" w:rsidR="000D5698" w:rsidRPr="000D5698" w:rsidRDefault="000D5698" w:rsidP="000D56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56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24.0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5F23B" w14:textId="77777777" w:rsidR="000D5698" w:rsidRPr="000D5698" w:rsidRDefault="000D5698" w:rsidP="000D56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56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AC588" w14:textId="77777777" w:rsidR="000D5698" w:rsidRPr="000D5698" w:rsidRDefault="000D5698" w:rsidP="000D56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56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42.0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8D53D" w14:textId="77777777" w:rsidR="000D5698" w:rsidRPr="000D5698" w:rsidRDefault="000D5698" w:rsidP="000D56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56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94F0B" w14:textId="77777777" w:rsidR="000D5698" w:rsidRPr="000D5698" w:rsidRDefault="000D5698" w:rsidP="000D56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56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A1039" w14:textId="77777777" w:rsidR="000D5698" w:rsidRPr="000D5698" w:rsidRDefault="000D5698" w:rsidP="000D56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56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84</w:t>
            </w:r>
          </w:p>
        </w:tc>
      </w:tr>
      <w:tr w:rsidR="000D5698" w:rsidRPr="000D5698" w14:paraId="35593EED" w14:textId="77777777" w:rsidTr="000D5698">
        <w:trPr>
          <w:trHeight w:val="315"/>
        </w:trPr>
        <w:tc>
          <w:tcPr>
            <w:tcW w:w="16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55B69" w14:textId="77777777" w:rsidR="000D5698" w:rsidRPr="000D5698" w:rsidRDefault="000D5698" w:rsidP="000D569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D569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HVX3/2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0AC1B" w14:textId="77777777" w:rsidR="000D5698" w:rsidRPr="000D5698" w:rsidRDefault="000D5698" w:rsidP="000D569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D569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73D16" w14:textId="77777777" w:rsidR="000D5698" w:rsidRPr="000D5698" w:rsidRDefault="000D5698" w:rsidP="000D569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D569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F2E16" w14:textId="77777777" w:rsidR="000D5698" w:rsidRPr="000D5698" w:rsidRDefault="000D5698" w:rsidP="000D569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D569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7EB92" w14:textId="77777777" w:rsidR="000D5698" w:rsidRPr="000D5698" w:rsidRDefault="000D5698" w:rsidP="000D56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56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4F0E5" w14:textId="77777777" w:rsidR="000D5698" w:rsidRPr="000D5698" w:rsidRDefault="000D5698" w:rsidP="000D56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56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A4527" w14:textId="77777777" w:rsidR="000D5698" w:rsidRPr="000D5698" w:rsidRDefault="000D5698" w:rsidP="000D56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56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BB958" w14:textId="77777777" w:rsidR="000D5698" w:rsidRPr="000D5698" w:rsidRDefault="000D5698" w:rsidP="000D56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56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22616" w14:textId="77777777" w:rsidR="000D5698" w:rsidRPr="000D5698" w:rsidRDefault="000D5698" w:rsidP="000D56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56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BC78D" w14:textId="77777777" w:rsidR="000D5698" w:rsidRPr="000D5698" w:rsidRDefault="000D5698" w:rsidP="000D56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56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3307B" w14:textId="77777777" w:rsidR="000D5698" w:rsidRPr="000D5698" w:rsidRDefault="000D5698" w:rsidP="000D56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56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4.32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7CABA" w14:textId="77777777" w:rsidR="000D5698" w:rsidRPr="000D5698" w:rsidRDefault="000D5698" w:rsidP="000D569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569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5.04</w:t>
            </w:r>
          </w:p>
        </w:tc>
      </w:tr>
      <w:tr w:rsidR="000D5698" w:rsidRPr="000D5698" w14:paraId="6D554E01" w14:textId="77777777" w:rsidTr="000D5698">
        <w:trPr>
          <w:trHeight w:val="315"/>
        </w:trPr>
        <w:tc>
          <w:tcPr>
            <w:tcW w:w="16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FDF97" w14:textId="77777777" w:rsidR="000D5698" w:rsidRPr="000D5698" w:rsidRDefault="000D5698" w:rsidP="000D5698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0C1875D" w14:textId="77777777" w:rsidR="000D5698" w:rsidRPr="000D5698" w:rsidRDefault="000D5698" w:rsidP="000D569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D5698">
              <w:rPr>
                <w:rFonts w:ascii="Arial" w:hAnsi="Arial" w:cs="Arial"/>
                <w:snapToGrid/>
                <w:color w:val="000000"/>
                <w:lang w:val="es-419" w:eastAsia="es-419"/>
              </w:rPr>
              <w:t>1.5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B72B6A8" w14:textId="77777777" w:rsidR="000D5698" w:rsidRPr="000D5698" w:rsidRDefault="000D5698" w:rsidP="000D569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D5698">
              <w:rPr>
                <w:rFonts w:ascii="Arial" w:hAnsi="Arial" w:cs="Arial"/>
                <w:snapToGrid/>
                <w:color w:val="000000"/>
                <w:lang w:val="es-419" w:eastAsia="es-419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D60387" w14:textId="77777777" w:rsidR="000D5698" w:rsidRPr="000D5698" w:rsidRDefault="000D5698" w:rsidP="000D569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D569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522A3D" w14:textId="77777777" w:rsidR="000D5698" w:rsidRPr="000D5698" w:rsidRDefault="000D5698" w:rsidP="000D569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569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2B119E" w14:textId="77777777" w:rsidR="000D5698" w:rsidRPr="000D5698" w:rsidRDefault="000D5698" w:rsidP="000D569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569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54FC1BA" w14:textId="77777777" w:rsidR="000D5698" w:rsidRPr="000D5698" w:rsidRDefault="000D5698" w:rsidP="000D569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569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C7C28D" w14:textId="77777777" w:rsidR="000D5698" w:rsidRPr="000D5698" w:rsidRDefault="000D5698" w:rsidP="000D569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569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7F8E17" w14:textId="77777777" w:rsidR="000D5698" w:rsidRPr="000D5698" w:rsidRDefault="000D5698" w:rsidP="000D569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569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7ACD4A" w14:textId="77777777" w:rsidR="000D5698" w:rsidRPr="000D5698" w:rsidRDefault="000D5698" w:rsidP="000D569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569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94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226DEB" w14:textId="77777777" w:rsidR="000D5698" w:rsidRPr="000D5698" w:rsidRDefault="000D5698" w:rsidP="000D569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569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71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DFA8A3" w14:textId="77777777" w:rsidR="000D5698" w:rsidRPr="000D5698" w:rsidRDefault="000D5698" w:rsidP="000D569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D569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</w:tr>
    </w:tbl>
    <w:p w14:paraId="2FF0B72D" w14:textId="77777777" w:rsidR="000D5698" w:rsidRDefault="000D5698" w:rsidP="002459F8">
      <w:pPr>
        <w:rPr>
          <w:rFonts w:ascii="Arial" w:hAnsi="Arial" w:cs="Arial"/>
          <w:lang w:val="es-419"/>
        </w:rPr>
      </w:pPr>
    </w:p>
    <w:sectPr w:rsidR="000D5698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F99F1" w14:textId="77777777" w:rsidR="00557110" w:rsidRDefault="00557110" w:rsidP="008A3980">
      <w:r>
        <w:separator/>
      </w:r>
    </w:p>
  </w:endnote>
  <w:endnote w:type="continuationSeparator" w:id="0">
    <w:p w14:paraId="36E388F8" w14:textId="77777777" w:rsidR="00557110" w:rsidRDefault="00557110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046BC567" w:rsidR="005960B5" w:rsidRDefault="001E6FD8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16BDA4E6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DD56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1604C" w14:textId="77777777" w:rsidR="00557110" w:rsidRDefault="00557110" w:rsidP="008A3980">
      <w:r>
        <w:separator/>
      </w:r>
    </w:p>
  </w:footnote>
  <w:footnote w:type="continuationSeparator" w:id="0">
    <w:p w14:paraId="60C2F5DB" w14:textId="77777777" w:rsidR="00557110" w:rsidRDefault="00557110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25E2F237" w:rsidR="005960B5" w:rsidRDefault="001E6FD8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6D0CFA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7EC9E674" w:rsidR="005960B5" w:rsidRPr="00F112DF" w:rsidRDefault="001E6FD8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6E8EFE97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2641D"/>
    <w:rsid w:val="000559F3"/>
    <w:rsid w:val="000569A8"/>
    <w:rsid w:val="000A4B96"/>
    <w:rsid w:val="000D5698"/>
    <w:rsid w:val="0012665D"/>
    <w:rsid w:val="001428E9"/>
    <w:rsid w:val="00166627"/>
    <w:rsid w:val="00187DF4"/>
    <w:rsid w:val="001E6FD8"/>
    <w:rsid w:val="001F685E"/>
    <w:rsid w:val="001F719B"/>
    <w:rsid w:val="00215288"/>
    <w:rsid w:val="002459F8"/>
    <w:rsid w:val="00253153"/>
    <w:rsid w:val="002A2A7B"/>
    <w:rsid w:val="002E1480"/>
    <w:rsid w:val="002E7F0F"/>
    <w:rsid w:val="003371AB"/>
    <w:rsid w:val="003B301B"/>
    <w:rsid w:val="003D6066"/>
    <w:rsid w:val="00417A91"/>
    <w:rsid w:val="0042002C"/>
    <w:rsid w:val="00433213"/>
    <w:rsid w:val="00440029"/>
    <w:rsid w:val="004855A3"/>
    <w:rsid w:val="00490F9C"/>
    <w:rsid w:val="004B6513"/>
    <w:rsid w:val="004D2BB6"/>
    <w:rsid w:val="00502FCF"/>
    <w:rsid w:val="00503185"/>
    <w:rsid w:val="00506B6B"/>
    <w:rsid w:val="005102A3"/>
    <w:rsid w:val="0052238A"/>
    <w:rsid w:val="00557110"/>
    <w:rsid w:val="005960B5"/>
    <w:rsid w:val="005B4338"/>
    <w:rsid w:val="005B5378"/>
    <w:rsid w:val="005D2DEB"/>
    <w:rsid w:val="005E4450"/>
    <w:rsid w:val="00606569"/>
    <w:rsid w:val="006248B3"/>
    <w:rsid w:val="006736DE"/>
    <w:rsid w:val="006A5C9F"/>
    <w:rsid w:val="006B32EA"/>
    <w:rsid w:val="006B57E5"/>
    <w:rsid w:val="006E3E09"/>
    <w:rsid w:val="00750244"/>
    <w:rsid w:val="00760ED8"/>
    <w:rsid w:val="00780CA7"/>
    <w:rsid w:val="007A11F2"/>
    <w:rsid w:val="007D484D"/>
    <w:rsid w:val="008179E6"/>
    <w:rsid w:val="008204FD"/>
    <w:rsid w:val="008319BA"/>
    <w:rsid w:val="00832239"/>
    <w:rsid w:val="008A3980"/>
    <w:rsid w:val="008D57AB"/>
    <w:rsid w:val="008F5336"/>
    <w:rsid w:val="00934F39"/>
    <w:rsid w:val="009A11F8"/>
    <w:rsid w:val="009D2914"/>
    <w:rsid w:val="009F2A9F"/>
    <w:rsid w:val="00A5385D"/>
    <w:rsid w:val="00A8603D"/>
    <w:rsid w:val="00A86F6C"/>
    <w:rsid w:val="00AB281F"/>
    <w:rsid w:val="00AD5EDC"/>
    <w:rsid w:val="00AD6AC6"/>
    <w:rsid w:val="00AF546C"/>
    <w:rsid w:val="00AF62BA"/>
    <w:rsid w:val="00B11432"/>
    <w:rsid w:val="00B163B0"/>
    <w:rsid w:val="00B322E0"/>
    <w:rsid w:val="00B43683"/>
    <w:rsid w:val="00BB30EC"/>
    <w:rsid w:val="00BD5BD4"/>
    <w:rsid w:val="00C0192C"/>
    <w:rsid w:val="00C04942"/>
    <w:rsid w:val="00C15AF3"/>
    <w:rsid w:val="00C30409"/>
    <w:rsid w:val="00C36F25"/>
    <w:rsid w:val="00C538BA"/>
    <w:rsid w:val="00C5749B"/>
    <w:rsid w:val="00C922C0"/>
    <w:rsid w:val="00CD3D12"/>
    <w:rsid w:val="00CF2223"/>
    <w:rsid w:val="00CF3769"/>
    <w:rsid w:val="00D26EA9"/>
    <w:rsid w:val="00D61D67"/>
    <w:rsid w:val="00D90D5A"/>
    <w:rsid w:val="00DA08D9"/>
    <w:rsid w:val="00DB332A"/>
    <w:rsid w:val="00DD0A99"/>
    <w:rsid w:val="00DE23CD"/>
    <w:rsid w:val="00E03F43"/>
    <w:rsid w:val="00E064A3"/>
    <w:rsid w:val="00E23E8F"/>
    <w:rsid w:val="00E3548E"/>
    <w:rsid w:val="00E87B8C"/>
    <w:rsid w:val="00E94AAE"/>
    <w:rsid w:val="00ED588D"/>
    <w:rsid w:val="00F112DF"/>
    <w:rsid w:val="00F2788F"/>
    <w:rsid w:val="00F40DAC"/>
    <w:rsid w:val="00F67437"/>
    <w:rsid w:val="00F8283B"/>
    <w:rsid w:val="00F870E0"/>
    <w:rsid w:val="00F94CBA"/>
    <w:rsid w:val="00FA5C79"/>
    <w:rsid w:val="00FA60A8"/>
    <w:rsid w:val="00FD24E2"/>
    <w:rsid w:val="00FE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641D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Hoja2!$E$2:$L$2</c:f>
              <c:numCache>
                <c:formatCode>0.0</c:formatCode>
                <c:ptCount val="8"/>
                <c:pt idx="0" formatCode="0">
                  <c:v>0</c:v>
                </c:pt>
                <c:pt idx="1">
                  <c:v>18</c:v>
                </c:pt>
                <c:pt idx="2">
                  <c:v>24</c:v>
                </c:pt>
                <c:pt idx="3" formatCode="0">
                  <c:v>30</c:v>
                </c:pt>
                <c:pt idx="4">
                  <c:v>42</c:v>
                </c:pt>
                <c:pt idx="5" formatCode="0">
                  <c:v>54</c:v>
                </c:pt>
                <c:pt idx="6" formatCode="0">
                  <c:v>72</c:v>
                </c:pt>
                <c:pt idx="7" formatCode="0">
                  <c:v>84</c:v>
                </c:pt>
              </c:numCache>
            </c:numRef>
          </c:xVal>
          <c:yVal>
            <c:numRef>
              <c:f>Hoja2!$E$4:$L$4</c:f>
              <c:numCache>
                <c:formatCode>General</c:formatCode>
                <c:ptCount val="8"/>
                <c:pt idx="0">
                  <c:v>128</c:v>
                </c:pt>
                <c:pt idx="1">
                  <c:v>120</c:v>
                </c:pt>
                <c:pt idx="2">
                  <c:v>117</c:v>
                </c:pt>
                <c:pt idx="3">
                  <c:v>113</c:v>
                </c:pt>
                <c:pt idx="4">
                  <c:v>104</c:v>
                </c:pt>
                <c:pt idx="5">
                  <c:v>94</c:v>
                </c:pt>
                <c:pt idx="6">
                  <c:v>71</c:v>
                </c:pt>
                <c:pt idx="7">
                  <c:v>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70B-4010-A554-41F325E162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2836032"/>
        <c:axId val="198149472"/>
      </c:scatterChart>
      <c:valAx>
        <c:axId val="262836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(l/min)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98149472"/>
        <c:crosses val="autoZero"/>
        <c:crossBetween val="midCat"/>
      </c:valAx>
      <c:valAx>
        <c:axId val="198149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manometrica H</a:t>
                </a:r>
                <a:r>
                  <a:rPr lang="es-419" baseline="0"/>
                  <a:t>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62836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8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1006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4</cp:revision>
  <cp:lastPrinted>2023-05-10T21:17:00Z</cp:lastPrinted>
  <dcterms:created xsi:type="dcterms:W3CDTF">2023-05-10T21:11:00Z</dcterms:created>
  <dcterms:modified xsi:type="dcterms:W3CDTF">2023-05-10T21:18:00Z</dcterms:modified>
</cp:coreProperties>
</file>