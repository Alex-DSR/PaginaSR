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25B38210" w:rsidR="00CF2223" w:rsidRDefault="003D315D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546518D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3F4293B8" w:rsidR="00CF2223" w:rsidRPr="00BD5BD4" w:rsidRDefault="00440F48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E8S64/</w:t>
            </w:r>
            <w:r w:rsidR="004E09D7">
              <w:rPr>
                <w:rFonts w:ascii="Arial" w:hAnsi="Arial" w:cs="Arial"/>
                <w:sz w:val="28"/>
                <w:szCs w:val="28"/>
                <w:lang w:val="es-419"/>
              </w:rPr>
              <w:t>2C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0B94BA30" w:rsidR="00E87B8C" w:rsidRDefault="0052373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5”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3F4FB008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52373C">
              <w:rPr>
                <w:rFonts w:ascii="Arial" w:hAnsi="Arial" w:cs="Arial"/>
                <w:lang w:val="es-419"/>
              </w:rPr>
              <w:t>93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6E29ECC3" w:rsidR="00E87B8C" w:rsidRDefault="004E09D7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3FFB5B9F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Tornillería</w:t>
            </w:r>
          </w:p>
        </w:tc>
        <w:tc>
          <w:tcPr>
            <w:tcW w:w="1701" w:type="dxa"/>
            <w:shd w:val="clear" w:color="auto" w:fill="auto"/>
          </w:tcPr>
          <w:p w14:paraId="76637CC7" w14:textId="1FCDD86D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1287AAD5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2110"/>
      </w:tblGrid>
      <w:tr w:rsidR="00B43683" w14:paraId="1E49AD24" w14:textId="77777777" w:rsidTr="00DC1411">
        <w:trPr>
          <w:trHeight w:val="333"/>
        </w:trPr>
        <w:tc>
          <w:tcPr>
            <w:tcW w:w="4390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DC1411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2110" w:type="dxa"/>
            <w:shd w:val="clear" w:color="auto" w:fill="auto"/>
          </w:tcPr>
          <w:p w14:paraId="646B717E" w14:textId="28F9142A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0B657F4C" w14:textId="77777777" w:rsidTr="00DC1411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2110" w:type="dxa"/>
            <w:shd w:val="clear" w:color="auto" w:fill="auto"/>
          </w:tcPr>
          <w:p w14:paraId="7653E42D" w14:textId="71FE4353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Fundición/Acero inox</w:t>
            </w:r>
          </w:p>
        </w:tc>
      </w:tr>
      <w:tr w:rsidR="00B43683" w14:paraId="5CCE9006" w14:textId="77777777" w:rsidTr="00DC1411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2110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DC1411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2110" w:type="dxa"/>
            <w:shd w:val="clear" w:color="auto" w:fill="auto"/>
          </w:tcPr>
          <w:p w14:paraId="4972B153" w14:textId="17A7826F" w:rsidR="006248B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CE77124" w14:textId="77777777" w:rsidTr="00DC1411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2110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DC1411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2110" w:type="dxa"/>
            <w:shd w:val="clear" w:color="auto" w:fill="auto"/>
          </w:tcPr>
          <w:p w14:paraId="4648BB1C" w14:textId="6F000F6F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D8AF435" w14:textId="77777777" w:rsidTr="00DC1411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2110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DC1411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2110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DC1411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2110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DC1411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2110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2664"/>
      </w:tblGrid>
      <w:tr w:rsidR="00417A91" w14:paraId="64B8769B" w14:textId="77777777" w:rsidTr="000365A8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Pr="00B9345B" w:rsidRDefault="00417A9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DIMENSIONES mm</w:t>
            </w:r>
          </w:p>
        </w:tc>
      </w:tr>
      <w:tr w:rsidR="00417A91" w14:paraId="7DF0C38A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3AAFCF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color w:val="040C28"/>
                <w:sz w:val="22"/>
                <w:szCs w:val="22"/>
              </w:rPr>
              <w:t>Ø Max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B65ADB" w14:textId="6815189D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193</w:t>
            </w:r>
          </w:p>
        </w:tc>
        <w:tc>
          <w:tcPr>
            <w:tcW w:w="2664" w:type="dxa"/>
            <w:vMerge w:val="restart"/>
            <w:shd w:val="clear" w:color="auto" w:fill="auto"/>
            <w:vAlign w:val="center"/>
          </w:tcPr>
          <w:p w14:paraId="6BC84AF7" w14:textId="4D893DE5" w:rsidR="00417A91" w:rsidRDefault="00B9345B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B9345B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25186112" wp14:editId="6498F16C">
                  <wp:extent cx="553106" cy="181692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40" cy="183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A91" w14:paraId="07C77358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88A6EDC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BACCA" w14:textId="212C3804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143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9A0B16B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2FD0E" w14:textId="3C544402" w:rsidR="00417A91" w:rsidRPr="00B9345B" w:rsidRDefault="004E09D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693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40C750E7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77A7F" w14:textId="269D9ACA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CB4FE8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9449C5" w14:textId="59C12B45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188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0CC9EEF" w14:textId="65B17B3E" w:rsidR="00417A91" w:rsidRPr="00B9345B" w:rsidRDefault="00FC1100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F9F34B" w14:textId="3B5CDC4F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5”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37F6A67D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1BA75E2C" w:rsidR="00B43683" w:rsidRDefault="006F0C78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423F02E1" wp14:editId="5196ED64">
            <wp:simplePos x="0" y="0"/>
            <wp:positionH relativeFrom="margin">
              <wp:posOffset>1014730</wp:posOffset>
            </wp:positionH>
            <wp:positionV relativeFrom="margin">
              <wp:posOffset>4359539</wp:posOffset>
            </wp:positionV>
            <wp:extent cx="4982845" cy="1756410"/>
            <wp:effectExtent l="0" t="0" r="8255" b="15240"/>
            <wp:wrapSquare wrapText="bothSides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87BBB628-56D8-4C87-9B07-4B4BB52DB9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711490A" w14:textId="54D572F1" w:rsidR="00253153" w:rsidRDefault="00253153" w:rsidP="00E87B8C">
      <w:pPr>
        <w:rPr>
          <w:rFonts w:ascii="Arial" w:hAnsi="Arial" w:cs="Arial"/>
          <w:lang w:val="es-419"/>
        </w:rPr>
      </w:pPr>
    </w:p>
    <w:p w14:paraId="368596D4" w14:textId="35CC57FD" w:rsidR="00DC1411" w:rsidRDefault="00DC1411" w:rsidP="00E87B8C">
      <w:pPr>
        <w:rPr>
          <w:rFonts w:ascii="Arial" w:hAnsi="Arial" w:cs="Arial"/>
          <w:lang w:val="es-419"/>
        </w:rPr>
      </w:pPr>
    </w:p>
    <w:p w14:paraId="7263B022" w14:textId="2616883D" w:rsidR="00DC1411" w:rsidRDefault="00DC1411" w:rsidP="00E87B8C">
      <w:pPr>
        <w:rPr>
          <w:rFonts w:ascii="Arial" w:hAnsi="Arial" w:cs="Arial"/>
          <w:lang w:val="es-419"/>
        </w:rPr>
      </w:pPr>
    </w:p>
    <w:p w14:paraId="57FBB29B" w14:textId="04EFADBA" w:rsidR="00DC1411" w:rsidRDefault="00DC1411" w:rsidP="00E87B8C">
      <w:pPr>
        <w:rPr>
          <w:rFonts w:ascii="Arial" w:hAnsi="Arial" w:cs="Arial"/>
          <w:lang w:val="es-419"/>
        </w:rPr>
      </w:pPr>
    </w:p>
    <w:p w14:paraId="536DA9FC" w14:textId="1ADF4148" w:rsidR="00B9345B" w:rsidRDefault="00B9345B" w:rsidP="00E87B8C">
      <w:pPr>
        <w:rPr>
          <w:rFonts w:ascii="Arial" w:hAnsi="Arial" w:cs="Arial"/>
          <w:lang w:val="es-419"/>
        </w:rPr>
      </w:pPr>
    </w:p>
    <w:p w14:paraId="0ADD5F10" w14:textId="030969CB" w:rsidR="00DC1411" w:rsidRDefault="00DC1411" w:rsidP="00E87B8C">
      <w:pPr>
        <w:rPr>
          <w:rFonts w:ascii="Arial" w:hAnsi="Arial" w:cs="Arial"/>
          <w:lang w:val="es-419"/>
        </w:rPr>
      </w:pPr>
    </w:p>
    <w:p w14:paraId="0B99FEF5" w14:textId="52205BB8" w:rsidR="00B9345B" w:rsidRDefault="00B9345B" w:rsidP="00E87B8C">
      <w:pPr>
        <w:rPr>
          <w:rFonts w:ascii="Arial" w:hAnsi="Arial" w:cs="Arial"/>
          <w:lang w:val="es-419"/>
        </w:rPr>
      </w:pPr>
    </w:p>
    <w:p w14:paraId="3BB9E066" w14:textId="4FF74FC9" w:rsidR="004C1D13" w:rsidRDefault="004C1D13" w:rsidP="00E87B8C">
      <w:pPr>
        <w:rPr>
          <w:rFonts w:ascii="Arial" w:hAnsi="Arial" w:cs="Arial"/>
          <w:lang w:val="es-419"/>
        </w:rPr>
      </w:pPr>
    </w:p>
    <w:p w14:paraId="62064E61" w14:textId="5765633B" w:rsidR="004C1D13" w:rsidRDefault="004C1D13" w:rsidP="00E87B8C">
      <w:pPr>
        <w:rPr>
          <w:rFonts w:ascii="Arial" w:hAnsi="Arial" w:cs="Arial"/>
          <w:lang w:val="es-419"/>
        </w:rPr>
      </w:pPr>
    </w:p>
    <w:p w14:paraId="54FEC8C8" w14:textId="77777777" w:rsidR="004C1D13" w:rsidRDefault="004C1D13" w:rsidP="00E87B8C">
      <w:pPr>
        <w:rPr>
          <w:rFonts w:ascii="Arial" w:hAnsi="Arial" w:cs="Arial"/>
          <w:lang w:val="es-419"/>
        </w:rPr>
      </w:pPr>
    </w:p>
    <w:p w14:paraId="03D82498" w14:textId="16009A89" w:rsidR="00DC1411" w:rsidRDefault="00DC1411" w:rsidP="00E87B8C">
      <w:pPr>
        <w:rPr>
          <w:rFonts w:ascii="Arial" w:hAnsi="Arial" w:cs="Arial"/>
          <w:lang w:val="es-419"/>
        </w:rPr>
      </w:pPr>
    </w:p>
    <w:p w14:paraId="30353FE7" w14:textId="187B73D0" w:rsidR="00DC1411" w:rsidRDefault="00DC1411" w:rsidP="00E87B8C">
      <w:pPr>
        <w:rPr>
          <w:rFonts w:ascii="Arial" w:hAnsi="Arial" w:cs="Arial"/>
          <w:lang w:val="es-419"/>
        </w:rPr>
      </w:pPr>
    </w:p>
    <w:p w14:paraId="5316A1EB" w14:textId="5C519D91" w:rsidR="004C1D13" w:rsidRDefault="004C1D13" w:rsidP="00E87B8C">
      <w:pPr>
        <w:rPr>
          <w:rFonts w:ascii="Arial" w:hAnsi="Arial" w:cs="Arial"/>
          <w:lang w:val="es-419"/>
        </w:rPr>
      </w:pPr>
    </w:p>
    <w:tbl>
      <w:tblPr>
        <w:tblW w:w="8780" w:type="dxa"/>
        <w:tblInd w:w="11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580"/>
        <w:gridCol w:w="580"/>
        <w:gridCol w:w="720"/>
        <w:gridCol w:w="820"/>
        <w:gridCol w:w="820"/>
        <w:gridCol w:w="820"/>
        <w:gridCol w:w="820"/>
        <w:gridCol w:w="820"/>
        <w:gridCol w:w="820"/>
        <w:gridCol w:w="820"/>
      </w:tblGrid>
      <w:tr w:rsidR="006F0C78" w:rsidRPr="006F0C78" w14:paraId="2447696A" w14:textId="77777777" w:rsidTr="006F0C78">
        <w:trPr>
          <w:trHeight w:val="300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A96F1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D7B02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4E573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51EE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F98C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41A6B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65B4D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99069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5D44C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E64BE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8DB0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</w:tr>
      <w:tr w:rsidR="006F0C78" w:rsidRPr="006F0C78" w14:paraId="5A804581" w14:textId="77777777" w:rsidTr="006F0C78">
        <w:trPr>
          <w:trHeight w:val="300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A3BE21" w14:textId="77777777" w:rsidR="006F0C78" w:rsidRPr="006F0C78" w:rsidRDefault="006F0C78" w:rsidP="006F0C7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E1CA" w14:textId="77777777" w:rsidR="006F0C78" w:rsidRPr="006F0C78" w:rsidRDefault="006F0C78" w:rsidP="006F0C7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FC824" w14:textId="77777777" w:rsidR="006F0C78" w:rsidRPr="006F0C78" w:rsidRDefault="006F0C78" w:rsidP="006F0C7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DEB0A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EAFEF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01A5F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09157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4A6DA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1800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1B092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F8D6E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2280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19E3D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2400</w:t>
            </w:r>
          </w:p>
        </w:tc>
      </w:tr>
      <w:tr w:rsidR="006F0C78" w:rsidRPr="006F0C78" w14:paraId="3F2A2B52" w14:textId="77777777" w:rsidTr="006F0C78">
        <w:trPr>
          <w:trHeight w:val="31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73A50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E8S64/2B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4B75F" w14:textId="77777777" w:rsidR="006F0C78" w:rsidRPr="006F0C78" w:rsidRDefault="006F0C78" w:rsidP="006F0C7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BAD14" w14:textId="77777777" w:rsidR="006F0C78" w:rsidRPr="006F0C78" w:rsidRDefault="006F0C78" w:rsidP="006F0C7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B8B98" w14:textId="77777777" w:rsidR="006F0C78" w:rsidRPr="006F0C78" w:rsidRDefault="006F0C78" w:rsidP="006F0C78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6F0C7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</w:t>
            </w:r>
            <w:r w:rsidRPr="006F0C78">
              <w:rPr>
                <w:rFonts w:ascii="Arial" w:hAnsi="Arial" w:cs="Arial"/>
                <w:b/>
                <w:bCs/>
                <w:snapToGrid/>
                <w:color w:val="000000"/>
                <w:vertAlign w:val="superscript"/>
                <w:lang w:val="es-419" w:eastAsia="es-419"/>
              </w:rPr>
              <w:t>3</w:t>
            </w:r>
            <w:r w:rsidRPr="006F0C78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/h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09F4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B747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C5E9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92814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35617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A8D7D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2EC25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144</w:t>
            </w:r>
          </w:p>
        </w:tc>
      </w:tr>
      <w:tr w:rsidR="006F0C78" w:rsidRPr="006F0C78" w14:paraId="2D4888D7" w14:textId="77777777" w:rsidTr="006F0C78">
        <w:trPr>
          <w:trHeight w:val="31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CCC77F" w14:textId="77777777" w:rsidR="006F0C78" w:rsidRPr="006F0C78" w:rsidRDefault="006F0C78" w:rsidP="006F0C78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E0E43C0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44A1D2E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A4E2E13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44A69DE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41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5CC30C2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577446B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B886A5A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27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B64E259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23.5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84C607F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19.5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51EE51E" w14:textId="77777777" w:rsidR="006F0C78" w:rsidRPr="006F0C78" w:rsidRDefault="006F0C78" w:rsidP="006F0C78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6F0C78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17</w:t>
            </w:r>
          </w:p>
        </w:tc>
      </w:tr>
    </w:tbl>
    <w:p w14:paraId="4216A469" w14:textId="1C5F6CA8" w:rsidR="004C1D13" w:rsidRDefault="004C1D13" w:rsidP="00E87B8C">
      <w:pPr>
        <w:rPr>
          <w:rFonts w:ascii="Arial" w:hAnsi="Arial" w:cs="Arial"/>
          <w:lang w:val="es-419"/>
        </w:rPr>
      </w:pPr>
    </w:p>
    <w:sectPr w:rsidR="004C1D13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552C1" w14:textId="77777777" w:rsidR="00E256F1" w:rsidRDefault="00E256F1" w:rsidP="008A3980">
      <w:r>
        <w:separator/>
      </w:r>
    </w:p>
  </w:endnote>
  <w:endnote w:type="continuationSeparator" w:id="0">
    <w:p w14:paraId="70C826B2" w14:textId="77777777" w:rsidR="00E256F1" w:rsidRDefault="00E256F1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B22F0" w14:textId="77777777" w:rsidR="00E256F1" w:rsidRDefault="00E256F1" w:rsidP="008A3980">
      <w:r>
        <w:separator/>
      </w:r>
    </w:p>
  </w:footnote>
  <w:footnote w:type="continuationSeparator" w:id="0">
    <w:p w14:paraId="5BBB0B20" w14:textId="77777777" w:rsidR="00E256F1" w:rsidRDefault="00E256F1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365A8"/>
    <w:rsid w:val="000559F3"/>
    <w:rsid w:val="000569A8"/>
    <w:rsid w:val="000A4B96"/>
    <w:rsid w:val="00111DBA"/>
    <w:rsid w:val="0012665D"/>
    <w:rsid w:val="001428E9"/>
    <w:rsid w:val="00166627"/>
    <w:rsid w:val="001A11F9"/>
    <w:rsid w:val="001F685E"/>
    <w:rsid w:val="001F719B"/>
    <w:rsid w:val="00215288"/>
    <w:rsid w:val="00253153"/>
    <w:rsid w:val="002A2A7B"/>
    <w:rsid w:val="002C6C8B"/>
    <w:rsid w:val="002E1480"/>
    <w:rsid w:val="002E7F0F"/>
    <w:rsid w:val="0033167C"/>
    <w:rsid w:val="003B301B"/>
    <w:rsid w:val="003D315D"/>
    <w:rsid w:val="003D6066"/>
    <w:rsid w:val="00417A91"/>
    <w:rsid w:val="0042002C"/>
    <w:rsid w:val="00433213"/>
    <w:rsid w:val="00440029"/>
    <w:rsid w:val="00440F48"/>
    <w:rsid w:val="004855A3"/>
    <w:rsid w:val="00490F9C"/>
    <w:rsid w:val="004B6513"/>
    <w:rsid w:val="004C1D13"/>
    <w:rsid w:val="004E09D7"/>
    <w:rsid w:val="00502FCF"/>
    <w:rsid w:val="00503185"/>
    <w:rsid w:val="005102A3"/>
    <w:rsid w:val="0052373C"/>
    <w:rsid w:val="005960B5"/>
    <w:rsid w:val="005B4338"/>
    <w:rsid w:val="005B5378"/>
    <w:rsid w:val="005E4450"/>
    <w:rsid w:val="005F5B9A"/>
    <w:rsid w:val="00606569"/>
    <w:rsid w:val="006248B3"/>
    <w:rsid w:val="00666A5D"/>
    <w:rsid w:val="006736DE"/>
    <w:rsid w:val="006E3E09"/>
    <w:rsid w:val="006F0C78"/>
    <w:rsid w:val="00730D3D"/>
    <w:rsid w:val="00744BE8"/>
    <w:rsid w:val="00750244"/>
    <w:rsid w:val="00750AC6"/>
    <w:rsid w:val="00780CA7"/>
    <w:rsid w:val="007D484D"/>
    <w:rsid w:val="007E6C69"/>
    <w:rsid w:val="008204FD"/>
    <w:rsid w:val="008319BA"/>
    <w:rsid w:val="00832239"/>
    <w:rsid w:val="00842E68"/>
    <w:rsid w:val="00850918"/>
    <w:rsid w:val="008A3980"/>
    <w:rsid w:val="008D57AB"/>
    <w:rsid w:val="008F5336"/>
    <w:rsid w:val="00934F39"/>
    <w:rsid w:val="0096266B"/>
    <w:rsid w:val="009A11F8"/>
    <w:rsid w:val="009D2914"/>
    <w:rsid w:val="00A665D7"/>
    <w:rsid w:val="00A738E7"/>
    <w:rsid w:val="00A8603D"/>
    <w:rsid w:val="00A86F6C"/>
    <w:rsid w:val="00AB281F"/>
    <w:rsid w:val="00AD5EDC"/>
    <w:rsid w:val="00AD6AC6"/>
    <w:rsid w:val="00AF546C"/>
    <w:rsid w:val="00B03489"/>
    <w:rsid w:val="00B11432"/>
    <w:rsid w:val="00B163B0"/>
    <w:rsid w:val="00B43683"/>
    <w:rsid w:val="00B9345B"/>
    <w:rsid w:val="00BB30EC"/>
    <w:rsid w:val="00BD5BD4"/>
    <w:rsid w:val="00C0192C"/>
    <w:rsid w:val="00C04942"/>
    <w:rsid w:val="00C36F25"/>
    <w:rsid w:val="00C5749B"/>
    <w:rsid w:val="00C922C0"/>
    <w:rsid w:val="00CF2223"/>
    <w:rsid w:val="00CF3769"/>
    <w:rsid w:val="00D20EB2"/>
    <w:rsid w:val="00D26A3F"/>
    <w:rsid w:val="00D26EA9"/>
    <w:rsid w:val="00D61D67"/>
    <w:rsid w:val="00D90D5A"/>
    <w:rsid w:val="00DA08D9"/>
    <w:rsid w:val="00DA09C5"/>
    <w:rsid w:val="00DB332A"/>
    <w:rsid w:val="00DC1411"/>
    <w:rsid w:val="00DE23CD"/>
    <w:rsid w:val="00E064A3"/>
    <w:rsid w:val="00E23E8F"/>
    <w:rsid w:val="00E256F1"/>
    <w:rsid w:val="00E3097D"/>
    <w:rsid w:val="00E3548E"/>
    <w:rsid w:val="00E37466"/>
    <w:rsid w:val="00E87B8C"/>
    <w:rsid w:val="00E94AAE"/>
    <w:rsid w:val="00ED588D"/>
    <w:rsid w:val="00EF2F6B"/>
    <w:rsid w:val="00F112DF"/>
    <w:rsid w:val="00F363B4"/>
    <w:rsid w:val="00F66EDD"/>
    <w:rsid w:val="00F67437"/>
    <w:rsid w:val="00F8283B"/>
    <w:rsid w:val="00F870E0"/>
    <w:rsid w:val="00F94CBA"/>
    <w:rsid w:val="00FA60A8"/>
    <w:rsid w:val="00FC1100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CAPRARI\E8S6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'2B'!$E$13:$K$13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34</c:v>
                </c:pt>
                <c:pt idx="5">
                  <c:v>38</c:v>
                </c:pt>
                <c:pt idx="6">
                  <c:v>40</c:v>
                </c:pt>
              </c:numCache>
            </c:numRef>
          </c:xVal>
          <c:yVal>
            <c:numRef>
              <c:f>'2B'!$E$16:$K$16</c:f>
              <c:numCache>
                <c:formatCode>General</c:formatCode>
                <c:ptCount val="7"/>
                <c:pt idx="0">
                  <c:v>41</c:v>
                </c:pt>
                <c:pt idx="1">
                  <c:v>33</c:v>
                </c:pt>
                <c:pt idx="2">
                  <c:v>30</c:v>
                </c:pt>
                <c:pt idx="3">
                  <c:v>27</c:v>
                </c:pt>
                <c:pt idx="4">
                  <c:v>23.5</c:v>
                </c:pt>
                <c:pt idx="5">
                  <c:v>19.5</c:v>
                </c:pt>
                <c:pt idx="6">
                  <c:v>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CD2-449D-A4E5-64BCB21DF6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3</TotalTime>
  <Pages>1</Pages>
  <Words>140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911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3</cp:revision>
  <cp:lastPrinted>2023-05-11T18:01:00Z</cp:lastPrinted>
  <dcterms:created xsi:type="dcterms:W3CDTF">2023-05-11T18:02:00Z</dcterms:created>
  <dcterms:modified xsi:type="dcterms:W3CDTF">2023-05-11T18:04:00Z</dcterms:modified>
</cp:coreProperties>
</file>