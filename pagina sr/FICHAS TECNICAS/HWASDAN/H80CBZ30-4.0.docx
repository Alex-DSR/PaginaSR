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73F2BDD0" w:rsidR="00B01F4E" w:rsidRDefault="00F27644">
      <w:pPr>
        <w:rPr>
          <w:vanish/>
        </w:rPr>
      </w:pPr>
      <w:r w:rsidRPr="00ED0506">
        <w:rPr>
          <w:noProof/>
          <w:snapToGrid/>
        </w:rPr>
        <w:drawing>
          <wp:anchor distT="0" distB="0" distL="114300" distR="114300" simplePos="0" relativeHeight="251658240" behindDoc="1" locked="0" layoutInCell="1" allowOverlap="1" wp14:anchorId="1A38D63B" wp14:editId="577D9868">
            <wp:simplePos x="0" y="0"/>
            <wp:positionH relativeFrom="margin">
              <wp:posOffset>4153810</wp:posOffset>
            </wp:positionH>
            <wp:positionV relativeFrom="margin">
              <wp:align>top</wp:align>
            </wp:positionV>
            <wp:extent cx="2822148" cy="736980"/>
            <wp:effectExtent l="0" t="0" r="0" b="635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6019" b="91204" l="3632" r="96368">
                                  <a14:foregroundMark x1="10775" y1="47685" x2="9322" y2="48148"/>
                                  <a14:foregroundMark x1="3632" y1="51389" x2="5448" y2="50463"/>
                                  <a14:foregroundMark x1="21524" y1="49029" x2="26634" y2="58333"/>
                                  <a14:foregroundMark x1="16465" y1="39815" x2="17374" y2="41470"/>
                                  <a14:foregroundMark x1="34019" y1="62963" x2="38015" y2="64352"/>
                                  <a14:foregroundMark x1="56659" y1="7407" x2="56659" y2="7407"/>
                                  <a14:foregroundMark x1="47821" y1="88889" x2="46247" y2="91204"/>
                                  <a14:foregroundMark x1="40073" y1="62963" x2="38620" y2="48148"/>
                                  <a14:foregroundMark x1="63680" y1="49537" x2="62954" y2="67593"/>
                                  <a14:foregroundMark x1="73971" y1="62037" x2="77482" y2="49537"/>
                                  <a14:foregroundMark x1="90073" y1="53704" x2="92131" y2="53241"/>
                                  <a14:foregroundMark x1="95884" y1="58796" x2="96368" y2="50463"/>
                                  <a14:foregroundMark x1="48668" y1="43056" x2="55932" y2="57407"/>
                                  <a14:foregroundMark x1="52048" y1="21569" x2="52048" y2="21569"/>
                                  <a14:foregroundMark x1="52048" y1="21569" x2="48123" y2="28105"/>
                                  <a14:backgroundMark x1="19128" y1="44907" x2="19128" y2="44907"/>
                                  <a14:backgroundMark x1="19128" y1="46759" x2="19249" y2="44444"/>
                                  <a14:backgroundMark x1="19855" y1="44444" x2="19370" y2="46759"/>
                                  <a14:backgroundMark x1="19855" y1="42593" x2="18886" y2="46759"/>
                                  <a14:backgroundMark x1="79540" y1="53704" x2="79540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48" cy="7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E6A97" w14:textId="1F585CED" w:rsidR="001857AA" w:rsidRDefault="00B43683" w:rsidP="00D93906">
      <w:pPr>
        <w:tabs>
          <w:tab w:val="left" w:pos="9014"/>
        </w:tabs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  <w:r>
        <w:rPr>
          <w:rFonts w:ascii="Arial" w:hAnsi="Arial" w:cs="Arial"/>
          <w:lang w:val="es-419"/>
        </w:rPr>
        <w:t xml:space="preserve"> </w:t>
      </w:r>
      <w:r w:rsidR="00D93906">
        <w:rPr>
          <w:rFonts w:ascii="Arial" w:hAnsi="Arial" w:cs="Arial"/>
          <w:lang w:val="es-419"/>
        </w:rPr>
        <w:tab/>
      </w:r>
    </w:p>
    <w:p w14:paraId="2D312AD9" w14:textId="4268C375" w:rsidR="00F27644" w:rsidRDefault="00960E2A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20DA54D" wp14:editId="4E61F0F2">
            <wp:simplePos x="0" y="0"/>
            <wp:positionH relativeFrom="margin">
              <wp:posOffset>204716</wp:posOffset>
            </wp:positionH>
            <wp:positionV relativeFrom="margin">
              <wp:posOffset>423081</wp:posOffset>
            </wp:positionV>
            <wp:extent cx="3016250" cy="277050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A9E5BE" w14:textId="7D8C12EA" w:rsidR="00F27644" w:rsidRDefault="00F27644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</w:p>
    <w:p w14:paraId="4D3D6BC3" w14:textId="77777777" w:rsidR="00F97F12" w:rsidRPr="00F97F12" w:rsidRDefault="00F97F12" w:rsidP="00F27644">
      <w:pPr>
        <w:jc w:val="right"/>
        <w:rPr>
          <w:rFonts w:ascii="Impact" w:hAnsi="Impact" w:cs="Aharoni"/>
          <w:i/>
          <w:iCs/>
          <w:color w:val="FF0000"/>
          <w:sz w:val="36"/>
          <w:szCs w:val="36"/>
          <w:lang w:val="es-419"/>
        </w:rPr>
      </w:pPr>
    </w:p>
    <w:p w14:paraId="2901030A" w14:textId="4D267EAB" w:rsidR="00D93906" w:rsidRPr="00E84F1C" w:rsidRDefault="00D93906" w:rsidP="00D93906">
      <w:pPr>
        <w:jc w:val="right"/>
        <w:rPr>
          <w:rFonts w:ascii="Impact" w:hAnsi="Impact" w:cs="Aharoni"/>
          <w:i/>
          <w:iCs/>
          <w:color w:val="000000" w:themeColor="text1"/>
          <w:sz w:val="48"/>
          <w:szCs w:val="48"/>
          <w:lang w:val="es-419"/>
        </w:rPr>
      </w:pPr>
      <w:r w:rsidRPr="00E84F1C">
        <w:rPr>
          <w:rFonts w:ascii="Impact" w:hAnsi="Impact" w:cs="Aharoni"/>
          <w:i/>
          <w:iCs/>
          <w:color w:val="000000" w:themeColor="text1"/>
          <w:sz w:val="48"/>
          <w:szCs w:val="48"/>
          <w:lang w:val="es-419"/>
        </w:rPr>
        <w:t xml:space="preserve">Motobomba </w:t>
      </w:r>
      <w:r w:rsidR="00E84F1C" w:rsidRPr="00E84F1C">
        <w:rPr>
          <w:rFonts w:ascii="Impact" w:hAnsi="Impact" w:cs="Aharoni"/>
          <w:i/>
          <w:iCs/>
          <w:color w:val="000000" w:themeColor="text1"/>
          <w:sz w:val="48"/>
          <w:szCs w:val="48"/>
          <w:lang w:val="es-419"/>
        </w:rPr>
        <w:t>Para Agua Limpia</w:t>
      </w:r>
    </w:p>
    <w:p w14:paraId="53AE905C" w14:textId="2355AEB8" w:rsidR="00D93906" w:rsidRPr="00F97F12" w:rsidRDefault="00E84F1C" w:rsidP="00D93906">
      <w:pPr>
        <w:jc w:val="right"/>
        <w:rPr>
          <w:rFonts w:ascii="Impact" w:hAnsi="Impact" w:cs="Aharoni"/>
          <w:i/>
          <w:iCs/>
          <w:color w:val="000000" w:themeColor="text1"/>
          <w:sz w:val="52"/>
          <w:szCs w:val="52"/>
          <w:lang w:val="es-419"/>
        </w:rPr>
      </w:pPr>
      <w:r>
        <w:rPr>
          <w:rFonts w:ascii="Impact" w:hAnsi="Impact" w:cs="Aharoni"/>
          <w:i/>
          <w:iCs/>
          <w:color w:val="000000" w:themeColor="text1"/>
          <w:sz w:val="52"/>
          <w:szCs w:val="52"/>
          <w:lang w:val="es-419"/>
        </w:rPr>
        <w:t>H80CBZ30-4.0</w:t>
      </w:r>
    </w:p>
    <w:p w14:paraId="6C9CF987" w14:textId="6150A3BE" w:rsidR="00F27644" w:rsidRDefault="00F27644" w:rsidP="00E87B8C">
      <w:pPr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</w:p>
    <w:p w14:paraId="52E601E9" w14:textId="4830E4D4" w:rsidR="00F27644" w:rsidRDefault="00F27644" w:rsidP="00E87B8C">
      <w:pPr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</w:p>
    <w:p w14:paraId="3A1E5E9A" w14:textId="3A2019DB" w:rsidR="00F27644" w:rsidRPr="00F27644" w:rsidRDefault="00F27644" w:rsidP="00E87B8C">
      <w:pPr>
        <w:rPr>
          <w:rFonts w:ascii="Impact" w:hAnsi="Impact" w:cs="Aharoni"/>
          <w:i/>
          <w:iCs/>
          <w:color w:val="FF0000"/>
          <w:sz w:val="32"/>
          <w:szCs w:val="32"/>
          <w:lang w:val="es-419"/>
        </w:rPr>
      </w:pPr>
    </w:p>
    <w:p w14:paraId="7C8CAD36" w14:textId="16FFE79F" w:rsidR="00F27644" w:rsidRDefault="00F27644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Ind w:w="1010" w:type="dxa"/>
        <w:tblLook w:val="04A0" w:firstRow="1" w:lastRow="0" w:firstColumn="1" w:lastColumn="0" w:noHBand="0" w:noVBand="1"/>
      </w:tblPr>
      <w:tblGrid>
        <w:gridCol w:w="5222"/>
        <w:gridCol w:w="3845"/>
      </w:tblGrid>
      <w:tr w:rsidR="00D93906" w:rsidRPr="00BB762A" w14:paraId="36242523" w14:textId="77777777" w:rsidTr="007C0FA1">
        <w:trPr>
          <w:cantSplit/>
          <w:trHeight w:val="454"/>
        </w:trPr>
        <w:tc>
          <w:tcPr>
            <w:tcW w:w="5222" w:type="dxa"/>
            <w:shd w:val="clear" w:color="auto" w:fill="D9D9D9" w:themeFill="background1" w:themeFillShade="D9"/>
            <w:vAlign w:val="center"/>
          </w:tcPr>
          <w:p w14:paraId="5EA06566" w14:textId="1E8FFF3F" w:rsidR="00D93906" w:rsidRPr="007C0FA1" w:rsidRDefault="00D93906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Modelo</w:t>
            </w:r>
          </w:p>
        </w:tc>
        <w:tc>
          <w:tcPr>
            <w:tcW w:w="3845" w:type="dxa"/>
            <w:shd w:val="clear" w:color="auto" w:fill="D9D9D9" w:themeFill="background1" w:themeFillShade="D9"/>
            <w:vAlign w:val="center"/>
          </w:tcPr>
          <w:p w14:paraId="4A5EE92C" w14:textId="57386388" w:rsidR="00D93906" w:rsidRPr="007C0FA1" w:rsidRDefault="00E84F1C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E84F1C">
              <w:rPr>
                <w:rFonts w:ascii="Arial" w:hAnsi="Arial" w:cs="Arial"/>
                <w:sz w:val="24"/>
                <w:szCs w:val="24"/>
                <w:lang w:val="es-419"/>
              </w:rPr>
              <w:t>H80CBZ30-4.0</w:t>
            </w:r>
          </w:p>
        </w:tc>
      </w:tr>
      <w:tr w:rsidR="00D93906" w:rsidRPr="00BB762A" w14:paraId="408F5C73" w14:textId="77777777" w:rsidTr="007C0FA1">
        <w:trPr>
          <w:cantSplit/>
          <w:trHeight w:val="454"/>
        </w:trPr>
        <w:tc>
          <w:tcPr>
            <w:tcW w:w="5222" w:type="dxa"/>
            <w:vAlign w:val="center"/>
          </w:tcPr>
          <w:p w14:paraId="23B175A0" w14:textId="0F12806F" w:rsidR="00D93906" w:rsidRPr="007C0FA1" w:rsidRDefault="00B8439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Tipo de producto</w:t>
            </w:r>
          </w:p>
        </w:tc>
        <w:tc>
          <w:tcPr>
            <w:tcW w:w="3845" w:type="dxa"/>
            <w:vAlign w:val="center"/>
          </w:tcPr>
          <w:p w14:paraId="69FA40A8" w14:textId="5CE291F2" w:rsidR="00D93906" w:rsidRPr="007C0FA1" w:rsidRDefault="00B8439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 xml:space="preserve">Bomba de agua </w:t>
            </w:r>
          </w:p>
        </w:tc>
      </w:tr>
      <w:tr w:rsidR="00D93906" w:rsidRPr="00BB762A" w14:paraId="1BFF105B" w14:textId="77777777" w:rsidTr="007C0FA1">
        <w:trPr>
          <w:cantSplit/>
          <w:trHeight w:val="454"/>
        </w:trPr>
        <w:tc>
          <w:tcPr>
            <w:tcW w:w="5222" w:type="dxa"/>
            <w:shd w:val="clear" w:color="auto" w:fill="D9D9D9" w:themeFill="background1" w:themeFillShade="D9"/>
            <w:vAlign w:val="center"/>
          </w:tcPr>
          <w:p w14:paraId="56DA8570" w14:textId="450954BB" w:rsidR="00D93906" w:rsidRPr="007C0FA1" w:rsidRDefault="00B8439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Modelo del motor</w:t>
            </w:r>
          </w:p>
        </w:tc>
        <w:tc>
          <w:tcPr>
            <w:tcW w:w="3845" w:type="dxa"/>
            <w:shd w:val="clear" w:color="auto" w:fill="D9D9D9" w:themeFill="background1" w:themeFillShade="D9"/>
            <w:vAlign w:val="center"/>
          </w:tcPr>
          <w:p w14:paraId="183DF57A" w14:textId="2B1AF7EF" w:rsidR="00D93906" w:rsidRPr="007C0FA1" w:rsidRDefault="00E84F1C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H178F</w:t>
            </w:r>
          </w:p>
        </w:tc>
      </w:tr>
      <w:tr w:rsidR="00D93906" w:rsidRPr="00BB762A" w14:paraId="60995081" w14:textId="77777777" w:rsidTr="007C0FA1">
        <w:trPr>
          <w:cantSplit/>
          <w:trHeight w:val="454"/>
        </w:trPr>
        <w:tc>
          <w:tcPr>
            <w:tcW w:w="5222" w:type="dxa"/>
            <w:vAlign w:val="center"/>
          </w:tcPr>
          <w:p w14:paraId="23232E07" w14:textId="6252CE78" w:rsidR="00D93906" w:rsidRPr="007C0FA1" w:rsidRDefault="00E84F1C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Salida nominal (kW/r.p.m.)</w:t>
            </w:r>
          </w:p>
        </w:tc>
        <w:tc>
          <w:tcPr>
            <w:tcW w:w="3845" w:type="dxa"/>
            <w:vAlign w:val="center"/>
          </w:tcPr>
          <w:p w14:paraId="17A99A83" w14:textId="08F8AF12" w:rsidR="00D93906" w:rsidRPr="007C0FA1" w:rsidRDefault="00E84F1C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4.0/3600</w:t>
            </w:r>
          </w:p>
        </w:tc>
      </w:tr>
      <w:tr w:rsidR="00D93906" w:rsidRPr="00BB762A" w14:paraId="7743608D" w14:textId="77777777" w:rsidTr="007C0FA1">
        <w:trPr>
          <w:cantSplit/>
          <w:trHeight w:val="454"/>
        </w:trPr>
        <w:tc>
          <w:tcPr>
            <w:tcW w:w="5222" w:type="dxa"/>
            <w:shd w:val="clear" w:color="auto" w:fill="D9D9D9" w:themeFill="background1" w:themeFillShade="D9"/>
            <w:vAlign w:val="center"/>
          </w:tcPr>
          <w:p w14:paraId="74B2588D" w14:textId="67B39404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Diámetro de entrada</w:t>
            </w:r>
          </w:p>
        </w:tc>
        <w:tc>
          <w:tcPr>
            <w:tcW w:w="3845" w:type="dxa"/>
            <w:shd w:val="clear" w:color="auto" w:fill="D9D9D9" w:themeFill="background1" w:themeFillShade="D9"/>
            <w:vAlign w:val="center"/>
          </w:tcPr>
          <w:p w14:paraId="78FC0471" w14:textId="2F8584A1" w:rsidR="00D93906" w:rsidRPr="007C0FA1" w:rsidRDefault="00E84F1C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80 mm</w:t>
            </w:r>
          </w:p>
        </w:tc>
      </w:tr>
      <w:tr w:rsidR="00D93906" w:rsidRPr="00BB762A" w14:paraId="2229F669" w14:textId="77777777" w:rsidTr="007C0FA1">
        <w:trPr>
          <w:cantSplit/>
          <w:trHeight w:val="454"/>
        </w:trPr>
        <w:tc>
          <w:tcPr>
            <w:tcW w:w="5222" w:type="dxa"/>
            <w:vAlign w:val="center"/>
          </w:tcPr>
          <w:p w14:paraId="6EDC0B03" w14:textId="0B12DBC8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Diámetro de salida</w:t>
            </w:r>
          </w:p>
        </w:tc>
        <w:tc>
          <w:tcPr>
            <w:tcW w:w="3845" w:type="dxa"/>
            <w:vAlign w:val="center"/>
          </w:tcPr>
          <w:p w14:paraId="0A9F73CB" w14:textId="51A225CB" w:rsidR="00D93906" w:rsidRPr="007C0FA1" w:rsidRDefault="00E84F1C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80 mm</w:t>
            </w:r>
          </w:p>
        </w:tc>
      </w:tr>
      <w:tr w:rsidR="00D93906" w:rsidRPr="00BB762A" w14:paraId="7239EE82" w14:textId="77777777" w:rsidTr="007C0FA1">
        <w:trPr>
          <w:cantSplit/>
          <w:trHeight w:val="454"/>
        </w:trPr>
        <w:tc>
          <w:tcPr>
            <w:tcW w:w="5222" w:type="dxa"/>
            <w:shd w:val="clear" w:color="auto" w:fill="D9D9D9" w:themeFill="background1" w:themeFillShade="D9"/>
            <w:vAlign w:val="center"/>
          </w:tcPr>
          <w:p w14:paraId="3EDECE72" w14:textId="4302A25B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Succión máxima</w:t>
            </w:r>
          </w:p>
        </w:tc>
        <w:tc>
          <w:tcPr>
            <w:tcW w:w="3845" w:type="dxa"/>
            <w:shd w:val="clear" w:color="auto" w:fill="D9D9D9" w:themeFill="background1" w:themeFillShade="D9"/>
            <w:vAlign w:val="center"/>
          </w:tcPr>
          <w:p w14:paraId="04A2BD04" w14:textId="2CD0B3F9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7 m</w:t>
            </w:r>
          </w:p>
        </w:tc>
      </w:tr>
      <w:tr w:rsidR="00D93906" w:rsidRPr="00BB762A" w14:paraId="6E1AD50B" w14:textId="77777777" w:rsidTr="007C0FA1">
        <w:trPr>
          <w:cantSplit/>
          <w:trHeight w:val="454"/>
        </w:trPr>
        <w:tc>
          <w:tcPr>
            <w:tcW w:w="5222" w:type="dxa"/>
            <w:vAlign w:val="center"/>
          </w:tcPr>
          <w:p w14:paraId="337FE9F0" w14:textId="7C8AF61D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Elevación máxima</w:t>
            </w:r>
          </w:p>
        </w:tc>
        <w:tc>
          <w:tcPr>
            <w:tcW w:w="3845" w:type="dxa"/>
            <w:vAlign w:val="center"/>
          </w:tcPr>
          <w:p w14:paraId="4D3E67A4" w14:textId="7EDBDF3A" w:rsidR="00D93906" w:rsidRPr="007C0FA1" w:rsidRDefault="00E84F1C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28 m</w:t>
            </w:r>
          </w:p>
        </w:tc>
      </w:tr>
      <w:tr w:rsidR="00D93906" w:rsidRPr="00BB762A" w14:paraId="0CA5A313" w14:textId="77777777" w:rsidTr="007C0FA1">
        <w:trPr>
          <w:cantSplit/>
          <w:trHeight w:val="454"/>
        </w:trPr>
        <w:tc>
          <w:tcPr>
            <w:tcW w:w="5222" w:type="dxa"/>
            <w:shd w:val="clear" w:color="auto" w:fill="D9D9D9" w:themeFill="background1" w:themeFillShade="D9"/>
            <w:vAlign w:val="center"/>
          </w:tcPr>
          <w:p w14:paraId="25DCCF2E" w14:textId="4B9EC2D9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Caudal máximo</w:t>
            </w:r>
          </w:p>
        </w:tc>
        <w:tc>
          <w:tcPr>
            <w:tcW w:w="3845" w:type="dxa"/>
            <w:shd w:val="clear" w:color="auto" w:fill="D9D9D9" w:themeFill="background1" w:themeFillShade="D9"/>
            <w:vAlign w:val="center"/>
          </w:tcPr>
          <w:p w14:paraId="2304DD2C" w14:textId="7716CF1C" w:rsidR="00D93906" w:rsidRPr="007C0FA1" w:rsidRDefault="00E84F1C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6</w:t>
            </w:r>
            <w:r w:rsidR="00891D2E" w:rsidRPr="007C0FA1">
              <w:rPr>
                <w:rFonts w:ascii="Arial" w:hAnsi="Arial" w:cs="Arial"/>
                <w:sz w:val="24"/>
                <w:szCs w:val="24"/>
                <w:lang w:val="es-419"/>
              </w:rPr>
              <w:t>0 m</w:t>
            </w:r>
            <w:r w:rsidR="00891D2E" w:rsidRPr="007C0FA1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  <w:r w:rsidR="00891D2E" w:rsidRPr="007C0FA1">
              <w:rPr>
                <w:rFonts w:ascii="Arial" w:hAnsi="Arial" w:cs="Arial"/>
                <w:sz w:val="24"/>
                <w:szCs w:val="24"/>
                <w:lang w:val="es-419"/>
              </w:rPr>
              <w:t>/h</w:t>
            </w:r>
          </w:p>
        </w:tc>
      </w:tr>
      <w:tr w:rsidR="00D93906" w:rsidRPr="00BB762A" w14:paraId="7DDD6993" w14:textId="77777777" w:rsidTr="007C0FA1">
        <w:trPr>
          <w:cantSplit/>
          <w:trHeight w:val="454"/>
        </w:trPr>
        <w:tc>
          <w:tcPr>
            <w:tcW w:w="5222" w:type="dxa"/>
            <w:vAlign w:val="center"/>
          </w:tcPr>
          <w:p w14:paraId="54E048D1" w14:textId="1E960A47" w:rsidR="00D93906" w:rsidRPr="007C0FA1" w:rsidRDefault="00891D2E" w:rsidP="00730B3D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Peso neto</w:t>
            </w:r>
          </w:p>
        </w:tc>
        <w:tc>
          <w:tcPr>
            <w:tcW w:w="3845" w:type="dxa"/>
            <w:vAlign w:val="center"/>
          </w:tcPr>
          <w:p w14:paraId="3B566E97" w14:textId="52C2792B" w:rsidR="00D93906" w:rsidRPr="007C0FA1" w:rsidRDefault="00E84F1C" w:rsidP="00730B3D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  <w:lang w:val="es-419"/>
              </w:rPr>
              <w:t>46</w:t>
            </w:r>
            <w:r w:rsidR="00891D2E" w:rsidRPr="007C0FA1">
              <w:rPr>
                <w:rFonts w:ascii="Arial" w:hAnsi="Arial" w:cs="Arial"/>
                <w:sz w:val="24"/>
                <w:szCs w:val="24"/>
                <w:lang w:val="es-419"/>
              </w:rPr>
              <w:t xml:space="preserve"> kg</w:t>
            </w:r>
          </w:p>
        </w:tc>
      </w:tr>
    </w:tbl>
    <w:p w14:paraId="7F18AAFA" w14:textId="77777777" w:rsidR="00F97F12" w:rsidRDefault="00F97F12" w:rsidP="00E87B8C">
      <w:pPr>
        <w:rPr>
          <w:rFonts w:ascii="Arial" w:hAnsi="Arial" w:cs="Arial"/>
          <w:lang w:val="es-419"/>
        </w:rPr>
      </w:pPr>
    </w:p>
    <w:p w14:paraId="630B7F3A" w14:textId="1432E21A" w:rsidR="00BD5EA4" w:rsidRDefault="00F97F12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7F717" wp14:editId="0F3620A6">
                <wp:simplePos x="0" y="0"/>
                <wp:positionH relativeFrom="margin">
                  <wp:align>right</wp:align>
                </wp:positionH>
                <wp:positionV relativeFrom="paragraph">
                  <wp:posOffset>95827</wp:posOffset>
                </wp:positionV>
                <wp:extent cx="5984966" cy="439387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966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4B505A" w14:textId="1FD7F1F5" w:rsidR="007C0FA1" w:rsidRPr="00F97F12" w:rsidRDefault="00F97F12" w:rsidP="007C0FA1">
                            <w:pPr>
                              <w:jc w:val="right"/>
                              <w:rPr>
                                <w:rFonts w:ascii="Impact" w:hAnsi="Impact" w:cs="Aharon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F12">
                              <w:rPr>
                                <w:rFonts w:ascii="Impact" w:hAnsi="Impact" w:cs="Aharon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GARANTÍA 1 AÑO CONTRA FALLAS DE FABRICA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7F717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420.05pt;margin-top:7.55pt;width:471.25pt;height:34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" filled="f" stroked="f">
                <v:fill o:detectmouseclick="t"/>
                <v:textbox>
                  <w:txbxContent>
                    <w:p w14:paraId="454B505A" w14:textId="1FD7F1F5" w:rsidR="007C0FA1" w:rsidRPr="00F97F12" w:rsidRDefault="00F97F12" w:rsidP="007C0FA1">
                      <w:pPr>
                        <w:jc w:val="right"/>
                        <w:rPr>
                          <w:rFonts w:ascii="Impact" w:hAnsi="Impact" w:cs="Aharoni"/>
                          <w:i/>
                          <w:iCs/>
                          <w:color w:val="000000" w:themeColor="text1"/>
                          <w:sz w:val="36"/>
                          <w:szCs w:val="3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F12">
                        <w:rPr>
                          <w:rFonts w:ascii="Impact" w:hAnsi="Impact" w:cs="Aharoni"/>
                          <w:i/>
                          <w:iCs/>
                          <w:color w:val="000000" w:themeColor="text1"/>
                          <w:sz w:val="36"/>
                          <w:szCs w:val="3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GARANTÍA 1 AÑO CONTRA FALLAS DE FABRICA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E5ECFA" w14:textId="63E4E389" w:rsidR="007C0FA1" w:rsidRDefault="007C0FA1" w:rsidP="00E87B8C">
      <w:pPr>
        <w:rPr>
          <w:rFonts w:ascii="Arial" w:hAnsi="Arial" w:cs="Arial"/>
          <w:lang w:val="es-419"/>
        </w:rPr>
      </w:pPr>
    </w:p>
    <w:sectPr w:rsidR="007C0FA1" w:rsidSect="003D60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B33FC" w14:textId="77777777" w:rsidR="00767579" w:rsidRDefault="00767579" w:rsidP="008A3980">
      <w:r>
        <w:separator/>
      </w:r>
    </w:p>
  </w:endnote>
  <w:endnote w:type="continuationSeparator" w:id="0">
    <w:p w14:paraId="75981804" w14:textId="77777777" w:rsidR="00767579" w:rsidRDefault="0076757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31D2" w14:textId="77777777" w:rsidR="001857AA" w:rsidRDefault="001857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427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2D00" w14:textId="77777777" w:rsidR="001857AA" w:rsidRDefault="001857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A5A55" w14:textId="77777777" w:rsidR="00767579" w:rsidRDefault="00767579" w:rsidP="008A3980">
      <w:r>
        <w:separator/>
      </w:r>
    </w:p>
  </w:footnote>
  <w:footnote w:type="continuationSeparator" w:id="0">
    <w:p w14:paraId="55CEDB5F" w14:textId="77777777" w:rsidR="00767579" w:rsidRDefault="0076757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34E75BE7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2ABD72FA" w:rsidR="005960B5" w:rsidRDefault="00ED0506" w:rsidP="005960B5">
    <w:r>
      <w:rPr>
        <w:noProof/>
        <w:lang w:val="es-BO" w:eastAsia="en-US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1611689F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59F3"/>
    <w:rsid w:val="000A4B96"/>
    <w:rsid w:val="000E2564"/>
    <w:rsid w:val="001428E9"/>
    <w:rsid w:val="0016156F"/>
    <w:rsid w:val="001857AA"/>
    <w:rsid w:val="001F685E"/>
    <w:rsid w:val="001F719B"/>
    <w:rsid w:val="00253153"/>
    <w:rsid w:val="002E1480"/>
    <w:rsid w:val="002E7F0F"/>
    <w:rsid w:val="00316AE6"/>
    <w:rsid w:val="003B301B"/>
    <w:rsid w:val="003D6066"/>
    <w:rsid w:val="00417A91"/>
    <w:rsid w:val="004247B1"/>
    <w:rsid w:val="00433213"/>
    <w:rsid w:val="004855A3"/>
    <w:rsid w:val="00490F9C"/>
    <w:rsid w:val="004B6513"/>
    <w:rsid w:val="00502FCF"/>
    <w:rsid w:val="00503185"/>
    <w:rsid w:val="005102A3"/>
    <w:rsid w:val="00573391"/>
    <w:rsid w:val="005960B5"/>
    <w:rsid w:val="005B4338"/>
    <w:rsid w:val="005B5378"/>
    <w:rsid w:val="005E4450"/>
    <w:rsid w:val="00606569"/>
    <w:rsid w:val="006248B3"/>
    <w:rsid w:val="006736DE"/>
    <w:rsid w:val="00673852"/>
    <w:rsid w:val="006747EB"/>
    <w:rsid w:val="006E3E09"/>
    <w:rsid w:val="00730B3D"/>
    <w:rsid w:val="00750244"/>
    <w:rsid w:val="00754D13"/>
    <w:rsid w:val="00767579"/>
    <w:rsid w:val="00780CA7"/>
    <w:rsid w:val="007C0FA1"/>
    <w:rsid w:val="00804B17"/>
    <w:rsid w:val="008319BA"/>
    <w:rsid w:val="00832239"/>
    <w:rsid w:val="00891D2E"/>
    <w:rsid w:val="008A3980"/>
    <w:rsid w:val="008D57AB"/>
    <w:rsid w:val="008F4310"/>
    <w:rsid w:val="008F5336"/>
    <w:rsid w:val="00934F39"/>
    <w:rsid w:val="00960E2A"/>
    <w:rsid w:val="009A11F8"/>
    <w:rsid w:val="009D2914"/>
    <w:rsid w:val="00A86F6C"/>
    <w:rsid w:val="00AB281F"/>
    <w:rsid w:val="00AC349E"/>
    <w:rsid w:val="00AD5EDC"/>
    <w:rsid w:val="00AD6AC6"/>
    <w:rsid w:val="00AF546C"/>
    <w:rsid w:val="00B01F4E"/>
    <w:rsid w:val="00B163B0"/>
    <w:rsid w:val="00B43683"/>
    <w:rsid w:val="00B8439E"/>
    <w:rsid w:val="00BB762A"/>
    <w:rsid w:val="00BD5BD4"/>
    <w:rsid w:val="00BD5EA4"/>
    <w:rsid w:val="00BF2942"/>
    <w:rsid w:val="00C0192C"/>
    <w:rsid w:val="00C5749B"/>
    <w:rsid w:val="00C922C0"/>
    <w:rsid w:val="00CD4399"/>
    <w:rsid w:val="00CF2223"/>
    <w:rsid w:val="00CF3769"/>
    <w:rsid w:val="00CF72EF"/>
    <w:rsid w:val="00D61D67"/>
    <w:rsid w:val="00D90D5A"/>
    <w:rsid w:val="00D93906"/>
    <w:rsid w:val="00DA08D9"/>
    <w:rsid w:val="00DE23CD"/>
    <w:rsid w:val="00E064A3"/>
    <w:rsid w:val="00E23E8F"/>
    <w:rsid w:val="00E3548E"/>
    <w:rsid w:val="00E84F1C"/>
    <w:rsid w:val="00E87B8C"/>
    <w:rsid w:val="00E96D7B"/>
    <w:rsid w:val="00EA4247"/>
    <w:rsid w:val="00ED0506"/>
    <w:rsid w:val="00ED588D"/>
    <w:rsid w:val="00F06D40"/>
    <w:rsid w:val="00F112DF"/>
    <w:rsid w:val="00F27644"/>
    <w:rsid w:val="00F573BD"/>
    <w:rsid w:val="00F67437"/>
    <w:rsid w:val="00F7733A"/>
    <w:rsid w:val="00F8283B"/>
    <w:rsid w:val="00F94CBA"/>
    <w:rsid w:val="00F97F12"/>
    <w:rsid w:val="00FA60A8"/>
    <w:rsid w:val="00FB4EAB"/>
    <w:rsid w:val="00FD24E2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21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307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2023-05-23T14:13:00Z</cp:lastPrinted>
  <dcterms:created xsi:type="dcterms:W3CDTF">2023-05-23T14:14:00Z</dcterms:created>
  <dcterms:modified xsi:type="dcterms:W3CDTF">2023-05-23T14:38:00Z</dcterms:modified>
</cp:coreProperties>
</file>