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480BEC7D" w:rsidR="00B01F4E" w:rsidRDefault="00F27644">
      <w:pPr>
        <w:rPr>
          <w:vanish/>
        </w:rPr>
      </w:pPr>
      <w:r w:rsidRPr="00ED0506">
        <w:rPr>
          <w:noProof/>
          <w:snapToGrid/>
        </w:rPr>
        <w:drawing>
          <wp:anchor distT="0" distB="0" distL="114300" distR="114300" simplePos="0" relativeHeight="251658240" behindDoc="1" locked="0" layoutInCell="1" allowOverlap="1" wp14:anchorId="1A38D63B" wp14:editId="0C7C62F0">
            <wp:simplePos x="0" y="0"/>
            <wp:positionH relativeFrom="margin">
              <wp:posOffset>4153810</wp:posOffset>
            </wp:positionH>
            <wp:positionV relativeFrom="margin">
              <wp:align>top</wp:align>
            </wp:positionV>
            <wp:extent cx="2822148" cy="736980"/>
            <wp:effectExtent l="0" t="0" r="0" b="635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019" b="91204" l="3632" r="96368">
                                  <a14:foregroundMark x1="10775" y1="47685" x2="9322" y2="48148"/>
                                  <a14:foregroundMark x1="3632" y1="51389" x2="5448" y2="50463"/>
                                  <a14:foregroundMark x1="21524" y1="49029" x2="26634" y2="58333"/>
                                  <a14:foregroundMark x1="16465" y1="39815" x2="17374" y2="41470"/>
                                  <a14:foregroundMark x1="34019" y1="62963" x2="38015" y2="64352"/>
                                  <a14:foregroundMark x1="56659" y1="7407" x2="56659" y2="7407"/>
                                  <a14:foregroundMark x1="47821" y1="88889" x2="46247" y2="91204"/>
                                  <a14:foregroundMark x1="40073" y1="62963" x2="38620" y2="48148"/>
                                  <a14:foregroundMark x1="63680" y1="49537" x2="62954" y2="67593"/>
                                  <a14:foregroundMark x1="73971" y1="62037" x2="77482" y2="49537"/>
                                  <a14:foregroundMark x1="90073" y1="53704" x2="92131" y2="53241"/>
                                  <a14:foregroundMark x1="95884" y1="58796" x2="96368" y2="50463"/>
                                  <a14:foregroundMark x1="48668" y1="43056" x2="55932" y2="57407"/>
                                  <a14:foregroundMark x1="52048" y1="21569" x2="52048" y2="21569"/>
                                  <a14:foregroundMark x1="52048" y1="21569" x2="48123" y2="28105"/>
                                  <a14:backgroundMark x1="19128" y1="44907" x2="19128" y2="44907"/>
                                  <a14:backgroundMark x1="19128" y1="46759" x2="19249" y2="44444"/>
                                  <a14:backgroundMark x1="19855" y1="44444" x2="19370" y2="46759"/>
                                  <a14:backgroundMark x1="19855" y1="42593" x2="18886" y2="46759"/>
                                  <a14:backgroundMark x1="79540" y1="53704" x2="79540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48" cy="7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E6A97" w14:textId="6762BAB9" w:rsidR="001857AA" w:rsidRDefault="00B43683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7BAD5091" w14:textId="77777777" w:rsidR="00395819" w:rsidRPr="00F27644" w:rsidRDefault="00395819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7C8CAD36" w14:textId="77777777" w:rsidR="00F27644" w:rsidRDefault="00F27644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6"/>
        <w:gridCol w:w="6520"/>
      </w:tblGrid>
      <w:tr w:rsidR="004F5CA1" w:rsidRPr="00BB762A" w14:paraId="36242523" w14:textId="77777777" w:rsidTr="004F5CA1">
        <w:trPr>
          <w:cantSplit/>
          <w:trHeight w:val="283"/>
        </w:trPr>
        <w:tc>
          <w:tcPr>
            <w:tcW w:w="2405" w:type="dxa"/>
            <w:vAlign w:val="center"/>
          </w:tcPr>
          <w:p w14:paraId="5EA06566" w14:textId="030A794E" w:rsidR="004F5CA1" w:rsidRPr="00E96D7B" w:rsidRDefault="00F6281F" w:rsidP="004F5CA1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object w:dxaOrig="3270" w:dyaOrig="3330" w14:anchorId="6330DD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11.35pt;height:113pt" o:ole="">
                  <v:imagedata r:id="rId9" o:title=""/>
                </v:shape>
                <o:OLEObject Type="Embed" ProgID="PBrush" ShapeID="_x0000_i1037" DrawAspect="Content" ObjectID="_1745848297" r:id="rId10"/>
              </w:object>
            </w:r>
          </w:p>
        </w:tc>
        <w:tc>
          <w:tcPr>
            <w:tcW w:w="6520" w:type="dxa"/>
            <w:vAlign w:val="center"/>
          </w:tcPr>
          <w:p w14:paraId="4A5EE92C" w14:textId="33727BBA" w:rsidR="004F5CA1" w:rsidRPr="004F5CA1" w:rsidRDefault="004F5CA1" w:rsidP="00BB762A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F5CA1">
              <w:rPr>
                <w:rFonts w:ascii="Arial" w:hAnsi="Arial" w:cs="Arial"/>
                <w:sz w:val="32"/>
                <w:szCs w:val="32"/>
                <w:lang w:val="es-419"/>
              </w:rPr>
              <w:t>Par rueda de fierro 12”</w:t>
            </w:r>
          </w:p>
        </w:tc>
      </w:tr>
      <w:tr w:rsidR="004F5CA1" w:rsidRPr="00BB762A" w14:paraId="408F5C73" w14:textId="77777777" w:rsidTr="004F5CA1">
        <w:trPr>
          <w:cantSplit/>
          <w:trHeight w:val="283"/>
        </w:trPr>
        <w:tc>
          <w:tcPr>
            <w:tcW w:w="2405" w:type="dxa"/>
            <w:vAlign w:val="center"/>
          </w:tcPr>
          <w:p w14:paraId="23B175A0" w14:textId="33B4E143" w:rsidR="004F5CA1" w:rsidRPr="00E96D7B" w:rsidRDefault="004F5CA1" w:rsidP="004F5CA1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F5CA1">
              <w:rPr>
                <w:rFonts w:ascii="Arial" w:hAnsi="Arial" w:cs="Arial"/>
                <w:sz w:val="22"/>
                <w:szCs w:val="22"/>
                <w:lang w:val="es-419"/>
              </w:rPr>
              <w:drawing>
                <wp:inline distT="0" distB="0" distL="0" distR="0" wp14:anchorId="3D3292F1" wp14:editId="16E38F25">
                  <wp:extent cx="1577144" cy="1440000"/>
                  <wp:effectExtent l="0" t="0" r="4445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14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69FA40A8" w14:textId="1C7735F9" w:rsidR="004F5CA1" w:rsidRPr="004F5CA1" w:rsidRDefault="004F5CA1" w:rsidP="00BB762A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F5CA1">
              <w:rPr>
                <w:rFonts w:ascii="Arial" w:hAnsi="Arial" w:cs="Arial"/>
                <w:sz w:val="32"/>
                <w:szCs w:val="32"/>
                <w:lang w:val="es-419"/>
              </w:rPr>
              <w:t>Arado reversible HWASDAN</w:t>
            </w:r>
          </w:p>
        </w:tc>
      </w:tr>
      <w:tr w:rsidR="004F5CA1" w:rsidRPr="00BB762A" w14:paraId="1BFF105B" w14:textId="77777777" w:rsidTr="004F5CA1">
        <w:trPr>
          <w:cantSplit/>
          <w:trHeight w:val="283"/>
        </w:trPr>
        <w:tc>
          <w:tcPr>
            <w:tcW w:w="2405" w:type="dxa"/>
            <w:vAlign w:val="center"/>
          </w:tcPr>
          <w:p w14:paraId="56DA8570" w14:textId="781053EF" w:rsidR="004F5CA1" w:rsidRPr="00E96D7B" w:rsidRDefault="00F6281F" w:rsidP="004F5CA1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6281F">
              <w:rPr>
                <w:rFonts w:ascii="Arial" w:hAnsi="Arial" w:cs="Arial"/>
                <w:sz w:val="22"/>
                <w:szCs w:val="22"/>
                <w:lang w:val="es-419"/>
              </w:rPr>
              <w:drawing>
                <wp:inline distT="0" distB="0" distL="0" distR="0" wp14:anchorId="2570F136" wp14:editId="7692CE93">
                  <wp:extent cx="1253732" cy="1440000"/>
                  <wp:effectExtent l="0" t="0" r="381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3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183DF57A" w14:textId="13A10801" w:rsidR="004F5CA1" w:rsidRPr="004F5CA1" w:rsidRDefault="004F5CA1" w:rsidP="00BB762A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F5CA1">
              <w:rPr>
                <w:rFonts w:ascii="Arial" w:hAnsi="Arial" w:cs="Arial"/>
                <w:sz w:val="32"/>
                <w:szCs w:val="32"/>
                <w:lang w:val="es-419"/>
              </w:rPr>
              <w:t>Surcadora ajustable FEROZ</w:t>
            </w:r>
          </w:p>
        </w:tc>
      </w:tr>
      <w:tr w:rsidR="004F5CA1" w:rsidRPr="00BB762A" w14:paraId="60995081" w14:textId="77777777" w:rsidTr="004F5CA1">
        <w:trPr>
          <w:cantSplit/>
          <w:trHeight w:val="283"/>
        </w:trPr>
        <w:tc>
          <w:tcPr>
            <w:tcW w:w="2405" w:type="dxa"/>
            <w:vAlign w:val="center"/>
          </w:tcPr>
          <w:p w14:paraId="23232E07" w14:textId="1FBCE9E2" w:rsidR="004F5CA1" w:rsidRPr="00E96D7B" w:rsidRDefault="004F5CA1" w:rsidP="004F5CA1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  <w:tc>
          <w:tcPr>
            <w:tcW w:w="6520" w:type="dxa"/>
            <w:vAlign w:val="center"/>
          </w:tcPr>
          <w:p w14:paraId="17A99A83" w14:textId="57C17E45" w:rsidR="004F5CA1" w:rsidRPr="004F5CA1" w:rsidRDefault="004F5CA1" w:rsidP="00BB762A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F5CA1">
              <w:rPr>
                <w:rFonts w:ascii="Arial" w:hAnsi="Arial" w:cs="Arial"/>
                <w:sz w:val="32"/>
                <w:szCs w:val="32"/>
                <w:lang w:val="es-419"/>
              </w:rPr>
              <w:t>Surcadora nueva HWASDAN</w:t>
            </w:r>
          </w:p>
        </w:tc>
      </w:tr>
      <w:tr w:rsidR="004F5CA1" w:rsidRPr="00BB762A" w14:paraId="7743608D" w14:textId="77777777" w:rsidTr="004F5CA1">
        <w:trPr>
          <w:cantSplit/>
          <w:trHeight w:val="283"/>
        </w:trPr>
        <w:tc>
          <w:tcPr>
            <w:tcW w:w="2405" w:type="dxa"/>
            <w:vAlign w:val="center"/>
          </w:tcPr>
          <w:p w14:paraId="74B2588D" w14:textId="064C9F07" w:rsidR="004F5CA1" w:rsidRPr="00E96D7B" w:rsidRDefault="004F5CA1" w:rsidP="004F5CA1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F5CA1">
              <w:rPr>
                <w:rFonts w:ascii="Arial" w:hAnsi="Arial" w:cs="Arial"/>
                <w:sz w:val="22"/>
                <w:szCs w:val="22"/>
                <w:lang w:val="es-419"/>
              </w:rPr>
              <w:drawing>
                <wp:inline distT="0" distB="0" distL="0" distR="0" wp14:anchorId="434B3124" wp14:editId="36A91283">
                  <wp:extent cx="1098420" cy="1440000"/>
                  <wp:effectExtent l="0" t="0" r="698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42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78FC0471" w14:textId="2BDD1ECD" w:rsidR="004F5CA1" w:rsidRPr="004F5CA1" w:rsidRDefault="004F5CA1" w:rsidP="00BB762A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F5CA1">
              <w:rPr>
                <w:rFonts w:ascii="Arial" w:hAnsi="Arial" w:cs="Arial"/>
                <w:sz w:val="32"/>
                <w:szCs w:val="32"/>
                <w:lang w:val="es-419"/>
              </w:rPr>
              <w:t>Surcadora de papa HWASDAN</w:t>
            </w:r>
          </w:p>
        </w:tc>
      </w:tr>
    </w:tbl>
    <w:p w14:paraId="630B7F3A" w14:textId="54CE01FA" w:rsidR="00BD5EA4" w:rsidRDefault="00BD5EA4" w:rsidP="00E87B8C">
      <w:pPr>
        <w:rPr>
          <w:rFonts w:ascii="Arial" w:hAnsi="Arial" w:cs="Arial"/>
          <w:lang w:val="es-419"/>
        </w:rPr>
      </w:pPr>
    </w:p>
    <w:sectPr w:rsidR="00BD5EA4" w:rsidSect="003D60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A50E" w14:textId="77777777" w:rsidR="007F58F8" w:rsidRDefault="007F58F8" w:rsidP="008A3980">
      <w:r>
        <w:separator/>
      </w:r>
    </w:p>
  </w:endnote>
  <w:endnote w:type="continuationSeparator" w:id="0">
    <w:p w14:paraId="795F2904" w14:textId="77777777" w:rsidR="007F58F8" w:rsidRDefault="007F58F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31D2" w14:textId="77777777" w:rsidR="001857AA" w:rsidRDefault="00185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427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2D00" w14:textId="77777777" w:rsidR="001857AA" w:rsidRDefault="00185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D37B" w14:textId="77777777" w:rsidR="007F58F8" w:rsidRDefault="007F58F8" w:rsidP="008A3980">
      <w:r>
        <w:separator/>
      </w:r>
    </w:p>
  </w:footnote>
  <w:footnote w:type="continuationSeparator" w:id="0">
    <w:p w14:paraId="375A82B9" w14:textId="77777777" w:rsidR="007F58F8" w:rsidRDefault="007F58F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34E75BE7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2ABD72FA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1611689F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A4B96"/>
    <w:rsid w:val="001004E3"/>
    <w:rsid w:val="001428E9"/>
    <w:rsid w:val="0016156F"/>
    <w:rsid w:val="001857AA"/>
    <w:rsid w:val="001F685E"/>
    <w:rsid w:val="001F719B"/>
    <w:rsid w:val="00253153"/>
    <w:rsid w:val="002E1480"/>
    <w:rsid w:val="002E7F0F"/>
    <w:rsid w:val="00316AE6"/>
    <w:rsid w:val="00395819"/>
    <w:rsid w:val="003B301B"/>
    <w:rsid w:val="003D6066"/>
    <w:rsid w:val="00417A91"/>
    <w:rsid w:val="004247B1"/>
    <w:rsid w:val="00433213"/>
    <w:rsid w:val="004855A3"/>
    <w:rsid w:val="00490F9C"/>
    <w:rsid w:val="004B6513"/>
    <w:rsid w:val="004F5CA1"/>
    <w:rsid w:val="00502FCF"/>
    <w:rsid w:val="00503185"/>
    <w:rsid w:val="005102A3"/>
    <w:rsid w:val="00573391"/>
    <w:rsid w:val="005960B5"/>
    <w:rsid w:val="005B4338"/>
    <w:rsid w:val="005B5378"/>
    <w:rsid w:val="005E4450"/>
    <w:rsid w:val="00606569"/>
    <w:rsid w:val="006248B3"/>
    <w:rsid w:val="006736DE"/>
    <w:rsid w:val="006E3E09"/>
    <w:rsid w:val="00730B3D"/>
    <w:rsid w:val="00750244"/>
    <w:rsid w:val="00754D13"/>
    <w:rsid w:val="00780CA7"/>
    <w:rsid w:val="007F58F8"/>
    <w:rsid w:val="00816006"/>
    <w:rsid w:val="008319BA"/>
    <w:rsid w:val="00832239"/>
    <w:rsid w:val="008A3980"/>
    <w:rsid w:val="008D57AB"/>
    <w:rsid w:val="008F4310"/>
    <w:rsid w:val="008F5336"/>
    <w:rsid w:val="00934F39"/>
    <w:rsid w:val="0096285B"/>
    <w:rsid w:val="009A11F8"/>
    <w:rsid w:val="009D2914"/>
    <w:rsid w:val="009E2D21"/>
    <w:rsid w:val="00A86F6C"/>
    <w:rsid w:val="00AB281F"/>
    <w:rsid w:val="00AC349E"/>
    <w:rsid w:val="00AD5EDC"/>
    <w:rsid w:val="00AD6AC6"/>
    <w:rsid w:val="00AF546C"/>
    <w:rsid w:val="00B01F4E"/>
    <w:rsid w:val="00B163B0"/>
    <w:rsid w:val="00B43683"/>
    <w:rsid w:val="00BB762A"/>
    <w:rsid w:val="00BD22D5"/>
    <w:rsid w:val="00BD5BD4"/>
    <w:rsid w:val="00BD5EA4"/>
    <w:rsid w:val="00BF2942"/>
    <w:rsid w:val="00C0192C"/>
    <w:rsid w:val="00C5749B"/>
    <w:rsid w:val="00C67438"/>
    <w:rsid w:val="00C922C0"/>
    <w:rsid w:val="00CD4399"/>
    <w:rsid w:val="00CF2223"/>
    <w:rsid w:val="00CF3769"/>
    <w:rsid w:val="00D61D67"/>
    <w:rsid w:val="00D702DA"/>
    <w:rsid w:val="00D90D5A"/>
    <w:rsid w:val="00DA08D9"/>
    <w:rsid w:val="00DE23CD"/>
    <w:rsid w:val="00E064A3"/>
    <w:rsid w:val="00E20474"/>
    <w:rsid w:val="00E23E8F"/>
    <w:rsid w:val="00E31994"/>
    <w:rsid w:val="00E3548E"/>
    <w:rsid w:val="00E75614"/>
    <w:rsid w:val="00E87B8C"/>
    <w:rsid w:val="00E96D7B"/>
    <w:rsid w:val="00EA4247"/>
    <w:rsid w:val="00ED0506"/>
    <w:rsid w:val="00ED588D"/>
    <w:rsid w:val="00F06D40"/>
    <w:rsid w:val="00F112DF"/>
    <w:rsid w:val="00F27644"/>
    <w:rsid w:val="00F573BD"/>
    <w:rsid w:val="00F6281F"/>
    <w:rsid w:val="00F67437"/>
    <w:rsid w:val="00F7733A"/>
    <w:rsid w:val="00F8283B"/>
    <w:rsid w:val="00F94CBA"/>
    <w:rsid w:val="00FA60A8"/>
    <w:rsid w:val="00FB4EAB"/>
    <w:rsid w:val="00FD24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85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163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2023-05-17T15:14:00Z</cp:lastPrinted>
  <dcterms:created xsi:type="dcterms:W3CDTF">2023-05-17T15:50:00Z</dcterms:created>
  <dcterms:modified xsi:type="dcterms:W3CDTF">2023-05-17T21:05:00Z</dcterms:modified>
</cp:coreProperties>
</file>