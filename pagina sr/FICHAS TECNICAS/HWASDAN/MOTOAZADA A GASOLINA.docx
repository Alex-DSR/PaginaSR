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2DE54536" w:rsidR="00B01F4E" w:rsidRDefault="00E75614">
      <w:pPr>
        <w:rPr>
          <w:vanish/>
        </w:rPr>
      </w:pPr>
      <w:r w:rsidRPr="00E75614">
        <w:rPr>
          <w:noProof/>
        </w:rPr>
        <w:drawing>
          <wp:anchor distT="0" distB="0" distL="114300" distR="114300" simplePos="0" relativeHeight="251659264" behindDoc="1" locked="0" layoutInCell="1" allowOverlap="1" wp14:anchorId="4F9CE203" wp14:editId="1BD97EE8">
            <wp:simplePos x="0" y="0"/>
            <wp:positionH relativeFrom="margin">
              <wp:posOffset>385011</wp:posOffset>
            </wp:positionH>
            <wp:positionV relativeFrom="paragraph">
              <wp:posOffset>9853</wp:posOffset>
            </wp:positionV>
            <wp:extent cx="2682235" cy="32040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35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644" w:rsidRPr="00ED0506"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1A38D63B" wp14:editId="4669CADD">
            <wp:simplePos x="0" y="0"/>
            <wp:positionH relativeFrom="margin">
              <wp:posOffset>4153810</wp:posOffset>
            </wp:positionH>
            <wp:positionV relativeFrom="margin">
              <wp:align>top</wp:align>
            </wp:positionV>
            <wp:extent cx="2822148" cy="736980"/>
            <wp:effectExtent l="0" t="0" r="0" b="63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019" b="91204" l="3632" r="96368">
                                  <a14:foregroundMark x1="10775" y1="47685" x2="9322" y2="48148"/>
                                  <a14:foregroundMark x1="3632" y1="51389" x2="5448" y2="50463"/>
                                  <a14:foregroundMark x1="21524" y1="49029" x2="26634" y2="58333"/>
                                  <a14:foregroundMark x1="16465" y1="39815" x2="17374" y2="41470"/>
                                  <a14:foregroundMark x1="34019" y1="62963" x2="38015" y2="64352"/>
                                  <a14:foregroundMark x1="56659" y1="7407" x2="56659" y2="7407"/>
                                  <a14:foregroundMark x1="47821" y1="88889" x2="46247" y2="91204"/>
                                  <a14:foregroundMark x1="40073" y1="62963" x2="38620" y2="48148"/>
                                  <a14:foregroundMark x1="63680" y1="49537" x2="62954" y2="67593"/>
                                  <a14:foregroundMark x1="73971" y1="62037" x2="77482" y2="49537"/>
                                  <a14:foregroundMark x1="90073" y1="53704" x2="92131" y2="53241"/>
                                  <a14:foregroundMark x1="95884" y1="58796" x2="96368" y2="50463"/>
                                  <a14:foregroundMark x1="48668" y1="43056" x2="55932" y2="57407"/>
                                  <a14:foregroundMark x1="52048" y1="21569" x2="52048" y2="21569"/>
                                  <a14:foregroundMark x1="52048" y1="21569" x2="48123" y2="28105"/>
                                  <a14:backgroundMark x1="19128" y1="44907" x2="19128" y2="44907"/>
                                  <a14:backgroundMark x1="19128" y1="46759" x2="19249" y2="44444"/>
                                  <a14:backgroundMark x1="19855" y1="44444" x2="19370" y2="46759"/>
                                  <a14:backgroundMark x1="19855" y1="42593" x2="18886" y2="46759"/>
                                  <a14:backgroundMark x1="79540" y1="53704" x2="79540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48" cy="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E6A97" w14:textId="6762BAB9" w:rsidR="001857AA" w:rsidRDefault="00B43683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D312AD9" w14:textId="77777777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29A9E5BE" w14:textId="77777777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4F40F10F" w14:textId="1A6EEA50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 w:rsidRPr="00BD5EA4"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MOTOAZADA HS</w:t>
      </w:r>
      <w:r w:rsidR="001004E3"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D1</w:t>
      </w:r>
      <w:r w:rsidRPr="00BD5EA4"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G</w:t>
      </w:r>
      <w:r w:rsidR="001004E3">
        <w:rPr>
          <w:rFonts w:ascii="Impact" w:hAnsi="Impact" w:cs="Aharoni"/>
          <w:i/>
          <w:iCs/>
          <w:color w:val="FF0000"/>
          <w:sz w:val="52"/>
          <w:szCs w:val="52"/>
          <w:lang w:val="es-419"/>
        </w:rPr>
        <w:t>-75</w:t>
      </w:r>
    </w:p>
    <w:p w14:paraId="6C9CF987" w14:textId="5D1D94E5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52E601E9" w14:textId="5CE436FD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3A1E5E9A" w14:textId="59915403" w:rsidR="00F27644" w:rsidRDefault="00F2764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3750CDA2" w14:textId="31ED91D3" w:rsidR="00E75614" w:rsidRDefault="00E7561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02001A8E" w14:textId="4B83003F" w:rsidR="00E75614" w:rsidRDefault="00E7561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BAD5091" w14:textId="77777777" w:rsidR="00395819" w:rsidRPr="00F27644" w:rsidRDefault="00395819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C8CAD36" w14:textId="77777777" w:rsidR="00F27644" w:rsidRDefault="00F27644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5536"/>
        <w:gridCol w:w="3531"/>
      </w:tblGrid>
      <w:tr w:rsidR="0016156F" w:rsidRPr="00BB762A" w14:paraId="36242523" w14:textId="77777777" w:rsidTr="00E96D7B">
        <w:trPr>
          <w:cantSplit/>
          <w:trHeight w:val="283"/>
        </w:trPr>
        <w:tc>
          <w:tcPr>
            <w:tcW w:w="1980" w:type="dxa"/>
            <w:vMerge w:val="restart"/>
            <w:textDirection w:val="btLr"/>
            <w:vAlign w:val="center"/>
          </w:tcPr>
          <w:p w14:paraId="259E1C6E" w14:textId="36C9379B" w:rsidR="0016156F" w:rsidRPr="0016156F" w:rsidRDefault="0016156F" w:rsidP="0016156F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</w:pPr>
            <w:r w:rsidRPr="0016156F"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DATOS DEL MOTOR</w:t>
            </w:r>
          </w:p>
        </w:tc>
        <w:tc>
          <w:tcPr>
            <w:tcW w:w="5536" w:type="dxa"/>
            <w:vAlign w:val="center"/>
          </w:tcPr>
          <w:p w14:paraId="5EA06566" w14:textId="3883EBAC" w:rsidR="0016156F" w:rsidRPr="00E96D7B" w:rsidRDefault="00F7733A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Modelo</w:t>
            </w:r>
          </w:p>
        </w:tc>
        <w:tc>
          <w:tcPr>
            <w:tcW w:w="3531" w:type="dxa"/>
            <w:vAlign w:val="center"/>
          </w:tcPr>
          <w:p w14:paraId="4A5EE92C" w14:textId="0E3B801E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>70</w:t>
            </w: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 xml:space="preserve"> Motor a gasolina</w:t>
            </w:r>
          </w:p>
        </w:tc>
      </w:tr>
      <w:tr w:rsidR="0016156F" w:rsidRPr="00BB762A" w14:paraId="408F5C7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1FD43C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3B175A0" w14:textId="2D04D085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Potencia nominal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 xml:space="preserve"> (HP/rpm)</w:t>
            </w:r>
          </w:p>
        </w:tc>
        <w:tc>
          <w:tcPr>
            <w:tcW w:w="3531" w:type="dxa"/>
            <w:vAlign w:val="center"/>
          </w:tcPr>
          <w:p w14:paraId="69FA40A8" w14:textId="077FA9F1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5.7/3600</w:t>
            </w:r>
          </w:p>
        </w:tc>
      </w:tr>
      <w:tr w:rsidR="0016156F" w:rsidRPr="00BB762A" w14:paraId="1BFF105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548FD81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56DA8570" w14:textId="56434A62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Potencia máxima</w:t>
            </w:r>
            <w:r w:rsidR="001004E3">
              <w:rPr>
                <w:rFonts w:ascii="Arial" w:hAnsi="Arial" w:cs="Arial"/>
                <w:sz w:val="22"/>
                <w:szCs w:val="22"/>
                <w:lang w:val="es-419"/>
              </w:rPr>
              <w:t xml:space="preserve"> (HP/rpm)</w:t>
            </w:r>
          </w:p>
        </w:tc>
        <w:tc>
          <w:tcPr>
            <w:tcW w:w="3531" w:type="dxa"/>
            <w:vAlign w:val="center"/>
          </w:tcPr>
          <w:p w14:paraId="183DF57A" w14:textId="0F371FE1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6.5/3600</w:t>
            </w:r>
          </w:p>
        </w:tc>
      </w:tr>
      <w:tr w:rsidR="0016156F" w:rsidRPr="00BB762A" w14:paraId="60995081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CB518AB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3232E07" w14:textId="072C09B8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motor</w:t>
            </w:r>
          </w:p>
        </w:tc>
        <w:tc>
          <w:tcPr>
            <w:tcW w:w="3531" w:type="dxa"/>
            <w:vAlign w:val="center"/>
          </w:tcPr>
          <w:p w14:paraId="17A99A83" w14:textId="6DDB1642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 tiempos ventilado por aire forzado</w:t>
            </w:r>
          </w:p>
        </w:tc>
      </w:tr>
      <w:tr w:rsidR="0016156F" w:rsidRPr="00BB762A" w14:paraId="7743608D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4AA494A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74B2588D" w14:textId="4A6A6921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Cilindrada</w:t>
            </w:r>
          </w:p>
        </w:tc>
        <w:tc>
          <w:tcPr>
            <w:tcW w:w="3531" w:type="dxa"/>
            <w:vAlign w:val="center"/>
          </w:tcPr>
          <w:p w14:paraId="78FC0471" w14:textId="5BBAA735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221</w:t>
            </w:r>
          </w:p>
        </w:tc>
      </w:tr>
      <w:tr w:rsidR="0016156F" w:rsidRPr="00BB762A" w14:paraId="2229F669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5B4B2A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6EDC0B03" w14:textId="1951148D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Modo de encendido</w:t>
            </w:r>
          </w:p>
        </w:tc>
        <w:tc>
          <w:tcPr>
            <w:tcW w:w="3531" w:type="dxa"/>
            <w:vAlign w:val="center"/>
          </w:tcPr>
          <w:p w14:paraId="0A9F73CB" w14:textId="42198343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Transistor magneto</w:t>
            </w:r>
          </w:p>
        </w:tc>
      </w:tr>
      <w:tr w:rsidR="0016156F" w:rsidRPr="00BB762A" w14:paraId="7239EE82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B271375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EDECE72" w14:textId="014D7257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Modo de arranque</w:t>
            </w:r>
          </w:p>
        </w:tc>
        <w:tc>
          <w:tcPr>
            <w:tcW w:w="3531" w:type="dxa"/>
            <w:vAlign w:val="center"/>
          </w:tcPr>
          <w:p w14:paraId="04A2BD04" w14:textId="43A9A194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Arranque manual</w:t>
            </w:r>
          </w:p>
        </w:tc>
      </w:tr>
      <w:tr w:rsidR="0016156F" w:rsidRPr="00BB762A" w14:paraId="6E1AD50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116CCF3C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37FE9F0" w14:textId="170D8E24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Máxima capacidad de tanque de combustible</w:t>
            </w:r>
          </w:p>
        </w:tc>
        <w:tc>
          <w:tcPr>
            <w:tcW w:w="3531" w:type="dxa"/>
            <w:vAlign w:val="center"/>
          </w:tcPr>
          <w:p w14:paraId="4D3E67A4" w14:textId="01E5B3BD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3.6 L</w:t>
            </w:r>
          </w:p>
        </w:tc>
      </w:tr>
      <w:tr w:rsidR="0016156F" w:rsidRPr="00BB762A" w14:paraId="0CA5A31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2947F19" w14:textId="77777777" w:rsidR="0016156F" w:rsidRPr="00BB762A" w:rsidRDefault="0016156F" w:rsidP="00BB762A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5DCCF2E" w14:textId="5EA1F935" w:rsidR="0016156F" w:rsidRPr="00E96D7B" w:rsidRDefault="0016156F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Capacidad de aceite</w:t>
            </w:r>
          </w:p>
        </w:tc>
        <w:tc>
          <w:tcPr>
            <w:tcW w:w="3531" w:type="dxa"/>
            <w:vAlign w:val="center"/>
          </w:tcPr>
          <w:p w14:paraId="2304DD2C" w14:textId="08BD6BE8" w:rsidR="0016156F" w:rsidRPr="00E96D7B" w:rsidRDefault="001004E3" w:rsidP="00BB762A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0.6 L</w:t>
            </w:r>
          </w:p>
        </w:tc>
      </w:tr>
      <w:tr w:rsidR="00395819" w:rsidRPr="00BB762A" w14:paraId="7DDD6993" w14:textId="77777777" w:rsidTr="00E96D7B">
        <w:trPr>
          <w:cantSplit/>
          <w:trHeight w:val="283"/>
        </w:trPr>
        <w:tc>
          <w:tcPr>
            <w:tcW w:w="1980" w:type="dxa"/>
            <w:vMerge w:val="restart"/>
            <w:textDirection w:val="btLr"/>
            <w:vAlign w:val="center"/>
          </w:tcPr>
          <w:p w14:paraId="78399A45" w14:textId="43B76EE1" w:rsidR="00395819" w:rsidRPr="00BB762A" w:rsidRDefault="00395819" w:rsidP="00730B3D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  <w:lang w:val="es-419"/>
              </w:rPr>
            </w:pPr>
            <w:r w:rsidRPr="0016156F"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D</w:t>
            </w:r>
            <w:r>
              <w:rPr>
                <w:rFonts w:ascii="Arial" w:hAnsi="Arial" w:cs="Arial"/>
                <w:b/>
                <w:bCs/>
                <w:sz w:val="36"/>
                <w:szCs w:val="36"/>
                <w:lang w:val="es-419"/>
              </w:rPr>
              <w:t>ATOS LADO TIMON</w:t>
            </w:r>
          </w:p>
        </w:tc>
        <w:tc>
          <w:tcPr>
            <w:tcW w:w="5536" w:type="dxa"/>
            <w:vAlign w:val="center"/>
          </w:tcPr>
          <w:p w14:paraId="54E048D1" w14:textId="19C53118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Dimensiones (L x W x H)</w:t>
            </w:r>
          </w:p>
        </w:tc>
        <w:tc>
          <w:tcPr>
            <w:tcW w:w="3531" w:type="dxa"/>
            <w:vAlign w:val="center"/>
          </w:tcPr>
          <w:p w14:paraId="3B566E97" w14:textId="2DF80EA2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1380 x 650 x 970</w:t>
            </w:r>
          </w:p>
        </w:tc>
      </w:tr>
      <w:tr w:rsidR="00395819" w:rsidRPr="00BB762A" w14:paraId="50A6ADEC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A96E3BC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79AB5B44" w14:textId="7B168C19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Peso neto</w:t>
            </w:r>
          </w:p>
        </w:tc>
        <w:tc>
          <w:tcPr>
            <w:tcW w:w="3531" w:type="dxa"/>
            <w:vAlign w:val="center"/>
          </w:tcPr>
          <w:p w14:paraId="3DD933D8" w14:textId="028F00D6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70 kg</w:t>
            </w:r>
          </w:p>
        </w:tc>
      </w:tr>
      <w:tr w:rsidR="00395819" w:rsidRPr="00BB762A" w14:paraId="7EC5579B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333F8962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7864587" w14:textId="4A1B7F75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Peso bruto</w:t>
            </w:r>
          </w:p>
        </w:tc>
        <w:tc>
          <w:tcPr>
            <w:tcW w:w="3531" w:type="dxa"/>
            <w:vAlign w:val="center"/>
          </w:tcPr>
          <w:p w14:paraId="6526061C" w14:textId="71C3229C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73 kg</w:t>
            </w:r>
          </w:p>
        </w:tc>
      </w:tr>
      <w:tr w:rsidR="00395819" w:rsidRPr="00BB762A" w14:paraId="2F5A197E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B61C496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70BFA720" w14:textId="62D4B03C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Sistema de transmisión</w:t>
            </w:r>
          </w:p>
        </w:tc>
        <w:tc>
          <w:tcPr>
            <w:tcW w:w="3531" w:type="dxa"/>
            <w:vAlign w:val="center"/>
          </w:tcPr>
          <w:p w14:paraId="037B618D" w14:textId="4E2F2E60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Cinturón + cadena</w:t>
            </w:r>
          </w:p>
        </w:tc>
      </w:tr>
      <w:tr w:rsidR="00395819" w:rsidRPr="00BB762A" w14:paraId="1EA31983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41AD814F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84694E2" w14:textId="4F0C5962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Cantidad de cuchillas</w:t>
            </w:r>
          </w:p>
        </w:tc>
        <w:tc>
          <w:tcPr>
            <w:tcW w:w="3531" w:type="dxa"/>
            <w:vAlign w:val="center"/>
          </w:tcPr>
          <w:p w14:paraId="06CA6C22" w14:textId="3E281416" w:rsidR="00395819" w:rsidRPr="00E96D7B" w:rsidRDefault="00E162D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24</w:t>
            </w:r>
          </w:p>
        </w:tc>
      </w:tr>
      <w:tr w:rsidR="00395819" w:rsidRPr="00BB762A" w14:paraId="03116469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21966ABD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228993C0" w14:textId="59EBE5C7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Grupos de cuchillas</w:t>
            </w:r>
          </w:p>
        </w:tc>
        <w:tc>
          <w:tcPr>
            <w:tcW w:w="3531" w:type="dxa"/>
            <w:vAlign w:val="center"/>
          </w:tcPr>
          <w:p w14:paraId="12F60458" w14:textId="2B16AB71" w:rsidR="00395819" w:rsidRPr="00E96D7B" w:rsidRDefault="00E162D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 (4 por lado)</w:t>
            </w:r>
          </w:p>
        </w:tc>
      </w:tr>
      <w:tr w:rsidR="00395819" w:rsidRPr="00BB762A" w14:paraId="6335E0F8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7EAF10B2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1D2083B0" w14:textId="29DF858A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Cuchillas por cada grupo</w:t>
            </w:r>
          </w:p>
        </w:tc>
        <w:tc>
          <w:tcPr>
            <w:tcW w:w="3531" w:type="dxa"/>
            <w:vAlign w:val="center"/>
          </w:tcPr>
          <w:p w14:paraId="0368B6B5" w14:textId="1FBBD310" w:rsidR="00395819" w:rsidRPr="00E96D7B" w:rsidRDefault="00E162DD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</w:p>
        </w:tc>
      </w:tr>
      <w:tr w:rsidR="00395819" w:rsidRPr="00BB762A" w14:paraId="588C9E80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50904168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492A165C" w14:textId="2AD6F80F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>Profundidad de labranza</w:t>
            </w:r>
          </w:p>
        </w:tc>
        <w:tc>
          <w:tcPr>
            <w:tcW w:w="3531" w:type="dxa"/>
            <w:vAlign w:val="center"/>
          </w:tcPr>
          <w:p w14:paraId="6EA8B09E" w14:textId="71D70CA2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150 – 250 mm</w:t>
            </w:r>
          </w:p>
        </w:tc>
      </w:tr>
      <w:tr w:rsidR="00395819" w:rsidRPr="00BB762A" w14:paraId="3CA17F9E" w14:textId="77777777" w:rsidTr="00E96D7B">
        <w:trPr>
          <w:cantSplit/>
          <w:trHeight w:val="283"/>
        </w:trPr>
        <w:tc>
          <w:tcPr>
            <w:tcW w:w="1980" w:type="dxa"/>
            <w:vMerge/>
          </w:tcPr>
          <w:p w14:paraId="654F790D" w14:textId="77777777" w:rsidR="00395819" w:rsidRPr="00BB762A" w:rsidRDefault="00395819" w:rsidP="00730B3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</w:p>
        </w:tc>
        <w:tc>
          <w:tcPr>
            <w:tcW w:w="5536" w:type="dxa"/>
            <w:vAlign w:val="center"/>
          </w:tcPr>
          <w:p w14:paraId="34E3D02C" w14:textId="19938CF9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Alcance de</w:t>
            </w:r>
            <w:r w:rsidRPr="00E96D7B">
              <w:rPr>
                <w:rFonts w:ascii="Arial" w:hAnsi="Arial" w:cs="Arial"/>
                <w:sz w:val="22"/>
                <w:szCs w:val="22"/>
                <w:lang w:val="es-419"/>
              </w:rPr>
              <w:t xml:space="preserve"> labranza</w:t>
            </w:r>
          </w:p>
        </w:tc>
        <w:tc>
          <w:tcPr>
            <w:tcW w:w="3531" w:type="dxa"/>
            <w:vAlign w:val="center"/>
          </w:tcPr>
          <w:p w14:paraId="22B609C5" w14:textId="1F02C970" w:rsidR="00395819" w:rsidRPr="00E96D7B" w:rsidRDefault="00395819" w:rsidP="00730B3D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500 – 1000 mm</w:t>
            </w:r>
          </w:p>
        </w:tc>
      </w:tr>
    </w:tbl>
    <w:p w14:paraId="630B7F3A" w14:textId="54CE01FA" w:rsidR="00BD5EA4" w:rsidRDefault="00BD5EA4" w:rsidP="00E87B8C">
      <w:pPr>
        <w:rPr>
          <w:rFonts w:ascii="Arial" w:hAnsi="Arial" w:cs="Arial"/>
          <w:lang w:val="es-419"/>
        </w:rPr>
      </w:pPr>
    </w:p>
    <w:sectPr w:rsidR="00BD5EA4" w:rsidSect="003D60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458A" w14:textId="77777777" w:rsidR="00887283" w:rsidRDefault="00887283" w:rsidP="008A3980">
      <w:r>
        <w:separator/>
      </w:r>
    </w:p>
  </w:endnote>
  <w:endnote w:type="continuationSeparator" w:id="0">
    <w:p w14:paraId="0001791D" w14:textId="77777777" w:rsidR="00887283" w:rsidRDefault="0088728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31D2" w14:textId="77777777" w:rsidR="001857AA" w:rsidRDefault="00185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427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D00" w14:textId="77777777" w:rsidR="001857AA" w:rsidRDefault="00185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A3060" w14:textId="77777777" w:rsidR="00887283" w:rsidRDefault="00887283" w:rsidP="008A3980">
      <w:r>
        <w:separator/>
      </w:r>
    </w:p>
  </w:footnote>
  <w:footnote w:type="continuationSeparator" w:id="0">
    <w:p w14:paraId="7A4D9A14" w14:textId="77777777" w:rsidR="00887283" w:rsidRDefault="0088728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34E75BE7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2ABD72FA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1611689F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1004E3"/>
    <w:rsid w:val="001428E9"/>
    <w:rsid w:val="0016156F"/>
    <w:rsid w:val="001857AA"/>
    <w:rsid w:val="001F685E"/>
    <w:rsid w:val="001F719B"/>
    <w:rsid w:val="00253153"/>
    <w:rsid w:val="002E1480"/>
    <w:rsid w:val="002E7F0F"/>
    <w:rsid w:val="00316AE6"/>
    <w:rsid w:val="00395819"/>
    <w:rsid w:val="003B301B"/>
    <w:rsid w:val="003D6066"/>
    <w:rsid w:val="003E176D"/>
    <w:rsid w:val="00417A91"/>
    <w:rsid w:val="004247B1"/>
    <w:rsid w:val="00433213"/>
    <w:rsid w:val="004855A3"/>
    <w:rsid w:val="00490F9C"/>
    <w:rsid w:val="004B6513"/>
    <w:rsid w:val="00502FCF"/>
    <w:rsid w:val="00503185"/>
    <w:rsid w:val="005102A3"/>
    <w:rsid w:val="00573391"/>
    <w:rsid w:val="005960B5"/>
    <w:rsid w:val="005B4338"/>
    <w:rsid w:val="005B5378"/>
    <w:rsid w:val="005E4450"/>
    <w:rsid w:val="00606569"/>
    <w:rsid w:val="006248B3"/>
    <w:rsid w:val="006736DE"/>
    <w:rsid w:val="006E3E09"/>
    <w:rsid w:val="00730B3D"/>
    <w:rsid w:val="00750244"/>
    <w:rsid w:val="00754D13"/>
    <w:rsid w:val="00780CA7"/>
    <w:rsid w:val="00816006"/>
    <w:rsid w:val="008319BA"/>
    <w:rsid w:val="00832239"/>
    <w:rsid w:val="00887283"/>
    <w:rsid w:val="008A3980"/>
    <w:rsid w:val="008D57AB"/>
    <w:rsid w:val="008F4310"/>
    <w:rsid w:val="008F5336"/>
    <w:rsid w:val="00934F39"/>
    <w:rsid w:val="009A11F8"/>
    <w:rsid w:val="009D2914"/>
    <w:rsid w:val="009E2D21"/>
    <w:rsid w:val="00A86F6C"/>
    <w:rsid w:val="00AB281F"/>
    <w:rsid w:val="00AC349E"/>
    <w:rsid w:val="00AD5EDC"/>
    <w:rsid w:val="00AD6AC6"/>
    <w:rsid w:val="00AF546C"/>
    <w:rsid w:val="00B01F4E"/>
    <w:rsid w:val="00B163B0"/>
    <w:rsid w:val="00B43683"/>
    <w:rsid w:val="00BB762A"/>
    <w:rsid w:val="00BD5BD4"/>
    <w:rsid w:val="00BD5EA4"/>
    <w:rsid w:val="00BF2942"/>
    <w:rsid w:val="00C0192C"/>
    <w:rsid w:val="00C5749B"/>
    <w:rsid w:val="00C922C0"/>
    <w:rsid w:val="00CD4399"/>
    <w:rsid w:val="00CF2223"/>
    <w:rsid w:val="00CF3769"/>
    <w:rsid w:val="00D61D67"/>
    <w:rsid w:val="00D90D5A"/>
    <w:rsid w:val="00DA08D9"/>
    <w:rsid w:val="00DE23CD"/>
    <w:rsid w:val="00E064A3"/>
    <w:rsid w:val="00E162DD"/>
    <w:rsid w:val="00E23E8F"/>
    <w:rsid w:val="00E3548E"/>
    <w:rsid w:val="00E75614"/>
    <w:rsid w:val="00E87B8C"/>
    <w:rsid w:val="00E96D7B"/>
    <w:rsid w:val="00EA4247"/>
    <w:rsid w:val="00ED0506"/>
    <w:rsid w:val="00ED588D"/>
    <w:rsid w:val="00F06D40"/>
    <w:rsid w:val="00F112DF"/>
    <w:rsid w:val="00F27644"/>
    <w:rsid w:val="00F573BD"/>
    <w:rsid w:val="00F67437"/>
    <w:rsid w:val="00F7733A"/>
    <w:rsid w:val="00F8283B"/>
    <w:rsid w:val="00F94CBA"/>
    <w:rsid w:val="00FA60A8"/>
    <w:rsid w:val="00FB4EAB"/>
    <w:rsid w:val="00FD24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681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2023-05-17T15:14:00Z</cp:lastPrinted>
  <dcterms:created xsi:type="dcterms:W3CDTF">2023-05-17T15:20:00Z</dcterms:created>
  <dcterms:modified xsi:type="dcterms:W3CDTF">2023-05-17T17:16:00Z</dcterms:modified>
</cp:coreProperties>
</file>