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689A854D" w:rsidR="00B01F4E" w:rsidRDefault="00F27644">
      <w:pPr>
        <w:rPr>
          <w:vanish/>
        </w:rPr>
      </w:pPr>
      <w:r w:rsidRPr="00ED0506"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1A38D63B" wp14:editId="4669CADD">
            <wp:simplePos x="0" y="0"/>
            <wp:positionH relativeFrom="margin">
              <wp:posOffset>4153810</wp:posOffset>
            </wp:positionH>
            <wp:positionV relativeFrom="margin">
              <wp:align>top</wp:align>
            </wp:positionV>
            <wp:extent cx="2822148" cy="73698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19" b="91204" l="3632" r="96368">
                                  <a14:foregroundMark x1="10775" y1="47685" x2="9322" y2="48148"/>
                                  <a14:foregroundMark x1="3632" y1="51389" x2="5448" y2="50463"/>
                                  <a14:foregroundMark x1="21524" y1="49029" x2="26634" y2="58333"/>
                                  <a14:foregroundMark x1="16465" y1="39815" x2="17374" y2="41470"/>
                                  <a14:foregroundMark x1="34019" y1="62963" x2="38015" y2="64352"/>
                                  <a14:foregroundMark x1="56659" y1="7407" x2="56659" y2="7407"/>
                                  <a14:foregroundMark x1="47821" y1="88889" x2="46247" y2="91204"/>
                                  <a14:foregroundMark x1="40073" y1="62963" x2="38620" y2="48148"/>
                                  <a14:foregroundMark x1="63680" y1="49537" x2="62954" y2="67593"/>
                                  <a14:foregroundMark x1="73971" y1="62037" x2="77482" y2="49537"/>
                                  <a14:foregroundMark x1="90073" y1="53704" x2="92131" y2="53241"/>
                                  <a14:foregroundMark x1="95884" y1="58796" x2="96368" y2="50463"/>
                                  <a14:foregroundMark x1="48668" y1="43056" x2="55932" y2="57407"/>
                                  <a14:foregroundMark x1="52048" y1="21569" x2="52048" y2="21569"/>
                                  <a14:foregroundMark x1="52048" y1="21569" x2="48123" y2="28105"/>
                                  <a14:backgroundMark x1="19128" y1="44907" x2="19128" y2="44907"/>
                                  <a14:backgroundMark x1="19128" y1="46759" x2="19249" y2="44444"/>
                                  <a14:backgroundMark x1="19855" y1="44444" x2="19370" y2="46759"/>
                                  <a14:backgroundMark x1="19855" y1="42593" x2="18886" y2="46759"/>
                                  <a14:backgroundMark x1="79540" y1="53704" x2="79540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48" cy="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644">
        <w:rPr>
          <w:rFonts w:ascii="Arial" w:hAnsi="Arial" w:cs="Arial"/>
          <w:lang w:val="es-419"/>
        </w:rPr>
        <w:drawing>
          <wp:anchor distT="0" distB="0" distL="114300" distR="114300" simplePos="0" relativeHeight="251659264" behindDoc="1" locked="0" layoutInCell="1" allowOverlap="1" wp14:anchorId="4B5AB047" wp14:editId="02D9B683">
            <wp:simplePos x="0" y="0"/>
            <wp:positionH relativeFrom="column">
              <wp:posOffset>663357</wp:posOffset>
            </wp:positionH>
            <wp:positionV relativeFrom="paragraph">
              <wp:posOffset>-165043</wp:posOffset>
            </wp:positionV>
            <wp:extent cx="2597346" cy="2916000"/>
            <wp:effectExtent l="0" t="0" r="0" b="0"/>
            <wp:wrapNone/>
            <wp:docPr id="1" name="Imagen 1" descr="Imagen que contiene máquina, hombre, pequeño, vist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máquina, hombre, pequeño, vistie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46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E6A97" w14:textId="6762BAB9" w:rsidR="001857AA" w:rsidRDefault="00B43683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D312AD9" w14:textId="77777777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29A9E5BE" w14:textId="77777777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4F40F10F" w14:textId="75DF84C2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 w:rsidRPr="00BD5EA4"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MOTOAZADA HSDIG13</w:t>
      </w:r>
      <w: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5</w:t>
      </w:r>
    </w:p>
    <w:p w14:paraId="6C9CF987" w14:textId="5D1D94E5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52E601E9" w14:textId="5CE436FD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3A1E5E9A" w14:textId="3A2019DB" w:rsidR="00F27644" w:rsidRPr="00F27644" w:rsidRDefault="00F2764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C8CAD36" w14:textId="77777777" w:rsidR="00F27644" w:rsidRDefault="00F27644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3977"/>
        <w:gridCol w:w="3531"/>
      </w:tblGrid>
      <w:tr w:rsidR="0016156F" w:rsidRPr="00BB762A" w14:paraId="36242523" w14:textId="77777777" w:rsidTr="00E96D7B">
        <w:trPr>
          <w:cantSplit/>
          <w:trHeight w:val="283"/>
        </w:trPr>
        <w:tc>
          <w:tcPr>
            <w:tcW w:w="1980" w:type="dxa"/>
            <w:vMerge w:val="restart"/>
            <w:textDirection w:val="btLr"/>
            <w:vAlign w:val="center"/>
          </w:tcPr>
          <w:p w14:paraId="259E1C6E" w14:textId="36C9379B" w:rsidR="0016156F" w:rsidRPr="0016156F" w:rsidRDefault="0016156F" w:rsidP="0016156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</w:pPr>
            <w:r w:rsidRPr="0016156F"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DATOS DEL MOTOR</w:t>
            </w:r>
          </w:p>
        </w:tc>
        <w:tc>
          <w:tcPr>
            <w:tcW w:w="5536" w:type="dxa"/>
            <w:gridSpan w:val="2"/>
            <w:vAlign w:val="center"/>
          </w:tcPr>
          <w:p w14:paraId="5EA06566" w14:textId="3883EBAC" w:rsidR="0016156F" w:rsidRPr="00E96D7B" w:rsidRDefault="00F7733A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Modelo</w:t>
            </w:r>
          </w:p>
        </w:tc>
        <w:tc>
          <w:tcPr>
            <w:tcW w:w="3531" w:type="dxa"/>
            <w:vAlign w:val="center"/>
          </w:tcPr>
          <w:p w14:paraId="4A5EE92C" w14:textId="58BB559A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186F (A) Motor a diésel</w:t>
            </w:r>
          </w:p>
        </w:tc>
      </w:tr>
      <w:tr w:rsidR="0016156F" w:rsidRPr="00BB762A" w14:paraId="408F5C7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1FD43C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23B175A0" w14:textId="2BB48351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Potencia nominal</w:t>
            </w:r>
          </w:p>
        </w:tc>
        <w:tc>
          <w:tcPr>
            <w:tcW w:w="3531" w:type="dxa"/>
            <w:vAlign w:val="center"/>
          </w:tcPr>
          <w:p w14:paraId="69FA40A8" w14:textId="25C32890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6.3 kW</w:t>
            </w:r>
          </w:p>
        </w:tc>
      </w:tr>
      <w:tr w:rsidR="0016156F" w:rsidRPr="00BB762A" w14:paraId="1BFF105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548FD81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56DA8570" w14:textId="41C46437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Potencia máxima</w:t>
            </w:r>
          </w:p>
        </w:tc>
        <w:tc>
          <w:tcPr>
            <w:tcW w:w="3531" w:type="dxa"/>
            <w:vAlign w:val="center"/>
          </w:tcPr>
          <w:p w14:paraId="183DF57A" w14:textId="57B89A66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6.6 kW</w:t>
            </w:r>
          </w:p>
        </w:tc>
      </w:tr>
      <w:tr w:rsidR="0016156F" w:rsidRPr="00BB762A" w14:paraId="60995081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CB518AB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23232E07" w14:textId="6EC22AAF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3531" w:type="dxa"/>
            <w:vAlign w:val="center"/>
          </w:tcPr>
          <w:p w14:paraId="17A99A83" w14:textId="556B52AA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3600</w:t>
            </w:r>
          </w:p>
        </w:tc>
      </w:tr>
      <w:tr w:rsidR="0016156F" w:rsidRPr="00BB762A" w14:paraId="7743608D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4AA494A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74B2588D" w14:textId="4A6A6921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Cilindrada</w:t>
            </w:r>
          </w:p>
        </w:tc>
        <w:tc>
          <w:tcPr>
            <w:tcW w:w="3531" w:type="dxa"/>
            <w:vAlign w:val="center"/>
          </w:tcPr>
          <w:p w14:paraId="78FC0471" w14:textId="04C4769B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418</w:t>
            </w:r>
          </w:p>
        </w:tc>
      </w:tr>
      <w:tr w:rsidR="0016156F" w:rsidRPr="00BB762A" w14:paraId="2229F669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5B4B2A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6EDC0B03" w14:textId="1951148D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encendido</w:t>
            </w:r>
          </w:p>
        </w:tc>
        <w:tc>
          <w:tcPr>
            <w:tcW w:w="3531" w:type="dxa"/>
            <w:vAlign w:val="center"/>
          </w:tcPr>
          <w:p w14:paraId="0A9F73CB" w14:textId="43393E20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Encendido por compresión</w:t>
            </w:r>
          </w:p>
        </w:tc>
      </w:tr>
      <w:tr w:rsidR="0016156F" w:rsidRPr="00BB762A" w14:paraId="7239EE82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B271375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3EDECE72" w14:textId="014D7257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arranque</w:t>
            </w:r>
          </w:p>
        </w:tc>
        <w:tc>
          <w:tcPr>
            <w:tcW w:w="3531" w:type="dxa"/>
            <w:vAlign w:val="center"/>
          </w:tcPr>
          <w:p w14:paraId="04A2BD04" w14:textId="00C25711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Arranque de retroceso</w:t>
            </w:r>
          </w:p>
        </w:tc>
      </w:tr>
      <w:tr w:rsidR="0016156F" w:rsidRPr="00BB762A" w14:paraId="6E1AD50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116CCF3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337FE9F0" w14:textId="170D8E24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Máxima capacidad de tanque de combustible</w:t>
            </w:r>
          </w:p>
        </w:tc>
        <w:tc>
          <w:tcPr>
            <w:tcW w:w="3531" w:type="dxa"/>
            <w:vAlign w:val="center"/>
          </w:tcPr>
          <w:p w14:paraId="4D3E67A4" w14:textId="154525D7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5.5 L.</w:t>
            </w:r>
          </w:p>
        </w:tc>
      </w:tr>
      <w:tr w:rsidR="0016156F" w:rsidRPr="00BB762A" w14:paraId="0CA5A31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2947F19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25DCCF2E" w14:textId="5EA1F935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Capacidad de aceite</w:t>
            </w:r>
          </w:p>
        </w:tc>
        <w:tc>
          <w:tcPr>
            <w:tcW w:w="3531" w:type="dxa"/>
            <w:vAlign w:val="center"/>
          </w:tcPr>
          <w:p w14:paraId="2304DD2C" w14:textId="036EB0E0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1.65 L.</w:t>
            </w:r>
          </w:p>
        </w:tc>
      </w:tr>
      <w:tr w:rsidR="00730B3D" w:rsidRPr="00BB762A" w14:paraId="7DDD6993" w14:textId="77777777" w:rsidTr="00E96D7B">
        <w:trPr>
          <w:cantSplit/>
          <w:trHeight w:val="283"/>
        </w:trPr>
        <w:tc>
          <w:tcPr>
            <w:tcW w:w="1980" w:type="dxa"/>
            <w:vMerge w:val="restart"/>
            <w:textDirection w:val="btLr"/>
            <w:vAlign w:val="center"/>
          </w:tcPr>
          <w:p w14:paraId="78399A45" w14:textId="43B76EE1" w:rsidR="00730B3D" w:rsidRPr="00BB762A" w:rsidRDefault="00730B3D" w:rsidP="00730B3D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16156F"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D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ATOS LADO TIMON</w:t>
            </w:r>
          </w:p>
        </w:tc>
        <w:tc>
          <w:tcPr>
            <w:tcW w:w="5536" w:type="dxa"/>
            <w:gridSpan w:val="2"/>
            <w:vAlign w:val="center"/>
          </w:tcPr>
          <w:p w14:paraId="54E048D1" w14:textId="67378DDA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transmisión</w:t>
            </w:r>
          </w:p>
        </w:tc>
        <w:tc>
          <w:tcPr>
            <w:tcW w:w="3531" w:type="dxa"/>
            <w:vAlign w:val="center"/>
          </w:tcPr>
          <w:p w14:paraId="3B566E97" w14:textId="0258F3E7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Transmisión de engranaje completo</w:t>
            </w:r>
          </w:p>
        </w:tc>
      </w:tr>
      <w:tr w:rsidR="00730B3D" w:rsidRPr="00BB762A" w14:paraId="186F6E2D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14314FFA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2F1A9132" w14:textId="4E334E26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Velocidad</w:t>
            </w:r>
          </w:p>
        </w:tc>
        <w:tc>
          <w:tcPr>
            <w:tcW w:w="3977" w:type="dxa"/>
            <w:vAlign w:val="center"/>
          </w:tcPr>
          <w:p w14:paraId="42D5E517" w14:textId="78FCFC08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Rápido</w:t>
            </w:r>
          </w:p>
        </w:tc>
        <w:tc>
          <w:tcPr>
            <w:tcW w:w="3531" w:type="dxa"/>
            <w:vAlign w:val="center"/>
          </w:tcPr>
          <w:p w14:paraId="22C270D5" w14:textId="25FA24E2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10 km/h</w:t>
            </w:r>
          </w:p>
        </w:tc>
      </w:tr>
      <w:tr w:rsidR="00730B3D" w:rsidRPr="00BB762A" w14:paraId="47710E62" w14:textId="77777777" w:rsidTr="00730B3D">
        <w:trPr>
          <w:cantSplit/>
          <w:trHeight w:val="340"/>
        </w:trPr>
        <w:tc>
          <w:tcPr>
            <w:tcW w:w="1980" w:type="dxa"/>
            <w:vMerge/>
          </w:tcPr>
          <w:p w14:paraId="20613EA9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1559" w:type="dxa"/>
            <w:vMerge/>
            <w:vAlign w:val="center"/>
          </w:tcPr>
          <w:p w14:paraId="4F4A5975" w14:textId="2CCF2CAE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  <w:tc>
          <w:tcPr>
            <w:tcW w:w="3977" w:type="dxa"/>
            <w:vAlign w:val="center"/>
          </w:tcPr>
          <w:p w14:paraId="4DADA333" w14:textId="4ECAC1AE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Lento</w:t>
            </w:r>
          </w:p>
        </w:tc>
        <w:tc>
          <w:tcPr>
            <w:tcW w:w="3531" w:type="dxa"/>
            <w:vAlign w:val="center"/>
          </w:tcPr>
          <w:p w14:paraId="195AB226" w14:textId="78C6C163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5 km/h</w:t>
            </w:r>
          </w:p>
        </w:tc>
      </w:tr>
      <w:tr w:rsidR="00730B3D" w:rsidRPr="00BB762A" w14:paraId="50A6ADEC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A96E3BC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79AB5B44" w14:textId="75FF7653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Velocidad de trabajo cultivando</w:t>
            </w:r>
          </w:p>
        </w:tc>
        <w:tc>
          <w:tcPr>
            <w:tcW w:w="3531" w:type="dxa"/>
            <w:vAlign w:val="center"/>
          </w:tcPr>
          <w:p w14:paraId="3DD933D8" w14:textId="64C607F6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0.5 – 1.3 km/h</w:t>
            </w:r>
          </w:p>
        </w:tc>
      </w:tr>
      <w:tr w:rsidR="00730B3D" w:rsidRPr="00BB762A" w14:paraId="7EC5579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333F8962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27864587" w14:textId="71529583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Velocidad máxima de reversa</w:t>
            </w:r>
          </w:p>
        </w:tc>
        <w:tc>
          <w:tcPr>
            <w:tcW w:w="3531" w:type="dxa"/>
            <w:vAlign w:val="center"/>
          </w:tcPr>
          <w:p w14:paraId="6526061C" w14:textId="0FB73FF7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2 km/h</w:t>
            </w:r>
          </w:p>
        </w:tc>
      </w:tr>
      <w:tr w:rsidR="00730B3D" w:rsidRPr="00BB762A" w14:paraId="2F5A197E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B61C496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70BFA720" w14:textId="175E37B3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Velocidad de rotación de cuchillas</w:t>
            </w:r>
          </w:p>
        </w:tc>
        <w:tc>
          <w:tcPr>
            <w:tcW w:w="3531" w:type="dxa"/>
            <w:vAlign w:val="center"/>
          </w:tcPr>
          <w:p w14:paraId="037B618D" w14:textId="33AB285F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129.78 r/min</w:t>
            </w:r>
          </w:p>
        </w:tc>
      </w:tr>
      <w:tr w:rsidR="00730B3D" w:rsidRPr="00BB762A" w14:paraId="2CEF1F58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3DC543C4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53C57AE9" w14:textId="2ABFF2C6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Máximo radio de giro de cuchillas</w:t>
            </w:r>
          </w:p>
        </w:tc>
        <w:tc>
          <w:tcPr>
            <w:tcW w:w="3531" w:type="dxa"/>
            <w:vAlign w:val="center"/>
          </w:tcPr>
          <w:p w14:paraId="5A092C23" w14:textId="10324651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180 mm</w:t>
            </w:r>
          </w:p>
        </w:tc>
      </w:tr>
      <w:tr w:rsidR="00730B3D" w:rsidRPr="00BB762A" w14:paraId="1EA3198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41AD814F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384694E2" w14:textId="4F0C5962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Cantidad de cuchillas</w:t>
            </w:r>
          </w:p>
        </w:tc>
        <w:tc>
          <w:tcPr>
            <w:tcW w:w="3531" w:type="dxa"/>
            <w:vAlign w:val="center"/>
          </w:tcPr>
          <w:p w14:paraId="06CA6C22" w14:textId="225F49C1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40</w:t>
            </w:r>
          </w:p>
        </w:tc>
      </w:tr>
      <w:tr w:rsidR="00730B3D" w:rsidRPr="00BB762A" w14:paraId="03116469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1966ABD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228993C0" w14:textId="59EBE5C7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Grupos de cuchillas</w:t>
            </w:r>
          </w:p>
        </w:tc>
        <w:tc>
          <w:tcPr>
            <w:tcW w:w="3531" w:type="dxa"/>
            <w:vAlign w:val="center"/>
          </w:tcPr>
          <w:p w14:paraId="12F60458" w14:textId="074CEBC5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</w:p>
        </w:tc>
      </w:tr>
      <w:tr w:rsidR="00730B3D" w:rsidRPr="00BB762A" w14:paraId="6335E0F8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EAF10B2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1D2083B0" w14:textId="29DF858A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Cuchillas por cada grupo</w:t>
            </w:r>
          </w:p>
        </w:tc>
        <w:tc>
          <w:tcPr>
            <w:tcW w:w="3531" w:type="dxa"/>
            <w:vAlign w:val="center"/>
          </w:tcPr>
          <w:p w14:paraId="0368B6B5" w14:textId="7F12C93C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</w:tr>
      <w:tr w:rsidR="00730B3D" w:rsidRPr="00BB762A" w14:paraId="6214F6FA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7B2F57E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2780CD2C" w14:textId="77A4CC54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Diámetro de las cuchillas</w:t>
            </w:r>
          </w:p>
        </w:tc>
        <w:tc>
          <w:tcPr>
            <w:tcW w:w="3531" w:type="dxa"/>
            <w:vAlign w:val="center"/>
          </w:tcPr>
          <w:p w14:paraId="134BE821" w14:textId="11BC292D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36 cm</w:t>
            </w:r>
          </w:p>
        </w:tc>
      </w:tr>
      <w:tr w:rsidR="00730B3D" w:rsidRPr="00BB762A" w14:paraId="588C9E80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0904168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492A165C" w14:textId="2AD6F80F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Profundidad de labranza</w:t>
            </w:r>
          </w:p>
        </w:tc>
        <w:tc>
          <w:tcPr>
            <w:tcW w:w="3531" w:type="dxa"/>
            <w:vAlign w:val="center"/>
          </w:tcPr>
          <w:p w14:paraId="6EA8B09E" w14:textId="14480B7D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≥ 10 cm</w:t>
            </w:r>
          </w:p>
        </w:tc>
      </w:tr>
      <w:tr w:rsidR="00730B3D" w:rsidRPr="00BB762A" w14:paraId="3CA17F9E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54F790D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34E3D02C" w14:textId="08620A20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Ancho de labranza</w:t>
            </w:r>
          </w:p>
        </w:tc>
        <w:tc>
          <w:tcPr>
            <w:tcW w:w="3531" w:type="dxa"/>
            <w:vAlign w:val="center"/>
          </w:tcPr>
          <w:p w14:paraId="22B609C5" w14:textId="3B0D6EE5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135 cm</w:t>
            </w:r>
          </w:p>
        </w:tc>
      </w:tr>
      <w:tr w:rsidR="00730B3D" w:rsidRPr="00BB762A" w14:paraId="5EEE2DF2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DC89092" w14:textId="77777777" w:rsidR="00730B3D" w:rsidRPr="00BB762A" w:rsidRDefault="00730B3D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gridSpan w:val="2"/>
            <w:vAlign w:val="center"/>
          </w:tcPr>
          <w:p w14:paraId="425F1D03" w14:textId="03DF76C2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Capacidad de aceite de la caja de cambios</w:t>
            </w:r>
          </w:p>
        </w:tc>
        <w:tc>
          <w:tcPr>
            <w:tcW w:w="3531" w:type="dxa"/>
            <w:vAlign w:val="center"/>
          </w:tcPr>
          <w:p w14:paraId="55E8CC30" w14:textId="41C2F812" w:rsidR="00730B3D" w:rsidRPr="00E96D7B" w:rsidRDefault="00730B3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2.4 L</w:t>
            </w:r>
          </w:p>
        </w:tc>
      </w:tr>
    </w:tbl>
    <w:p w14:paraId="630B7F3A" w14:textId="54CE01FA" w:rsidR="00BD5EA4" w:rsidRDefault="00BD5EA4" w:rsidP="00E87B8C">
      <w:pPr>
        <w:rPr>
          <w:rFonts w:ascii="Arial" w:hAnsi="Arial" w:cs="Arial"/>
          <w:lang w:val="es-419"/>
        </w:rPr>
      </w:pPr>
    </w:p>
    <w:sectPr w:rsidR="00BD5EA4" w:rsidSect="003D60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3F14" w14:textId="77777777" w:rsidR="000E2564" w:rsidRDefault="000E2564" w:rsidP="008A3980">
      <w:r>
        <w:separator/>
      </w:r>
    </w:p>
  </w:endnote>
  <w:endnote w:type="continuationSeparator" w:id="0">
    <w:p w14:paraId="565065A8" w14:textId="77777777" w:rsidR="000E2564" w:rsidRDefault="000E256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1D2" w14:textId="77777777" w:rsidR="001857AA" w:rsidRDefault="00185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27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D00" w14:textId="77777777" w:rsidR="001857AA" w:rsidRDefault="0018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B1D5" w14:textId="77777777" w:rsidR="000E2564" w:rsidRDefault="000E2564" w:rsidP="008A3980">
      <w:r>
        <w:separator/>
      </w:r>
    </w:p>
  </w:footnote>
  <w:footnote w:type="continuationSeparator" w:id="0">
    <w:p w14:paraId="2AFCE21A" w14:textId="77777777" w:rsidR="000E2564" w:rsidRDefault="000E256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34E75BE7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2ABD72FA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1611689F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0E2564"/>
    <w:rsid w:val="001428E9"/>
    <w:rsid w:val="0016156F"/>
    <w:rsid w:val="001857AA"/>
    <w:rsid w:val="001F685E"/>
    <w:rsid w:val="001F719B"/>
    <w:rsid w:val="00253153"/>
    <w:rsid w:val="002E1480"/>
    <w:rsid w:val="002E7F0F"/>
    <w:rsid w:val="00316AE6"/>
    <w:rsid w:val="003B301B"/>
    <w:rsid w:val="003D6066"/>
    <w:rsid w:val="00417A91"/>
    <w:rsid w:val="004247B1"/>
    <w:rsid w:val="00433213"/>
    <w:rsid w:val="004855A3"/>
    <w:rsid w:val="00490F9C"/>
    <w:rsid w:val="004B6513"/>
    <w:rsid w:val="00502FCF"/>
    <w:rsid w:val="00503185"/>
    <w:rsid w:val="005102A3"/>
    <w:rsid w:val="00573391"/>
    <w:rsid w:val="005960B5"/>
    <w:rsid w:val="005B4338"/>
    <w:rsid w:val="005B5378"/>
    <w:rsid w:val="005E4450"/>
    <w:rsid w:val="00606569"/>
    <w:rsid w:val="006248B3"/>
    <w:rsid w:val="006736DE"/>
    <w:rsid w:val="006E3E09"/>
    <w:rsid w:val="00730B3D"/>
    <w:rsid w:val="00750244"/>
    <w:rsid w:val="00754D13"/>
    <w:rsid w:val="00780CA7"/>
    <w:rsid w:val="008319BA"/>
    <w:rsid w:val="00832239"/>
    <w:rsid w:val="008A3980"/>
    <w:rsid w:val="008D57AB"/>
    <w:rsid w:val="008F4310"/>
    <w:rsid w:val="008F5336"/>
    <w:rsid w:val="00934F39"/>
    <w:rsid w:val="009A11F8"/>
    <w:rsid w:val="009D2914"/>
    <w:rsid w:val="00A86F6C"/>
    <w:rsid w:val="00AB281F"/>
    <w:rsid w:val="00AC349E"/>
    <w:rsid w:val="00AD5EDC"/>
    <w:rsid w:val="00AD6AC6"/>
    <w:rsid w:val="00AF546C"/>
    <w:rsid w:val="00B01F4E"/>
    <w:rsid w:val="00B163B0"/>
    <w:rsid w:val="00B43683"/>
    <w:rsid w:val="00BB762A"/>
    <w:rsid w:val="00BD5BD4"/>
    <w:rsid w:val="00BD5EA4"/>
    <w:rsid w:val="00BF2942"/>
    <w:rsid w:val="00C0192C"/>
    <w:rsid w:val="00C5749B"/>
    <w:rsid w:val="00C922C0"/>
    <w:rsid w:val="00CD4399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87B8C"/>
    <w:rsid w:val="00E96D7B"/>
    <w:rsid w:val="00EA4247"/>
    <w:rsid w:val="00ED0506"/>
    <w:rsid w:val="00ED588D"/>
    <w:rsid w:val="00F06D40"/>
    <w:rsid w:val="00F112DF"/>
    <w:rsid w:val="00F27644"/>
    <w:rsid w:val="00F573BD"/>
    <w:rsid w:val="00F67437"/>
    <w:rsid w:val="00F7733A"/>
    <w:rsid w:val="00F8283B"/>
    <w:rsid w:val="00F94CBA"/>
    <w:rsid w:val="00FA60A8"/>
    <w:rsid w:val="00FB4EAB"/>
    <w:rsid w:val="00FD24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862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2023-05-17T14:41:00Z</cp:lastPrinted>
  <dcterms:created xsi:type="dcterms:W3CDTF">2023-05-17T14:40:00Z</dcterms:created>
  <dcterms:modified xsi:type="dcterms:W3CDTF">2023-05-17T15:14:00Z</dcterms:modified>
</cp:coreProperties>
</file>