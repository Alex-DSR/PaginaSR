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3E9DB00F" w:rsidR="00B01F4E" w:rsidRDefault="00F27644">
      <w:pPr>
        <w:rPr>
          <w:vanish/>
        </w:rPr>
      </w:pPr>
      <w:r w:rsidRPr="00ED0506"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1A38D63B" wp14:editId="3A089136">
            <wp:simplePos x="0" y="0"/>
            <wp:positionH relativeFrom="margin">
              <wp:posOffset>4153810</wp:posOffset>
            </wp:positionH>
            <wp:positionV relativeFrom="margin">
              <wp:align>top</wp:align>
            </wp:positionV>
            <wp:extent cx="2822148" cy="736980"/>
            <wp:effectExtent l="0" t="0" r="0" b="63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19" b="91204" l="3632" r="96368">
                                  <a14:foregroundMark x1="10775" y1="47685" x2="9322" y2="48148"/>
                                  <a14:foregroundMark x1="3632" y1="51389" x2="5448" y2="50463"/>
                                  <a14:foregroundMark x1="21524" y1="49029" x2="26634" y2="58333"/>
                                  <a14:foregroundMark x1="16465" y1="39815" x2="17374" y2="41470"/>
                                  <a14:foregroundMark x1="34019" y1="62963" x2="38015" y2="64352"/>
                                  <a14:foregroundMark x1="56659" y1="7407" x2="56659" y2="7407"/>
                                  <a14:foregroundMark x1="47821" y1="88889" x2="46247" y2="91204"/>
                                  <a14:foregroundMark x1="40073" y1="62963" x2="38620" y2="48148"/>
                                  <a14:foregroundMark x1="63680" y1="49537" x2="62954" y2="67593"/>
                                  <a14:foregroundMark x1="73971" y1="62037" x2="77482" y2="49537"/>
                                  <a14:foregroundMark x1="90073" y1="53704" x2="92131" y2="53241"/>
                                  <a14:foregroundMark x1="95884" y1="58796" x2="96368" y2="50463"/>
                                  <a14:foregroundMark x1="48668" y1="43056" x2="55932" y2="57407"/>
                                  <a14:foregroundMark x1="52048" y1="21569" x2="52048" y2="21569"/>
                                  <a14:foregroundMark x1="52048" y1="21569" x2="48123" y2="28105"/>
                                  <a14:backgroundMark x1="19128" y1="44907" x2="19128" y2="44907"/>
                                  <a14:backgroundMark x1="19128" y1="46759" x2="19249" y2="44444"/>
                                  <a14:backgroundMark x1="19855" y1="44444" x2="19370" y2="46759"/>
                                  <a14:backgroundMark x1="19855" y1="42593" x2="18886" y2="46759"/>
                                  <a14:backgroundMark x1="79540" y1="53704" x2="79540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48" cy="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E6A97" w14:textId="6762BAB9" w:rsidR="001857AA" w:rsidRDefault="00B43683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D312AD9" w14:textId="4278156D" w:rsidR="00F27644" w:rsidRDefault="00753210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 w:rsidRPr="00753210">
        <w:drawing>
          <wp:anchor distT="0" distB="0" distL="114300" distR="114300" simplePos="0" relativeHeight="251659264" behindDoc="1" locked="0" layoutInCell="1" allowOverlap="1" wp14:anchorId="26C3433B" wp14:editId="2A4C54CF">
            <wp:simplePos x="0" y="0"/>
            <wp:positionH relativeFrom="column">
              <wp:posOffset>564796</wp:posOffset>
            </wp:positionH>
            <wp:positionV relativeFrom="paragraph">
              <wp:posOffset>12714</wp:posOffset>
            </wp:positionV>
            <wp:extent cx="2119255" cy="2556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21" b="96639" l="0" r="98649">
                                  <a14:foregroundMark x1="5743" y1="35294" x2="11824" y2="19888"/>
                                  <a14:foregroundMark x1="11824" y1="19888" x2="28716" y2="8964"/>
                                  <a14:foregroundMark x1="28716" y1="8964" x2="51014" y2="9244"/>
                                  <a14:foregroundMark x1="51014" y1="9244" x2="70946" y2="24650"/>
                                  <a14:foregroundMark x1="70946" y1="24650" x2="81081" y2="47059"/>
                                  <a14:foregroundMark x1="81081" y1="47059" x2="79054" y2="78992"/>
                                  <a14:foregroundMark x1="79054" y1="78992" x2="61824" y2="91036"/>
                                  <a14:foregroundMark x1="61824" y1="91036" x2="82432" y2="87395"/>
                                  <a14:foregroundMark x1="82432" y1="87395" x2="88176" y2="59104"/>
                                  <a14:foregroundMark x1="88176" y1="59104" x2="81419" y2="29132"/>
                                  <a14:foregroundMark x1="92905" y1="35014" x2="99324" y2="52101"/>
                                  <a14:foregroundMark x1="74324" y1="92157" x2="63514" y2="96639"/>
                                  <a14:foregroundMark x1="62162" y1="7563" x2="54054" y2="2801"/>
                                  <a14:foregroundMark x1="4054" y1="22409" x2="0" y2="28011"/>
                                  <a14:foregroundMark x1="15878" y1="71709" x2="11824" y2="63585"/>
                                  <a14:foregroundMark x1="15878" y1="63866" x2="23311" y2="64426"/>
                                  <a14:foregroundMark x1="25000" y1="64426" x2="36486" y2="82633"/>
                                  <a14:foregroundMark x1="36486" y1="82633" x2="19595" y2="68627"/>
                                  <a14:foregroundMark x1="19595" y1="68627" x2="15878" y2="67507"/>
                                  <a14:backgroundMark x1="97635" y1="91877" x2="98311" y2="918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255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9E5BE" w14:textId="77777777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4F40F10F" w14:textId="0D9E5835" w:rsidR="00F27644" w:rsidRDefault="00753210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GENERADOR INVERTER</w:t>
      </w:r>
    </w:p>
    <w:p w14:paraId="52E601E9" w14:textId="18C3CF87" w:rsidR="00F27644" w:rsidRDefault="00753210" w:rsidP="00753210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H2750iE</w:t>
      </w:r>
    </w:p>
    <w:p w14:paraId="3A1E5E9A" w14:textId="59915403" w:rsidR="00F27644" w:rsidRDefault="00F2764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3750CDA2" w14:textId="31ED91D3" w:rsidR="00E75614" w:rsidRDefault="00E7561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02001A8E" w14:textId="4B83003F" w:rsidR="00E75614" w:rsidRDefault="00E7561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BAD5091" w14:textId="77777777" w:rsidR="00395819" w:rsidRPr="00F27644" w:rsidRDefault="00395819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C8CAD36" w14:textId="77777777" w:rsidR="00F27644" w:rsidRDefault="00F27644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5536"/>
        <w:gridCol w:w="3531"/>
      </w:tblGrid>
      <w:tr w:rsidR="0016156F" w:rsidRPr="00BB762A" w14:paraId="36242523" w14:textId="77777777" w:rsidTr="00E96D7B">
        <w:trPr>
          <w:cantSplit/>
          <w:trHeight w:val="283"/>
        </w:trPr>
        <w:tc>
          <w:tcPr>
            <w:tcW w:w="1980" w:type="dxa"/>
            <w:vMerge w:val="restart"/>
            <w:textDirection w:val="btLr"/>
            <w:vAlign w:val="center"/>
          </w:tcPr>
          <w:p w14:paraId="259E1C6E" w14:textId="36C9379B" w:rsidR="0016156F" w:rsidRPr="0016156F" w:rsidRDefault="0016156F" w:rsidP="0016156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</w:pPr>
            <w:r w:rsidRPr="0016156F"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DATOS DEL MOTOR</w:t>
            </w:r>
          </w:p>
        </w:tc>
        <w:tc>
          <w:tcPr>
            <w:tcW w:w="5536" w:type="dxa"/>
            <w:vAlign w:val="center"/>
          </w:tcPr>
          <w:p w14:paraId="5EA06566" w14:textId="3883EBAC" w:rsidR="0016156F" w:rsidRPr="00E96D7B" w:rsidRDefault="00F7733A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Modelo</w:t>
            </w:r>
          </w:p>
        </w:tc>
        <w:tc>
          <w:tcPr>
            <w:tcW w:w="3531" w:type="dxa"/>
            <w:vAlign w:val="center"/>
          </w:tcPr>
          <w:p w14:paraId="4A5EE92C" w14:textId="0E3B801E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>70</w:t>
            </w: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 xml:space="preserve"> Motor a gasolina</w:t>
            </w:r>
          </w:p>
        </w:tc>
      </w:tr>
      <w:tr w:rsidR="0016156F" w:rsidRPr="00BB762A" w14:paraId="408F5C7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1FD43C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3B175A0" w14:textId="2D04D085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Potencia nominal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 xml:space="preserve"> (HP/rpm)</w:t>
            </w:r>
          </w:p>
        </w:tc>
        <w:tc>
          <w:tcPr>
            <w:tcW w:w="3531" w:type="dxa"/>
            <w:vAlign w:val="center"/>
          </w:tcPr>
          <w:p w14:paraId="69FA40A8" w14:textId="077FA9F1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5.7/3600</w:t>
            </w:r>
          </w:p>
        </w:tc>
      </w:tr>
      <w:tr w:rsidR="0016156F" w:rsidRPr="00BB762A" w14:paraId="1BFF105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548FD81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56DA8570" w14:textId="56434A62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Potencia máxima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 xml:space="preserve"> (HP/rpm)</w:t>
            </w:r>
          </w:p>
        </w:tc>
        <w:tc>
          <w:tcPr>
            <w:tcW w:w="3531" w:type="dxa"/>
            <w:vAlign w:val="center"/>
          </w:tcPr>
          <w:p w14:paraId="183DF57A" w14:textId="0F371FE1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6.5/3600</w:t>
            </w:r>
          </w:p>
        </w:tc>
      </w:tr>
      <w:tr w:rsidR="0016156F" w:rsidRPr="00BB762A" w14:paraId="60995081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CB518AB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3232E07" w14:textId="072C09B8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motor</w:t>
            </w:r>
          </w:p>
        </w:tc>
        <w:tc>
          <w:tcPr>
            <w:tcW w:w="3531" w:type="dxa"/>
            <w:vAlign w:val="center"/>
          </w:tcPr>
          <w:p w14:paraId="17A99A83" w14:textId="6DDB1642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 tiempos ventilado por aire forzado</w:t>
            </w:r>
          </w:p>
        </w:tc>
      </w:tr>
      <w:tr w:rsidR="0016156F" w:rsidRPr="00BB762A" w14:paraId="7743608D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4AA494A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74B2588D" w14:textId="4A6A6921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Cilindrada</w:t>
            </w:r>
          </w:p>
        </w:tc>
        <w:tc>
          <w:tcPr>
            <w:tcW w:w="3531" w:type="dxa"/>
            <w:vAlign w:val="center"/>
          </w:tcPr>
          <w:p w14:paraId="78FC0471" w14:textId="5BBAA735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221</w:t>
            </w:r>
          </w:p>
        </w:tc>
      </w:tr>
      <w:tr w:rsidR="0016156F" w:rsidRPr="00BB762A" w14:paraId="2229F669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5B4B2A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6EDC0B03" w14:textId="1951148D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Modo de encendido</w:t>
            </w:r>
          </w:p>
        </w:tc>
        <w:tc>
          <w:tcPr>
            <w:tcW w:w="3531" w:type="dxa"/>
            <w:vAlign w:val="center"/>
          </w:tcPr>
          <w:p w14:paraId="0A9F73CB" w14:textId="42198343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Transistor magneto</w:t>
            </w:r>
          </w:p>
        </w:tc>
      </w:tr>
      <w:tr w:rsidR="0016156F" w:rsidRPr="00BB762A" w14:paraId="7239EE82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B271375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EDECE72" w14:textId="014D7257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Modo de arranque</w:t>
            </w:r>
          </w:p>
        </w:tc>
        <w:tc>
          <w:tcPr>
            <w:tcW w:w="3531" w:type="dxa"/>
            <w:vAlign w:val="center"/>
          </w:tcPr>
          <w:p w14:paraId="04A2BD04" w14:textId="43A9A194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Arranque manual</w:t>
            </w:r>
          </w:p>
        </w:tc>
      </w:tr>
      <w:tr w:rsidR="0016156F" w:rsidRPr="00BB762A" w14:paraId="6E1AD50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116CCF3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37FE9F0" w14:textId="170D8E24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Máxima capacidad de tanque de combustible</w:t>
            </w:r>
          </w:p>
        </w:tc>
        <w:tc>
          <w:tcPr>
            <w:tcW w:w="3531" w:type="dxa"/>
            <w:vAlign w:val="center"/>
          </w:tcPr>
          <w:p w14:paraId="4D3E67A4" w14:textId="01E5B3BD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3.6 L</w:t>
            </w:r>
          </w:p>
        </w:tc>
      </w:tr>
      <w:tr w:rsidR="0016156F" w:rsidRPr="00BB762A" w14:paraId="0CA5A31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2947F19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5DCCF2E" w14:textId="5EA1F935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Capacidad de aceite</w:t>
            </w:r>
          </w:p>
        </w:tc>
        <w:tc>
          <w:tcPr>
            <w:tcW w:w="3531" w:type="dxa"/>
            <w:vAlign w:val="center"/>
          </w:tcPr>
          <w:p w14:paraId="2304DD2C" w14:textId="08BD6BE8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0.6 L</w:t>
            </w:r>
          </w:p>
        </w:tc>
      </w:tr>
      <w:tr w:rsidR="00395819" w:rsidRPr="00BB762A" w14:paraId="7DDD6993" w14:textId="77777777" w:rsidTr="00E96D7B">
        <w:trPr>
          <w:cantSplit/>
          <w:trHeight w:val="283"/>
        </w:trPr>
        <w:tc>
          <w:tcPr>
            <w:tcW w:w="1980" w:type="dxa"/>
            <w:vMerge w:val="restart"/>
            <w:textDirection w:val="btLr"/>
            <w:vAlign w:val="center"/>
          </w:tcPr>
          <w:p w14:paraId="78399A45" w14:textId="43B76EE1" w:rsidR="00395819" w:rsidRPr="00BB762A" w:rsidRDefault="00395819" w:rsidP="00730B3D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16156F"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D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ATOS LADO TIMON</w:t>
            </w:r>
          </w:p>
        </w:tc>
        <w:tc>
          <w:tcPr>
            <w:tcW w:w="5536" w:type="dxa"/>
            <w:vAlign w:val="center"/>
          </w:tcPr>
          <w:p w14:paraId="54E048D1" w14:textId="19C53118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Dimensiones (L x W x H)</w:t>
            </w:r>
          </w:p>
        </w:tc>
        <w:tc>
          <w:tcPr>
            <w:tcW w:w="3531" w:type="dxa"/>
            <w:vAlign w:val="center"/>
          </w:tcPr>
          <w:p w14:paraId="3B566E97" w14:textId="2DF80EA2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1380 x 650 x 970</w:t>
            </w:r>
          </w:p>
        </w:tc>
      </w:tr>
      <w:tr w:rsidR="00395819" w:rsidRPr="00BB762A" w14:paraId="50A6ADEC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A96E3BC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79AB5B44" w14:textId="7B168C19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Peso neto</w:t>
            </w:r>
          </w:p>
        </w:tc>
        <w:tc>
          <w:tcPr>
            <w:tcW w:w="3531" w:type="dxa"/>
            <w:vAlign w:val="center"/>
          </w:tcPr>
          <w:p w14:paraId="3DD933D8" w14:textId="028F00D6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70 kg</w:t>
            </w:r>
          </w:p>
        </w:tc>
      </w:tr>
      <w:tr w:rsidR="00395819" w:rsidRPr="00BB762A" w14:paraId="7EC5579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333F8962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7864587" w14:textId="4A1B7F75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Peso bruto</w:t>
            </w:r>
          </w:p>
        </w:tc>
        <w:tc>
          <w:tcPr>
            <w:tcW w:w="3531" w:type="dxa"/>
            <w:vAlign w:val="center"/>
          </w:tcPr>
          <w:p w14:paraId="6526061C" w14:textId="71C3229C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73 kg</w:t>
            </w:r>
          </w:p>
        </w:tc>
      </w:tr>
      <w:tr w:rsidR="00395819" w:rsidRPr="00BB762A" w14:paraId="2F5A197E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B61C496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70BFA720" w14:textId="62D4B03C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Sistema de transmisión</w:t>
            </w:r>
          </w:p>
        </w:tc>
        <w:tc>
          <w:tcPr>
            <w:tcW w:w="3531" w:type="dxa"/>
            <w:vAlign w:val="center"/>
          </w:tcPr>
          <w:p w14:paraId="037B618D" w14:textId="4E2F2E60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Cinturón + cadena</w:t>
            </w:r>
          </w:p>
        </w:tc>
      </w:tr>
      <w:tr w:rsidR="00395819" w:rsidRPr="00BB762A" w14:paraId="1EA3198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41AD814F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84694E2" w14:textId="4F0C5962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Cantidad de cuchillas</w:t>
            </w:r>
          </w:p>
        </w:tc>
        <w:tc>
          <w:tcPr>
            <w:tcW w:w="3531" w:type="dxa"/>
            <w:vAlign w:val="center"/>
          </w:tcPr>
          <w:p w14:paraId="06CA6C22" w14:textId="3E281416" w:rsidR="00395819" w:rsidRPr="00E96D7B" w:rsidRDefault="00E162D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24</w:t>
            </w:r>
          </w:p>
        </w:tc>
      </w:tr>
      <w:tr w:rsidR="00395819" w:rsidRPr="00BB762A" w14:paraId="03116469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1966ABD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28993C0" w14:textId="59EBE5C7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Grupos de cuchillas</w:t>
            </w:r>
          </w:p>
        </w:tc>
        <w:tc>
          <w:tcPr>
            <w:tcW w:w="3531" w:type="dxa"/>
            <w:vAlign w:val="center"/>
          </w:tcPr>
          <w:p w14:paraId="12F60458" w14:textId="2B16AB71" w:rsidR="00395819" w:rsidRPr="00E96D7B" w:rsidRDefault="00E162D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 (4 por lado)</w:t>
            </w:r>
          </w:p>
        </w:tc>
      </w:tr>
      <w:tr w:rsidR="00395819" w:rsidRPr="00BB762A" w14:paraId="6335E0F8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EAF10B2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1D2083B0" w14:textId="29DF858A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Cuchillas por cada grupo</w:t>
            </w:r>
          </w:p>
        </w:tc>
        <w:tc>
          <w:tcPr>
            <w:tcW w:w="3531" w:type="dxa"/>
            <w:vAlign w:val="center"/>
          </w:tcPr>
          <w:p w14:paraId="0368B6B5" w14:textId="1FBBD310" w:rsidR="00395819" w:rsidRPr="00E96D7B" w:rsidRDefault="00E162D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</w:p>
        </w:tc>
      </w:tr>
      <w:tr w:rsidR="00395819" w:rsidRPr="00BB762A" w14:paraId="588C9E80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0904168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492A165C" w14:textId="2AD6F80F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Profundidad de labranza</w:t>
            </w:r>
          </w:p>
        </w:tc>
        <w:tc>
          <w:tcPr>
            <w:tcW w:w="3531" w:type="dxa"/>
            <w:vAlign w:val="center"/>
          </w:tcPr>
          <w:p w14:paraId="6EA8B09E" w14:textId="71D70CA2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150 – 250 mm</w:t>
            </w:r>
          </w:p>
        </w:tc>
      </w:tr>
      <w:tr w:rsidR="00395819" w:rsidRPr="00BB762A" w14:paraId="3CA17F9E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54F790D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4E3D02C" w14:textId="19938CF9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Alcance de</w:t>
            </w: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 xml:space="preserve"> labranza</w:t>
            </w:r>
          </w:p>
        </w:tc>
        <w:tc>
          <w:tcPr>
            <w:tcW w:w="3531" w:type="dxa"/>
            <w:vAlign w:val="center"/>
          </w:tcPr>
          <w:p w14:paraId="22B609C5" w14:textId="1F02C970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500 – 1000 mm</w:t>
            </w:r>
          </w:p>
        </w:tc>
      </w:tr>
    </w:tbl>
    <w:p w14:paraId="630B7F3A" w14:textId="54CE01FA" w:rsidR="00BD5EA4" w:rsidRDefault="00BD5EA4" w:rsidP="00E87B8C">
      <w:pPr>
        <w:rPr>
          <w:rFonts w:ascii="Arial" w:hAnsi="Arial" w:cs="Arial"/>
          <w:lang w:val="es-419"/>
        </w:rPr>
      </w:pPr>
    </w:p>
    <w:sectPr w:rsidR="00BD5EA4" w:rsidSect="003D60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2664" w14:textId="77777777" w:rsidR="00B52DCA" w:rsidRDefault="00B52DCA" w:rsidP="008A3980">
      <w:r>
        <w:separator/>
      </w:r>
    </w:p>
  </w:endnote>
  <w:endnote w:type="continuationSeparator" w:id="0">
    <w:p w14:paraId="7B093061" w14:textId="77777777" w:rsidR="00B52DCA" w:rsidRDefault="00B52DC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31D2" w14:textId="77777777" w:rsidR="001857AA" w:rsidRDefault="00185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427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D00" w14:textId="77777777" w:rsidR="001857AA" w:rsidRDefault="00185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BAF3" w14:textId="77777777" w:rsidR="00B52DCA" w:rsidRDefault="00B52DCA" w:rsidP="008A3980">
      <w:r>
        <w:separator/>
      </w:r>
    </w:p>
  </w:footnote>
  <w:footnote w:type="continuationSeparator" w:id="0">
    <w:p w14:paraId="08C5B262" w14:textId="77777777" w:rsidR="00B52DCA" w:rsidRDefault="00B52DC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34E75BE7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2ABD72FA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1611689F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73D43"/>
    <w:rsid w:val="000A4B96"/>
    <w:rsid w:val="001004E3"/>
    <w:rsid w:val="001428E9"/>
    <w:rsid w:val="0016156F"/>
    <w:rsid w:val="001857AA"/>
    <w:rsid w:val="001F685E"/>
    <w:rsid w:val="001F719B"/>
    <w:rsid w:val="00253153"/>
    <w:rsid w:val="002E1480"/>
    <w:rsid w:val="002E7F0F"/>
    <w:rsid w:val="00316AE6"/>
    <w:rsid w:val="00395819"/>
    <w:rsid w:val="003B301B"/>
    <w:rsid w:val="003D6066"/>
    <w:rsid w:val="003E176D"/>
    <w:rsid w:val="00417A91"/>
    <w:rsid w:val="004247B1"/>
    <w:rsid w:val="00433213"/>
    <w:rsid w:val="004855A3"/>
    <w:rsid w:val="00490F9C"/>
    <w:rsid w:val="004B6513"/>
    <w:rsid w:val="00502FCF"/>
    <w:rsid w:val="00503185"/>
    <w:rsid w:val="005102A3"/>
    <w:rsid w:val="00573391"/>
    <w:rsid w:val="005960B5"/>
    <w:rsid w:val="005B4338"/>
    <w:rsid w:val="005B5378"/>
    <w:rsid w:val="005E4450"/>
    <w:rsid w:val="00606569"/>
    <w:rsid w:val="006248B3"/>
    <w:rsid w:val="006736DE"/>
    <w:rsid w:val="006E3E09"/>
    <w:rsid w:val="00712585"/>
    <w:rsid w:val="00730B3D"/>
    <w:rsid w:val="00750244"/>
    <w:rsid w:val="00753210"/>
    <w:rsid w:val="00754D13"/>
    <w:rsid w:val="00780CA7"/>
    <w:rsid w:val="00816006"/>
    <w:rsid w:val="008319BA"/>
    <w:rsid w:val="00832239"/>
    <w:rsid w:val="00837388"/>
    <w:rsid w:val="008A3980"/>
    <w:rsid w:val="008D57AB"/>
    <w:rsid w:val="008F4310"/>
    <w:rsid w:val="008F5336"/>
    <w:rsid w:val="008F5840"/>
    <w:rsid w:val="00934F39"/>
    <w:rsid w:val="009A11F8"/>
    <w:rsid w:val="009D2914"/>
    <w:rsid w:val="009E2D21"/>
    <w:rsid w:val="00A86F6C"/>
    <w:rsid w:val="00AB281F"/>
    <w:rsid w:val="00AC349E"/>
    <w:rsid w:val="00AD5EDC"/>
    <w:rsid w:val="00AD6AC6"/>
    <w:rsid w:val="00AF546C"/>
    <w:rsid w:val="00B01F4E"/>
    <w:rsid w:val="00B163B0"/>
    <w:rsid w:val="00B43683"/>
    <w:rsid w:val="00B52DCA"/>
    <w:rsid w:val="00BB762A"/>
    <w:rsid w:val="00BD5BD4"/>
    <w:rsid w:val="00BD5EA4"/>
    <w:rsid w:val="00BF2942"/>
    <w:rsid w:val="00C0192C"/>
    <w:rsid w:val="00C5749B"/>
    <w:rsid w:val="00C922C0"/>
    <w:rsid w:val="00CD4399"/>
    <w:rsid w:val="00CF2223"/>
    <w:rsid w:val="00CF3769"/>
    <w:rsid w:val="00D61D67"/>
    <w:rsid w:val="00D90D5A"/>
    <w:rsid w:val="00DA08D9"/>
    <w:rsid w:val="00DE23CD"/>
    <w:rsid w:val="00E064A3"/>
    <w:rsid w:val="00E162DD"/>
    <w:rsid w:val="00E23E8F"/>
    <w:rsid w:val="00E3548E"/>
    <w:rsid w:val="00E75614"/>
    <w:rsid w:val="00E87B8C"/>
    <w:rsid w:val="00E96D7B"/>
    <w:rsid w:val="00EA4247"/>
    <w:rsid w:val="00ED0506"/>
    <w:rsid w:val="00ED588D"/>
    <w:rsid w:val="00F06D40"/>
    <w:rsid w:val="00F112DF"/>
    <w:rsid w:val="00F27644"/>
    <w:rsid w:val="00F573BD"/>
    <w:rsid w:val="00F67437"/>
    <w:rsid w:val="00F7733A"/>
    <w:rsid w:val="00F8283B"/>
    <w:rsid w:val="00F94CBA"/>
    <w:rsid w:val="00FA60A8"/>
    <w:rsid w:val="00FB4EAB"/>
    <w:rsid w:val="00FD24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687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2023-05-17T17:17:00Z</cp:lastPrinted>
  <dcterms:created xsi:type="dcterms:W3CDTF">2023-05-17T17:39:00Z</dcterms:created>
  <dcterms:modified xsi:type="dcterms:W3CDTF">2023-05-17T21:05:00Z</dcterms:modified>
</cp:coreProperties>
</file>