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A95D335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86963D1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FF6116B" w:rsidR="007861C1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1B9AF0E3" w:rsidR="00BA502D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9CDDE5D" w:rsidR="00467838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3BF204D2" w:rsidR="007861C1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45D84E1D" w:rsidR="007861C1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3603F5A3" w:rsidR="007861C1" w:rsidRPr="00972535" w:rsidRDefault="0041532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758"/>
        <w:gridCol w:w="707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679C5" w:rsidRPr="000679C5" w14:paraId="12AAD894" w14:textId="77777777" w:rsidTr="000679C5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F66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CB4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48A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899C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F61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E68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C38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179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9D2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C71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</w:tr>
      <w:tr w:rsidR="000679C5" w:rsidRPr="000679C5" w14:paraId="00C33F8D" w14:textId="77777777" w:rsidTr="000679C5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73EB" w14:textId="77777777" w:rsidR="000679C5" w:rsidRPr="000679C5" w:rsidRDefault="000679C5" w:rsidP="000679C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C32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A5A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F1F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9BA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261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564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1A3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A463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5AF4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</w:tr>
      <w:tr w:rsidR="000679C5" w:rsidRPr="000679C5" w14:paraId="71A39BF4" w14:textId="77777777" w:rsidTr="000679C5">
        <w:trPr>
          <w:trHeight w:val="315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AFE8" w14:textId="48A0C9E6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C1260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4-16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2D2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F64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E13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17C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1A5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7A03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88F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A80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D9D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5AB6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BBC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0679C5" w:rsidRPr="000679C5" w14:paraId="1CB1B81C" w14:textId="77777777" w:rsidTr="000679C5">
        <w:trPr>
          <w:trHeight w:val="315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2D79A" w14:textId="77777777" w:rsidR="000679C5" w:rsidRPr="000679C5" w:rsidRDefault="000679C5" w:rsidP="000679C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36017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E2255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C04E6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8CBBB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0AC78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48026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4F4F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3591C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2D8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0B706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E34A9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997A" w14:textId="77777777" w:rsidR="000626A3" w:rsidRDefault="000626A3" w:rsidP="008A3980">
      <w:r>
        <w:separator/>
      </w:r>
    </w:p>
  </w:endnote>
  <w:endnote w:type="continuationSeparator" w:id="0">
    <w:p w14:paraId="43FE3EA5" w14:textId="77777777" w:rsidR="000626A3" w:rsidRDefault="000626A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8FF3" w14:textId="77777777" w:rsidR="000626A3" w:rsidRDefault="000626A3" w:rsidP="008A3980">
      <w:r>
        <w:separator/>
      </w:r>
    </w:p>
  </w:footnote>
  <w:footnote w:type="continuationSeparator" w:id="0">
    <w:p w14:paraId="4E293C1B" w14:textId="77777777" w:rsidR="000626A3" w:rsidRDefault="000626A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26A3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33213"/>
    <w:rsid w:val="00435AC1"/>
    <w:rsid w:val="004408BD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260D"/>
    <w:rsid w:val="00C177D2"/>
    <w:rsid w:val="00C46A06"/>
    <w:rsid w:val="00C5749B"/>
    <w:rsid w:val="00C922C0"/>
    <w:rsid w:val="00CA2E77"/>
    <w:rsid w:val="00CF2223"/>
    <w:rsid w:val="00CF3769"/>
    <w:rsid w:val="00D55EC1"/>
    <w:rsid w:val="00D61D67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2023-05-04T19:35:00Z</cp:lastPrinted>
  <dcterms:created xsi:type="dcterms:W3CDTF">2023-05-04T19:39:00Z</dcterms:created>
  <dcterms:modified xsi:type="dcterms:W3CDTF">2023-05-04T20:01:00Z</dcterms:modified>
</cp:coreProperties>
</file>