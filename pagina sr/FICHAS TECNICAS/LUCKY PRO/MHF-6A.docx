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37019D75" w:rsidR="006E0612" w:rsidRPr="00BD5BD4" w:rsidRDefault="00EE2ADF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MHF/</w:t>
            </w:r>
            <w:r w:rsidR="00527C45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A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09A6121B" w:rsidR="007C5737" w:rsidRPr="007C5737" w:rsidRDefault="00BF33E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El diseño del </w:t>
            </w:r>
            <w:r w:rsidR="00A233DC">
              <w:rPr>
                <w:rFonts w:ascii="Arial" w:hAnsi="Arial" w:cs="Arial"/>
                <w:sz w:val="22"/>
                <w:szCs w:val="22"/>
                <w:lang w:val="es-419"/>
              </w:rPr>
              <w:t xml:space="preserve">impulsor permite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las hacen adecuadas para bombear incluso aguas sucias o impurezas dentro el líquido bombeado</w:t>
            </w:r>
            <w:r w:rsidR="00A233DC">
              <w:rPr>
                <w:rFonts w:ascii="Arial" w:hAnsi="Arial" w:cs="Arial"/>
                <w:sz w:val="22"/>
                <w:szCs w:val="22"/>
                <w:lang w:val="es-419"/>
              </w:rPr>
              <w:t>. La instalación se debe realizar en un área cubierta y protegida de la intemperie.</w:t>
            </w:r>
          </w:p>
        </w:tc>
      </w:tr>
      <w:tr w:rsidR="007C5737" w14:paraId="5725D016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6DD4C0C3" w14:textId="14283E20" w:rsidR="007C5737" w:rsidRPr="007C5737" w:rsidRDefault="00A233DC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7DC4152" w:rsidR="007C5737" w:rsidRPr="009C7E65" w:rsidRDefault="00A233DC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 m.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D777823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+60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0355DF" w14:textId="69B64944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de </w:t>
            </w:r>
            <w:r w:rsidR="00A233DC">
              <w:rPr>
                <w:rFonts w:ascii="Arial" w:hAnsi="Arial" w:cs="Arial"/>
                <w:sz w:val="22"/>
                <w:szCs w:val="22"/>
                <w:lang w:val="es-419"/>
              </w:rPr>
              <w:t>la bomba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C46A06" w14:paraId="6B6C9C1C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9F3B01D" w14:textId="51679BAA" w:rsidR="00C46A06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Material del impulsor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24F4C826" w:rsidR="00C46A06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7861C1" w14:paraId="7CA10B7A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7B1F292C" w:rsidR="007861C1" w:rsidRPr="00972535" w:rsidRDefault="00527C4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EE2ADF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1DF16703" w:rsidR="007861C1" w:rsidRPr="00972535" w:rsidRDefault="00527C4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EE2ADF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48C70C50" w:rsidR="007861C1" w:rsidRPr="00972535" w:rsidRDefault="00527C4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2.2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50ACFAA8" w:rsidR="00BA502D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</w:t>
            </w:r>
            <w:r w:rsidR="00341FD2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>V.</w:t>
            </w:r>
          </w:p>
        </w:tc>
      </w:tr>
      <w:tr w:rsidR="00467838" w14:paraId="5D0D951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6F0B5257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D5525D6" w14:textId="06B0C38B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 térmica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5CA7E709" w:rsidR="007861C1" w:rsidRPr="00972535" w:rsidRDefault="00527C4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</w:tr>
      <w:tr w:rsidR="007861C1" w14:paraId="5ABFE0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2046AED4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45894BDF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3F307D68" w:rsidR="00B43683" w:rsidRDefault="0091698B" w:rsidP="00E87B8C">
      <w:pPr>
        <w:rPr>
          <w:rFonts w:ascii="Arial" w:hAnsi="Arial" w:cs="Arial"/>
          <w:lang w:val="es-419"/>
        </w:rPr>
      </w:pPr>
      <w:r w:rsidRPr="0091698B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21A73163" wp14:editId="1CFF19A5">
            <wp:simplePos x="0" y="0"/>
            <wp:positionH relativeFrom="margin">
              <wp:posOffset>4215909</wp:posOffset>
            </wp:positionH>
            <wp:positionV relativeFrom="margin">
              <wp:posOffset>2759099</wp:posOffset>
            </wp:positionV>
            <wp:extent cx="2676084" cy="2340000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08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EEC1" w14:textId="4892EC5F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69E0D2DE" w14:textId="0187924E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49047920" w14:textId="77777777" w:rsidR="0091698B" w:rsidRDefault="0091698B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8"/>
        <w:gridCol w:w="715"/>
        <w:gridCol w:w="667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527C45" w:rsidRPr="00527C45" w14:paraId="00038881" w14:textId="77777777" w:rsidTr="00527C45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9A65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048F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C30E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D983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3FDE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1A36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7F7C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E60E2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97B6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2A9C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20.00</w:t>
            </w:r>
          </w:p>
        </w:tc>
      </w:tr>
      <w:tr w:rsidR="00527C45" w:rsidRPr="00527C45" w14:paraId="4E808214" w14:textId="77777777" w:rsidTr="00527C45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A92" w14:textId="77777777" w:rsidR="00527C45" w:rsidRPr="00527C45" w:rsidRDefault="00527C45" w:rsidP="00527C45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353D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306C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9DDD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0014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BC1B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4488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DE62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52A8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D703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</w:tr>
      <w:tr w:rsidR="00527C45" w:rsidRPr="00527C45" w14:paraId="55753BC3" w14:textId="77777777" w:rsidTr="00527C45">
        <w:trPr>
          <w:trHeight w:val="315"/>
        </w:trPr>
        <w:tc>
          <w:tcPr>
            <w:tcW w:w="1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1A00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MHF/6A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3895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8A05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85C9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2AB1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9208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C8E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80A6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2AB5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49C0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4F74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4BCA0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</w:tr>
      <w:tr w:rsidR="00527C45" w:rsidRPr="00527C45" w14:paraId="6811148E" w14:textId="77777777" w:rsidTr="00527C45">
        <w:trPr>
          <w:trHeight w:val="315"/>
        </w:trPr>
        <w:tc>
          <w:tcPr>
            <w:tcW w:w="1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28893" w14:textId="77777777" w:rsidR="00527C45" w:rsidRPr="00527C45" w:rsidRDefault="00527C45" w:rsidP="00527C45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BE35FC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lang w:val="es-419" w:eastAsia="es-419"/>
              </w:rPr>
              <w:t>2.2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29E26F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E086A7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9A95B3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6DD67D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CA2073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4BA79A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69B840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CE7260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06A1EB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7E946E" w14:textId="77777777" w:rsidR="00527C45" w:rsidRPr="00527C45" w:rsidRDefault="00527C45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F4B1" w14:textId="77777777" w:rsidR="00A15F36" w:rsidRDefault="00A15F36" w:rsidP="008A3980">
      <w:r>
        <w:separator/>
      </w:r>
    </w:p>
  </w:endnote>
  <w:endnote w:type="continuationSeparator" w:id="0">
    <w:p w14:paraId="7B031FC6" w14:textId="77777777" w:rsidR="00A15F36" w:rsidRDefault="00A15F3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32E6F" w14:textId="77777777" w:rsidR="00A15F36" w:rsidRDefault="00A15F36" w:rsidP="008A3980">
      <w:r>
        <w:separator/>
      </w:r>
    </w:p>
  </w:footnote>
  <w:footnote w:type="continuationSeparator" w:id="0">
    <w:p w14:paraId="62BBD502" w14:textId="77777777" w:rsidR="00A15F36" w:rsidRDefault="00A15F3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41FD2"/>
    <w:rsid w:val="00364FE6"/>
    <w:rsid w:val="00383C76"/>
    <w:rsid w:val="003B301B"/>
    <w:rsid w:val="003D6066"/>
    <w:rsid w:val="003F0824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27C45"/>
    <w:rsid w:val="005311B5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D679A"/>
    <w:rsid w:val="007E3EFE"/>
    <w:rsid w:val="008319BA"/>
    <w:rsid w:val="00832239"/>
    <w:rsid w:val="00837B3F"/>
    <w:rsid w:val="00853D0A"/>
    <w:rsid w:val="008621EA"/>
    <w:rsid w:val="008A3980"/>
    <w:rsid w:val="008D57AB"/>
    <w:rsid w:val="008F5336"/>
    <w:rsid w:val="0091698B"/>
    <w:rsid w:val="00934F39"/>
    <w:rsid w:val="00972535"/>
    <w:rsid w:val="0098682D"/>
    <w:rsid w:val="009A11F8"/>
    <w:rsid w:val="009B2072"/>
    <w:rsid w:val="009C7E65"/>
    <w:rsid w:val="009D2914"/>
    <w:rsid w:val="00A06D56"/>
    <w:rsid w:val="00A15F36"/>
    <w:rsid w:val="00A233DC"/>
    <w:rsid w:val="00A630E9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BF33EA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A6CFD"/>
    <w:rsid w:val="00DC706C"/>
    <w:rsid w:val="00DD2D78"/>
    <w:rsid w:val="00DE23CD"/>
    <w:rsid w:val="00E064A3"/>
    <w:rsid w:val="00E23E8F"/>
    <w:rsid w:val="00E3548E"/>
    <w:rsid w:val="00E87B8C"/>
    <w:rsid w:val="00ED588D"/>
    <w:rsid w:val="00EE2ADF"/>
    <w:rsid w:val="00F112DF"/>
    <w:rsid w:val="00F67437"/>
    <w:rsid w:val="00F8283B"/>
    <w:rsid w:val="00F94CBA"/>
    <w:rsid w:val="00FA60A8"/>
    <w:rsid w:val="00FD24E2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901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2023-05-05T19:57:00Z</cp:lastPrinted>
  <dcterms:created xsi:type="dcterms:W3CDTF">2023-05-05T20:03:00Z</dcterms:created>
  <dcterms:modified xsi:type="dcterms:W3CDTF">2023-05-05T20:03:00Z</dcterms:modified>
</cp:coreProperties>
</file>