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57152B18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2MCP25/1</w:t>
            </w:r>
            <w:r w:rsidR="0098682D">
              <w:rPr>
                <w:rFonts w:ascii="Arial" w:hAnsi="Arial" w:cs="Arial"/>
                <w:sz w:val="28"/>
                <w:szCs w:val="28"/>
                <w:lang w:val="es-419"/>
              </w:rPr>
              <w:t>40M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F39AB03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837B3F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D9ADE3D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4BFB8634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8682D"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(1</w:t>
            </w:r>
            <w:r w:rsidR="0098682D"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11670754" w:rsidR="00BA502D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4A12280D" w:rsidR="007861C1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4"/>
        <w:gridCol w:w="504"/>
        <w:gridCol w:w="472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98682D" w:rsidRPr="0098682D" w14:paraId="7FBA18AD" w14:textId="77777777" w:rsidTr="0098682D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ED47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8939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0DAC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61A5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A879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DFE9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98BB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026B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9D77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827E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2.33</w:t>
            </w:r>
          </w:p>
        </w:tc>
      </w:tr>
      <w:tr w:rsidR="0098682D" w:rsidRPr="0098682D" w14:paraId="74AFE1B2" w14:textId="77777777" w:rsidTr="0098682D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1B430" w14:textId="77777777" w:rsidR="0098682D" w:rsidRPr="0098682D" w:rsidRDefault="0098682D" w:rsidP="0098682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5B58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2ADE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4FB3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8A0D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F0A9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585D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C0DF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2A17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9098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</w:tr>
      <w:tr w:rsidR="0098682D" w:rsidRPr="0098682D" w14:paraId="01A6DFD7" w14:textId="77777777" w:rsidTr="0098682D">
        <w:trPr>
          <w:trHeight w:val="315"/>
        </w:trPr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58A3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2MCP25/140M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1924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4F32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1830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E046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BA6B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5E4E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C275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E077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0687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45F4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8478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8.4</w:t>
            </w:r>
          </w:p>
        </w:tc>
      </w:tr>
      <w:tr w:rsidR="0098682D" w:rsidRPr="0098682D" w14:paraId="146927FB" w14:textId="77777777" w:rsidTr="0098682D">
        <w:trPr>
          <w:trHeight w:val="315"/>
        </w:trPr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5F279" w14:textId="77777777" w:rsidR="0098682D" w:rsidRPr="0098682D" w:rsidRDefault="0098682D" w:rsidP="0098682D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941515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lang w:val="es-419" w:eastAsia="es-419"/>
              </w:rPr>
              <w:t>1.1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F96EB8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194324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317BB1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63174F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81FBA8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A01A39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1ACD68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46DA50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31E622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56939A" w14:textId="77777777" w:rsidR="0098682D" w:rsidRPr="0098682D" w:rsidRDefault="0098682D" w:rsidP="0098682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98682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82EF" w14:textId="77777777" w:rsidR="00CC5C45" w:rsidRDefault="00CC5C45" w:rsidP="008A3980">
      <w:r>
        <w:separator/>
      </w:r>
    </w:p>
  </w:endnote>
  <w:endnote w:type="continuationSeparator" w:id="0">
    <w:p w14:paraId="3E028B24" w14:textId="77777777" w:rsidR="00CC5C45" w:rsidRDefault="00CC5C4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9A7D" w14:textId="77777777" w:rsidR="00CC5C45" w:rsidRDefault="00CC5C45" w:rsidP="008A3980">
      <w:r>
        <w:separator/>
      </w:r>
    </w:p>
  </w:footnote>
  <w:footnote w:type="continuationSeparator" w:id="0">
    <w:p w14:paraId="004CE8E5" w14:textId="77777777" w:rsidR="00CC5C45" w:rsidRDefault="00CC5C4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34F39"/>
    <w:rsid w:val="00972535"/>
    <w:rsid w:val="0098682D"/>
    <w:rsid w:val="009A11F8"/>
    <w:rsid w:val="009C7E65"/>
    <w:rsid w:val="009D2914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C5C45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2023-05-05T18:43:00Z</cp:lastPrinted>
  <dcterms:created xsi:type="dcterms:W3CDTF">2023-05-05T18:43:00Z</dcterms:created>
  <dcterms:modified xsi:type="dcterms:W3CDTF">2023-05-05T18:47:00Z</dcterms:modified>
</cp:coreProperties>
</file>