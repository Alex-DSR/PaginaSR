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046E1CCB" w:rsidR="006E0612" w:rsidRPr="00BD5BD4" w:rsidRDefault="006926F6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4</w:t>
            </w:r>
            <w:r w:rsidR="00AF7D3C">
              <w:rPr>
                <w:rFonts w:ascii="Arial" w:hAnsi="Arial" w:cs="Arial"/>
                <w:sz w:val="28"/>
                <w:szCs w:val="28"/>
                <w:lang w:val="es-419"/>
              </w:rPr>
              <w:t>MCP80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AF7D3C">
        <w:trPr>
          <w:trHeight w:val="397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3A708635" w:rsidR="007C5737" w:rsidRPr="007C5737" w:rsidRDefault="00AF7D3C" w:rsidP="008C4E2B">
            <w:pPr>
              <w:jc w:val="both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 bomba silenciosa es a</w:t>
            </w:r>
            <w:r w:rsidR="008C4E2B">
              <w:rPr>
                <w:rFonts w:ascii="Arial" w:hAnsi="Arial" w:cs="Arial"/>
                <w:sz w:val="22"/>
                <w:szCs w:val="22"/>
                <w:lang w:val="es-419"/>
              </w:rPr>
              <w:t>decuada para manejar agua limpia que no contenga partículas abrasivas, ideal para aplicaciones domésticas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, y distribuciones automáticas</w:t>
            </w:r>
            <w:r w:rsidR="007F59EF">
              <w:rPr>
                <w:rFonts w:ascii="Arial" w:hAnsi="Arial" w:cs="Arial"/>
                <w:sz w:val="22"/>
                <w:szCs w:val="22"/>
                <w:lang w:val="es-419"/>
              </w:rPr>
              <w:t xml:space="preserve">. </w:t>
            </w:r>
            <w:r w:rsidR="008C4E2B">
              <w:rPr>
                <w:rFonts w:ascii="Arial" w:hAnsi="Arial" w:cs="Arial"/>
                <w:sz w:val="22"/>
                <w:szCs w:val="22"/>
                <w:lang w:val="es-419"/>
              </w:rPr>
              <w:t>La instalación se debe realizar en un área cubierta y protegida contra la intemperie.</w:t>
            </w:r>
          </w:p>
        </w:tc>
      </w:tr>
      <w:tr w:rsidR="007C5737" w14:paraId="5725D016" w14:textId="77777777" w:rsidTr="00AF7D3C">
        <w:trPr>
          <w:trHeight w:val="397"/>
        </w:trPr>
        <w:tc>
          <w:tcPr>
            <w:tcW w:w="3333" w:type="dxa"/>
            <w:shd w:val="clear" w:color="auto" w:fill="auto"/>
            <w:vAlign w:val="center"/>
          </w:tcPr>
          <w:p w14:paraId="6DD4C0C3" w14:textId="65366A5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0202BD84" w:rsidR="007C5737" w:rsidRPr="009C7E65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</w:t>
            </w:r>
            <w:r w:rsidR="00AF7D3C">
              <w:rPr>
                <w:rFonts w:ascii="Arial" w:hAnsi="Arial" w:cs="Arial"/>
                <w:sz w:val="22"/>
                <w:szCs w:val="22"/>
                <w:lang w:val="es-419"/>
              </w:rPr>
              <w:t>35</w:t>
            </w: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AF7D3C">
        <w:trPr>
          <w:trHeight w:val="397"/>
        </w:trPr>
        <w:tc>
          <w:tcPr>
            <w:tcW w:w="3333" w:type="dxa"/>
            <w:shd w:val="clear" w:color="auto" w:fill="auto"/>
            <w:vAlign w:val="center"/>
          </w:tcPr>
          <w:p w14:paraId="60ACC617" w14:textId="3FBE0A48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AF7D3C">
              <w:rPr>
                <w:rFonts w:ascii="Arial" w:hAnsi="Arial" w:cs="Arial"/>
                <w:sz w:val="22"/>
                <w:szCs w:val="22"/>
                <w:lang w:val="es-419"/>
              </w:rPr>
              <w:t xml:space="preserve">máx. de </w:t>
            </w: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71525951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AF7D3C">
        <w:trPr>
          <w:trHeight w:val="397"/>
        </w:trPr>
        <w:tc>
          <w:tcPr>
            <w:tcW w:w="3333" w:type="dxa"/>
            <w:shd w:val="clear" w:color="auto" w:fill="auto"/>
            <w:vAlign w:val="center"/>
          </w:tcPr>
          <w:p w14:paraId="3D3D6DE5" w14:textId="305C168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Garantía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1B952D52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año contra fallas de fábrica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21B6948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48D5A0C4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0D3726FF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47424FEE" w:rsidR="007861C1" w:rsidRPr="00972535" w:rsidRDefault="007D5B8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Cubierta del cuerpo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526897EA" w:rsidR="007861C1" w:rsidRPr="00972535" w:rsidRDefault="007D5B8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507BFDA7" w:rsidR="007861C1" w:rsidRPr="00972535" w:rsidRDefault="007D5B8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074340F2" w:rsidR="007861C1" w:rsidRPr="00972535" w:rsidRDefault="00AF7D3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Noryl</w:t>
            </w:r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10EBA27A" w:rsidR="00C46A06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Succión máxima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2ECDD1C7" w:rsidR="00C46A06" w:rsidRPr="00972535" w:rsidRDefault="007D5B8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7</w:t>
            </w:r>
            <w:r w:rsidR="008C4E2B">
              <w:rPr>
                <w:rFonts w:ascii="Arial" w:hAnsi="Arial" w:cs="Arial"/>
                <w:sz w:val="22"/>
                <w:szCs w:val="22"/>
                <w:lang w:val="es-419"/>
              </w:rPr>
              <w:t xml:space="preserve"> m.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12575109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14A9CC76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315C2CC0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0</w:t>
            </w:r>
            <w:r w:rsidR="0045157F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  <w:r w:rsidR="006926F6">
              <w:rPr>
                <w:rFonts w:ascii="Arial" w:hAnsi="Arial" w:cs="Arial"/>
                <w:sz w:val="22"/>
                <w:szCs w:val="22"/>
                <w:lang w:val="es-419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 w:rsidR="009556E1">
              <w:rPr>
                <w:rFonts w:ascii="Arial" w:hAnsi="Arial" w:cs="Arial"/>
                <w:sz w:val="22"/>
                <w:szCs w:val="22"/>
                <w:lang w:val="es-419"/>
              </w:rPr>
              <w:t>0.</w:t>
            </w:r>
            <w:r w:rsidR="006926F6">
              <w:rPr>
                <w:rFonts w:ascii="Arial" w:hAnsi="Arial" w:cs="Arial"/>
                <w:sz w:val="22"/>
                <w:szCs w:val="22"/>
                <w:lang w:val="es-419"/>
              </w:rPr>
              <w:t>8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574AAC1F" w:rsidR="00BA502D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2F0EDC9E" w:rsidR="00467838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58ABA230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04645C">
              <w:rPr>
                <w:rFonts w:ascii="Arial" w:hAnsi="Arial" w:cs="Arial"/>
                <w:sz w:val="22"/>
                <w:szCs w:val="22"/>
                <w:lang w:val="es-419"/>
              </w:rPr>
              <w:t>44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416F395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3424E25B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469B367F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5C482C3F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3AAC4464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6F2A1466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52DC1C42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6134F222" w:rsidR="00B43683" w:rsidRDefault="009556E1" w:rsidP="00E87B8C">
      <w:pPr>
        <w:rPr>
          <w:rFonts w:ascii="Arial" w:hAnsi="Arial" w:cs="Arial"/>
          <w:lang w:val="es-419"/>
        </w:rPr>
      </w:pPr>
      <w:r w:rsidRPr="009556E1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07C768B0" wp14:editId="5FE5C894">
            <wp:simplePos x="0" y="0"/>
            <wp:positionH relativeFrom="margin">
              <wp:posOffset>4516755</wp:posOffset>
            </wp:positionH>
            <wp:positionV relativeFrom="margin">
              <wp:posOffset>3365500</wp:posOffset>
            </wp:positionV>
            <wp:extent cx="2470150" cy="153289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r="640"/>
                    <a:stretch/>
                  </pic:blipFill>
                  <pic:spPr bwMode="auto">
                    <a:xfrm>
                      <a:off x="0" y="0"/>
                      <a:ext cx="2470150" cy="153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7E59A" w14:textId="0AB58410" w:rsidR="00CF3769" w:rsidRDefault="00CF3769" w:rsidP="00E87B8C">
      <w:pPr>
        <w:rPr>
          <w:rFonts w:ascii="Arial" w:hAnsi="Arial" w:cs="Arial"/>
          <w:lang w:val="es-419"/>
        </w:rPr>
      </w:pPr>
    </w:p>
    <w:p w14:paraId="6EF5571D" w14:textId="0D4CBD18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53FF07B3" w14:textId="79D750E4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54472620" w14:textId="488E77A9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C9166AA" w14:textId="111C3A30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2F10049" w14:textId="72A49083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7903119D" w14:textId="05C7B85D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59F872DE" w14:textId="77777777" w:rsidR="009556E1" w:rsidRDefault="009556E1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0160" w:type="dxa"/>
        <w:tblInd w:w="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0"/>
        <w:gridCol w:w="697"/>
        <w:gridCol w:w="653"/>
        <w:gridCol w:w="940"/>
        <w:gridCol w:w="880"/>
        <w:gridCol w:w="880"/>
        <w:gridCol w:w="880"/>
        <w:gridCol w:w="880"/>
        <w:gridCol w:w="880"/>
        <w:gridCol w:w="880"/>
        <w:gridCol w:w="880"/>
      </w:tblGrid>
      <w:tr w:rsidR="00590D9B" w:rsidRPr="00590D9B" w14:paraId="4DC189AD" w14:textId="77777777" w:rsidTr="00590D9B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6EDD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080C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90D9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5A6A1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221D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0.25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79226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E6698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0.75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7DD5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1917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1.25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9507C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1.50</w:t>
            </w:r>
          </w:p>
        </w:tc>
      </w:tr>
      <w:tr w:rsidR="00590D9B" w:rsidRPr="00590D9B" w14:paraId="38F7AC4D" w14:textId="77777777" w:rsidTr="00590D9B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B8997" w14:textId="77777777" w:rsidR="00590D9B" w:rsidRPr="00590D9B" w:rsidRDefault="00590D9B" w:rsidP="00590D9B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343B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90D9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9520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FB05C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9B0E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23590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A81B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708FF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FBC5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590D9B" w:rsidRPr="00590D9B" w14:paraId="686FF857" w14:textId="77777777" w:rsidTr="00590D9B">
        <w:trPr>
          <w:trHeight w:val="315"/>
        </w:trPr>
        <w:tc>
          <w:tcPr>
            <w:tcW w:w="17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EA01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90D9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4MCP80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2EEA5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90D9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A1852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90D9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B650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90D9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60190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6DDBD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48D8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4E40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EC78A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9CE40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A5446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5.4</w:t>
            </w:r>
          </w:p>
        </w:tc>
      </w:tr>
      <w:tr w:rsidR="00590D9B" w:rsidRPr="00590D9B" w14:paraId="11B6513C" w14:textId="77777777" w:rsidTr="00590D9B">
        <w:trPr>
          <w:trHeight w:val="315"/>
        </w:trPr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705A3" w14:textId="77777777" w:rsidR="00590D9B" w:rsidRPr="00590D9B" w:rsidRDefault="00590D9B" w:rsidP="00590D9B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C0047E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90D9B">
              <w:rPr>
                <w:rFonts w:ascii="Arial" w:hAnsi="Arial" w:cs="Arial"/>
                <w:snapToGrid/>
                <w:color w:val="000000"/>
                <w:lang w:val="es-419" w:eastAsia="es-419"/>
              </w:rPr>
              <w:t>0.6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796483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90D9B">
              <w:rPr>
                <w:rFonts w:ascii="Arial" w:hAnsi="Arial" w:cs="Arial"/>
                <w:snapToGrid/>
                <w:color w:val="000000"/>
                <w:lang w:val="es-419" w:eastAsia="es-419"/>
              </w:rPr>
              <w:t>0.8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11D07A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90D9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77BED4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E06AB5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6A9B96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DFBC22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413ABF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77756C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E08761" w14:textId="77777777" w:rsidR="00590D9B" w:rsidRPr="00590D9B" w:rsidRDefault="00590D9B" w:rsidP="00590D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90D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D5629" w14:textId="77777777" w:rsidR="00407045" w:rsidRDefault="00407045" w:rsidP="008A3980">
      <w:r>
        <w:separator/>
      </w:r>
    </w:p>
  </w:endnote>
  <w:endnote w:type="continuationSeparator" w:id="0">
    <w:p w14:paraId="21E8ABDB" w14:textId="77777777" w:rsidR="00407045" w:rsidRDefault="00407045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1C3DF" w14:textId="77777777" w:rsidR="00407045" w:rsidRDefault="00407045" w:rsidP="008A3980">
      <w:r>
        <w:separator/>
      </w:r>
    </w:p>
  </w:footnote>
  <w:footnote w:type="continuationSeparator" w:id="0">
    <w:p w14:paraId="38544F16" w14:textId="77777777" w:rsidR="00407045" w:rsidRDefault="00407045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4645C"/>
    <w:rsid w:val="000500CD"/>
    <w:rsid w:val="000559F3"/>
    <w:rsid w:val="00061C1A"/>
    <w:rsid w:val="000679C5"/>
    <w:rsid w:val="000A37A8"/>
    <w:rsid w:val="000A4B96"/>
    <w:rsid w:val="00134868"/>
    <w:rsid w:val="001428E9"/>
    <w:rsid w:val="00175575"/>
    <w:rsid w:val="0019786F"/>
    <w:rsid w:val="001E075B"/>
    <w:rsid w:val="001F685E"/>
    <w:rsid w:val="001F719B"/>
    <w:rsid w:val="0020245A"/>
    <w:rsid w:val="00253153"/>
    <w:rsid w:val="002E1480"/>
    <w:rsid w:val="002E7F0F"/>
    <w:rsid w:val="002F1F5F"/>
    <w:rsid w:val="002F23A9"/>
    <w:rsid w:val="00383C76"/>
    <w:rsid w:val="003B301B"/>
    <w:rsid w:val="003D6066"/>
    <w:rsid w:val="00407045"/>
    <w:rsid w:val="00415320"/>
    <w:rsid w:val="00417A91"/>
    <w:rsid w:val="00427355"/>
    <w:rsid w:val="00433213"/>
    <w:rsid w:val="00435AC1"/>
    <w:rsid w:val="0045157F"/>
    <w:rsid w:val="00467838"/>
    <w:rsid w:val="004855A3"/>
    <w:rsid w:val="00490F9C"/>
    <w:rsid w:val="004B6513"/>
    <w:rsid w:val="00502FCF"/>
    <w:rsid w:val="00503185"/>
    <w:rsid w:val="005102A3"/>
    <w:rsid w:val="00590D9B"/>
    <w:rsid w:val="005960B5"/>
    <w:rsid w:val="005B4338"/>
    <w:rsid w:val="005B5378"/>
    <w:rsid w:val="005E4450"/>
    <w:rsid w:val="00606569"/>
    <w:rsid w:val="006248B3"/>
    <w:rsid w:val="006736DE"/>
    <w:rsid w:val="006919B8"/>
    <w:rsid w:val="006926F6"/>
    <w:rsid w:val="006A1E1B"/>
    <w:rsid w:val="006E0612"/>
    <w:rsid w:val="006E3E09"/>
    <w:rsid w:val="006F50E7"/>
    <w:rsid w:val="00714086"/>
    <w:rsid w:val="00720104"/>
    <w:rsid w:val="00737F4E"/>
    <w:rsid w:val="00750244"/>
    <w:rsid w:val="00750E17"/>
    <w:rsid w:val="007710E3"/>
    <w:rsid w:val="00774A4C"/>
    <w:rsid w:val="00780CA7"/>
    <w:rsid w:val="007861C1"/>
    <w:rsid w:val="007A0290"/>
    <w:rsid w:val="007B0556"/>
    <w:rsid w:val="007C47B2"/>
    <w:rsid w:val="007C5737"/>
    <w:rsid w:val="007C72B5"/>
    <w:rsid w:val="007D4AF3"/>
    <w:rsid w:val="007D5B85"/>
    <w:rsid w:val="007E3EFE"/>
    <w:rsid w:val="007F59EF"/>
    <w:rsid w:val="00827BF9"/>
    <w:rsid w:val="008319BA"/>
    <w:rsid w:val="00832239"/>
    <w:rsid w:val="008621EA"/>
    <w:rsid w:val="008A3980"/>
    <w:rsid w:val="008C4E2B"/>
    <w:rsid w:val="008D0A4F"/>
    <w:rsid w:val="008D57AB"/>
    <w:rsid w:val="008F5336"/>
    <w:rsid w:val="00924A67"/>
    <w:rsid w:val="00934F39"/>
    <w:rsid w:val="009556E1"/>
    <w:rsid w:val="00972535"/>
    <w:rsid w:val="009A11F8"/>
    <w:rsid w:val="009C4720"/>
    <w:rsid w:val="009C7E65"/>
    <w:rsid w:val="009D2914"/>
    <w:rsid w:val="00A34B29"/>
    <w:rsid w:val="00A86F6C"/>
    <w:rsid w:val="00AB0405"/>
    <w:rsid w:val="00AB281F"/>
    <w:rsid w:val="00AD5EDC"/>
    <w:rsid w:val="00AD6AC6"/>
    <w:rsid w:val="00AF546C"/>
    <w:rsid w:val="00AF7D3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F2223"/>
    <w:rsid w:val="00CF3769"/>
    <w:rsid w:val="00D3063E"/>
    <w:rsid w:val="00D55EC1"/>
    <w:rsid w:val="00D61D67"/>
    <w:rsid w:val="00D64FC9"/>
    <w:rsid w:val="00D65D7C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14C15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991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2023-05-06T14:26:00Z</cp:lastPrinted>
  <dcterms:created xsi:type="dcterms:W3CDTF">2023-05-06T14:27:00Z</dcterms:created>
  <dcterms:modified xsi:type="dcterms:W3CDTF">2023-05-06T14:28:00Z</dcterms:modified>
</cp:coreProperties>
</file>