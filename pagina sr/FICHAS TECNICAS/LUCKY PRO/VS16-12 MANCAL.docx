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085DA1B2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0679C5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C20704">
              <w:rPr>
                <w:rFonts w:ascii="Arial" w:hAnsi="Arial" w:cs="Arial"/>
                <w:sz w:val="28"/>
                <w:szCs w:val="28"/>
                <w:lang w:val="es-419"/>
              </w:rPr>
              <w:t>-</w:t>
            </w:r>
            <w:r w:rsidR="00CE4D62">
              <w:rPr>
                <w:rFonts w:ascii="Arial" w:hAnsi="Arial" w:cs="Arial"/>
                <w:sz w:val="28"/>
                <w:szCs w:val="28"/>
                <w:lang w:val="es-419"/>
              </w:rPr>
              <w:t>12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747B7311" w:rsidR="00C46A06" w:rsidRPr="00972535" w:rsidRDefault="00CE4D6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41DB403F" w:rsidR="007861C1" w:rsidRPr="00972535" w:rsidRDefault="00016F70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57790E27" w:rsidR="007861C1" w:rsidRPr="00972535" w:rsidRDefault="00016F70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3EF163F7" w:rsidR="007861C1" w:rsidRPr="00972535" w:rsidRDefault="000F40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689BBF64" w:rsidR="00BA502D" w:rsidRPr="00972535" w:rsidRDefault="000F40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3AFFB614" w:rsidR="00467838" w:rsidRPr="00972535" w:rsidRDefault="000F40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301B5942" w:rsidR="007861C1" w:rsidRPr="00972535" w:rsidRDefault="000F40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2D8E45EA" w:rsidR="007861C1" w:rsidRPr="00972535" w:rsidRDefault="000F40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5C44FB90" w:rsidR="007861C1" w:rsidRPr="00972535" w:rsidRDefault="000F40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629"/>
        <w:gridCol w:w="587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CE4D62" w:rsidRPr="00CE4D62" w14:paraId="13F9B89B" w14:textId="77777777" w:rsidTr="00CE4D62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E994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CEA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8D58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2BCF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5892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D7F8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3.89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138B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4.44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9C27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6A25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EF8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6.11</w:t>
            </w:r>
          </w:p>
        </w:tc>
      </w:tr>
      <w:tr w:rsidR="00CE4D62" w:rsidRPr="00CE4D62" w14:paraId="620D996A" w14:textId="77777777" w:rsidTr="00CE4D62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CC60" w14:textId="77777777" w:rsidR="00CE4D62" w:rsidRPr="00CE4D62" w:rsidRDefault="00CE4D62" w:rsidP="00CE4D6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765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A339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721C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830C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4C42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6534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64F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3E5B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E38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367</w:t>
            </w:r>
          </w:p>
        </w:tc>
      </w:tr>
      <w:tr w:rsidR="00CE4D62" w:rsidRPr="00CE4D62" w14:paraId="448E2F21" w14:textId="77777777" w:rsidTr="00CE4D62">
        <w:trPr>
          <w:trHeight w:val="315"/>
        </w:trPr>
        <w:tc>
          <w:tcPr>
            <w:tcW w:w="1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5159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VS16-12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950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20C1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A5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875C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A06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49F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50B5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056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E523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2357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A03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</w:tr>
      <w:tr w:rsidR="00CE4D62" w:rsidRPr="00CE4D62" w14:paraId="3E2F9F0F" w14:textId="77777777" w:rsidTr="00CE4D62">
        <w:trPr>
          <w:trHeight w:val="315"/>
        </w:trPr>
        <w:tc>
          <w:tcPr>
            <w:tcW w:w="1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D3F7" w14:textId="77777777" w:rsidR="00CE4D62" w:rsidRPr="00CE4D62" w:rsidRDefault="00CE4D62" w:rsidP="00CE4D62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7A6F7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lang w:val="es-419" w:eastAsia="es-419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120B2F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43C85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69894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C409D5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BA348D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7EEEF2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A19F11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603141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4E81E5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DA34FD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105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05480" w14:textId="77777777" w:rsidR="00E34C73" w:rsidRDefault="00E34C73" w:rsidP="008A3980">
      <w:r>
        <w:separator/>
      </w:r>
    </w:p>
  </w:endnote>
  <w:endnote w:type="continuationSeparator" w:id="0">
    <w:p w14:paraId="39377E43" w14:textId="77777777" w:rsidR="00E34C73" w:rsidRDefault="00E34C7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C5284" w14:textId="77777777" w:rsidR="00E34C73" w:rsidRDefault="00E34C73" w:rsidP="008A3980">
      <w:r>
        <w:separator/>
      </w:r>
    </w:p>
  </w:footnote>
  <w:footnote w:type="continuationSeparator" w:id="0">
    <w:p w14:paraId="66DFAA45" w14:textId="77777777" w:rsidR="00E34C73" w:rsidRDefault="00E34C7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16F70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518FD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90D5A"/>
    <w:rsid w:val="00D96B77"/>
    <w:rsid w:val="00DA08D9"/>
    <w:rsid w:val="00DE23CD"/>
    <w:rsid w:val="00E064A3"/>
    <w:rsid w:val="00E23E8F"/>
    <w:rsid w:val="00E34C73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11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973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2023-05-04T20:16:00Z</cp:lastPrinted>
  <dcterms:created xsi:type="dcterms:W3CDTF">2023-05-04T20:26:00Z</dcterms:created>
  <dcterms:modified xsi:type="dcterms:W3CDTF">2023-05-08T15:12:00Z</dcterms:modified>
</cp:coreProperties>
</file>