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1748409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2MCP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160/160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0399977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06D56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692E65C4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8682D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A06D56"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A06D56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11670754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A12280D" w:rsidR="007861C1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519"/>
        <w:gridCol w:w="484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A06D56" w:rsidRPr="00A06D56" w14:paraId="188C9063" w14:textId="77777777" w:rsidTr="00A06D56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177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6881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B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CADB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199D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5EA5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CC23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3FA4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6A1F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DE30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1.83</w:t>
            </w:r>
          </w:p>
        </w:tc>
      </w:tr>
      <w:tr w:rsidR="00A06D56" w:rsidRPr="00A06D56" w14:paraId="029A658A" w14:textId="77777777" w:rsidTr="00A06D56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DB3D" w14:textId="77777777" w:rsidR="00A06D56" w:rsidRPr="00A06D56" w:rsidRDefault="00A06D56" w:rsidP="00A06D5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929F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A0FA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47AC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7BCF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845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17F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18E9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4783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2E27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</w:tr>
      <w:tr w:rsidR="00A06D56" w:rsidRPr="00A06D56" w14:paraId="4111A344" w14:textId="77777777" w:rsidTr="00A06D56">
        <w:trPr>
          <w:trHeight w:val="315"/>
        </w:trPr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0AAA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2MCP160/160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0A0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9406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B52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7D45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89CC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26C2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BD8A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218A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6CC4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9FE8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45B2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</w:t>
            </w:r>
          </w:p>
        </w:tc>
      </w:tr>
      <w:tr w:rsidR="00A06D56" w:rsidRPr="00A06D56" w14:paraId="06331467" w14:textId="77777777" w:rsidTr="00A06D56">
        <w:trPr>
          <w:trHeight w:val="315"/>
        </w:trPr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4D3B" w14:textId="77777777" w:rsidR="00A06D56" w:rsidRPr="00A06D56" w:rsidRDefault="00A06D56" w:rsidP="00A06D56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ECAEFF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0228F4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E9FAF3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4CFBB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27C18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3F76EB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C1D2CF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14D4E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BF77C8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633AAD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CEE4F9" w14:textId="77777777" w:rsidR="00A06D56" w:rsidRPr="00A06D56" w:rsidRDefault="00A06D56" w:rsidP="00A06D5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06D5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06E7" w14:textId="77777777" w:rsidR="00BE7785" w:rsidRDefault="00BE7785" w:rsidP="008A3980">
      <w:r>
        <w:separator/>
      </w:r>
    </w:p>
  </w:endnote>
  <w:endnote w:type="continuationSeparator" w:id="0">
    <w:p w14:paraId="570AC7B3" w14:textId="77777777" w:rsidR="00BE7785" w:rsidRDefault="00BE778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F457" w14:textId="77777777" w:rsidR="00BE7785" w:rsidRDefault="00BE7785" w:rsidP="008A3980">
      <w:r>
        <w:separator/>
      </w:r>
    </w:p>
  </w:footnote>
  <w:footnote w:type="continuationSeparator" w:id="0">
    <w:p w14:paraId="7656C188" w14:textId="77777777" w:rsidR="00BE7785" w:rsidRDefault="00BE778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C7E65"/>
    <w:rsid w:val="009D2914"/>
    <w:rsid w:val="00A06D56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BE7785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2023-05-05T18:47:00Z</cp:lastPrinted>
  <dcterms:created xsi:type="dcterms:W3CDTF">2023-05-05T18:49:00Z</dcterms:created>
  <dcterms:modified xsi:type="dcterms:W3CDTF">2023-05-05T18:49:00Z</dcterms:modified>
</cp:coreProperties>
</file>