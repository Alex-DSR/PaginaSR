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C684DF7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2MCP25/130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2001C250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D9ADE3D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52C57652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0.75 (1)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11670754" w:rsidR="00BA502D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4A12280D" w:rsidR="007861C1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667"/>
        <w:gridCol w:w="489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5B51A6" w:rsidRPr="005B51A6" w14:paraId="78A90D68" w14:textId="77777777" w:rsidTr="005B51A6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322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F97F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715A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590C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E28C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EFC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58E4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E8E3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1FF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FB0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</w:tr>
      <w:tr w:rsidR="005B51A6" w:rsidRPr="005B51A6" w14:paraId="038ECFFF" w14:textId="77777777" w:rsidTr="005B51A6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49E4" w14:textId="77777777" w:rsidR="005B51A6" w:rsidRPr="005B51A6" w:rsidRDefault="005B51A6" w:rsidP="005B51A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7416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5C09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C2C6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094A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09D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57A9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EC33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3978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7B6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</w:tr>
      <w:tr w:rsidR="005B51A6" w:rsidRPr="005B51A6" w14:paraId="2D9DD817" w14:textId="77777777" w:rsidTr="005B51A6">
        <w:trPr>
          <w:trHeight w:val="315"/>
        </w:trPr>
        <w:tc>
          <w:tcPr>
            <w:tcW w:w="19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0D01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2MCP25/130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AF03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E327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1992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DE0B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03F9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0EDE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952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8D35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E97F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6C4D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A488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</w:tr>
      <w:tr w:rsidR="005B51A6" w:rsidRPr="005B51A6" w14:paraId="3CCDACA0" w14:textId="77777777" w:rsidTr="005B51A6">
        <w:trPr>
          <w:trHeight w:val="315"/>
        </w:trPr>
        <w:tc>
          <w:tcPr>
            <w:tcW w:w="1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A64D" w14:textId="77777777" w:rsidR="005B51A6" w:rsidRPr="005B51A6" w:rsidRDefault="005B51A6" w:rsidP="005B51A6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339770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lang w:val="es-419" w:eastAsia="es-419"/>
              </w:rPr>
              <w:t>0.75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4577C2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snapToGrid/>
                <w:color w:val="000000"/>
                <w:lang w:val="es-419" w:eastAsia="es-419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101FAC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9BED4A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EB079F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905381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02F57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84EE48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5F32E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3F204C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C6F5BB" w14:textId="77777777" w:rsidR="005B51A6" w:rsidRPr="005B51A6" w:rsidRDefault="005B51A6" w:rsidP="005B51A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B51A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8426" w14:textId="77777777" w:rsidR="0035572D" w:rsidRDefault="0035572D" w:rsidP="008A3980">
      <w:r>
        <w:separator/>
      </w:r>
    </w:p>
  </w:endnote>
  <w:endnote w:type="continuationSeparator" w:id="0">
    <w:p w14:paraId="1DAA695F" w14:textId="77777777" w:rsidR="0035572D" w:rsidRDefault="0035572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4830" w14:textId="77777777" w:rsidR="0035572D" w:rsidRDefault="0035572D" w:rsidP="008A3980">
      <w:r>
        <w:separator/>
      </w:r>
    </w:p>
  </w:footnote>
  <w:footnote w:type="continuationSeparator" w:id="0">
    <w:p w14:paraId="7591B0C4" w14:textId="77777777" w:rsidR="0035572D" w:rsidRDefault="0035572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5572D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53D0A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2023-05-04T20:56:00Z</cp:lastPrinted>
  <dcterms:created xsi:type="dcterms:W3CDTF">2023-05-05T18:38:00Z</dcterms:created>
  <dcterms:modified xsi:type="dcterms:W3CDTF">2023-05-05T18:38:00Z</dcterms:modified>
</cp:coreProperties>
</file>