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7C1A5AB7" w:rsidR="006E0612" w:rsidRPr="00BD5BD4" w:rsidRDefault="001912E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MSX15-1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2410"/>
        <w:gridCol w:w="4110"/>
      </w:tblGrid>
      <w:tr w:rsidR="00CF2223" w14:paraId="70391278" w14:textId="77777777" w:rsidTr="00782BD3">
        <w:trPr>
          <w:trHeight w:val="283"/>
        </w:trPr>
        <w:tc>
          <w:tcPr>
            <w:tcW w:w="6026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9FF946" w14:textId="35DAE45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Agua 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>sucia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</w:tcPr>
          <w:p w14:paraId="3E420364" w14:textId="2E786329" w:rsidR="007C5737" w:rsidRPr="007C5737" w:rsidRDefault="00782BD3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El diseño y los materiales innovadores son las principales características de la bomba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 xml:space="preserve"> MSX15-1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, el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 xml:space="preserve"> impulsor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permite drenar agua sucia con sólidos en suspensión de hasta 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0mm., sin temor a que se obstruya el impulsor. 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Ideal para vaciado de aguas subterráneas.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</w:p>
        </w:tc>
      </w:tr>
      <w:tr w:rsidR="007C5737" w14:paraId="5725D016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F3DD79" w14:textId="034EB958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110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110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2E6FF3" w14:paraId="7830465D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4E166B7D" w14:textId="35E2BAB8" w:rsidR="002E6FF3" w:rsidRPr="007C5737" w:rsidRDefault="002E6F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Profundidad máxima de operación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266710" w14:textId="18D966E9" w:rsidR="002E6FF3" w:rsidRPr="007C5737" w:rsidRDefault="00B55D0E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 xml:space="preserve"> m. debajo del nivel de agua</w:t>
            </w:r>
          </w:p>
        </w:tc>
        <w:tc>
          <w:tcPr>
            <w:tcW w:w="4110" w:type="dxa"/>
            <w:vMerge/>
            <w:shd w:val="clear" w:color="auto" w:fill="auto"/>
          </w:tcPr>
          <w:p w14:paraId="554CA3AF" w14:textId="77777777" w:rsidR="002E6FF3" w:rsidRDefault="002E6FF3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782BD3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110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3B98C62" w14:textId="64347A65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409"/>
      </w:tblGrid>
      <w:tr w:rsidR="007861C1" w14:paraId="4AF7BC65" w14:textId="77777777" w:rsidTr="00712C2E">
        <w:trPr>
          <w:trHeight w:val="340"/>
        </w:trPr>
        <w:tc>
          <w:tcPr>
            <w:tcW w:w="6232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402040F" w14:textId="483E5BB1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B0FAA59" w14:textId="04272958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Paso máx. de cuerpos solidos en suspensión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06FD8F" w14:textId="4A8CFC7C" w:rsidR="007861C1" w:rsidRPr="00972535" w:rsidRDefault="001912E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>0 mm</w:t>
            </w:r>
          </w:p>
        </w:tc>
      </w:tr>
      <w:tr w:rsidR="007861C1" w14:paraId="22BBE8E9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2BB8ECAC" w14:textId="25A2D134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5C5F2B" w14:textId="11D40BF5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9F3B01D" w14:textId="1636DE58" w:rsidR="00C46A06" w:rsidRPr="00972535" w:rsidRDefault="00A75D3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4B83F99" w14:textId="7E1B8B3A" w:rsidR="00C46A06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  <w:proofErr w:type="spellEnd"/>
          </w:p>
        </w:tc>
      </w:tr>
      <w:tr w:rsidR="007861C1" w14:paraId="2AD5084B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00F0239" w14:textId="553EEEE6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  <w:tr w:rsidR="007861C1" w14:paraId="657A0B44" w14:textId="77777777" w:rsidTr="00712C2E">
        <w:trPr>
          <w:trHeight w:val="340"/>
        </w:trPr>
        <w:tc>
          <w:tcPr>
            <w:tcW w:w="6232" w:type="dxa"/>
            <w:gridSpan w:val="2"/>
            <w:shd w:val="clear" w:color="auto" w:fill="auto"/>
            <w:vAlign w:val="center"/>
          </w:tcPr>
          <w:p w14:paraId="49ABF8F1" w14:textId="104726DC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160F281E" w14:textId="63B774F4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E82B667" w14:textId="470B7E21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>.5)</w:t>
            </w:r>
          </w:p>
        </w:tc>
      </w:tr>
      <w:tr w:rsidR="00BA502D" w14:paraId="3A43CAA8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39662524" w14:textId="57D74DEA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55A1CBF" w14:textId="505F212A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EA944BB" w14:textId="1E8D12CC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75D34">
              <w:rPr>
                <w:rFonts w:ascii="Arial" w:hAnsi="Arial" w:cs="Arial"/>
                <w:sz w:val="22"/>
                <w:szCs w:val="22"/>
                <w:lang w:val="es-419"/>
              </w:rPr>
              <w:t>68</w:t>
            </w:r>
          </w:p>
        </w:tc>
      </w:tr>
      <w:tr w:rsidR="007861C1" w14:paraId="77F12A4D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  <w:tr w:rsidR="00D8422A" w14:paraId="2EDE1C35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B837CD7" w14:textId="21644D87" w:rsidR="00D8422A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Sistema de automatización y protección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E5931F4" w14:textId="2901B73D" w:rsidR="00D8422A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Flotador eléctrico</w:t>
            </w:r>
          </w:p>
        </w:tc>
      </w:tr>
    </w:tbl>
    <w:p w14:paraId="3A63AB36" w14:textId="0CEBAD2C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77A544F9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7F6AAFCE" w:rsidR="00B43683" w:rsidRDefault="00712C2E" w:rsidP="00E87B8C">
      <w:pPr>
        <w:rPr>
          <w:rFonts w:ascii="Arial" w:hAnsi="Arial" w:cs="Arial"/>
          <w:lang w:val="es-419"/>
        </w:rPr>
      </w:pPr>
      <w:r w:rsidRPr="00712C2E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848" behindDoc="0" locked="0" layoutInCell="1" allowOverlap="1" wp14:anchorId="73BF50C3" wp14:editId="4C163C0E">
            <wp:simplePos x="0" y="0"/>
            <wp:positionH relativeFrom="margin">
              <wp:posOffset>4991735</wp:posOffset>
            </wp:positionH>
            <wp:positionV relativeFrom="margin">
              <wp:posOffset>3183568</wp:posOffset>
            </wp:positionV>
            <wp:extent cx="1381125" cy="251968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EEC1" w14:textId="5397BE41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1BB38C8E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3FF578E6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3AA41A41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42907DC3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527A4FFE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555E0E0C" w:rsidR="00CF3769" w:rsidRDefault="00CF3769" w:rsidP="00E87B8C">
      <w:pPr>
        <w:rPr>
          <w:rFonts w:ascii="Arial" w:hAnsi="Arial" w:cs="Arial"/>
          <w:lang w:val="es-419"/>
        </w:rPr>
      </w:pPr>
    </w:p>
    <w:p w14:paraId="144DD3BB" w14:textId="08C05998" w:rsidR="008B700A" w:rsidRDefault="008B700A" w:rsidP="00E87B8C">
      <w:pPr>
        <w:rPr>
          <w:rFonts w:ascii="Arial" w:hAnsi="Arial" w:cs="Arial"/>
          <w:lang w:val="es-419"/>
        </w:rPr>
      </w:pPr>
    </w:p>
    <w:p w14:paraId="5639D996" w14:textId="045D2045" w:rsidR="008B700A" w:rsidRDefault="008B700A" w:rsidP="00E87B8C">
      <w:pPr>
        <w:rPr>
          <w:rFonts w:ascii="Arial" w:hAnsi="Arial" w:cs="Arial"/>
          <w:lang w:val="es-419"/>
        </w:rPr>
      </w:pPr>
    </w:p>
    <w:p w14:paraId="03ABA334" w14:textId="6AA0B4D7" w:rsidR="008B700A" w:rsidRDefault="008B700A" w:rsidP="00E87B8C">
      <w:pPr>
        <w:rPr>
          <w:rFonts w:ascii="Arial" w:hAnsi="Arial" w:cs="Arial"/>
          <w:lang w:val="es-419"/>
        </w:rPr>
      </w:pPr>
    </w:p>
    <w:p w14:paraId="324689BA" w14:textId="571E7471" w:rsidR="008B700A" w:rsidRDefault="008B700A" w:rsidP="00E87B8C">
      <w:pPr>
        <w:rPr>
          <w:rFonts w:ascii="Arial" w:hAnsi="Arial" w:cs="Arial"/>
          <w:lang w:val="es-419"/>
        </w:rPr>
      </w:pPr>
    </w:p>
    <w:p w14:paraId="46660504" w14:textId="52DB4EDB" w:rsidR="008B700A" w:rsidRDefault="008B700A" w:rsidP="00E87B8C">
      <w:pPr>
        <w:rPr>
          <w:rFonts w:ascii="Arial" w:hAnsi="Arial" w:cs="Arial"/>
          <w:lang w:val="es-419"/>
        </w:rPr>
      </w:pPr>
    </w:p>
    <w:p w14:paraId="426D10AF" w14:textId="6D25DD57" w:rsidR="008B700A" w:rsidRDefault="008B700A" w:rsidP="00E87B8C">
      <w:pPr>
        <w:rPr>
          <w:rFonts w:ascii="Arial" w:hAnsi="Arial" w:cs="Arial"/>
          <w:lang w:val="es-419"/>
        </w:rPr>
      </w:pPr>
    </w:p>
    <w:p w14:paraId="60A955A7" w14:textId="1D46D086" w:rsidR="008B700A" w:rsidRDefault="008B700A" w:rsidP="00E87B8C">
      <w:pPr>
        <w:rPr>
          <w:rFonts w:ascii="Arial" w:hAnsi="Arial" w:cs="Arial"/>
          <w:lang w:val="es-419"/>
        </w:rPr>
      </w:pPr>
    </w:p>
    <w:p w14:paraId="6ED0FC1D" w14:textId="1ED3AE48" w:rsidR="008B700A" w:rsidRDefault="008B700A" w:rsidP="00E87B8C">
      <w:pPr>
        <w:rPr>
          <w:rFonts w:ascii="Arial" w:hAnsi="Arial" w:cs="Arial"/>
          <w:lang w:val="es-419"/>
        </w:rPr>
      </w:pPr>
    </w:p>
    <w:p w14:paraId="6EF5571D" w14:textId="3C5332B8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C332236" w14:textId="77777777" w:rsidR="00D8422A" w:rsidRDefault="00D8422A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5D9257A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672"/>
        <w:gridCol w:w="629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B7BFE" w:rsidRPr="000B7BFE" w14:paraId="73B3EAFE" w14:textId="77777777" w:rsidTr="000B7BFE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C090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2816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8A50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135B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457A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34BC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DADA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ACC5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D7A9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3CEB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8.33</w:t>
            </w:r>
          </w:p>
        </w:tc>
      </w:tr>
      <w:tr w:rsidR="000B7BFE" w:rsidRPr="000B7BFE" w14:paraId="2E95797C" w14:textId="77777777" w:rsidTr="000B7BFE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1A7E" w14:textId="77777777" w:rsidR="000B7BFE" w:rsidRPr="000B7BFE" w:rsidRDefault="000B7BFE" w:rsidP="000B7BF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364E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22B4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4175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1F30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4DAE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CC80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1E7E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B95D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0CB6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</w:tr>
      <w:tr w:rsidR="000B7BFE" w:rsidRPr="000B7BFE" w14:paraId="79498678" w14:textId="77777777" w:rsidTr="000B7BFE">
        <w:trPr>
          <w:trHeight w:val="315"/>
        </w:trPr>
        <w:tc>
          <w:tcPr>
            <w:tcW w:w="1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5BF2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MSX15-1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1AD8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B8B2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518A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02E8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6E12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A90A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D240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D77C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A229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F13C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6BD3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  <w:tr w:rsidR="000B7BFE" w:rsidRPr="000B7BFE" w14:paraId="16148AA2" w14:textId="77777777" w:rsidTr="000B7BFE">
        <w:trPr>
          <w:trHeight w:val="315"/>
        </w:trPr>
        <w:tc>
          <w:tcPr>
            <w:tcW w:w="1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9D83" w14:textId="77777777" w:rsidR="000B7BFE" w:rsidRPr="000B7BFE" w:rsidRDefault="000B7BFE" w:rsidP="000B7BFE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7F5E12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lang w:val="es-419" w:eastAsia="es-419"/>
              </w:rPr>
              <w:t>1.1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883D8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F6F538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2A5A01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CBD174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2EF0A2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D2581D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8B122C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50051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2A1791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D6DE21" w14:textId="77777777" w:rsidR="000B7BFE" w:rsidRPr="000B7BFE" w:rsidRDefault="000B7BFE" w:rsidP="000B7B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B7B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5B3239B0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3C13" w14:textId="77777777" w:rsidR="00A6264B" w:rsidRDefault="00A6264B" w:rsidP="008A3980">
      <w:r>
        <w:separator/>
      </w:r>
    </w:p>
  </w:endnote>
  <w:endnote w:type="continuationSeparator" w:id="0">
    <w:p w14:paraId="062F4DBE" w14:textId="77777777" w:rsidR="00A6264B" w:rsidRDefault="00A6264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735D" w14:textId="77777777" w:rsidR="00A6264B" w:rsidRDefault="00A6264B" w:rsidP="008A3980">
      <w:r>
        <w:separator/>
      </w:r>
    </w:p>
  </w:footnote>
  <w:footnote w:type="continuationSeparator" w:id="0">
    <w:p w14:paraId="4248A7B2" w14:textId="77777777" w:rsidR="00A6264B" w:rsidRDefault="00A6264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0B7BFE"/>
    <w:rsid w:val="00137A48"/>
    <w:rsid w:val="001428E9"/>
    <w:rsid w:val="00175575"/>
    <w:rsid w:val="001912EA"/>
    <w:rsid w:val="0019786F"/>
    <w:rsid w:val="001E075B"/>
    <w:rsid w:val="001F685E"/>
    <w:rsid w:val="001F719B"/>
    <w:rsid w:val="00221B87"/>
    <w:rsid w:val="00253153"/>
    <w:rsid w:val="002E1480"/>
    <w:rsid w:val="002E6FF3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10251"/>
    <w:rsid w:val="006248B3"/>
    <w:rsid w:val="00664387"/>
    <w:rsid w:val="006736DE"/>
    <w:rsid w:val="006A1E1B"/>
    <w:rsid w:val="006C1C26"/>
    <w:rsid w:val="006C3620"/>
    <w:rsid w:val="006D11AF"/>
    <w:rsid w:val="006E0612"/>
    <w:rsid w:val="006E3E09"/>
    <w:rsid w:val="00712C2E"/>
    <w:rsid w:val="00720104"/>
    <w:rsid w:val="00750244"/>
    <w:rsid w:val="00750E17"/>
    <w:rsid w:val="007710E3"/>
    <w:rsid w:val="00774A4C"/>
    <w:rsid w:val="00780CA7"/>
    <w:rsid w:val="00782BD3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B700A"/>
    <w:rsid w:val="008C4E2B"/>
    <w:rsid w:val="008D57AB"/>
    <w:rsid w:val="008F5336"/>
    <w:rsid w:val="00934F39"/>
    <w:rsid w:val="009505D1"/>
    <w:rsid w:val="00972535"/>
    <w:rsid w:val="009738FD"/>
    <w:rsid w:val="009A11F8"/>
    <w:rsid w:val="009C4720"/>
    <w:rsid w:val="009C7E65"/>
    <w:rsid w:val="009D2914"/>
    <w:rsid w:val="00A6264B"/>
    <w:rsid w:val="00A75D34"/>
    <w:rsid w:val="00A86F6C"/>
    <w:rsid w:val="00AB0405"/>
    <w:rsid w:val="00AB2587"/>
    <w:rsid w:val="00AB281F"/>
    <w:rsid w:val="00AC16D2"/>
    <w:rsid w:val="00AD1388"/>
    <w:rsid w:val="00AD5EDC"/>
    <w:rsid w:val="00AD6AC6"/>
    <w:rsid w:val="00AF546C"/>
    <w:rsid w:val="00B126E6"/>
    <w:rsid w:val="00B163B0"/>
    <w:rsid w:val="00B3503B"/>
    <w:rsid w:val="00B43683"/>
    <w:rsid w:val="00B55D0E"/>
    <w:rsid w:val="00B61C41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8422A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2023-05-08T13:14:00Z</cp:lastPrinted>
  <dcterms:created xsi:type="dcterms:W3CDTF">2023-05-08T13:17:00Z</dcterms:created>
  <dcterms:modified xsi:type="dcterms:W3CDTF">2023-05-08T13:34:00Z</dcterms:modified>
</cp:coreProperties>
</file>