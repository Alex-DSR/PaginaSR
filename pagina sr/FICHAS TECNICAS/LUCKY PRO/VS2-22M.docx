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E02F" w14:textId="3314E97E" w:rsidR="00CF2223" w:rsidRDefault="00175575" w:rsidP="00E87B8C">
      <w:pPr>
        <w:rPr>
          <w:rFonts w:ascii="Arial" w:hAnsi="Arial" w:cs="Arial"/>
          <w:lang w:val="es-419"/>
        </w:rPr>
      </w:pPr>
      <w:r w:rsidRPr="000500CD">
        <w:rPr>
          <w:noProof/>
          <w:snapToGrid/>
        </w:rPr>
        <w:drawing>
          <wp:anchor distT="0" distB="0" distL="114300" distR="114300" simplePos="0" relativeHeight="251661824" behindDoc="0" locked="0" layoutInCell="1" allowOverlap="1" wp14:anchorId="27313AD3" wp14:editId="63E38A1B">
            <wp:simplePos x="0" y="0"/>
            <wp:positionH relativeFrom="margin">
              <wp:align>left</wp:align>
            </wp:positionH>
            <wp:positionV relativeFrom="margin">
              <wp:posOffset>19050</wp:posOffset>
            </wp:positionV>
            <wp:extent cx="2001520" cy="491490"/>
            <wp:effectExtent l="0" t="0" r="0" b="3810"/>
            <wp:wrapSquare wrapText="bothSides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353" r="52724" b="1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E5440" w14:textId="2C0146D8" w:rsidR="006E0612" w:rsidRDefault="006E0612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margin" w:tblpXSpec="right" w:tblpY="-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6E0612" w14:paraId="15E165FB" w14:textId="77777777" w:rsidTr="006E0612">
        <w:tc>
          <w:tcPr>
            <w:tcW w:w="1384" w:type="dxa"/>
            <w:shd w:val="clear" w:color="auto" w:fill="auto"/>
            <w:vAlign w:val="center"/>
          </w:tcPr>
          <w:p w14:paraId="32C8D2C6" w14:textId="77777777" w:rsidR="006E0612" w:rsidRDefault="006E0612" w:rsidP="006E0612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5D4AB3D2" w14:textId="14965F09" w:rsidR="006E0612" w:rsidRPr="00BD5BD4" w:rsidRDefault="006E0612" w:rsidP="006E061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VS2-22M</w:t>
            </w:r>
          </w:p>
        </w:tc>
      </w:tr>
    </w:tbl>
    <w:p w14:paraId="4807A974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6773112F" w14:textId="44671536" w:rsidR="006E0612" w:rsidRDefault="006E0612" w:rsidP="00E87B8C">
      <w:pPr>
        <w:rPr>
          <w:rFonts w:ascii="Arial" w:hAnsi="Arial" w:cs="Arial"/>
          <w:lang w:val="es-419"/>
        </w:rPr>
      </w:pPr>
    </w:p>
    <w:p w14:paraId="41A589FD" w14:textId="06AB92CB" w:rsidR="006E0612" w:rsidRDefault="006E0612" w:rsidP="00E87B8C">
      <w:pPr>
        <w:rPr>
          <w:rFonts w:ascii="Arial" w:hAnsi="Arial" w:cs="Arial"/>
          <w:lang w:val="es-419"/>
        </w:rPr>
      </w:pPr>
    </w:p>
    <w:p w14:paraId="5F1ADA53" w14:textId="5AE6B34A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1842"/>
        <w:gridCol w:w="4961"/>
      </w:tblGrid>
      <w:tr w:rsidR="00CF2223" w14:paraId="70391278" w14:textId="77777777" w:rsidTr="009C7E65">
        <w:trPr>
          <w:trHeight w:val="283"/>
        </w:trPr>
        <w:tc>
          <w:tcPr>
            <w:tcW w:w="5175" w:type="dxa"/>
            <w:gridSpan w:val="2"/>
            <w:shd w:val="clear" w:color="auto" w:fill="auto"/>
            <w:vAlign w:val="center"/>
          </w:tcPr>
          <w:p w14:paraId="24369120" w14:textId="77777777" w:rsidR="00CF2223" w:rsidRPr="007C5737" w:rsidRDefault="00CF2223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C6A2C79" w14:textId="70BC7A10" w:rsidR="00CF2223" w:rsidRPr="007C5737" w:rsidRDefault="000500CD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USOS E INSTALACIONES</w:t>
            </w:r>
          </w:p>
        </w:tc>
      </w:tr>
      <w:tr w:rsidR="007C5737" w14:paraId="0588D80B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588670BD" w14:textId="77777777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9FF946" w14:textId="573C9C63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Agua limpia</w:t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3E420364" w14:textId="5A0BF9BD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La serie VS es un tipo de bomba centrífuga multietapa vertical. Es adecuado para líquidos ligeramente corrosivos. Se puede usar para transportar varios medios desde agua fría hasta líquido industrial a diferentes temperaturas.</w:t>
            </w:r>
          </w:p>
        </w:tc>
      </w:tr>
      <w:tr w:rsidR="007C5737" w14:paraId="5725D016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DD4C0C3" w14:textId="399354AA" w:rsidR="007C5737" w:rsidRPr="007C5737" w:rsidRDefault="00576F1F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gránulos solidos/fibras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F3DD79" w14:textId="7DBD0A93" w:rsidR="007C5737" w:rsidRPr="009C7E65" w:rsidRDefault="00576F1F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No</w:t>
            </w:r>
          </w:p>
        </w:tc>
        <w:tc>
          <w:tcPr>
            <w:tcW w:w="4961" w:type="dxa"/>
            <w:vMerge/>
            <w:shd w:val="clear" w:color="auto" w:fill="auto"/>
          </w:tcPr>
          <w:p w14:paraId="323FDD9E" w14:textId="62047D0C" w:rsidR="007C5737" w:rsidRDefault="007C5737" w:rsidP="000500CD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45F403AA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0ACC617" w14:textId="05E50E45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 w:rsidR="00467838">
              <w:rPr>
                <w:rFonts w:ascii="Arial" w:hAnsi="Arial" w:cs="Arial"/>
                <w:sz w:val="22"/>
                <w:szCs w:val="22"/>
                <w:lang w:val="es-419"/>
              </w:rPr>
              <w:t>del líquido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F3841FC" w14:textId="448B4168" w:rsidR="007C5737" w:rsidRPr="007C5737" w:rsidRDefault="00467838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-15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>°C - +120°C</w:t>
            </w:r>
          </w:p>
        </w:tc>
        <w:tc>
          <w:tcPr>
            <w:tcW w:w="4961" w:type="dxa"/>
            <w:vMerge/>
            <w:shd w:val="clear" w:color="auto" w:fill="auto"/>
          </w:tcPr>
          <w:p w14:paraId="4DDA2CC3" w14:textId="25F67C66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70A3C8B6" w14:textId="77777777" w:rsidTr="009C7E65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3D3D6DE5" w14:textId="7120C802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Temperatura ambiente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ADBB8F" w14:textId="0BB8520A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  <w:tc>
          <w:tcPr>
            <w:tcW w:w="4961" w:type="dxa"/>
            <w:vMerge/>
            <w:shd w:val="clear" w:color="auto" w:fill="auto"/>
          </w:tcPr>
          <w:p w14:paraId="1CE0A196" w14:textId="69CF63AB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14BED73E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2AD4718D" w14:textId="2922359B" w:rsidR="006E0612" w:rsidRDefault="006E0612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0E2F91B1" wp14:editId="2C712D38">
            <wp:simplePos x="0" y="0"/>
            <wp:positionH relativeFrom="margin">
              <wp:posOffset>5126355</wp:posOffset>
            </wp:positionH>
            <wp:positionV relativeFrom="margin">
              <wp:posOffset>2336800</wp:posOffset>
            </wp:positionV>
            <wp:extent cx="1200150" cy="2990850"/>
            <wp:effectExtent l="0" t="0" r="0" b="0"/>
            <wp:wrapSquare wrapText="bothSides"/>
            <wp:docPr id="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25" t="12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F0F26" w14:textId="3E38C9C4" w:rsidR="00E87B8C" w:rsidRDefault="00E87B8C" w:rsidP="00E87B8C">
      <w:pPr>
        <w:rPr>
          <w:rFonts w:ascii="Arial" w:hAnsi="Arial" w:cs="Arial"/>
          <w:lang w:val="es-419"/>
        </w:rPr>
      </w:pPr>
    </w:p>
    <w:p w14:paraId="23B98C62" w14:textId="5D14F20D" w:rsidR="007B0556" w:rsidRDefault="007B0556">
      <w:pPr>
        <w:rPr>
          <w:vanish/>
        </w:rPr>
      </w:pPr>
    </w:p>
    <w:p w14:paraId="3FB5BEC0" w14:textId="2215F0D5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tbl>
      <w:tblPr>
        <w:tblpPr w:leftFromText="141" w:rightFromText="141" w:vertAnchor="text" w:horzAnchor="page" w:tblpX="1047" w:tblpY="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2410"/>
      </w:tblGrid>
      <w:tr w:rsidR="007861C1" w14:paraId="4AF7BC65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363283D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EXTRAS DE LA BOMBA</w:t>
            </w:r>
          </w:p>
        </w:tc>
      </w:tr>
      <w:tr w:rsidR="007861C1" w14:paraId="7C628831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0355D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Cabezal de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02040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7861C1" w14:paraId="4E3A401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B0FAA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306FD8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7861C1" w14:paraId="22BBE8E9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BB8ECA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5C5F2B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576F1F" w14:paraId="58CA5FA5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5037B57F" w14:textId="0DC28473" w:rsidR="00576F1F" w:rsidRPr="00972535" w:rsidRDefault="00576F1F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Número de etapas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43AA4A1" w14:textId="4B140C7E" w:rsidR="00576F1F" w:rsidRPr="00972535" w:rsidRDefault="00576F1F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22</w:t>
            </w:r>
          </w:p>
        </w:tc>
      </w:tr>
      <w:tr w:rsidR="007861C1" w14:paraId="7CA10B7A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E308E4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succión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9D8C8EE" w14:textId="0EC078C1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175575" w:rsidRPr="00972535">
              <w:rPr>
                <w:rFonts w:ascii="Arial" w:hAnsi="Arial" w:cs="Arial"/>
                <w:sz w:val="22"/>
                <w:szCs w:val="22"/>
                <w:lang w:val="es-419"/>
              </w:rPr>
              <w:t>“</w:t>
            </w:r>
          </w:p>
        </w:tc>
      </w:tr>
      <w:tr w:rsidR="007861C1" w14:paraId="2AD508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4942504A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descarga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0F0239" w14:textId="08E540F5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175575" w:rsidRPr="00972535">
              <w:rPr>
                <w:rFonts w:ascii="Arial" w:hAnsi="Arial" w:cs="Arial"/>
                <w:sz w:val="22"/>
                <w:szCs w:val="22"/>
                <w:lang w:val="es-419"/>
              </w:rPr>
              <w:t>“</w:t>
            </w:r>
          </w:p>
        </w:tc>
      </w:tr>
      <w:tr w:rsidR="007861C1" w14:paraId="657A0B44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49ABF8F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DEL MOTOR</w:t>
            </w:r>
          </w:p>
        </w:tc>
      </w:tr>
      <w:tr w:rsidR="007861C1" w14:paraId="579C6D66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60F281E" w14:textId="38F80BE0" w:rsidR="007861C1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</w:t>
            </w:r>
            <w:r w:rsidR="007861C1" w:rsidRPr="00972535">
              <w:rPr>
                <w:rFonts w:ascii="Arial" w:hAnsi="Arial" w:cs="Arial"/>
                <w:sz w:val="22"/>
                <w:szCs w:val="22"/>
                <w:lang w:val="es-419"/>
              </w:rPr>
              <w:t>kW (HP)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E82B667" w14:textId="30F3C9EA" w:rsidR="007861C1" w:rsidRPr="00972535" w:rsidRDefault="006E0612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2.2 (3)</w:t>
            </w:r>
          </w:p>
        </w:tc>
      </w:tr>
      <w:tr w:rsidR="00BA502D" w14:paraId="3A43CAA8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39662524" w14:textId="7221A7CE" w:rsidR="00BA502D" w:rsidRPr="00972535" w:rsidRDefault="00BA502D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Voltaje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EABA774" w14:textId="131B666C" w:rsidR="00BA502D" w:rsidRPr="00972535" w:rsidRDefault="006E0612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220 V.</w:t>
            </w:r>
          </w:p>
        </w:tc>
      </w:tr>
      <w:tr w:rsidR="00467838" w14:paraId="5D0D951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553D8D14" w14:textId="1C27EAD4" w:rsidR="00467838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Frecuencia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5A1CBF" w14:textId="03A8EB38" w:rsidR="00467838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7861C1" w14:paraId="7EBE808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71DD60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Clase de protección 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A944BB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IP55</w:t>
            </w:r>
          </w:p>
        </w:tc>
      </w:tr>
      <w:tr w:rsidR="007861C1" w14:paraId="77F12A4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D5525D6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Clase de aislamiento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6997382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F</w:t>
            </w:r>
          </w:p>
        </w:tc>
      </w:tr>
      <w:tr w:rsidR="007861C1" w14:paraId="5ABFE0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79F0B1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Máx. temperatura de ambiente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1D09A65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</w:tr>
    </w:tbl>
    <w:p w14:paraId="3A63AB36" w14:textId="58DB9C25" w:rsidR="003D6066" w:rsidRDefault="003D6066" w:rsidP="00E87B8C">
      <w:pPr>
        <w:rPr>
          <w:rFonts w:ascii="Arial" w:hAnsi="Arial" w:cs="Arial"/>
          <w:lang w:val="es-419"/>
        </w:rPr>
      </w:pPr>
    </w:p>
    <w:p w14:paraId="1CABF9D5" w14:textId="62C3BEB5" w:rsidR="003D6066" w:rsidRDefault="003D6066" w:rsidP="00E87B8C">
      <w:pPr>
        <w:rPr>
          <w:rFonts w:ascii="Arial" w:hAnsi="Arial" w:cs="Arial"/>
          <w:lang w:val="es-419"/>
        </w:rPr>
      </w:pPr>
    </w:p>
    <w:p w14:paraId="0C9C113C" w14:textId="25F19914" w:rsidR="00B43683" w:rsidRDefault="00B43683" w:rsidP="00E87B8C">
      <w:pPr>
        <w:rPr>
          <w:rFonts w:ascii="Arial" w:hAnsi="Arial" w:cs="Arial"/>
          <w:lang w:val="es-419"/>
        </w:rPr>
      </w:pPr>
    </w:p>
    <w:p w14:paraId="5A4DEEC1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7ACD58A6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32CEBFC8" w14:textId="70CE827B" w:rsidR="00253153" w:rsidRDefault="00253153" w:rsidP="00E87B8C">
      <w:pPr>
        <w:rPr>
          <w:rFonts w:ascii="Arial" w:hAnsi="Arial" w:cs="Arial"/>
          <w:lang w:val="es-419"/>
        </w:rPr>
      </w:pPr>
    </w:p>
    <w:p w14:paraId="40A02FA7" w14:textId="77777777" w:rsidR="00253153" w:rsidRDefault="00253153" w:rsidP="00E87B8C">
      <w:pPr>
        <w:rPr>
          <w:rFonts w:ascii="Arial" w:hAnsi="Arial" w:cs="Arial"/>
          <w:lang w:val="es-419"/>
        </w:rPr>
      </w:pPr>
    </w:p>
    <w:p w14:paraId="5C50E4E5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66A0D1E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4D860F44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B04759A" w14:textId="77777777" w:rsidR="00CF2223" w:rsidRDefault="00CF2223" w:rsidP="00E87B8C">
      <w:pPr>
        <w:rPr>
          <w:rFonts w:ascii="Arial" w:hAnsi="Arial" w:cs="Arial"/>
          <w:lang w:val="es-419"/>
        </w:rPr>
      </w:pPr>
    </w:p>
    <w:p w14:paraId="65205CE0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2597E59A" w14:textId="0C23E9D6" w:rsidR="00CF3769" w:rsidRDefault="00CF3769" w:rsidP="00E87B8C">
      <w:pPr>
        <w:rPr>
          <w:rFonts w:ascii="Arial" w:hAnsi="Arial" w:cs="Arial"/>
          <w:lang w:val="es-419"/>
        </w:rPr>
      </w:pPr>
    </w:p>
    <w:p w14:paraId="4F5011D2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4DC88D10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21D88E9C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0BE3AA73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380EC4F6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29A6DA46" w14:textId="763BD7B0" w:rsidR="00CF3769" w:rsidRDefault="00CF3769" w:rsidP="00E87B8C">
      <w:pPr>
        <w:rPr>
          <w:rFonts w:ascii="Arial" w:hAnsi="Arial" w:cs="Arial"/>
          <w:lang w:val="es-419"/>
        </w:rPr>
      </w:pPr>
    </w:p>
    <w:p w14:paraId="23B0395F" w14:textId="067D29BD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AB6F82D" w14:textId="551BF8D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2D25E29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EF5571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15F4F94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777BD7A" w14:textId="12CA7784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tbl>
      <w:tblPr>
        <w:tblW w:w="10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1"/>
        <w:gridCol w:w="744"/>
        <w:gridCol w:w="695"/>
        <w:gridCol w:w="110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6E0612" w:rsidRPr="006E0612" w14:paraId="62DC5A5D" w14:textId="77777777" w:rsidTr="006E0612">
        <w:trPr>
          <w:trHeight w:val="315"/>
        </w:trPr>
        <w:tc>
          <w:tcPr>
            <w:tcW w:w="276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C7D4DD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DF754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6E0612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63194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0.28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8A8FF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0.33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81B40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0.44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A4436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0.56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79CEB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0.67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B99EB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0.78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CAF34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0.89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8A333C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0.97</w:t>
            </w:r>
          </w:p>
        </w:tc>
      </w:tr>
      <w:tr w:rsidR="006E0612" w:rsidRPr="006E0612" w14:paraId="38D751BB" w14:textId="77777777" w:rsidTr="006E0612">
        <w:trPr>
          <w:trHeight w:val="315"/>
        </w:trPr>
        <w:tc>
          <w:tcPr>
            <w:tcW w:w="276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838C42" w14:textId="77777777" w:rsidR="006E0612" w:rsidRPr="006E0612" w:rsidRDefault="006E0612" w:rsidP="006E0612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89E16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6E0612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5913A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132BD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E4603D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CED70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D9D08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BE105A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61B5F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4DAB7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58</w:t>
            </w:r>
          </w:p>
        </w:tc>
      </w:tr>
      <w:tr w:rsidR="006E0612" w:rsidRPr="006E0612" w14:paraId="553232EF" w14:textId="77777777" w:rsidTr="006E0612">
        <w:trPr>
          <w:trHeight w:val="315"/>
        </w:trPr>
        <w:tc>
          <w:tcPr>
            <w:tcW w:w="13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675611" w14:textId="67C8AA58" w:rsidR="006E0612" w:rsidRPr="006E0612" w:rsidRDefault="006E0612" w:rsidP="006E061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6E0612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VS-22</w:t>
            </w:r>
            <w: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</w:t>
            </w:r>
          </w:p>
        </w:tc>
        <w:tc>
          <w:tcPr>
            <w:tcW w:w="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5D8991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6E0612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34CC7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6E0612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5449C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6E0612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5F81A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7BD8B6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57ABC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2561D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9E6BE0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9D6C4E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0D6CF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4DA14E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3.5</w:t>
            </w:r>
          </w:p>
        </w:tc>
      </w:tr>
      <w:tr w:rsidR="006E0612" w:rsidRPr="006E0612" w14:paraId="14AA117E" w14:textId="77777777" w:rsidTr="006E0612">
        <w:trPr>
          <w:trHeight w:val="315"/>
        </w:trPr>
        <w:tc>
          <w:tcPr>
            <w:tcW w:w="13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D8CF92" w14:textId="77777777" w:rsidR="006E0612" w:rsidRPr="006E0612" w:rsidRDefault="006E0612" w:rsidP="006E0612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59FD839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lang w:val="es-419" w:eastAsia="es-419"/>
              </w:rPr>
              <w:t>2.2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036E7CA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lang w:val="es-419" w:eastAsia="es-419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2566FC23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6E0612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AE396B0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197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818E530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192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E1D10AB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C154CBB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82D8F41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6DD8B0D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C2C54C7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BBD3514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90</w:t>
            </w:r>
          </w:p>
        </w:tc>
      </w:tr>
    </w:tbl>
    <w:p w14:paraId="0C06098B" w14:textId="5EA8CCE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CC95E43" w14:textId="780784A6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9D81D4E" w14:textId="7DA7CAF6" w:rsidR="00D96B77" w:rsidRPr="00CF3769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sectPr w:rsidR="00D96B77" w:rsidRPr="00CF3769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71231" w14:textId="77777777" w:rsidR="00715698" w:rsidRDefault="00715698" w:rsidP="008A3980">
      <w:r>
        <w:separator/>
      </w:r>
    </w:p>
  </w:endnote>
  <w:endnote w:type="continuationSeparator" w:id="0">
    <w:p w14:paraId="082CEFBA" w14:textId="77777777" w:rsidR="00715698" w:rsidRDefault="00715698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EC9" w14:textId="53AD3D0C" w:rsidR="005960B5" w:rsidRDefault="00175575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420A4B" wp14:editId="26A2EEB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449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7B373FD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BB601" w14:textId="77777777" w:rsidR="00715698" w:rsidRDefault="00715698" w:rsidP="008A3980">
      <w:r>
        <w:separator/>
      </w:r>
    </w:p>
  </w:footnote>
  <w:footnote w:type="continuationSeparator" w:id="0">
    <w:p w14:paraId="5414AD09" w14:textId="77777777" w:rsidR="00715698" w:rsidRDefault="00715698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004" w14:textId="2685AF06" w:rsidR="005960B5" w:rsidRDefault="00175575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502E4F14" wp14:editId="555B317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20E98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8ACA6B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2852BFA" w14:textId="5E93862F" w:rsidR="005960B5" w:rsidRPr="00F112DF" w:rsidRDefault="0017557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1B9C825E" wp14:editId="4EC45F94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9F4D9B4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50BDF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486"/>
    <w:multiLevelType w:val="hybridMultilevel"/>
    <w:tmpl w:val="FED6DF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500CD"/>
    <w:rsid w:val="000559F3"/>
    <w:rsid w:val="000A37A8"/>
    <w:rsid w:val="000A4B96"/>
    <w:rsid w:val="001428E9"/>
    <w:rsid w:val="00175575"/>
    <w:rsid w:val="001F685E"/>
    <w:rsid w:val="001F719B"/>
    <w:rsid w:val="00253153"/>
    <w:rsid w:val="002E1480"/>
    <w:rsid w:val="002E7F0F"/>
    <w:rsid w:val="003B301B"/>
    <w:rsid w:val="003D6066"/>
    <w:rsid w:val="00417A91"/>
    <w:rsid w:val="00433213"/>
    <w:rsid w:val="00435AC1"/>
    <w:rsid w:val="00467838"/>
    <w:rsid w:val="004855A3"/>
    <w:rsid w:val="00490F9C"/>
    <w:rsid w:val="004B6513"/>
    <w:rsid w:val="00502FCF"/>
    <w:rsid w:val="00503185"/>
    <w:rsid w:val="005102A3"/>
    <w:rsid w:val="00576F1F"/>
    <w:rsid w:val="005960B5"/>
    <w:rsid w:val="005B4338"/>
    <w:rsid w:val="005B5378"/>
    <w:rsid w:val="005E4450"/>
    <w:rsid w:val="00606569"/>
    <w:rsid w:val="006248B3"/>
    <w:rsid w:val="006736DE"/>
    <w:rsid w:val="006E0612"/>
    <w:rsid w:val="006E3E09"/>
    <w:rsid w:val="00715698"/>
    <w:rsid w:val="00750244"/>
    <w:rsid w:val="00750E17"/>
    <w:rsid w:val="00780CA7"/>
    <w:rsid w:val="007861C1"/>
    <w:rsid w:val="007B0556"/>
    <w:rsid w:val="007C5737"/>
    <w:rsid w:val="008319BA"/>
    <w:rsid w:val="00832239"/>
    <w:rsid w:val="008621EA"/>
    <w:rsid w:val="008A3980"/>
    <w:rsid w:val="008D57AB"/>
    <w:rsid w:val="008F5336"/>
    <w:rsid w:val="00934F39"/>
    <w:rsid w:val="00972535"/>
    <w:rsid w:val="009A11F8"/>
    <w:rsid w:val="009C7E65"/>
    <w:rsid w:val="009D2914"/>
    <w:rsid w:val="00A86F6C"/>
    <w:rsid w:val="00AB0405"/>
    <w:rsid w:val="00AB281F"/>
    <w:rsid w:val="00AD5EDC"/>
    <w:rsid w:val="00AD6AC6"/>
    <w:rsid w:val="00AF546C"/>
    <w:rsid w:val="00B126E6"/>
    <w:rsid w:val="00B163B0"/>
    <w:rsid w:val="00B43683"/>
    <w:rsid w:val="00BA502D"/>
    <w:rsid w:val="00BD5BD4"/>
    <w:rsid w:val="00C0192C"/>
    <w:rsid w:val="00C177D2"/>
    <w:rsid w:val="00C5749B"/>
    <w:rsid w:val="00C922C0"/>
    <w:rsid w:val="00CF2223"/>
    <w:rsid w:val="00CF3769"/>
    <w:rsid w:val="00D34E99"/>
    <w:rsid w:val="00D61D67"/>
    <w:rsid w:val="00D90D5A"/>
    <w:rsid w:val="00D96B77"/>
    <w:rsid w:val="00DA08D9"/>
    <w:rsid w:val="00DE23CD"/>
    <w:rsid w:val="00E064A3"/>
    <w:rsid w:val="00E23E8F"/>
    <w:rsid w:val="00E3548E"/>
    <w:rsid w:val="00E87B8C"/>
    <w:rsid w:val="00ED588D"/>
    <w:rsid w:val="00F112DF"/>
    <w:rsid w:val="00F67437"/>
    <w:rsid w:val="00F8283B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3155C5"/>
  <w15:chartTrackingRefBased/>
  <w15:docId w15:val="{0D203B6A-17E1-45BD-964D-1C7FA61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23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990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4</cp:revision>
  <cp:lastPrinted>2023-05-04T18:13:00Z</cp:lastPrinted>
  <dcterms:created xsi:type="dcterms:W3CDTF">2023-05-04T18:12:00Z</dcterms:created>
  <dcterms:modified xsi:type="dcterms:W3CDTF">2023-05-04T19:53:00Z</dcterms:modified>
</cp:coreProperties>
</file>