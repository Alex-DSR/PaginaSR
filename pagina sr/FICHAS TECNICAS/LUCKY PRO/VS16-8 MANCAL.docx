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7DAC2976" w:rsidR="006E0612" w:rsidRPr="00BD5BD4" w:rsidRDefault="006E0612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VS</w:t>
            </w:r>
            <w:r w:rsidR="007D4AF3">
              <w:rPr>
                <w:rFonts w:ascii="Arial" w:hAnsi="Arial" w:cs="Arial"/>
                <w:sz w:val="28"/>
                <w:szCs w:val="28"/>
                <w:lang w:val="es-419"/>
              </w:rPr>
              <w:t>1</w:t>
            </w:r>
            <w:r w:rsidR="000679C5">
              <w:rPr>
                <w:rFonts w:ascii="Arial" w:hAnsi="Arial" w:cs="Arial"/>
                <w:sz w:val="28"/>
                <w:szCs w:val="28"/>
                <w:lang w:val="es-419"/>
              </w:rPr>
              <w:t>6</w:t>
            </w:r>
            <w:r w:rsidR="00C20704">
              <w:rPr>
                <w:rFonts w:ascii="Arial" w:hAnsi="Arial" w:cs="Arial"/>
                <w:sz w:val="28"/>
                <w:szCs w:val="28"/>
                <w:lang w:val="es-419"/>
              </w:rPr>
              <w:t>-</w:t>
            </w:r>
            <w:r w:rsidR="007E3EFE">
              <w:rPr>
                <w:rFonts w:ascii="Arial" w:hAnsi="Arial" w:cs="Arial"/>
                <w:sz w:val="28"/>
                <w:szCs w:val="28"/>
                <w:lang w:val="es-419"/>
              </w:rPr>
              <w:t>8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5A0BF9BD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La serie VS es un tipo de bomba centrífuga multietapa vertical. Es adecuado para líquidos ligeramente corrosivos. Se puede usar para transportar varios medios desde agua fría hasta líquido industrial a diferentes temperaturas.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37634F70" w:rsidR="007C5737" w:rsidRPr="007C5737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gránulos solidos/fibras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7DB4F633" w:rsidR="007C5737" w:rsidRPr="009C7E65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6087717B" w:rsidR="007C5737" w:rsidRPr="007C5737" w:rsidRDefault="00467838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-15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°C </w:t>
            </w:r>
            <w:r w:rsidR="000679C5">
              <w:rPr>
                <w:rFonts w:ascii="Arial" w:hAnsi="Arial" w:cs="Arial"/>
                <w:sz w:val="22"/>
                <w:szCs w:val="22"/>
                <w:lang w:val="es-419"/>
              </w:rPr>
              <w:t xml:space="preserve">- 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+120°C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5A0321AE" w:rsidR="007B0556" w:rsidRDefault="00C46A06">
      <w:pPr>
        <w:rPr>
          <w:vanish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E2F91B1" wp14:editId="31F8FD7B">
            <wp:simplePos x="0" y="0"/>
            <wp:positionH relativeFrom="margin">
              <wp:posOffset>5056972</wp:posOffset>
            </wp:positionH>
            <wp:positionV relativeFrom="margin">
              <wp:posOffset>2411742</wp:posOffset>
            </wp:positionV>
            <wp:extent cx="1207770" cy="3010535"/>
            <wp:effectExtent l="0" t="0" r="0" b="0"/>
            <wp:wrapSquare wrapText="bothSides"/>
            <wp:docPr id="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5" t="12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Cabezal de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C46A06" w14:paraId="6B6C9C1C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9F3B01D" w14:textId="725DB6B4" w:rsidR="00C46A06" w:rsidRPr="00972535" w:rsidRDefault="00C46A0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Número de etapas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B83F99" w14:textId="5D44CEE1" w:rsidR="00C46A06" w:rsidRPr="00972535" w:rsidRDefault="007E3EFE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8</w:t>
            </w:r>
          </w:p>
        </w:tc>
      </w:tr>
      <w:tr w:rsidR="007861C1" w14:paraId="7CA10B7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0EED277D" w:rsidR="007861C1" w:rsidRPr="00972535" w:rsidRDefault="00963C5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28AF590E" w:rsidR="007861C1" w:rsidRPr="00972535" w:rsidRDefault="00963C5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19EC94E6" w:rsidR="007861C1" w:rsidRPr="00972535" w:rsidRDefault="00D6666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4FD03F7E" w:rsidR="00BA502D" w:rsidRPr="00972535" w:rsidRDefault="00D6666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1588BDAD" w:rsidR="00467838" w:rsidRPr="00972535" w:rsidRDefault="00D6666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1384954B" w:rsidR="007861C1" w:rsidRPr="00972535" w:rsidRDefault="00D6666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Clase de aislamiento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64632C09" w:rsidR="007861C1" w:rsidRPr="00972535" w:rsidRDefault="00D6666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6B6F50F3" w:rsidR="007861C1" w:rsidRPr="00972535" w:rsidRDefault="00D6666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</w:tbl>
    <w:p w14:paraId="3A63AB36" w14:textId="58DB9C25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2C3BEB5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25F19914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5C50E4E5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66A0D1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D860F44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B04759A" w14:textId="77777777" w:rsidR="00CF2223" w:rsidRDefault="00CF222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0C23E9D6" w:rsidR="00CF3769" w:rsidRDefault="00CF3769" w:rsidP="00E87B8C">
      <w:pPr>
        <w:rPr>
          <w:rFonts w:ascii="Arial" w:hAnsi="Arial" w:cs="Arial"/>
          <w:lang w:val="es-419"/>
        </w:rPr>
      </w:pPr>
    </w:p>
    <w:p w14:paraId="4F5011D2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4DC88D10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1D88E9C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0BE3AA73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380EC4F6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9A6DA46" w14:textId="763BD7B0" w:rsidR="00CF3769" w:rsidRDefault="00CF3769" w:rsidP="00E87B8C">
      <w:pPr>
        <w:rPr>
          <w:rFonts w:ascii="Arial" w:hAnsi="Arial" w:cs="Arial"/>
          <w:lang w:val="es-419"/>
        </w:rPr>
      </w:pPr>
    </w:p>
    <w:p w14:paraId="23B0395F" w14:textId="067D29BD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AB6F82D" w14:textId="551BF8D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2D25E29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EF5571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65863D0C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9E0D2DE" w14:textId="77777777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0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2"/>
        <w:gridCol w:w="682"/>
        <w:gridCol w:w="636"/>
        <w:gridCol w:w="110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7E3EFE" w:rsidRPr="007E3EFE" w14:paraId="0E8898B7" w14:textId="77777777" w:rsidTr="007E3EFE">
        <w:trPr>
          <w:trHeight w:val="300"/>
        </w:trPr>
        <w:tc>
          <w:tcPr>
            <w:tcW w:w="27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5EB7F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83AFB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B92D6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2.22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D0BE8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2.78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EC044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2A347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3.89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ECBF0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4.44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2744E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49E11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5.56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0C1D3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6.11</w:t>
            </w:r>
          </w:p>
        </w:tc>
      </w:tr>
      <w:tr w:rsidR="007E3EFE" w:rsidRPr="007E3EFE" w14:paraId="3E7E7F3E" w14:textId="77777777" w:rsidTr="007E3EFE">
        <w:trPr>
          <w:trHeight w:val="300"/>
        </w:trPr>
        <w:tc>
          <w:tcPr>
            <w:tcW w:w="27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76EE3" w14:textId="77777777" w:rsidR="007E3EFE" w:rsidRPr="007E3EFE" w:rsidRDefault="007E3EFE" w:rsidP="007E3EFE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5BC1B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E0FC9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396E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81FA1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25694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0459B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B1CFB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A292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0AFA0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367</w:t>
            </w:r>
          </w:p>
        </w:tc>
      </w:tr>
      <w:tr w:rsidR="007E3EFE" w:rsidRPr="007E3EFE" w14:paraId="1E86C7C0" w14:textId="77777777" w:rsidTr="007E3EFE">
        <w:trPr>
          <w:trHeight w:val="315"/>
        </w:trPr>
        <w:tc>
          <w:tcPr>
            <w:tcW w:w="14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43981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VS16-8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C461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0B81E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52E7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D596F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CD849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21DA4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1476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5E4AF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E41F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624E0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14DEA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22</w:t>
            </w:r>
          </w:p>
        </w:tc>
      </w:tr>
      <w:tr w:rsidR="007E3EFE" w:rsidRPr="007E3EFE" w14:paraId="6526B986" w14:textId="77777777" w:rsidTr="007E3EFE">
        <w:trPr>
          <w:trHeight w:val="315"/>
        </w:trPr>
        <w:tc>
          <w:tcPr>
            <w:tcW w:w="1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9DE01" w14:textId="77777777" w:rsidR="007E3EFE" w:rsidRPr="007E3EFE" w:rsidRDefault="007E3EFE" w:rsidP="007E3EFE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B68A42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lang w:val="es-419" w:eastAsia="es-419"/>
              </w:rPr>
              <w:t>7.5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E2BACC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lang w:val="es-419" w:eastAsia="es-419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25267C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423EFD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771E84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DA870B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7B89B6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99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5EE75B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94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DE5889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86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F76EBD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6022E0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70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780784A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99176" w14:textId="77777777" w:rsidR="00312706" w:rsidRDefault="00312706" w:rsidP="008A3980">
      <w:r>
        <w:separator/>
      </w:r>
    </w:p>
  </w:endnote>
  <w:endnote w:type="continuationSeparator" w:id="0">
    <w:p w14:paraId="17582910" w14:textId="77777777" w:rsidR="00312706" w:rsidRDefault="00312706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F8AE8" w14:textId="77777777" w:rsidR="00312706" w:rsidRDefault="00312706" w:rsidP="008A3980">
      <w:r>
        <w:separator/>
      </w:r>
    </w:p>
  </w:footnote>
  <w:footnote w:type="continuationSeparator" w:id="0">
    <w:p w14:paraId="210E65AA" w14:textId="77777777" w:rsidR="00312706" w:rsidRDefault="00312706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61C1A"/>
    <w:rsid w:val="000679C5"/>
    <w:rsid w:val="000A37A8"/>
    <w:rsid w:val="000A4B96"/>
    <w:rsid w:val="001428E9"/>
    <w:rsid w:val="00175575"/>
    <w:rsid w:val="001E075B"/>
    <w:rsid w:val="001F685E"/>
    <w:rsid w:val="001F719B"/>
    <w:rsid w:val="00253153"/>
    <w:rsid w:val="002E1480"/>
    <w:rsid w:val="002E7F0F"/>
    <w:rsid w:val="002F1F5F"/>
    <w:rsid w:val="002F23A9"/>
    <w:rsid w:val="00312706"/>
    <w:rsid w:val="00383C76"/>
    <w:rsid w:val="003B301B"/>
    <w:rsid w:val="003D6066"/>
    <w:rsid w:val="00415320"/>
    <w:rsid w:val="00417A91"/>
    <w:rsid w:val="00427355"/>
    <w:rsid w:val="00433213"/>
    <w:rsid w:val="00435AC1"/>
    <w:rsid w:val="00467838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A1E1B"/>
    <w:rsid w:val="006E0612"/>
    <w:rsid w:val="006E3E09"/>
    <w:rsid w:val="00750244"/>
    <w:rsid w:val="00750E17"/>
    <w:rsid w:val="007710E3"/>
    <w:rsid w:val="00780CA7"/>
    <w:rsid w:val="007861C1"/>
    <w:rsid w:val="007A0290"/>
    <w:rsid w:val="007B0556"/>
    <w:rsid w:val="007C47B2"/>
    <w:rsid w:val="007C5737"/>
    <w:rsid w:val="007C72B5"/>
    <w:rsid w:val="007D4AF3"/>
    <w:rsid w:val="007E3EFE"/>
    <w:rsid w:val="007F05C8"/>
    <w:rsid w:val="008319BA"/>
    <w:rsid w:val="00832239"/>
    <w:rsid w:val="008621EA"/>
    <w:rsid w:val="008A3980"/>
    <w:rsid w:val="008D57AB"/>
    <w:rsid w:val="008F5336"/>
    <w:rsid w:val="00934F39"/>
    <w:rsid w:val="00963C51"/>
    <w:rsid w:val="00972535"/>
    <w:rsid w:val="009A11F8"/>
    <w:rsid w:val="009C7E65"/>
    <w:rsid w:val="009D2914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20704"/>
    <w:rsid w:val="00C46A06"/>
    <w:rsid w:val="00C5749B"/>
    <w:rsid w:val="00C922C0"/>
    <w:rsid w:val="00CA2E77"/>
    <w:rsid w:val="00CF2223"/>
    <w:rsid w:val="00CF3769"/>
    <w:rsid w:val="00D55EC1"/>
    <w:rsid w:val="00D61D67"/>
    <w:rsid w:val="00D64FC9"/>
    <w:rsid w:val="00D65D7C"/>
    <w:rsid w:val="00D6666B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966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2023-05-04T20:09:00Z</cp:lastPrinted>
  <dcterms:created xsi:type="dcterms:W3CDTF">2023-05-04T20:12:00Z</dcterms:created>
  <dcterms:modified xsi:type="dcterms:W3CDTF">2023-05-08T15:07:00Z</dcterms:modified>
</cp:coreProperties>
</file>