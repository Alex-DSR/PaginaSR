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02AF2C4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8-</w:t>
            </w:r>
            <w:r w:rsidR="00CE4D62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4149975" w:rsidR="00C46A06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9F8A890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420AF7A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675BFBDE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28993D8C" w:rsidR="00BA502D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0AE146E" w:rsidR="00467838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40B0BD8E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4F05ECC5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3E76628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81"/>
        <w:gridCol w:w="638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A77378" w:rsidRPr="00A77378" w14:paraId="2829EAF4" w14:textId="77777777" w:rsidTr="00A77378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2EC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1A7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16B0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195C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937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538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982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95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A03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6BF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A77378" w:rsidRPr="00A77378" w14:paraId="26B2A918" w14:textId="77777777" w:rsidTr="00A77378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4EA8" w14:textId="77777777" w:rsidR="00A77378" w:rsidRPr="00A77378" w:rsidRDefault="00A77378" w:rsidP="00A77378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6FD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E7F6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C14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8767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71D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6B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15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E4A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FFA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A77378" w:rsidRPr="00A77378" w14:paraId="2D83FB2C" w14:textId="77777777" w:rsidTr="00A77378">
        <w:trPr>
          <w:trHeight w:val="315"/>
        </w:trPr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BCE2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VS8-16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08A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A13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5416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7DB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0E3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848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D5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2441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AB4D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93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A77378" w:rsidRPr="00A77378" w14:paraId="773DACAF" w14:textId="77777777" w:rsidTr="00A77378">
        <w:trPr>
          <w:trHeight w:val="315"/>
        </w:trPr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9476" w14:textId="77777777" w:rsidR="00A77378" w:rsidRPr="00A77378" w:rsidRDefault="00A77378" w:rsidP="00A7737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745AA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D85995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F18644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8B013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47ACC9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BC535F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D70768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3D47B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3B5944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DC2C5E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9EE17F" w14:textId="77777777" w:rsidR="00A77378" w:rsidRPr="00A77378" w:rsidRDefault="00A77378" w:rsidP="00A7737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77378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106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A8F1" w14:textId="77777777" w:rsidR="002A3128" w:rsidRDefault="002A3128" w:rsidP="008A3980">
      <w:r>
        <w:separator/>
      </w:r>
    </w:p>
  </w:endnote>
  <w:endnote w:type="continuationSeparator" w:id="0">
    <w:p w14:paraId="51AFB172" w14:textId="77777777" w:rsidR="002A3128" w:rsidRDefault="002A312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C6BA" w14:textId="77777777" w:rsidR="002A3128" w:rsidRDefault="002A3128" w:rsidP="008A3980">
      <w:r>
        <w:separator/>
      </w:r>
    </w:p>
  </w:footnote>
  <w:footnote w:type="continuationSeparator" w:id="0">
    <w:p w14:paraId="44BB75DC" w14:textId="77777777" w:rsidR="002A3128" w:rsidRDefault="002A312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A3128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2023-05-04T20:39:00Z</cp:lastPrinted>
  <dcterms:created xsi:type="dcterms:W3CDTF">2023-05-04T20:54:00Z</dcterms:created>
  <dcterms:modified xsi:type="dcterms:W3CDTF">2023-05-04T20:54:00Z</dcterms:modified>
</cp:coreProperties>
</file>