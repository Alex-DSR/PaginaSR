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46369B12" w:rsidR="006E0612" w:rsidRPr="00BD5BD4" w:rsidRDefault="00B15B9F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MJDW/1A-2”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A233DC">
        <w:trPr>
          <w:trHeight w:val="312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47864010" w:rsidR="007C5737" w:rsidRPr="007C5737" w:rsidRDefault="00BF33EA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El diseño </w:t>
            </w:r>
            <w:r w:rsidR="00B15B9F">
              <w:rPr>
                <w:rFonts w:ascii="Arial" w:hAnsi="Arial" w:cs="Arial"/>
                <w:sz w:val="22"/>
                <w:szCs w:val="22"/>
                <w:lang w:val="es-419"/>
              </w:rPr>
              <w:t>de la bomba jet “autocebante”, permite succionar pozos profundos de hasta 35 metros.</w:t>
            </w:r>
            <w:r w:rsidR="00A233DC">
              <w:rPr>
                <w:rFonts w:ascii="Arial" w:hAnsi="Arial" w:cs="Arial"/>
                <w:sz w:val="22"/>
                <w:szCs w:val="22"/>
                <w:lang w:val="es-419"/>
              </w:rPr>
              <w:t xml:space="preserve"> La instalación se debe realizar en un área cubierta y protegida de la intemperie.</w:t>
            </w:r>
          </w:p>
        </w:tc>
      </w:tr>
      <w:tr w:rsidR="007C5737" w14:paraId="5725D016" w14:textId="77777777" w:rsidTr="00A233DC">
        <w:trPr>
          <w:trHeight w:val="312"/>
        </w:trPr>
        <w:tc>
          <w:tcPr>
            <w:tcW w:w="3333" w:type="dxa"/>
            <w:shd w:val="clear" w:color="auto" w:fill="auto"/>
            <w:vAlign w:val="center"/>
          </w:tcPr>
          <w:p w14:paraId="6DD4C0C3" w14:textId="14283E20" w:rsidR="007C5737" w:rsidRPr="007C5737" w:rsidRDefault="00A233DC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Succión máxima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10BA81E2" w:rsidR="007C5737" w:rsidRPr="009C7E65" w:rsidRDefault="004A1918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35</w:t>
            </w:r>
            <w:r w:rsidR="00A233DC">
              <w:rPr>
                <w:rFonts w:ascii="Arial" w:hAnsi="Arial" w:cs="Arial"/>
                <w:sz w:val="22"/>
                <w:szCs w:val="22"/>
                <w:lang w:val="es-419"/>
              </w:rPr>
              <w:t xml:space="preserve"> m.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A233DC">
        <w:trPr>
          <w:trHeight w:val="312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5143639F" w:rsidR="007C5737" w:rsidRPr="007C5737" w:rsidRDefault="00A630E9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</w:t>
            </w:r>
            <w:r w:rsidR="005805F7">
              <w:rPr>
                <w:rFonts w:ascii="Arial" w:hAnsi="Arial" w:cs="Arial"/>
                <w:sz w:val="22"/>
                <w:szCs w:val="22"/>
                <w:lang w:val="es-419"/>
              </w:rPr>
              <w:t>4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0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A233DC">
        <w:trPr>
          <w:trHeight w:val="312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6BA111F0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985"/>
      </w:tblGrid>
      <w:tr w:rsidR="007861C1" w14:paraId="4AF7BC65" w14:textId="77777777" w:rsidTr="00F47656">
        <w:trPr>
          <w:trHeight w:val="340"/>
        </w:trPr>
        <w:tc>
          <w:tcPr>
            <w:tcW w:w="5524" w:type="dxa"/>
            <w:gridSpan w:val="2"/>
            <w:shd w:val="clear" w:color="auto" w:fill="auto"/>
            <w:vAlign w:val="center"/>
          </w:tcPr>
          <w:p w14:paraId="363283D1" w14:textId="4AD079C7" w:rsidR="007861C1" w:rsidRPr="00972535" w:rsidRDefault="005805F7" w:rsidP="00F4765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CARACTERISTICAS</w:t>
            </w:r>
          </w:p>
        </w:tc>
      </w:tr>
      <w:tr w:rsidR="007861C1" w14:paraId="7C628831" w14:textId="77777777" w:rsidTr="00F47656">
        <w:trPr>
          <w:trHeight w:val="397"/>
        </w:trPr>
        <w:tc>
          <w:tcPr>
            <w:tcW w:w="3539" w:type="dxa"/>
            <w:shd w:val="clear" w:color="auto" w:fill="auto"/>
            <w:vAlign w:val="center"/>
          </w:tcPr>
          <w:p w14:paraId="1D0355DF" w14:textId="53C75F11" w:rsidR="007861C1" w:rsidRPr="00972535" w:rsidRDefault="005805F7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Modelo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402040F" w14:textId="4F2290B8" w:rsidR="007861C1" w:rsidRPr="00972535" w:rsidRDefault="004A1918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MJDW/1A-2”</w:t>
            </w:r>
          </w:p>
        </w:tc>
      </w:tr>
      <w:tr w:rsidR="00C46A06" w14:paraId="6B6C9C1C" w14:textId="77777777" w:rsidTr="00F47656">
        <w:trPr>
          <w:trHeight w:val="397"/>
        </w:trPr>
        <w:tc>
          <w:tcPr>
            <w:tcW w:w="3539" w:type="dxa"/>
            <w:shd w:val="clear" w:color="auto" w:fill="auto"/>
            <w:vAlign w:val="center"/>
          </w:tcPr>
          <w:p w14:paraId="69F3B01D" w14:textId="6A850C0C" w:rsidR="00C46A06" w:rsidRPr="00972535" w:rsidRDefault="005805F7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4B83F99" w14:textId="11FD110C" w:rsidR="00C46A06" w:rsidRPr="00972535" w:rsidRDefault="003A0E82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 ¼” – 1”</w:t>
            </w:r>
          </w:p>
        </w:tc>
      </w:tr>
      <w:tr w:rsidR="007861C1" w14:paraId="7CA10B7A" w14:textId="77777777" w:rsidTr="00F47656">
        <w:trPr>
          <w:trHeight w:val="397"/>
        </w:trPr>
        <w:tc>
          <w:tcPr>
            <w:tcW w:w="3539" w:type="dxa"/>
            <w:shd w:val="clear" w:color="auto" w:fill="auto"/>
            <w:vAlign w:val="center"/>
          </w:tcPr>
          <w:p w14:paraId="1DE308E4" w14:textId="0E75CE30" w:rsidR="007861C1" w:rsidRPr="00972535" w:rsidRDefault="005805F7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9D8C8EE" w14:textId="6A55B829" w:rsidR="007861C1" w:rsidRPr="00972535" w:rsidRDefault="004A1918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1”</w:t>
            </w:r>
          </w:p>
        </w:tc>
      </w:tr>
      <w:tr w:rsidR="007861C1" w14:paraId="2AD5084B" w14:textId="77777777" w:rsidTr="00F47656">
        <w:trPr>
          <w:trHeight w:val="397"/>
        </w:trPr>
        <w:tc>
          <w:tcPr>
            <w:tcW w:w="3539" w:type="dxa"/>
            <w:shd w:val="clear" w:color="auto" w:fill="auto"/>
            <w:vAlign w:val="center"/>
          </w:tcPr>
          <w:p w14:paraId="4942504A" w14:textId="7D3278D1" w:rsidR="007861C1" w:rsidRPr="00972535" w:rsidRDefault="005805F7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Succión máxima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00F0239" w14:textId="5E1581C2" w:rsidR="007861C1" w:rsidRPr="00972535" w:rsidRDefault="004A1918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35 m.</w:t>
            </w:r>
          </w:p>
        </w:tc>
      </w:tr>
      <w:tr w:rsidR="007861C1" w14:paraId="579C6D66" w14:textId="77777777" w:rsidTr="00F47656">
        <w:trPr>
          <w:trHeight w:val="397"/>
        </w:trPr>
        <w:tc>
          <w:tcPr>
            <w:tcW w:w="3539" w:type="dxa"/>
            <w:shd w:val="clear" w:color="auto" w:fill="auto"/>
            <w:vAlign w:val="center"/>
          </w:tcPr>
          <w:p w14:paraId="160F281E" w14:textId="414E7205" w:rsidR="007861C1" w:rsidRPr="00972535" w:rsidRDefault="005805F7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Caudal máximo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82B667" w14:textId="458955F6" w:rsidR="007861C1" w:rsidRPr="005805F7" w:rsidRDefault="004A1918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1.2 </w:t>
            </w:r>
            <w:r w:rsidR="005805F7">
              <w:rPr>
                <w:rFonts w:ascii="Arial" w:hAnsi="Arial" w:cs="Arial"/>
                <w:sz w:val="22"/>
                <w:szCs w:val="22"/>
                <w:lang w:val="es-419"/>
              </w:rPr>
              <w:t>m</w:t>
            </w:r>
            <w:r w:rsidR="005805F7">
              <w:rPr>
                <w:rFonts w:ascii="Arial" w:hAnsi="Arial" w:cs="Arial"/>
                <w:sz w:val="22"/>
                <w:szCs w:val="22"/>
                <w:vertAlign w:val="superscript"/>
                <w:lang w:val="es-419"/>
              </w:rPr>
              <w:t>3</w:t>
            </w:r>
          </w:p>
        </w:tc>
      </w:tr>
      <w:tr w:rsidR="00BA502D" w14:paraId="3A43CAA8" w14:textId="77777777" w:rsidTr="00F47656">
        <w:trPr>
          <w:trHeight w:val="397"/>
        </w:trPr>
        <w:tc>
          <w:tcPr>
            <w:tcW w:w="3539" w:type="dxa"/>
            <w:shd w:val="clear" w:color="auto" w:fill="auto"/>
            <w:vAlign w:val="center"/>
          </w:tcPr>
          <w:p w14:paraId="39662524" w14:textId="237C60B3" w:rsidR="00BA502D" w:rsidRPr="00972535" w:rsidRDefault="005805F7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máxima de impulsión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EABA774" w14:textId="527A6CCD" w:rsidR="00BA502D" w:rsidRPr="00972535" w:rsidRDefault="004A1918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54 </w:t>
            </w:r>
            <w:r w:rsidR="005805F7">
              <w:rPr>
                <w:rFonts w:ascii="Arial" w:hAnsi="Arial" w:cs="Arial"/>
                <w:sz w:val="22"/>
                <w:szCs w:val="22"/>
                <w:lang w:val="es-419"/>
              </w:rPr>
              <w:t>m.</w:t>
            </w:r>
          </w:p>
        </w:tc>
      </w:tr>
      <w:tr w:rsidR="00467838" w14:paraId="5D0D951D" w14:textId="77777777" w:rsidTr="00F47656">
        <w:trPr>
          <w:trHeight w:val="397"/>
        </w:trPr>
        <w:tc>
          <w:tcPr>
            <w:tcW w:w="3539" w:type="dxa"/>
            <w:shd w:val="clear" w:color="auto" w:fill="auto"/>
            <w:vAlign w:val="center"/>
          </w:tcPr>
          <w:p w14:paraId="553D8D14" w14:textId="0662DA63" w:rsidR="00467838" w:rsidRPr="00972535" w:rsidRDefault="004A1918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Potencia kW (HP)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55A1CBF" w14:textId="7A90F61B" w:rsidR="00467838" w:rsidRPr="00972535" w:rsidRDefault="004A1918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0.75 (1)</w:t>
            </w:r>
          </w:p>
        </w:tc>
      </w:tr>
      <w:tr w:rsidR="007861C1" w14:paraId="7EBE8083" w14:textId="77777777" w:rsidTr="00F47656">
        <w:trPr>
          <w:trHeight w:val="397"/>
        </w:trPr>
        <w:tc>
          <w:tcPr>
            <w:tcW w:w="3539" w:type="dxa"/>
            <w:shd w:val="clear" w:color="auto" w:fill="auto"/>
            <w:vAlign w:val="center"/>
          </w:tcPr>
          <w:p w14:paraId="271DD60C" w14:textId="0C220A84" w:rsidR="007861C1" w:rsidRPr="00972535" w:rsidRDefault="004A1918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A944BB" w14:textId="10AED6AC" w:rsidR="007861C1" w:rsidRPr="00972535" w:rsidRDefault="004A1918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220 V.</w:t>
            </w:r>
          </w:p>
        </w:tc>
      </w:tr>
      <w:tr w:rsidR="007861C1" w14:paraId="77F12A4D" w14:textId="77777777" w:rsidTr="00F47656">
        <w:trPr>
          <w:trHeight w:val="397"/>
        </w:trPr>
        <w:tc>
          <w:tcPr>
            <w:tcW w:w="3539" w:type="dxa"/>
            <w:shd w:val="clear" w:color="auto" w:fill="auto"/>
            <w:vAlign w:val="center"/>
          </w:tcPr>
          <w:p w14:paraId="6D5525D6" w14:textId="62649F72" w:rsidR="007861C1" w:rsidRPr="00972535" w:rsidRDefault="004A1918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6997382" w14:textId="70F2DCE7" w:rsidR="007861C1" w:rsidRPr="00972535" w:rsidRDefault="004A1918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</w:tbl>
    <w:p w14:paraId="3A63AB36" w14:textId="7B10E7BD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06EDD4D9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6562D6DB" w:rsidR="00B43683" w:rsidRDefault="002A1D4A" w:rsidP="00E87B8C">
      <w:pPr>
        <w:rPr>
          <w:rFonts w:ascii="Arial" w:hAnsi="Arial" w:cs="Arial"/>
          <w:lang w:val="es-419"/>
        </w:rPr>
      </w:pPr>
      <w:r w:rsidRPr="002A1D4A">
        <w:rPr>
          <w:rFonts w:ascii="Arial" w:hAnsi="Arial" w:cs="Arial"/>
          <w:lang w:val="es-419"/>
        </w:rPr>
        <w:drawing>
          <wp:anchor distT="0" distB="0" distL="114300" distR="114300" simplePos="0" relativeHeight="251662848" behindDoc="0" locked="0" layoutInCell="1" allowOverlap="1" wp14:anchorId="6DEDF32E" wp14:editId="446E9B5F">
            <wp:simplePos x="0" y="0"/>
            <wp:positionH relativeFrom="margin">
              <wp:posOffset>4138930</wp:posOffset>
            </wp:positionH>
            <wp:positionV relativeFrom="margin">
              <wp:posOffset>2861574</wp:posOffset>
            </wp:positionV>
            <wp:extent cx="2846705" cy="1595755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4865" b="94054" l="3485" r="96364">
                                  <a14:foregroundMark x1="7576" y1="67568" x2="7273" y2="37297"/>
                                  <a14:foregroundMark x1="7273" y1="37297" x2="7273" y2="37297"/>
                                  <a14:foregroundMark x1="4545" y1="48108" x2="3636" y2="42162"/>
                                  <a14:foregroundMark x1="34545" y1="11892" x2="35455" y2="5405"/>
                                  <a14:foregroundMark x1="70909" y1="4865" x2="64848" y2="5405"/>
                                  <a14:foregroundMark x1="92424" y1="30270" x2="93636" y2="53514"/>
                                  <a14:foregroundMark x1="96364" y1="38378" x2="96364" y2="45946"/>
                                  <a14:foregroundMark x1="31515" y1="94054" x2="33030" y2="88649"/>
                                  <a14:foregroundMark x1="43636" y1="82703" x2="44848" y2="8270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DEEC1" w14:textId="72774A1B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04796C8C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20FBA500" w14:textId="70F5B542" w:rsidR="00F47656" w:rsidRDefault="00F4765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D379107" w14:textId="63D60BB4" w:rsidR="00F47656" w:rsidRDefault="00F4765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BFB484A" w14:textId="45A194BD" w:rsidR="00F47656" w:rsidRDefault="00F4765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2D3E63B" w14:textId="77777777" w:rsidR="004A1918" w:rsidRDefault="004A1918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1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9"/>
        <w:gridCol w:w="658"/>
        <w:gridCol w:w="483"/>
        <w:gridCol w:w="94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4A1918" w:rsidRPr="004A1918" w14:paraId="1AEB9E47" w14:textId="77777777" w:rsidTr="004A1918">
        <w:trPr>
          <w:trHeight w:val="300"/>
        </w:trPr>
        <w:tc>
          <w:tcPr>
            <w:tcW w:w="3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E71A9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B22A2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C6A36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HS (m)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3466D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18EE6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407EA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06750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0.10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83098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0.20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D0A77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0.27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74980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0.33</w:t>
            </w:r>
          </w:p>
        </w:tc>
      </w:tr>
      <w:tr w:rsidR="004A1918" w:rsidRPr="004A1918" w14:paraId="12468FA1" w14:textId="77777777" w:rsidTr="004A1918">
        <w:trPr>
          <w:trHeight w:val="300"/>
        </w:trPr>
        <w:tc>
          <w:tcPr>
            <w:tcW w:w="3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3B70C" w14:textId="77777777" w:rsidR="004A1918" w:rsidRPr="004A1918" w:rsidRDefault="004A1918" w:rsidP="004A1918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23C78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46C41F" w14:textId="77777777" w:rsidR="004A1918" w:rsidRPr="004A1918" w:rsidRDefault="004A1918" w:rsidP="004A191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D51E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2C367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F28A7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7472B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EE73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58399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6BE9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</w:tr>
      <w:tr w:rsidR="004A1918" w:rsidRPr="004A1918" w14:paraId="0AC61007" w14:textId="77777777" w:rsidTr="004A1918">
        <w:trPr>
          <w:trHeight w:val="315"/>
        </w:trPr>
        <w:tc>
          <w:tcPr>
            <w:tcW w:w="19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0DFFE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MJDW/1A-2"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DD836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C474B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7BA25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13D1C98" w14:textId="77777777" w:rsidR="004A1918" w:rsidRPr="004A1918" w:rsidRDefault="004A1918" w:rsidP="004A191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ED66D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4D9F5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A54FC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B1E3E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3EA12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0.72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77B32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0.96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E1206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1.2</w:t>
            </w:r>
          </w:p>
        </w:tc>
      </w:tr>
      <w:tr w:rsidR="004A1918" w:rsidRPr="004A1918" w14:paraId="61A8EC6B" w14:textId="77777777" w:rsidTr="004A1918">
        <w:trPr>
          <w:trHeight w:val="315"/>
        </w:trPr>
        <w:tc>
          <w:tcPr>
            <w:tcW w:w="1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19796" w14:textId="77777777" w:rsidR="004A1918" w:rsidRPr="004A1918" w:rsidRDefault="004A1918" w:rsidP="004A1918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658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01346E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1918">
              <w:rPr>
                <w:rFonts w:ascii="Arial" w:hAnsi="Arial" w:cs="Arial"/>
                <w:snapToGrid/>
                <w:color w:val="000000"/>
                <w:lang w:val="es-419" w:eastAsia="es-419"/>
              </w:rPr>
              <w:t>0.75</w:t>
            </w:r>
          </w:p>
        </w:tc>
        <w:tc>
          <w:tcPr>
            <w:tcW w:w="483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4518D5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A1918">
              <w:rPr>
                <w:rFonts w:ascii="Arial" w:hAnsi="Arial" w:cs="Arial"/>
                <w:snapToGrid/>
                <w:color w:val="000000"/>
                <w:lang w:val="es-419" w:eastAsia="es-419"/>
              </w:rPr>
              <w:t>1</w:t>
            </w:r>
          </w:p>
        </w:tc>
        <w:tc>
          <w:tcPr>
            <w:tcW w:w="9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D6780C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C847F1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7CAB63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C7CFB4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7804F4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C62F94F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02F822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F5FF2E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4B3E7D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23</w:t>
            </w:r>
          </w:p>
        </w:tc>
      </w:tr>
      <w:tr w:rsidR="004A1918" w:rsidRPr="004A1918" w14:paraId="6AEE00A9" w14:textId="77777777" w:rsidTr="004A1918">
        <w:trPr>
          <w:trHeight w:val="300"/>
        </w:trPr>
        <w:tc>
          <w:tcPr>
            <w:tcW w:w="1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2A8C1" w14:textId="77777777" w:rsidR="004A1918" w:rsidRPr="004A1918" w:rsidRDefault="004A1918" w:rsidP="004A1918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658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0BAD9" w14:textId="77777777" w:rsidR="004A1918" w:rsidRPr="004A1918" w:rsidRDefault="004A1918" w:rsidP="004A1918">
            <w:pPr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</w:p>
        </w:tc>
        <w:tc>
          <w:tcPr>
            <w:tcW w:w="48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CDC4A" w14:textId="77777777" w:rsidR="004A1918" w:rsidRPr="004A1918" w:rsidRDefault="004A1918" w:rsidP="004A1918">
            <w:pPr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</w:p>
        </w:tc>
        <w:tc>
          <w:tcPr>
            <w:tcW w:w="94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BEB54" w14:textId="77777777" w:rsidR="004A1918" w:rsidRPr="004A1918" w:rsidRDefault="004A1918" w:rsidP="004A1918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FFFDA8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B317E2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A80AB2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AF4774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54D91F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1A6C00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AE31DE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BBBA7D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 </w:t>
            </w:r>
          </w:p>
        </w:tc>
      </w:tr>
      <w:tr w:rsidR="004A1918" w:rsidRPr="004A1918" w14:paraId="68886A4B" w14:textId="77777777" w:rsidTr="004A1918">
        <w:trPr>
          <w:trHeight w:val="300"/>
        </w:trPr>
        <w:tc>
          <w:tcPr>
            <w:tcW w:w="1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C3686" w14:textId="77777777" w:rsidR="004A1918" w:rsidRPr="004A1918" w:rsidRDefault="004A1918" w:rsidP="004A1918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658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49882" w14:textId="77777777" w:rsidR="004A1918" w:rsidRPr="004A1918" w:rsidRDefault="004A1918" w:rsidP="004A1918">
            <w:pPr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</w:p>
        </w:tc>
        <w:tc>
          <w:tcPr>
            <w:tcW w:w="48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B874C" w14:textId="77777777" w:rsidR="004A1918" w:rsidRPr="004A1918" w:rsidRDefault="004A1918" w:rsidP="004A1918">
            <w:pPr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</w:p>
        </w:tc>
        <w:tc>
          <w:tcPr>
            <w:tcW w:w="94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240CE" w14:textId="77777777" w:rsidR="004A1918" w:rsidRPr="004A1918" w:rsidRDefault="004A1918" w:rsidP="004A1918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BD02A5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1B2551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73892A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61EA18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5E92C1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30CFA6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9B15D4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A1500B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 </w:t>
            </w:r>
          </w:p>
        </w:tc>
      </w:tr>
      <w:tr w:rsidR="004A1918" w:rsidRPr="004A1918" w14:paraId="0A3F0A6A" w14:textId="77777777" w:rsidTr="004A1918">
        <w:trPr>
          <w:trHeight w:val="300"/>
        </w:trPr>
        <w:tc>
          <w:tcPr>
            <w:tcW w:w="1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2B735" w14:textId="77777777" w:rsidR="004A1918" w:rsidRPr="004A1918" w:rsidRDefault="004A1918" w:rsidP="004A1918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658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B3EAC" w14:textId="77777777" w:rsidR="004A1918" w:rsidRPr="004A1918" w:rsidRDefault="004A1918" w:rsidP="004A1918">
            <w:pPr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</w:p>
        </w:tc>
        <w:tc>
          <w:tcPr>
            <w:tcW w:w="48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04532" w14:textId="77777777" w:rsidR="004A1918" w:rsidRPr="004A1918" w:rsidRDefault="004A1918" w:rsidP="004A1918">
            <w:pPr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</w:p>
        </w:tc>
        <w:tc>
          <w:tcPr>
            <w:tcW w:w="94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B5A8A" w14:textId="77777777" w:rsidR="004A1918" w:rsidRPr="004A1918" w:rsidRDefault="004A1918" w:rsidP="004A1918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BD55FE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98E6C3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D9997C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E2114D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BE75FD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C13B89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15BB54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C06712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 </w:t>
            </w:r>
          </w:p>
        </w:tc>
      </w:tr>
      <w:tr w:rsidR="004A1918" w:rsidRPr="004A1918" w14:paraId="499DB827" w14:textId="77777777" w:rsidTr="004A1918">
        <w:trPr>
          <w:trHeight w:val="300"/>
        </w:trPr>
        <w:tc>
          <w:tcPr>
            <w:tcW w:w="1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F3510" w14:textId="77777777" w:rsidR="004A1918" w:rsidRPr="004A1918" w:rsidRDefault="004A1918" w:rsidP="004A1918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658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37543" w14:textId="77777777" w:rsidR="004A1918" w:rsidRPr="004A1918" w:rsidRDefault="004A1918" w:rsidP="004A1918">
            <w:pPr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</w:p>
        </w:tc>
        <w:tc>
          <w:tcPr>
            <w:tcW w:w="48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66BFF" w14:textId="77777777" w:rsidR="004A1918" w:rsidRPr="004A1918" w:rsidRDefault="004A1918" w:rsidP="004A1918">
            <w:pPr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</w:p>
        </w:tc>
        <w:tc>
          <w:tcPr>
            <w:tcW w:w="94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9FB9E" w14:textId="77777777" w:rsidR="004A1918" w:rsidRPr="004A1918" w:rsidRDefault="004A1918" w:rsidP="004A1918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B6981E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F687D2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C563B9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8F8147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5F6F29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38672A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DA860E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355B215" w14:textId="77777777" w:rsidR="004A1918" w:rsidRPr="004A1918" w:rsidRDefault="004A1918" w:rsidP="004A19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A191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 </w:t>
            </w:r>
          </w:p>
        </w:tc>
      </w:tr>
    </w:tbl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1"/>
      <w:footerReference w:type="defaul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5B593" w14:textId="77777777" w:rsidR="00C732A5" w:rsidRDefault="00C732A5" w:rsidP="008A3980">
      <w:r>
        <w:separator/>
      </w:r>
    </w:p>
  </w:endnote>
  <w:endnote w:type="continuationSeparator" w:id="0">
    <w:p w14:paraId="2EA493AF" w14:textId="77777777" w:rsidR="00C732A5" w:rsidRDefault="00C732A5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AC63E" w14:textId="77777777" w:rsidR="00C732A5" w:rsidRDefault="00C732A5" w:rsidP="008A3980">
      <w:r>
        <w:separator/>
      </w:r>
    </w:p>
  </w:footnote>
  <w:footnote w:type="continuationSeparator" w:id="0">
    <w:p w14:paraId="68B4CEF7" w14:textId="77777777" w:rsidR="00C732A5" w:rsidRDefault="00C732A5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61C1A"/>
    <w:rsid w:val="000679C5"/>
    <w:rsid w:val="000A37A8"/>
    <w:rsid w:val="000A4B96"/>
    <w:rsid w:val="000F2FD1"/>
    <w:rsid w:val="000F4087"/>
    <w:rsid w:val="001428E9"/>
    <w:rsid w:val="00175575"/>
    <w:rsid w:val="001E075B"/>
    <w:rsid w:val="001F685E"/>
    <w:rsid w:val="001F719B"/>
    <w:rsid w:val="00253153"/>
    <w:rsid w:val="002A1D4A"/>
    <w:rsid w:val="002E1480"/>
    <w:rsid w:val="002E7F0F"/>
    <w:rsid w:val="002F1F5F"/>
    <w:rsid w:val="002F23A9"/>
    <w:rsid w:val="00341FD2"/>
    <w:rsid w:val="00364FE6"/>
    <w:rsid w:val="00383C76"/>
    <w:rsid w:val="003A0E82"/>
    <w:rsid w:val="003A16AC"/>
    <w:rsid w:val="003B301B"/>
    <w:rsid w:val="003D6066"/>
    <w:rsid w:val="003F0824"/>
    <w:rsid w:val="00415320"/>
    <w:rsid w:val="00417A91"/>
    <w:rsid w:val="00427355"/>
    <w:rsid w:val="00433213"/>
    <w:rsid w:val="00435AC1"/>
    <w:rsid w:val="00467838"/>
    <w:rsid w:val="004855A3"/>
    <w:rsid w:val="00490F9C"/>
    <w:rsid w:val="004A1918"/>
    <w:rsid w:val="004B6513"/>
    <w:rsid w:val="004B72AA"/>
    <w:rsid w:val="00502FCF"/>
    <w:rsid w:val="00503185"/>
    <w:rsid w:val="005102A3"/>
    <w:rsid w:val="00527C45"/>
    <w:rsid w:val="005311B5"/>
    <w:rsid w:val="005805F7"/>
    <w:rsid w:val="005960B5"/>
    <w:rsid w:val="005B4338"/>
    <w:rsid w:val="005B51A6"/>
    <w:rsid w:val="005B5378"/>
    <w:rsid w:val="005E4450"/>
    <w:rsid w:val="00606569"/>
    <w:rsid w:val="006248B3"/>
    <w:rsid w:val="006736DE"/>
    <w:rsid w:val="006A1E1B"/>
    <w:rsid w:val="006E0612"/>
    <w:rsid w:val="006E3E09"/>
    <w:rsid w:val="00750244"/>
    <w:rsid w:val="00750E17"/>
    <w:rsid w:val="007710E3"/>
    <w:rsid w:val="00780CA7"/>
    <w:rsid w:val="007861C1"/>
    <w:rsid w:val="007A0290"/>
    <w:rsid w:val="007B0556"/>
    <w:rsid w:val="007C47B2"/>
    <w:rsid w:val="007C5737"/>
    <w:rsid w:val="007C72B5"/>
    <w:rsid w:val="007D4AF3"/>
    <w:rsid w:val="007D679A"/>
    <w:rsid w:val="007E3EFE"/>
    <w:rsid w:val="008319BA"/>
    <w:rsid w:val="00832239"/>
    <w:rsid w:val="00837B3F"/>
    <w:rsid w:val="00853D0A"/>
    <w:rsid w:val="008621EA"/>
    <w:rsid w:val="008A3980"/>
    <w:rsid w:val="008D57AB"/>
    <w:rsid w:val="008F5336"/>
    <w:rsid w:val="0091698B"/>
    <w:rsid w:val="00934F39"/>
    <w:rsid w:val="00972535"/>
    <w:rsid w:val="0098682D"/>
    <w:rsid w:val="009A11F8"/>
    <w:rsid w:val="009B2072"/>
    <w:rsid w:val="009C7E65"/>
    <w:rsid w:val="009D2914"/>
    <w:rsid w:val="00A06D56"/>
    <w:rsid w:val="00A233DC"/>
    <w:rsid w:val="00A630E9"/>
    <w:rsid w:val="00A77378"/>
    <w:rsid w:val="00A86F6C"/>
    <w:rsid w:val="00AB0405"/>
    <w:rsid w:val="00AB281F"/>
    <w:rsid w:val="00AD5EDC"/>
    <w:rsid w:val="00AD6AC6"/>
    <w:rsid w:val="00AF546C"/>
    <w:rsid w:val="00B126E6"/>
    <w:rsid w:val="00B15B9F"/>
    <w:rsid w:val="00B163B0"/>
    <w:rsid w:val="00B43683"/>
    <w:rsid w:val="00BA502D"/>
    <w:rsid w:val="00BD5BD4"/>
    <w:rsid w:val="00BF33EA"/>
    <w:rsid w:val="00C0192C"/>
    <w:rsid w:val="00C177D2"/>
    <w:rsid w:val="00C20704"/>
    <w:rsid w:val="00C46A06"/>
    <w:rsid w:val="00C5749B"/>
    <w:rsid w:val="00C732A5"/>
    <w:rsid w:val="00C922C0"/>
    <w:rsid w:val="00CA2E77"/>
    <w:rsid w:val="00CE4D62"/>
    <w:rsid w:val="00CF2223"/>
    <w:rsid w:val="00CF3769"/>
    <w:rsid w:val="00D55EC1"/>
    <w:rsid w:val="00D61D67"/>
    <w:rsid w:val="00D64FC9"/>
    <w:rsid w:val="00D65D7C"/>
    <w:rsid w:val="00D6666B"/>
    <w:rsid w:val="00D76911"/>
    <w:rsid w:val="00D90D5A"/>
    <w:rsid w:val="00D96B77"/>
    <w:rsid w:val="00DA08D9"/>
    <w:rsid w:val="00DA6CFD"/>
    <w:rsid w:val="00DC706C"/>
    <w:rsid w:val="00DD2D78"/>
    <w:rsid w:val="00DE23CD"/>
    <w:rsid w:val="00E064A3"/>
    <w:rsid w:val="00E23E8F"/>
    <w:rsid w:val="00E3548E"/>
    <w:rsid w:val="00E65150"/>
    <w:rsid w:val="00E87B8C"/>
    <w:rsid w:val="00E97522"/>
    <w:rsid w:val="00ED588D"/>
    <w:rsid w:val="00EE2ADF"/>
    <w:rsid w:val="00F112DF"/>
    <w:rsid w:val="00F47656"/>
    <w:rsid w:val="00F67437"/>
    <w:rsid w:val="00F8283B"/>
    <w:rsid w:val="00F94CBA"/>
    <w:rsid w:val="00FA60A8"/>
    <w:rsid w:val="00FD24E2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62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886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6</cp:revision>
  <cp:lastPrinted>2023-05-05T20:33:00Z</cp:lastPrinted>
  <dcterms:created xsi:type="dcterms:W3CDTF">2023-05-05T21:15:00Z</dcterms:created>
  <dcterms:modified xsi:type="dcterms:W3CDTF">2023-05-08T15:28:00Z</dcterms:modified>
</cp:coreProperties>
</file>