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59EA63F0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VS2-2</w:t>
            </w:r>
            <w:r w:rsidR="00D55EC1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21C3CC6B" w:rsidR="007C5737" w:rsidRPr="007C5737" w:rsidRDefault="00F74615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1CD6B98F" w:rsidR="007C5737" w:rsidRPr="009C7E65" w:rsidRDefault="00F74615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448B4168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 - 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2AD4718D" w14:textId="2922359B" w:rsidR="006E0612" w:rsidRDefault="006E0612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2C712D38">
            <wp:simplePos x="0" y="0"/>
            <wp:positionH relativeFrom="margin">
              <wp:posOffset>5126355</wp:posOffset>
            </wp:positionH>
            <wp:positionV relativeFrom="margin">
              <wp:posOffset>2336800</wp:posOffset>
            </wp:positionV>
            <wp:extent cx="1200150" cy="2990850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F0F26" w14:textId="3E38C9C4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D14F20D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F74615" w14:paraId="34C1C55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954915" w14:textId="480B72DA" w:rsidR="00F74615" w:rsidRPr="00972535" w:rsidRDefault="00F7461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3216F91" w14:textId="4D28CD34" w:rsidR="00F74615" w:rsidRPr="00972535" w:rsidRDefault="00F7461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26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0EC078C1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175575" w:rsidRPr="00972535">
              <w:rPr>
                <w:rFonts w:ascii="Arial" w:hAnsi="Arial" w:cs="Arial"/>
                <w:sz w:val="22"/>
                <w:szCs w:val="22"/>
                <w:lang w:val="es-419"/>
              </w:rPr>
              <w:t>“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08E540F5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175575" w:rsidRPr="00972535">
              <w:rPr>
                <w:rFonts w:ascii="Arial" w:hAnsi="Arial" w:cs="Arial"/>
                <w:sz w:val="22"/>
                <w:szCs w:val="22"/>
                <w:lang w:val="es-419"/>
              </w:rPr>
              <w:t>“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48A9F1E9" w:rsidR="007861C1" w:rsidRPr="00972535" w:rsidRDefault="001E075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67964094" w:rsidR="00BA502D" w:rsidRPr="00972535" w:rsidRDefault="001E075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CA41108" w:rsidR="00467838" w:rsidRPr="00972535" w:rsidRDefault="001E075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61AF22F4" w:rsidR="007861C1" w:rsidRPr="00972535" w:rsidRDefault="001E075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0C61933" w:rsidR="007861C1" w:rsidRPr="00972535" w:rsidRDefault="001E075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2BF7F496" w:rsidR="007861C1" w:rsidRPr="00972535" w:rsidRDefault="001E075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1"/>
        <w:gridCol w:w="744"/>
        <w:gridCol w:w="695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D55EC1" w:rsidRPr="00D55EC1" w14:paraId="7F0CB292" w14:textId="77777777" w:rsidTr="00D55EC1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5B79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052D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6F7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9D4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5261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1A92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29E2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8A9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5AE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5BF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0.97</w:t>
            </w:r>
          </w:p>
        </w:tc>
      </w:tr>
      <w:tr w:rsidR="00D55EC1" w:rsidRPr="00D55EC1" w14:paraId="49EB1589" w14:textId="77777777" w:rsidTr="00D55EC1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B92D0" w14:textId="77777777" w:rsidR="00D55EC1" w:rsidRPr="00D55EC1" w:rsidRDefault="00D55EC1" w:rsidP="00D55EC1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EE23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6D83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084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E69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CAF4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0F9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D49A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BA0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DDEA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</w:tr>
      <w:tr w:rsidR="00D55EC1" w:rsidRPr="00D55EC1" w14:paraId="28E9C1FB" w14:textId="77777777" w:rsidTr="00D55EC1">
        <w:trPr>
          <w:trHeight w:val="31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0AD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VS-26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AE39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8052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ABC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7B1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F95F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5BD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5F5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29D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A3CD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E93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5CB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3.5</w:t>
            </w:r>
          </w:p>
        </w:tc>
      </w:tr>
      <w:tr w:rsidR="00D55EC1" w:rsidRPr="00D55EC1" w14:paraId="43170568" w14:textId="77777777" w:rsidTr="00D55EC1">
        <w:trPr>
          <w:trHeight w:val="315"/>
        </w:trPr>
        <w:tc>
          <w:tcPr>
            <w:tcW w:w="13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38A6F" w14:textId="77777777" w:rsidR="00D55EC1" w:rsidRPr="00D55EC1" w:rsidRDefault="00D55EC1" w:rsidP="00D55EC1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A28C6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F1419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110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6DB5C4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E2E25D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232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12F28A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228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EF493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214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D8757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198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1FD9D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179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58F2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158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1E14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AB277E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090B7" w14:textId="77777777" w:rsidR="007F0C10" w:rsidRDefault="007F0C10" w:rsidP="008A3980">
      <w:r>
        <w:separator/>
      </w:r>
    </w:p>
  </w:endnote>
  <w:endnote w:type="continuationSeparator" w:id="0">
    <w:p w14:paraId="06E4096E" w14:textId="77777777" w:rsidR="007F0C10" w:rsidRDefault="007F0C1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0D9CD" w14:textId="77777777" w:rsidR="007F0C10" w:rsidRDefault="007F0C10" w:rsidP="008A3980">
      <w:r>
        <w:separator/>
      </w:r>
    </w:p>
  </w:footnote>
  <w:footnote w:type="continuationSeparator" w:id="0">
    <w:p w14:paraId="614D307A" w14:textId="77777777" w:rsidR="007F0C10" w:rsidRDefault="007F0C1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A37A8"/>
    <w:rsid w:val="000A4B96"/>
    <w:rsid w:val="001428E9"/>
    <w:rsid w:val="00175575"/>
    <w:rsid w:val="001E075B"/>
    <w:rsid w:val="001F685E"/>
    <w:rsid w:val="001F719B"/>
    <w:rsid w:val="00253153"/>
    <w:rsid w:val="002E1480"/>
    <w:rsid w:val="002E7F0F"/>
    <w:rsid w:val="003B301B"/>
    <w:rsid w:val="003D6066"/>
    <w:rsid w:val="00417A91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7370C"/>
    <w:rsid w:val="006A1E1B"/>
    <w:rsid w:val="006E0612"/>
    <w:rsid w:val="006E3E09"/>
    <w:rsid w:val="00750244"/>
    <w:rsid w:val="00750E17"/>
    <w:rsid w:val="00780CA7"/>
    <w:rsid w:val="007861C1"/>
    <w:rsid w:val="007B0556"/>
    <w:rsid w:val="007C5737"/>
    <w:rsid w:val="007F0C10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5749B"/>
    <w:rsid w:val="00C922C0"/>
    <w:rsid w:val="00CF2223"/>
    <w:rsid w:val="00CF3769"/>
    <w:rsid w:val="00D55EC1"/>
    <w:rsid w:val="00D61D67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74615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2023-05-04T18:25:00Z</cp:lastPrinted>
  <dcterms:created xsi:type="dcterms:W3CDTF">2023-05-04T18:26:00Z</dcterms:created>
  <dcterms:modified xsi:type="dcterms:W3CDTF">2023-05-04T19:57:00Z</dcterms:modified>
</cp:coreProperties>
</file>