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084467C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7D4AF3">
              <w:rPr>
                <w:rFonts w:ascii="Arial" w:hAnsi="Arial" w:cs="Arial"/>
                <w:sz w:val="28"/>
                <w:szCs w:val="28"/>
                <w:lang w:val="es-419"/>
              </w:rPr>
              <w:t>4-10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3CAFB2E" w:rsidR="007C5737" w:rsidRPr="007C5737" w:rsidRDefault="00750E1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ú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mero de etapas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30E86032" w:rsidR="007C5737" w:rsidRPr="009C7E65" w:rsidRDefault="007D4A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48B4168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 - 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AD4718D" w14:textId="2922359B" w:rsidR="006E0612" w:rsidRDefault="006E0612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2C712D38">
            <wp:simplePos x="0" y="0"/>
            <wp:positionH relativeFrom="margin">
              <wp:posOffset>5126355</wp:posOffset>
            </wp:positionH>
            <wp:positionV relativeFrom="margin">
              <wp:posOffset>2336800</wp:posOffset>
            </wp:positionV>
            <wp:extent cx="1200150" cy="299085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F0F26" w14:textId="3E38C9C4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D14F20D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744F9CC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69A09C41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15FD1BBC" w:rsidR="007861C1" w:rsidRPr="00972535" w:rsidRDefault="007D4AF3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 (3)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67964094" w:rsidR="00BA502D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CA41108" w:rsidR="00467838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61AF22F4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0C61933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2BF7F496" w:rsidR="007861C1" w:rsidRPr="00972535" w:rsidRDefault="001E075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1"/>
        <w:gridCol w:w="744"/>
        <w:gridCol w:w="695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D55EC1" w:rsidRPr="00D55EC1" w14:paraId="7F0CB292" w14:textId="77777777" w:rsidTr="00D55EC1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5B7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052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6F7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9D4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5261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1A9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29E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8A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5AE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5BF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0.97</w:t>
            </w:r>
          </w:p>
        </w:tc>
      </w:tr>
      <w:tr w:rsidR="00D55EC1" w:rsidRPr="00D55EC1" w14:paraId="49EB1589" w14:textId="77777777" w:rsidTr="00D55EC1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92D0" w14:textId="77777777" w:rsidR="00D55EC1" w:rsidRPr="00D55EC1" w:rsidRDefault="00D55EC1" w:rsidP="00D55EC1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EE23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6D83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084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E6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CAF4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0F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D49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BA0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DDE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D55EC1" w:rsidRPr="00D55EC1" w14:paraId="28E9C1FB" w14:textId="77777777" w:rsidTr="00D55EC1">
        <w:trPr>
          <w:trHeight w:val="315"/>
        </w:trPr>
        <w:tc>
          <w:tcPr>
            <w:tcW w:w="13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0AD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VS-26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AE39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8052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ABC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7B1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F95F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5BD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5F5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29D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A3C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E93B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5CB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  <w:tr w:rsidR="00D55EC1" w:rsidRPr="00D55EC1" w14:paraId="43170568" w14:textId="77777777" w:rsidTr="00D55EC1">
        <w:trPr>
          <w:trHeight w:val="315"/>
        </w:trPr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38A6F" w14:textId="77777777" w:rsidR="00D55EC1" w:rsidRPr="00D55EC1" w:rsidRDefault="00D55EC1" w:rsidP="00D55EC1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A28C6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1419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110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6DB5C4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2E25D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232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12F28A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F4935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214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D8757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1FD9DC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179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58F28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158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1E140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88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AB277E" w14:textId="77777777" w:rsidR="00D55EC1" w:rsidRPr="00D55EC1" w:rsidRDefault="00D55EC1" w:rsidP="00D55EC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55EC1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3B21" w14:textId="77777777" w:rsidR="002F23A9" w:rsidRDefault="002F23A9" w:rsidP="008A3980">
      <w:r>
        <w:separator/>
      </w:r>
    </w:p>
  </w:endnote>
  <w:endnote w:type="continuationSeparator" w:id="0">
    <w:p w14:paraId="733AF34A" w14:textId="77777777" w:rsidR="002F23A9" w:rsidRDefault="002F23A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39E3" w14:textId="77777777" w:rsidR="002F23A9" w:rsidRDefault="002F23A9" w:rsidP="008A3980">
      <w:r>
        <w:separator/>
      </w:r>
    </w:p>
  </w:footnote>
  <w:footnote w:type="continuationSeparator" w:id="0">
    <w:p w14:paraId="32AA9F70" w14:textId="77777777" w:rsidR="002F23A9" w:rsidRDefault="002F23A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75575"/>
    <w:rsid w:val="001E075B"/>
    <w:rsid w:val="001F685E"/>
    <w:rsid w:val="001F719B"/>
    <w:rsid w:val="00253153"/>
    <w:rsid w:val="002E1480"/>
    <w:rsid w:val="002E7F0F"/>
    <w:rsid w:val="002F23A9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80CA7"/>
    <w:rsid w:val="007861C1"/>
    <w:rsid w:val="007B0556"/>
    <w:rsid w:val="007C5737"/>
    <w:rsid w:val="007C72B5"/>
    <w:rsid w:val="007D4AF3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5749B"/>
    <w:rsid w:val="00C922C0"/>
    <w:rsid w:val="00CF2223"/>
    <w:rsid w:val="00CF3769"/>
    <w:rsid w:val="00D55EC1"/>
    <w:rsid w:val="00D61D67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2023-05-04T18:26:00Z</cp:lastPrinted>
  <dcterms:created xsi:type="dcterms:W3CDTF">2023-05-04T19:01:00Z</dcterms:created>
  <dcterms:modified xsi:type="dcterms:W3CDTF">2023-05-04T19:01:00Z</dcterms:modified>
</cp:coreProperties>
</file>