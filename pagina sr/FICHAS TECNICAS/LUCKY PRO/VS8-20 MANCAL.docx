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743BB906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A77378">
              <w:rPr>
                <w:rFonts w:ascii="Arial" w:hAnsi="Arial" w:cs="Arial"/>
                <w:sz w:val="28"/>
                <w:szCs w:val="28"/>
                <w:lang w:val="es-419"/>
              </w:rPr>
              <w:t>8-</w:t>
            </w:r>
            <w:r w:rsidR="00364FE6">
              <w:rPr>
                <w:rFonts w:ascii="Arial" w:hAnsi="Arial" w:cs="Arial"/>
                <w:sz w:val="28"/>
                <w:szCs w:val="28"/>
                <w:lang w:val="es-419"/>
              </w:rPr>
              <w:t>20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7C93D374" w:rsidR="00C46A06" w:rsidRPr="00972535" w:rsidRDefault="00364FE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9F8A890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420AF7A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675BFBDE" w:rsidR="007861C1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28993D8C" w:rsidR="00BA502D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00AE146E" w:rsidR="00467838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40B0BD8E" w:rsidR="007861C1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4F05ECC5" w:rsidR="007861C1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3E76628" w:rsidR="007861C1" w:rsidRPr="00972535" w:rsidRDefault="00D7691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2"/>
        <w:gridCol w:w="682"/>
        <w:gridCol w:w="636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364FE6" w:rsidRPr="00364FE6" w14:paraId="4D20611C" w14:textId="77777777" w:rsidTr="00364FE6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BB3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D6D3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10F3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323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20A8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A659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6B96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4FBB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848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602C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</w:tr>
      <w:tr w:rsidR="00364FE6" w:rsidRPr="00364FE6" w14:paraId="15BED285" w14:textId="77777777" w:rsidTr="00364FE6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42F0" w14:textId="77777777" w:rsidR="00364FE6" w:rsidRPr="00364FE6" w:rsidRDefault="00364FE6" w:rsidP="00364FE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F43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962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801B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6426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E590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A466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A3C9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41D7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BD8F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</w:tr>
      <w:tr w:rsidR="00364FE6" w:rsidRPr="00364FE6" w14:paraId="0D0CEA88" w14:textId="77777777" w:rsidTr="00364FE6">
        <w:trPr>
          <w:trHeight w:val="315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FB4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VS8-20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A1A5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2DA1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488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A1CF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6D92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5F0B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D23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273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555C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6A30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7D04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364FE6" w:rsidRPr="00364FE6" w14:paraId="3C8738FE" w14:textId="77777777" w:rsidTr="00364FE6">
        <w:trPr>
          <w:trHeight w:val="315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2259" w14:textId="77777777" w:rsidR="00364FE6" w:rsidRPr="00364FE6" w:rsidRDefault="00364FE6" w:rsidP="00364FE6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C879F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FCA798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B62D0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EAA2A9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6F18E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1BBBF3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062554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2EF5E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35B98C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C05E1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1A504B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9309" w14:textId="77777777" w:rsidR="00D50063" w:rsidRDefault="00D50063" w:rsidP="008A3980">
      <w:r>
        <w:separator/>
      </w:r>
    </w:p>
  </w:endnote>
  <w:endnote w:type="continuationSeparator" w:id="0">
    <w:p w14:paraId="4D883B38" w14:textId="77777777" w:rsidR="00D50063" w:rsidRDefault="00D5006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F9CC" w14:textId="77777777" w:rsidR="00D50063" w:rsidRDefault="00D50063" w:rsidP="008A3980">
      <w:r>
        <w:separator/>
      </w:r>
    </w:p>
  </w:footnote>
  <w:footnote w:type="continuationSeparator" w:id="0">
    <w:p w14:paraId="7CBBA97C" w14:textId="77777777" w:rsidR="00D50063" w:rsidRDefault="00D5006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0063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971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2023-05-04T20:54:00Z</cp:lastPrinted>
  <dcterms:created xsi:type="dcterms:W3CDTF">2023-05-04T20:56:00Z</dcterms:created>
  <dcterms:modified xsi:type="dcterms:W3CDTF">2023-05-04T20:56:00Z</dcterms:modified>
</cp:coreProperties>
</file>