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3782EDC4" w:rsidR="006E0612" w:rsidRPr="00BD5BD4" w:rsidRDefault="00853D0A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2MC</w:t>
            </w:r>
            <w:r w:rsidR="007D679A">
              <w:rPr>
                <w:rFonts w:ascii="Arial" w:hAnsi="Arial" w:cs="Arial"/>
                <w:sz w:val="28"/>
                <w:szCs w:val="28"/>
                <w:lang w:val="es-419"/>
              </w:rPr>
              <w:t>32</w:t>
            </w:r>
            <w:r w:rsidR="00A06D56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7D679A">
              <w:rPr>
                <w:rFonts w:ascii="Arial" w:hAnsi="Arial" w:cs="Arial"/>
                <w:sz w:val="28"/>
                <w:szCs w:val="28"/>
                <w:lang w:val="es-419"/>
              </w:rPr>
              <w:t>200</w:t>
            </w:r>
            <w:r w:rsidR="00C921DB">
              <w:rPr>
                <w:rFonts w:ascii="Arial" w:hAnsi="Arial" w:cs="Arial"/>
                <w:sz w:val="28"/>
                <w:szCs w:val="28"/>
                <w:lang w:val="es-419"/>
              </w:rPr>
              <w:t>B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4F67A735" w:rsidR="007C5737" w:rsidRPr="007C5737" w:rsidRDefault="00853D0A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decuado para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bombear agua limpia e ideal para trabajos domésticos, civiles e industriales. La instalación de la bomba debe realizarse en un área cubierta y protegida de la intemperie.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D777823" w:rsidR="007C5737" w:rsidRPr="007C5737" w:rsidRDefault="00A630E9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+60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6BA111F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</w:tblGrid>
      <w:tr w:rsidR="007861C1" w14:paraId="4AF7BC65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0355DF" w14:textId="070357D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aspiración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B0FAA59" w14:textId="5219F762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de impulsión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06FD8F" w14:textId="2B4FA08E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22BBE8E9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BB8ECAC" w14:textId="77155EFE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es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05C5F2B" w14:textId="16C2FC2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C46A06" w14:paraId="6B6C9C1C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B83F99" w14:textId="6734C7DF" w:rsidR="00C46A06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</w:p>
        </w:tc>
      </w:tr>
      <w:tr w:rsidR="007861C1" w14:paraId="7CA10B7A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9D8C8EE" w14:textId="7606B60A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9B2072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7861C1" w14:paraId="2AD508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0F0239" w14:textId="364DF935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679A">
              <w:rPr>
                <w:rFonts w:ascii="Arial" w:hAnsi="Arial" w:cs="Arial"/>
                <w:sz w:val="22"/>
                <w:szCs w:val="22"/>
                <w:lang w:val="es-419"/>
              </w:rPr>
              <w:t xml:space="preserve"> ¼”</w:t>
            </w:r>
          </w:p>
        </w:tc>
      </w:tr>
      <w:tr w:rsidR="007861C1" w14:paraId="657A0B44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82B667" w14:textId="7F5F8E2E" w:rsidR="007861C1" w:rsidRPr="00972535" w:rsidRDefault="00C921D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ABA774" w14:textId="39CFB58F" w:rsidR="00BA502D" w:rsidRPr="00972535" w:rsidRDefault="00341FD2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380 </w:t>
            </w:r>
            <w:r w:rsidR="005311B5">
              <w:rPr>
                <w:rFonts w:ascii="Arial" w:hAnsi="Arial" w:cs="Arial"/>
                <w:sz w:val="22"/>
                <w:szCs w:val="22"/>
                <w:lang w:val="es-419"/>
              </w:rPr>
              <w:t>V.</w:t>
            </w:r>
          </w:p>
        </w:tc>
      </w:tr>
      <w:tr w:rsidR="00467838" w14:paraId="5D0D951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5A1CBF" w14:textId="0970A159" w:rsidR="00467838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A944BB" w14:textId="6F0B5257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D5525D6" w14:textId="06B0C38B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 térmica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997382" w14:textId="1795FA05" w:rsidR="007861C1" w:rsidRPr="00972535" w:rsidRDefault="00DC706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</w:tr>
      <w:tr w:rsidR="007861C1" w14:paraId="5ABFE0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D09A65" w14:textId="18E233AE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2046AED4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AB58F54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52487DA7" w:rsidR="00B43683" w:rsidRDefault="00853D0A" w:rsidP="00E87B8C">
      <w:pPr>
        <w:rPr>
          <w:rFonts w:ascii="Arial" w:hAnsi="Arial" w:cs="Arial"/>
          <w:lang w:val="es-419"/>
        </w:rPr>
      </w:pPr>
      <w:r w:rsidRPr="00853D0A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0E3F8206" wp14:editId="005D8C73">
            <wp:simplePos x="0" y="0"/>
            <wp:positionH relativeFrom="margin">
              <wp:posOffset>4080374</wp:posOffset>
            </wp:positionH>
            <wp:positionV relativeFrom="margin">
              <wp:posOffset>2719765</wp:posOffset>
            </wp:positionV>
            <wp:extent cx="2907102" cy="2197549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02" cy="2197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DEEC1" w14:textId="4892EC5F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2D25E29D" w14:textId="0502D5E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3"/>
        <w:gridCol w:w="547"/>
        <w:gridCol w:w="510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C921DB" w:rsidRPr="00C921DB" w14:paraId="3CE83BBF" w14:textId="77777777" w:rsidTr="00C921DB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007C3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BB33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921D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7B00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3A948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19C8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3D357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879A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2.08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CE01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8B28A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181E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4.17</w:t>
            </w:r>
          </w:p>
        </w:tc>
      </w:tr>
      <w:tr w:rsidR="00C921DB" w:rsidRPr="00C921DB" w14:paraId="21B04FB6" w14:textId="77777777" w:rsidTr="00C921DB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8EA2D" w14:textId="77777777" w:rsidR="00C921DB" w:rsidRPr="00C921DB" w:rsidRDefault="00C921DB" w:rsidP="00C921DB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8761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921D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7592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3A14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FB83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AC029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AAA20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D8789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5A8D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FAD83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250</w:t>
            </w:r>
          </w:p>
        </w:tc>
      </w:tr>
      <w:tr w:rsidR="00C921DB" w:rsidRPr="00C921DB" w14:paraId="0E8E3D87" w14:textId="77777777" w:rsidTr="00C921DB">
        <w:trPr>
          <w:trHeight w:val="315"/>
        </w:trPr>
        <w:tc>
          <w:tcPr>
            <w:tcW w:w="20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B9C9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921D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2MC32/200B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9FE20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921D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14FA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921D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7E56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921D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4F9C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C725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5CE79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F7B6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CF58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EB9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93B2F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05AF4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</w:tr>
      <w:tr w:rsidR="00C921DB" w:rsidRPr="00C921DB" w14:paraId="768A9E5B" w14:textId="77777777" w:rsidTr="00C921DB">
        <w:trPr>
          <w:trHeight w:val="315"/>
        </w:trPr>
        <w:tc>
          <w:tcPr>
            <w:tcW w:w="20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B1354" w14:textId="77777777" w:rsidR="00C921DB" w:rsidRPr="00C921DB" w:rsidRDefault="00C921DB" w:rsidP="00C921DB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81223B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lang w:val="es-419" w:eastAsia="es-419"/>
              </w:rPr>
              <w:t>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0B0B6E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C921DB">
              <w:rPr>
                <w:rFonts w:ascii="Arial" w:hAnsi="Arial" w:cs="Arial"/>
                <w:snapToGrid/>
                <w:color w:val="000000"/>
                <w:lang w:val="es-419" w:eastAsia="es-419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C224D8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C921D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0C60EB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EEC0F5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79.5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6D4994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75.5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AC6CB0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73.5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D25F13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962C27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64.5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289C40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FF130D" w14:textId="77777777" w:rsidR="00C921DB" w:rsidRPr="00C921DB" w:rsidRDefault="00C921DB" w:rsidP="00C921D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C921D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45.5</w:t>
            </w:r>
          </w:p>
        </w:tc>
      </w:tr>
    </w:tbl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B1A90" w14:textId="77777777" w:rsidR="00B63306" w:rsidRDefault="00B63306" w:rsidP="008A3980">
      <w:r>
        <w:separator/>
      </w:r>
    </w:p>
  </w:endnote>
  <w:endnote w:type="continuationSeparator" w:id="0">
    <w:p w14:paraId="187F4B14" w14:textId="77777777" w:rsidR="00B63306" w:rsidRDefault="00B63306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07AE2" w14:textId="77777777" w:rsidR="00B63306" w:rsidRDefault="00B63306" w:rsidP="008A3980">
      <w:r>
        <w:separator/>
      </w:r>
    </w:p>
  </w:footnote>
  <w:footnote w:type="continuationSeparator" w:id="0">
    <w:p w14:paraId="1D2CDB14" w14:textId="77777777" w:rsidR="00B63306" w:rsidRDefault="00B63306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41FD2"/>
    <w:rsid w:val="00364FE6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4B72AA"/>
    <w:rsid w:val="00502FCF"/>
    <w:rsid w:val="00503185"/>
    <w:rsid w:val="005102A3"/>
    <w:rsid w:val="005311B5"/>
    <w:rsid w:val="005960B5"/>
    <w:rsid w:val="005B4338"/>
    <w:rsid w:val="005B51A6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D679A"/>
    <w:rsid w:val="007E3EFE"/>
    <w:rsid w:val="008319BA"/>
    <w:rsid w:val="00832239"/>
    <w:rsid w:val="00837B3F"/>
    <w:rsid w:val="00853D0A"/>
    <w:rsid w:val="008621EA"/>
    <w:rsid w:val="008A3980"/>
    <w:rsid w:val="008D57AB"/>
    <w:rsid w:val="008F5336"/>
    <w:rsid w:val="00934F39"/>
    <w:rsid w:val="00972535"/>
    <w:rsid w:val="0098682D"/>
    <w:rsid w:val="009A11F8"/>
    <w:rsid w:val="009B2072"/>
    <w:rsid w:val="009C7E65"/>
    <w:rsid w:val="009D2914"/>
    <w:rsid w:val="00A06D56"/>
    <w:rsid w:val="00A630E9"/>
    <w:rsid w:val="00A77378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63306"/>
    <w:rsid w:val="00BA502D"/>
    <w:rsid w:val="00BD5BD4"/>
    <w:rsid w:val="00C0192C"/>
    <w:rsid w:val="00C177D2"/>
    <w:rsid w:val="00C20704"/>
    <w:rsid w:val="00C46A06"/>
    <w:rsid w:val="00C5749B"/>
    <w:rsid w:val="00C921DB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C706C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4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2023-05-05T19:05:00Z</cp:lastPrinted>
  <dcterms:created xsi:type="dcterms:W3CDTF">2023-05-05T19:09:00Z</dcterms:created>
  <dcterms:modified xsi:type="dcterms:W3CDTF">2023-05-05T19:09:00Z</dcterms:modified>
</cp:coreProperties>
</file>