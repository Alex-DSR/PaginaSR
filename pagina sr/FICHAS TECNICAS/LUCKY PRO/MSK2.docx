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4C362E4A" w:rsidR="006E0612" w:rsidRPr="00BD5BD4" w:rsidRDefault="00E51C98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MSK/2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6"/>
        <w:gridCol w:w="2126"/>
        <w:gridCol w:w="4394"/>
      </w:tblGrid>
      <w:tr w:rsidR="00CF2223" w14:paraId="70391278" w14:textId="77777777" w:rsidTr="002E6FF3">
        <w:trPr>
          <w:trHeight w:val="283"/>
        </w:trPr>
        <w:tc>
          <w:tcPr>
            <w:tcW w:w="5742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2E6FF3">
        <w:trPr>
          <w:trHeight w:val="340"/>
        </w:trPr>
        <w:tc>
          <w:tcPr>
            <w:tcW w:w="3616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394" w:type="dxa"/>
            <w:vMerge w:val="restart"/>
            <w:shd w:val="clear" w:color="auto" w:fill="auto"/>
            <w:vAlign w:val="center"/>
          </w:tcPr>
          <w:p w14:paraId="3E420364" w14:textId="19DC5A4B" w:rsidR="007C5737" w:rsidRPr="007C5737" w:rsidRDefault="008C4E2B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Adecuadas para manejar agua limpia que no contenga partículas abrasivas, </w:t>
            </w:r>
            <w:r w:rsidR="002E6FF3">
              <w:rPr>
                <w:rFonts w:ascii="Arial" w:hAnsi="Arial" w:cs="Arial"/>
                <w:sz w:val="22"/>
                <w:szCs w:val="22"/>
                <w:lang w:val="es-419"/>
              </w:rPr>
              <w:t>especialmente para uso doméstico, para distribución automática y para riego de jardines. La instalación se debe realizar en pozos con un diámetro de no menos de 4 pulgadas.</w:t>
            </w:r>
          </w:p>
        </w:tc>
      </w:tr>
      <w:tr w:rsidR="007C5737" w14:paraId="5725D016" w14:textId="77777777" w:rsidTr="002E6FF3">
        <w:trPr>
          <w:trHeight w:val="340"/>
        </w:trPr>
        <w:tc>
          <w:tcPr>
            <w:tcW w:w="3616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F3DD79" w14:textId="260B0E70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 w:rsidR="00AB2587"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394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2E6FF3">
        <w:trPr>
          <w:trHeight w:val="340"/>
        </w:trPr>
        <w:tc>
          <w:tcPr>
            <w:tcW w:w="3616" w:type="dxa"/>
            <w:shd w:val="clear" w:color="auto" w:fill="auto"/>
            <w:vAlign w:val="center"/>
          </w:tcPr>
          <w:p w14:paraId="60ACC617" w14:textId="5526A5CF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394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2E6FF3" w14:paraId="7830465D" w14:textId="77777777" w:rsidTr="002E6FF3">
        <w:trPr>
          <w:trHeight w:val="340"/>
        </w:trPr>
        <w:tc>
          <w:tcPr>
            <w:tcW w:w="3616" w:type="dxa"/>
            <w:shd w:val="clear" w:color="auto" w:fill="auto"/>
            <w:vAlign w:val="center"/>
          </w:tcPr>
          <w:p w14:paraId="4E166B7D" w14:textId="35E2BAB8" w:rsidR="002E6FF3" w:rsidRPr="007C5737" w:rsidRDefault="002E6FF3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Profundidad máxima de operación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266710" w14:textId="26CD3EE6" w:rsidR="002E6FF3" w:rsidRPr="007C5737" w:rsidRDefault="002E6FF3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40 m.</w:t>
            </w:r>
          </w:p>
        </w:tc>
        <w:tc>
          <w:tcPr>
            <w:tcW w:w="4394" w:type="dxa"/>
            <w:vMerge/>
            <w:shd w:val="clear" w:color="auto" w:fill="auto"/>
          </w:tcPr>
          <w:p w14:paraId="554CA3AF" w14:textId="77777777" w:rsidR="002E6FF3" w:rsidRDefault="002E6FF3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2E6FF3">
        <w:trPr>
          <w:trHeight w:val="283"/>
        </w:trPr>
        <w:tc>
          <w:tcPr>
            <w:tcW w:w="3616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394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4E64C63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3C2A4955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29293746" w:rsidR="007861C1" w:rsidRPr="00972535" w:rsidRDefault="006C1C2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17A6CA77" w:rsidR="007861C1" w:rsidRPr="00972535" w:rsidRDefault="006C1C2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Cabezal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6572F63D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25A2D134" w:rsidR="007861C1" w:rsidRPr="00972535" w:rsidRDefault="006C1C2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2ED7C53C" w:rsidR="007861C1" w:rsidRPr="00972535" w:rsidRDefault="006C1C2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1636DE58" w:rsidR="00C46A06" w:rsidRPr="00972535" w:rsidRDefault="00A75D3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de 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565AF788" w:rsidR="00C46A06" w:rsidRPr="00972535" w:rsidRDefault="00A75D3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Periférico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53A36C52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5028819A" w:rsidR="007861C1" w:rsidRPr="00972535" w:rsidRDefault="008B700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>.5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F0EDC9E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1E8D12CC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75D34">
              <w:rPr>
                <w:rFonts w:ascii="Arial" w:hAnsi="Arial" w:cs="Arial"/>
                <w:sz w:val="22"/>
                <w:szCs w:val="22"/>
                <w:lang w:val="es-419"/>
              </w:rPr>
              <w:t>68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3D4C0F94" w:rsidR="003D6066" w:rsidRDefault="008B700A" w:rsidP="00E87B8C">
      <w:pPr>
        <w:rPr>
          <w:rFonts w:ascii="Arial" w:hAnsi="Arial" w:cs="Arial"/>
          <w:lang w:val="es-419"/>
        </w:rPr>
      </w:pPr>
      <w:r w:rsidRPr="008B700A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848" behindDoc="0" locked="0" layoutInCell="1" allowOverlap="1" wp14:anchorId="15FC11AE" wp14:editId="65A9991B">
            <wp:simplePos x="0" y="0"/>
            <wp:positionH relativeFrom="margin">
              <wp:posOffset>5379085</wp:posOffset>
            </wp:positionH>
            <wp:positionV relativeFrom="margin">
              <wp:posOffset>2859776</wp:posOffset>
            </wp:positionV>
            <wp:extent cx="579004" cy="2669957"/>
            <wp:effectExtent l="0" t="0" r="0" b="0"/>
            <wp:wrapSquare wrapText="bothSides"/>
            <wp:docPr id="1" name="Imagen 1" descr="Botella de plás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Botella de plástic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04" cy="2669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BF9D5" w14:textId="16165E24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3EEAEAC6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555E0E0C" w:rsidR="00CF3769" w:rsidRDefault="00CF3769" w:rsidP="00E87B8C">
      <w:pPr>
        <w:rPr>
          <w:rFonts w:ascii="Arial" w:hAnsi="Arial" w:cs="Arial"/>
          <w:lang w:val="es-419"/>
        </w:rPr>
      </w:pPr>
    </w:p>
    <w:p w14:paraId="144DD3BB" w14:textId="08C05998" w:rsidR="008B700A" w:rsidRDefault="008B700A" w:rsidP="00E87B8C">
      <w:pPr>
        <w:rPr>
          <w:rFonts w:ascii="Arial" w:hAnsi="Arial" w:cs="Arial"/>
          <w:lang w:val="es-419"/>
        </w:rPr>
      </w:pPr>
    </w:p>
    <w:p w14:paraId="5639D996" w14:textId="045D2045" w:rsidR="008B700A" w:rsidRDefault="008B700A" w:rsidP="00E87B8C">
      <w:pPr>
        <w:rPr>
          <w:rFonts w:ascii="Arial" w:hAnsi="Arial" w:cs="Arial"/>
          <w:lang w:val="es-419"/>
        </w:rPr>
      </w:pPr>
    </w:p>
    <w:p w14:paraId="03ABA334" w14:textId="6AA0B4D7" w:rsidR="008B700A" w:rsidRDefault="008B700A" w:rsidP="00E87B8C">
      <w:pPr>
        <w:rPr>
          <w:rFonts w:ascii="Arial" w:hAnsi="Arial" w:cs="Arial"/>
          <w:lang w:val="es-419"/>
        </w:rPr>
      </w:pPr>
    </w:p>
    <w:p w14:paraId="324689BA" w14:textId="571E7471" w:rsidR="008B700A" w:rsidRDefault="008B700A" w:rsidP="00E87B8C">
      <w:pPr>
        <w:rPr>
          <w:rFonts w:ascii="Arial" w:hAnsi="Arial" w:cs="Arial"/>
          <w:lang w:val="es-419"/>
        </w:rPr>
      </w:pPr>
    </w:p>
    <w:p w14:paraId="46660504" w14:textId="52DB4EDB" w:rsidR="008B700A" w:rsidRDefault="008B700A" w:rsidP="00E87B8C">
      <w:pPr>
        <w:rPr>
          <w:rFonts w:ascii="Arial" w:hAnsi="Arial" w:cs="Arial"/>
          <w:lang w:val="es-419"/>
        </w:rPr>
      </w:pPr>
    </w:p>
    <w:p w14:paraId="426D10AF" w14:textId="6D25DD57" w:rsidR="008B700A" w:rsidRDefault="008B700A" w:rsidP="00E87B8C">
      <w:pPr>
        <w:rPr>
          <w:rFonts w:ascii="Arial" w:hAnsi="Arial" w:cs="Arial"/>
          <w:lang w:val="es-419"/>
        </w:rPr>
      </w:pPr>
    </w:p>
    <w:p w14:paraId="60A955A7" w14:textId="5B47DC08" w:rsidR="008B700A" w:rsidRDefault="008B700A" w:rsidP="00E87B8C">
      <w:pPr>
        <w:rPr>
          <w:rFonts w:ascii="Arial" w:hAnsi="Arial" w:cs="Arial"/>
          <w:lang w:val="es-419"/>
        </w:rPr>
      </w:pPr>
    </w:p>
    <w:p w14:paraId="6ED0FC1D" w14:textId="77777777" w:rsidR="008B700A" w:rsidRDefault="008B700A" w:rsidP="00E87B8C">
      <w:pPr>
        <w:rPr>
          <w:rFonts w:ascii="Arial" w:hAnsi="Arial" w:cs="Arial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9280" w:type="dxa"/>
        <w:tblInd w:w="9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4"/>
        <w:gridCol w:w="788"/>
        <w:gridCol w:w="738"/>
        <w:gridCol w:w="940"/>
        <w:gridCol w:w="880"/>
        <w:gridCol w:w="880"/>
        <w:gridCol w:w="880"/>
        <w:gridCol w:w="880"/>
        <w:gridCol w:w="880"/>
        <w:gridCol w:w="880"/>
      </w:tblGrid>
      <w:tr w:rsidR="00FF59F4" w:rsidRPr="00FF59F4" w14:paraId="772C8030" w14:textId="77777777" w:rsidTr="00FF59F4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9971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6B73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0E18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771A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0.14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E5C2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F7A0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9F26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4F78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</w:tr>
      <w:tr w:rsidR="00FF59F4" w:rsidRPr="00FF59F4" w14:paraId="138FFB45" w14:textId="77777777" w:rsidTr="00FF59F4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EAA3A" w14:textId="77777777" w:rsidR="00FF59F4" w:rsidRPr="00FF59F4" w:rsidRDefault="00FF59F4" w:rsidP="00FF59F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1F0D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2777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DB32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D446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435E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40FF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33ED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  <w:tr w:rsidR="00FF59F4" w:rsidRPr="00FF59F4" w14:paraId="6A21F2F0" w14:textId="77777777" w:rsidTr="00FF59F4">
        <w:trPr>
          <w:trHeight w:val="315"/>
        </w:trPr>
        <w:tc>
          <w:tcPr>
            <w:tcW w:w="15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3653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MSK/2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C0BB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90B6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7A98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0962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F194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BA12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0F65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5AC6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49E7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</w:tr>
      <w:tr w:rsidR="00FF59F4" w:rsidRPr="00FF59F4" w14:paraId="41DD44FA" w14:textId="77777777" w:rsidTr="00FF59F4">
        <w:trPr>
          <w:trHeight w:val="315"/>
        </w:trPr>
        <w:tc>
          <w:tcPr>
            <w:tcW w:w="1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1E117" w14:textId="77777777" w:rsidR="00FF59F4" w:rsidRPr="00FF59F4" w:rsidRDefault="00FF59F4" w:rsidP="00FF59F4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D50B85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lang w:val="es-419" w:eastAsia="es-419"/>
              </w:rPr>
              <w:t>1.1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27B0D4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F59F4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B781BE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F92FDE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AE02F6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B44A65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96D2EB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64D1F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69909A" w14:textId="77777777" w:rsidR="00FF59F4" w:rsidRPr="00FF59F4" w:rsidRDefault="00FF59F4" w:rsidP="00FF59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59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D293A" w14:textId="77777777" w:rsidR="00642983" w:rsidRDefault="00642983" w:rsidP="008A3980">
      <w:r>
        <w:separator/>
      </w:r>
    </w:p>
  </w:endnote>
  <w:endnote w:type="continuationSeparator" w:id="0">
    <w:p w14:paraId="542C5CE9" w14:textId="77777777" w:rsidR="00642983" w:rsidRDefault="0064298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5CD12" w14:textId="77777777" w:rsidR="00642983" w:rsidRDefault="00642983" w:rsidP="008A3980">
      <w:r>
        <w:separator/>
      </w:r>
    </w:p>
  </w:footnote>
  <w:footnote w:type="continuationSeparator" w:id="0">
    <w:p w14:paraId="5BCBF802" w14:textId="77777777" w:rsidR="00642983" w:rsidRDefault="0064298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4645C"/>
    <w:rsid w:val="000500CD"/>
    <w:rsid w:val="000559F3"/>
    <w:rsid w:val="00061C1A"/>
    <w:rsid w:val="000679C5"/>
    <w:rsid w:val="000A37A8"/>
    <w:rsid w:val="000A4B96"/>
    <w:rsid w:val="001428E9"/>
    <w:rsid w:val="00175575"/>
    <w:rsid w:val="0019786F"/>
    <w:rsid w:val="001E075B"/>
    <w:rsid w:val="001F685E"/>
    <w:rsid w:val="001F719B"/>
    <w:rsid w:val="00253153"/>
    <w:rsid w:val="002E1480"/>
    <w:rsid w:val="002E6FF3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10251"/>
    <w:rsid w:val="006248B3"/>
    <w:rsid w:val="00642983"/>
    <w:rsid w:val="00664387"/>
    <w:rsid w:val="006736DE"/>
    <w:rsid w:val="006A1E1B"/>
    <w:rsid w:val="006C1C26"/>
    <w:rsid w:val="006E0612"/>
    <w:rsid w:val="006E3E09"/>
    <w:rsid w:val="00720104"/>
    <w:rsid w:val="00750244"/>
    <w:rsid w:val="00750E17"/>
    <w:rsid w:val="007710E3"/>
    <w:rsid w:val="00774A4C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621EA"/>
    <w:rsid w:val="008A3980"/>
    <w:rsid w:val="008B700A"/>
    <w:rsid w:val="008C4E2B"/>
    <w:rsid w:val="008D57AB"/>
    <w:rsid w:val="008F5336"/>
    <w:rsid w:val="00934F39"/>
    <w:rsid w:val="009505D1"/>
    <w:rsid w:val="00972535"/>
    <w:rsid w:val="009A11F8"/>
    <w:rsid w:val="009C4720"/>
    <w:rsid w:val="009C7E65"/>
    <w:rsid w:val="009D2914"/>
    <w:rsid w:val="00A75D34"/>
    <w:rsid w:val="00A86F6C"/>
    <w:rsid w:val="00AB0405"/>
    <w:rsid w:val="00AB2587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55EC1"/>
    <w:rsid w:val="00D61D67"/>
    <w:rsid w:val="00D64FC9"/>
    <w:rsid w:val="00D65D7C"/>
    <w:rsid w:val="00D90D5A"/>
    <w:rsid w:val="00D96B77"/>
    <w:rsid w:val="00DA08D9"/>
    <w:rsid w:val="00DE23CD"/>
    <w:rsid w:val="00E064A3"/>
    <w:rsid w:val="00E23E8F"/>
    <w:rsid w:val="00E3548E"/>
    <w:rsid w:val="00E51C98"/>
    <w:rsid w:val="00E87B8C"/>
    <w:rsid w:val="00ED588D"/>
    <w:rsid w:val="00F112DF"/>
    <w:rsid w:val="00F14C15"/>
    <w:rsid w:val="00F67437"/>
    <w:rsid w:val="00F8283B"/>
    <w:rsid w:val="00F94A0C"/>
    <w:rsid w:val="00F94CBA"/>
    <w:rsid w:val="00FA60A8"/>
    <w:rsid w:val="00FD24E2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982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8</cp:revision>
  <cp:lastPrinted>2023-05-08T12:43:00Z</cp:lastPrinted>
  <dcterms:created xsi:type="dcterms:W3CDTF">2023-05-08T12:24:00Z</dcterms:created>
  <dcterms:modified xsi:type="dcterms:W3CDTF">2023-05-08T12:49:00Z</dcterms:modified>
</cp:coreProperties>
</file>