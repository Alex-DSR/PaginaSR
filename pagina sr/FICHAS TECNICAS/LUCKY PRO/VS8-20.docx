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743BB906" w:rsidR="006E0612" w:rsidRPr="00BD5BD4" w:rsidRDefault="006E0612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</w:t>
            </w:r>
            <w:r w:rsidR="00A77378">
              <w:rPr>
                <w:rFonts w:ascii="Arial" w:hAnsi="Arial" w:cs="Arial"/>
                <w:sz w:val="28"/>
                <w:szCs w:val="28"/>
                <w:lang w:val="es-419"/>
              </w:rPr>
              <w:t>8-</w:t>
            </w:r>
            <w:r w:rsidR="00364FE6">
              <w:rPr>
                <w:rFonts w:ascii="Arial" w:hAnsi="Arial" w:cs="Arial"/>
                <w:sz w:val="28"/>
                <w:szCs w:val="28"/>
                <w:lang w:val="es-419"/>
              </w:rPr>
              <w:t>20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6087717B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°C </w:t>
            </w:r>
            <w:r w:rsidR="000679C5">
              <w:rPr>
                <w:rFonts w:ascii="Arial" w:hAnsi="Arial" w:cs="Arial"/>
                <w:sz w:val="22"/>
                <w:szCs w:val="22"/>
                <w:lang w:val="es-419"/>
              </w:rPr>
              <w:t xml:space="preserve">- 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5A0321AE" w:rsidR="007B0556" w:rsidRDefault="00C46A06">
      <w:pPr>
        <w:rPr>
          <w:vanish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31F8FD7B">
            <wp:simplePos x="0" y="0"/>
            <wp:positionH relativeFrom="margin">
              <wp:posOffset>5056972</wp:posOffset>
            </wp:positionH>
            <wp:positionV relativeFrom="margin">
              <wp:posOffset>2411742</wp:posOffset>
            </wp:positionV>
            <wp:extent cx="1207770" cy="3010535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7C93D374" w:rsidR="00C46A06" w:rsidRPr="00972535" w:rsidRDefault="00364FE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20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09F8A890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A77378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420AF7A5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A77378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26E58F88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7.5 (10)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35B068DB" w:rsidR="00BA502D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0970A159" w:rsidR="00467838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0CA98DD5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IP55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6AB9821C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18E233AE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551BF8D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D25E29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0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2"/>
        <w:gridCol w:w="682"/>
        <w:gridCol w:w="636"/>
        <w:gridCol w:w="110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364FE6" w:rsidRPr="00364FE6" w14:paraId="4D20611C" w14:textId="77777777" w:rsidTr="00364FE6">
        <w:trPr>
          <w:trHeight w:val="300"/>
        </w:trPr>
        <w:tc>
          <w:tcPr>
            <w:tcW w:w="2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BB3D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ED6D3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10F3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323D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20A8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1.94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A659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2.22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6B96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4FBB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2.78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848A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3.06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2602C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3.33</w:t>
            </w:r>
          </w:p>
        </w:tc>
      </w:tr>
      <w:tr w:rsidR="00364FE6" w:rsidRPr="00364FE6" w14:paraId="15BED285" w14:textId="77777777" w:rsidTr="00364FE6">
        <w:trPr>
          <w:trHeight w:val="300"/>
        </w:trPr>
        <w:tc>
          <w:tcPr>
            <w:tcW w:w="2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A42F0" w14:textId="77777777" w:rsidR="00364FE6" w:rsidRPr="00364FE6" w:rsidRDefault="00364FE6" w:rsidP="00364FE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F43D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962A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1801B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6426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E590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A466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A3C9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41D7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BD8F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</w:tr>
      <w:tr w:rsidR="00364FE6" w:rsidRPr="00364FE6" w14:paraId="0D0CEA88" w14:textId="77777777" w:rsidTr="00364FE6">
        <w:trPr>
          <w:trHeight w:val="315"/>
        </w:trPr>
        <w:tc>
          <w:tcPr>
            <w:tcW w:w="1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FB4D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VS8-20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A1A5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2DA1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4488A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A1CF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6D92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5F0B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FD23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1273D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B555C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6A30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47D04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</w:tr>
      <w:tr w:rsidR="00364FE6" w:rsidRPr="00364FE6" w14:paraId="3C8738FE" w14:textId="77777777" w:rsidTr="00364FE6">
        <w:trPr>
          <w:trHeight w:val="315"/>
        </w:trPr>
        <w:tc>
          <w:tcPr>
            <w:tcW w:w="1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2259" w14:textId="77777777" w:rsidR="00364FE6" w:rsidRPr="00364FE6" w:rsidRDefault="00364FE6" w:rsidP="00364FE6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C879FD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FCA798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snapToGrid/>
                <w:color w:val="000000"/>
                <w:lang w:val="es-419" w:eastAsia="es-419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B62D0A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EAA2A9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6F18EA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1BBBF3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062554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D2EF5E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35B98C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1C05E1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1A504B" w14:textId="77777777" w:rsidR="00364FE6" w:rsidRPr="00364FE6" w:rsidRDefault="00364FE6" w:rsidP="00364FE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4FE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135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F5A92" w14:textId="77777777" w:rsidR="004B72AA" w:rsidRDefault="004B72AA" w:rsidP="008A3980">
      <w:r>
        <w:separator/>
      </w:r>
    </w:p>
  </w:endnote>
  <w:endnote w:type="continuationSeparator" w:id="0">
    <w:p w14:paraId="74CCC24E" w14:textId="77777777" w:rsidR="004B72AA" w:rsidRDefault="004B72A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5AF54" w14:textId="77777777" w:rsidR="004B72AA" w:rsidRDefault="004B72AA" w:rsidP="008A3980">
      <w:r>
        <w:separator/>
      </w:r>
    </w:p>
  </w:footnote>
  <w:footnote w:type="continuationSeparator" w:id="0">
    <w:p w14:paraId="27BB3ACF" w14:textId="77777777" w:rsidR="004B72AA" w:rsidRDefault="004B72A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64FE6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4B72AA"/>
    <w:rsid w:val="00502FCF"/>
    <w:rsid w:val="00503185"/>
    <w:rsid w:val="005102A3"/>
    <w:rsid w:val="005311B5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621EA"/>
    <w:rsid w:val="008A3980"/>
    <w:rsid w:val="008D57AB"/>
    <w:rsid w:val="008F5336"/>
    <w:rsid w:val="00934F39"/>
    <w:rsid w:val="00972535"/>
    <w:rsid w:val="009A11F8"/>
    <w:rsid w:val="009C7E65"/>
    <w:rsid w:val="009D2914"/>
    <w:rsid w:val="00A77378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994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2023-05-04T20:56:00Z</cp:lastPrinted>
  <dcterms:created xsi:type="dcterms:W3CDTF">2023-05-04T20:57:00Z</dcterms:created>
  <dcterms:modified xsi:type="dcterms:W3CDTF">2023-05-04T20:57:00Z</dcterms:modified>
</cp:coreProperties>
</file>