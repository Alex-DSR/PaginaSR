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1962B6A1" w:rsidR="006E0612" w:rsidRPr="00BD5BD4" w:rsidRDefault="00A233DC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MGA-1A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2F74278D" w:rsidR="007C5737" w:rsidRPr="007C5737" w:rsidRDefault="00A233DC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El diseño del impulsor abierto permite bombear cantidades bastante grandes de impurezas sin peligro de obstrucción. La instalación se debe realizar en un área cubierta y protegida de la intemperie.</w:t>
            </w:r>
          </w:p>
        </w:tc>
      </w:tr>
      <w:tr w:rsidR="007C5737" w14:paraId="5725D016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6DD4C0C3" w14:textId="14283E20" w:rsidR="007C5737" w:rsidRPr="007C5737" w:rsidRDefault="00A233DC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7DC4152" w:rsidR="007C5737" w:rsidRPr="009C7E65" w:rsidRDefault="00A233DC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 m.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69B64944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de 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>la bomba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B0FAA59" w14:textId="4C132E60" w:rsidR="007861C1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cuerpo de la bomba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06FD8F" w14:textId="43F2D364" w:rsidR="007861C1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BB8ECAC" w14:textId="3F999A6D" w:rsidR="007861C1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impulsor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5C5F2B" w14:textId="34BBB01B" w:rsidR="007861C1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Abierto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51679BAA" w:rsidR="00C46A06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Material del impulsor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24F4C826" w:rsidR="00C46A06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7606B60A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9B2072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5B9307E6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679A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63539A66" w:rsidR="007861C1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0.75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50ACFAA8" w:rsidR="00BA502D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  <w:r w:rsidR="00341FD2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4DC29E26" w:rsidR="007861C1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45894BDF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3F307D68" w:rsidR="00B43683" w:rsidRDefault="0091698B" w:rsidP="00E87B8C">
      <w:pPr>
        <w:rPr>
          <w:rFonts w:ascii="Arial" w:hAnsi="Arial" w:cs="Arial"/>
          <w:lang w:val="es-419"/>
        </w:rPr>
      </w:pPr>
      <w:r w:rsidRPr="0091698B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21A73163" wp14:editId="1CFF19A5">
            <wp:simplePos x="0" y="0"/>
            <wp:positionH relativeFrom="margin">
              <wp:posOffset>4215909</wp:posOffset>
            </wp:positionH>
            <wp:positionV relativeFrom="margin">
              <wp:posOffset>2759099</wp:posOffset>
            </wp:positionV>
            <wp:extent cx="2676084" cy="2340000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8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69E0D2DE" w14:textId="0187924E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49047920" w14:textId="77777777" w:rsidR="0091698B" w:rsidRDefault="0091698B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693"/>
        <w:gridCol w:w="647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91698B" w:rsidRPr="0091698B" w14:paraId="6F9E06F3" w14:textId="77777777" w:rsidTr="0091698B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70A9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F2D0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2F338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AD7E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A83F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3AE6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645E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2.92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49AF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88C0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3.75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2736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4.17</w:t>
            </w:r>
          </w:p>
        </w:tc>
      </w:tr>
      <w:tr w:rsidR="0091698B" w:rsidRPr="0091698B" w14:paraId="6A7A31AE" w14:textId="77777777" w:rsidTr="0091698B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D8B4B" w14:textId="77777777" w:rsidR="0091698B" w:rsidRPr="0091698B" w:rsidRDefault="0091698B" w:rsidP="0091698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8F32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2790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9435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8760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4AB7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03FA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822F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2249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22DC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</w:tr>
      <w:tr w:rsidR="0091698B" w:rsidRPr="0091698B" w14:paraId="055EDFFB" w14:textId="77777777" w:rsidTr="0091698B">
        <w:trPr>
          <w:trHeight w:val="315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BF4B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MGA-1A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78D58" w14:textId="5DDB412B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2E6E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F40C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5224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0A7D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4E55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BC2A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7451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03831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97CE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71CF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</w:tr>
      <w:tr w:rsidR="0091698B" w:rsidRPr="0091698B" w14:paraId="675DF210" w14:textId="77777777" w:rsidTr="0091698B">
        <w:trPr>
          <w:trHeight w:val="315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34221" w14:textId="77777777" w:rsidR="0091698B" w:rsidRPr="0091698B" w:rsidRDefault="0091698B" w:rsidP="0091698B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CCAA55" w14:textId="4D9BBAA7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>
              <w:rPr>
                <w:rFonts w:ascii="Arial" w:hAnsi="Arial" w:cs="Arial"/>
                <w:snapToGrid/>
                <w:color w:val="000000"/>
                <w:lang w:val="es-419" w:eastAsia="es-419"/>
              </w:rPr>
              <w:t>0.75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AF3727" w14:textId="43B7028A" w:rsidR="0091698B" w:rsidRPr="0091698B" w:rsidRDefault="0091698B" w:rsidP="0091698B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>
              <w:rPr>
                <w:rFonts w:ascii="Arial" w:hAnsi="Arial" w:cs="Arial"/>
                <w:snapToGrid/>
                <w:color w:val="000000"/>
                <w:lang w:val="es-419" w:eastAsia="es-419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E39673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0FBE52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055C6F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B7BF8C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3C6B07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E2BE30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A71EB0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512B78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FD52CA" w14:textId="77777777" w:rsidR="0091698B" w:rsidRPr="0091698B" w:rsidRDefault="0091698B" w:rsidP="0091698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1698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0FD4" w14:textId="77777777" w:rsidR="00D5538F" w:rsidRDefault="00D5538F" w:rsidP="008A3980">
      <w:r>
        <w:separator/>
      </w:r>
    </w:p>
  </w:endnote>
  <w:endnote w:type="continuationSeparator" w:id="0">
    <w:p w14:paraId="78575B17" w14:textId="77777777" w:rsidR="00D5538F" w:rsidRDefault="00D5538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8FD4" w14:textId="77777777" w:rsidR="00D5538F" w:rsidRDefault="00D5538F" w:rsidP="008A3980">
      <w:r>
        <w:separator/>
      </w:r>
    </w:p>
  </w:footnote>
  <w:footnote w:type="continuationSeparator" w:id="0">
    <w:p w14:paraId="4D91111E" w14:textId="77777777" w:rsidR="00D5538F" w:rsidRDefault="00D5538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41FD2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D679A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1698B"/>
    <w:rsid w:val="00934F39"/>
    <w:rsid w:val="00972535"/>
    <w:rsid w:val="0098682D"/>
    <w:rsid w:val="009A11F8"/>
    <w:rsid w:val="009B2072"/>
    <w:rsid w:val="009C7E65"/>
    <w:rsid w:val="009D2914"/>
    <w:rsid w:val="00A06D56"/>
    <w:rsid w:val="00A233DC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38F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C706C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2023-05-05T19:01:00Z</cp:lastPrinted>
  <dcterms:created xsi:type="dcterms:W3CDTF">2023-05-05T19:34:00Z</dcterms:created>
  <dcterms:modified xsi:type="dcterms:W3CDTF">2023-05-05T19:34:00Z</dcterms:modified>
</cp:coreProperties>
</file>