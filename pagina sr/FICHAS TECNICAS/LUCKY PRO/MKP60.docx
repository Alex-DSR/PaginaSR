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002A12A6" w:rsidR="006E0612" w:rsidRPr="00BD5BD4" w:rsidRDefault="00774A4C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MKP 60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A8CCDB" w:rsidR="007C5737" w:rsidRPr="007C5737" w:rsidRDefault="008C4E2B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Adecuadas para manejar agua limpia que no contenga partículas abrasivas, ideal para aplicaciones domésticas y distribuciones automáticas. La instalación se debe realizar en un área cubierta y protegida contra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22F25615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60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5526A5CF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21B6948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0D3726FF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4C97BA39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6572F63D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0EC56B9B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de 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2FD9137F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Periférico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10EBA27A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44EE3454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 m.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12575109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53A36C52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788B82D1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0.37 (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>0.5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58ABA230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0AA37DC6" w:rsidR="00253153" w:rsidRDefault="00720104" w:rsidP="00E87B8C">
      <w:pPr>
        <w:rPr>
          <w:rFonts w:ascii="Arial" w:hAnsi="Arial" w:cs="Arial"/>
          <w:lang w:val="es-419"/>
        </w:rPr>
      </w:pPr>
      <w:r w:rsidRPr="00720104">
        <w:rPr>
          <w:rFonts w:ascii="Arial" w:hAnsi="Arial" w:cs="Arial"/>
          <w:lang w:val="es-419"/>
        </w:rPr>
        <w:drawing>
          <wp:inline distT="0" distB="0" distL="0" distR="0" wp14:anchorId="3D1CBC6B" wp14:editId="3B784A1D">
            <wp:extent cx="235204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24" b="95568" l="1825" r="96533">
                                  <a14:foregroundMark x1="14599" y1="47368" x2="7847" y2="57064"/>
                                  <a14:foregroundMark x1="7847" y1="57064" x2="7299" y2="58449"/>
                                  <a14:foregroundMark x1="3650" y1="60111" x2="2920" y2="56233"/>
                                  <a14:foregroundMark x1="3467" y1="51801" x2="2920" y2="60111"/>
                                  <a14:foregroundMark x1="1825" y1="59557" x2="1825" y2="61496"/>
                                  <a14:foregroundMark x1="49635" y1="49307" x2="49635" y2="48476"/>
                                  <a14:foregroundMark x1="27920" y1="19114" x2="21715" y2="19945"/>
                                  <a14:foregroundMark x1="19891" y1="19945" x2="18248" y2="19114"/>
                                  <a14:foregroundMark x1="18978" y1="18560" x2="15511" y2="18837"/>
                                  <a14:foregroundMark x1="18066" y1="18283" x2="27007" y2="18560"/>
                                  <a14:foregroundMark x1="41606" y1="16066" x2="49818" y2="5817"/>
                                  <a14:foregroundMark x1="49818" y1="5817" x2="53467" y2="4155"/>
                                  <a14:foregroundMark x1="71715" y1="11080" x2="66606" y2="6925"/>
                                  <a14:foregroundMark x1="55474" y1="6648" x2="61496" y2="6094"/>
                                  <a14:foregroundMark x1="48540" y1="5263" x2="48175" y2="5263"/>
                                  <a14:foregroundMark x1="47993" y1="5263" x2="46168" y2="5263"/>
                                  <a14:foregroundMark x1="86679" y1="29086" x2="89781" y2="51801"/>
                                  <a14:foregroundMark x1="91058" y1="43767" x2="91971" y2="65928"/>
                                  <a14:foregroundMark x1="64781" y1="81440" x2="61314" y2="83657"/>
                                  <a14:foregroundMark x1="48540" y1="95568" x2="57482" y2="94460"/>
                                  <a14:foregroundMark x1="96533" y1="54571" x2="96533" y2="50416"/>
                                  <a14:foregroundMark x1="72263" y1="8864" x2="68613" y2="4709"/>
                                  <a14:foregroundMark x1="55657" y1="35734" x2="49635" y2="50693"/>
                                  <a14:foregroundMark x1="25730" y1="17175" x2="16606" y2="17452"/>
                                  <a14:foregroundMark x1="16606" y1="17452" x2="14964" y2="18283"/>
                                  <a14:foregroundMark x1="18066" y1="16343" x2="21533" y2="1745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45" cy="14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67"/>
        <w:gridCol w:w="638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19786F" w:rsidRPr="0019786F" w14:paraId="77F677F5" w14:textId="77777777" w:rsidTr="0019786F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22B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7126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730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C48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924F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0.17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D91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DD1E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887D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ECEB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AE1E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</w:tr>
      <w:tr w:rsidR="0019786F" w:rsidRPr="0019786F" w14:paraId="47CEB43E" w14:textId="77777777" w:rsidTr="0019786F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E1A6" w14:textId="77777777" w:rsidR="0019786F" w:rsidRPr="0019786F" w:rsidRDefault="0019786F" w:rsidP="0019786F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69A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2F64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F59B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12D4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087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6319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9F0E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C84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5716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  <w:tr w:rsidR="0019786F" w:rsidRPr="0019786F" w14:paraId="2E9BC3FA" w14:textId="77777777" w:rsidTr="0019786F">
        <w:trPr>
          <w:trHeight w:val="31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92C7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MKP 60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B77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C5B3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199B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FDEA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D319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3EC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F45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C4CF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282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D3D6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86E4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</w:tr>
      <w:tr w:rsidR="0019786F" w:rsidRPr="0019786F" w14:paraId="6508C124" w14:textId="77777777" w:rsidTr="0019786F">
        <w:trPr>
          <w:trHeight w:val="315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A1DEC" w14:textId="77777777" w:rsidR="0019786F" w:rsidRPr="0019786F" w:rsidRDefault="0019786F" w:rsidP="0019786F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1AA0E2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lang w:val="es-419" w:eastAsia="es-419"/>
              </w:rPr>
              <w:t>0.37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9AAFC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lang w:val="es-419" w:eastAsia="es-419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564F8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3650B4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C2CEA0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7DB20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24506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2E25D0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6D69A9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7B7513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473D55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98B4A" w14:textId="77777777" w:rsidR="009505D1" w:rsidRDefault="009505D1" w:rsidP="008A3980">
      <w:r>
        <w:separator/>
      </w:r>
    </w:p>
  </w:endnote>
  <w:endnote w:type="continuationSeparator" w:id="0">
    <w:p w14:paraId="3D132BC7" w14:textId="77777777" w:rsidR="009505D1" w:rsidRDefault="009505D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9644" w14:textId="77777777" w:rsidR="009505D1" w:rsidRDefault="009505D1" w:rsidP="008A3980">
      <w:r>
        <w:separator/>
      </w:r>
    </w:p>
  </w:footnote>
  <w:footnote w:type="continuationSeparator" w:id="0">
    <w:p w14:paraId="5BA305E4" w14:textId="77777777" w:rsidR="009505D1" w:rsidRDefault="009505D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1428E9"/>
    <w:rsid w:val="00175575"/>
    <w:rsid w:val="0019786F"/>
    <w:rsid w:val="001E075B"/>
    <w:rsid w:val="001F685E"/>
    <w:rsid w:val="001F719B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20104"/>
    <w:rsid w:val="00750244"/>
    <w:rsid w:val="00750E17"/>
    <w:rsid w:val="007710E3"/>
    <w:rsid w:val="00774A4C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621EA"/>
    <w:rsid w:val="008A3980"/>
    <w:rsid w:val="008C4E2B"/>
    <w:rsid w:val="008D57AB"/>
    <w:rsid w:val="008F5336"/>
    <w:rsid w:val="00934F39"/>
    <w:rsid w:val="009505D1"/>
    <w:rsid w:val="00972535"/>
    <w:rsid w:val="009A11F8"/>
    <w:rsid w:val="009C4720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55EC1"/>
    <w:rsid w:val="00D61D67"/>
    <w:rsid w:val="00D64FC9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24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2023-05-06T13:37:00Z</cp:lastPrinted>
  <dcterms:created xsi:type="dcterms:W3CDTF">2023-05-06T13:23:00Z</dcterms:created>
  <dcterms:modified xsi:type="dcterms:W3CDTF">2023-05-06T13:40:00Z</dcterms:modified>
</cp:coreProperties>
</file>