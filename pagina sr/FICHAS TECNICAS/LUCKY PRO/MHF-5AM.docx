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5998DCC" w:rsidR="006E0612" w:rsidRPr="00BD5BD4" w:rsidRDefault="00EE2ADF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MHF/5AM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09A6121B" w:rsidR="007C5737" w:rsidRPr="007C5737" w:rsidRDefault="00BF33E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diseño del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impulsor permite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las hacen adecuadas para bombear incluso aguas sucias o impurezas dentro el líquido bombeado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. La instalación se debe realizar en un área cubierta y protegida de la intemperie.</w:t>
            </w:r>
          </w:p>
        </w:tc>
      </w:tr>
      <w:tr w:rsidR="007C5737" w14:paraId="5725D01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DD4C0C3" w14:textId="14283E20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7DC4152" w:rsidR="007C5737" w:rsidRPr="009C7E65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 m.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69B64944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de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la bomba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51679BAA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Material del impulsor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24F4C826" w:rsidR="00C46A06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1E016395" w:rsidR="007861C1" w:rsidRPr="00972535" w:rsidRDefault="00EE2AD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4A0B32FD" w:rsidR="007861C1" w:rsidRPr="00972535" w:rsidRDefault="00EE2AD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252084EC" w:rsidR="007861C1" w:rsidRPr="00972535" w:rsidRDefault="00EE2ADF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50ACFAA8" w:rsidR="00BA502D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341FD2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DC29E26" w:rsidR="007861C1" w:rsidRPr="00972535" w:rsidRDefault="00A233D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45894BDF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3F307D68" w:rsidR="00B43683" w:rsidRDefault="0091698B" w:rsidP="00E87B8C">
      <w:pPr>
        <w:rPr>
          <w:rFonts w:ascii="Arial" w:hAnsi="Arial" w:cs="Arial"/>
          <w:lang w:val="es-419"/>
        </w:rPr>
      </w:pPr>
      <w:r w:rsidRPr="0091698B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21A73163" wp14:editId="1CFF19A5">
            <wp:simplePos x="0" y="0"/>
            <wp:positionH relativeFrom="margin">
              <wp:posOffset>4215909</wp:posOffset>
            </wp:positionH>
            <wp:positionV relativeFrom="margin">
              <wp:posOffset>2759099</wp:posOffset>
            </wp:positionV>
            <wp:extent cx="2676084" cy="2340000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8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69E0D2DE" w14:textId="0187924E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9047920" w14:textId="77777777" w:rsidR="0091698B" w:rsidRDefault="0091698B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639"/>
        <w:gridCol w:w="597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EE2ADF" w:rsidRPr="00EE2ADF" w14:paraId="7736527C" w14:textId="77777777" w:rsidTr="00EE2ADF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3A21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C613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A8AE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CFC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E077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04CF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28EE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00FC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AB2D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98D7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8.33</w:t>
            </w:r>
          </w:p>
        </w:tc>
      </w:tr>
      <w:tr w:rsidR="00EE2ADF" w:rsidRPr="00EE2ADF" w14:paraId="45B6E372" w14:textId="77777777" w:rsidTr="00EE2ADF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4BD7" w14:textId="77777777" w:rsidR="00EE2ADF" w:rsidRPr="00EE2ADF" w:rsidRDefault="00EE2ADF" w:rsidP="00EE2AD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6D6C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748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D335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574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C2B2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C4DD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0D7A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F9B2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E0E7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500</w:t>
            </w:r>
          </w:p>
        </w:tc>
      </w:tr>
      <w:tr w:rsidR="00EE2ADF" w:rsidRPr="00EE2ADF" w14:paraId="5DA7B8F2" w14:textId="77777777" w:rsidTr="00EE2ADF">
        <w:trPr>
          <w:trHeight w:val="31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6B0D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MHF/5AM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9503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4BE9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0FD9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C861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1532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DE7B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DAD2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755F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7123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2B5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E04C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  <w:tr w:rsidR="00EE2ADF" w:rsidRPr="00EE2ADF" w14:paraId="21A29410" w14:textId="77777777" w:rsidTr="00EE2ADF">
        <w:trPr>
          <w:trHeight w:val="31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F06FE" w14:textId="77777777" w:rsidR="00EE2ADF" w:rsidRPr="00EE2ADF" w:rsidRDefault="00EE2ADF" w:rsidP="00EE2ADF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6BE10A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A5214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snapToGrid/>
                <w:color w:val="000000"/>
                <w:lang w:val="es-419" w:eastAsia="es-419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F9DF15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EFF702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3C68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43980A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2C6231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BFD23D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F118DF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53EB04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6BE7A6" w14:textId="77777777" w:rsidR="00EE2ADF" w:rsidRPr="00EE2ADF" w:rsidRDefault="00EE2ADF" w:rsidP="00EE2AD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E2AD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39FA" w14:textId="77777777" w:rsidR="006F481C" w:rsidRDefault="006F481C" w:rsidP="008A3980">
      <w:r>
        <w:separator/>
      </w:r>
    </w:p>
  </w:endnote>
  <w:endnote w:type="continuationSeparator" w:id="0">
    <w:p w14:paraId="38E495CB" w14:textId="77777777" w:rsidR="006F481C" w:rsidRDefault="006F481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EABE" w14:textId="77777777" w:rsidR="006F481C" w:rsidRDefault="006F481C" w:rsidP="008A3980">
      <w:r>
        <w:separator/>
      </w:r>
    </w:p>
  </w:footnote>
  <w:footnote w:type="continuationSeparator" w:id="0">
    <w:p w14:paraId="4D5A126C" w14:textId="77777777" w:rsidR="006F481C" w:rsidRDefault="006F481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3F0824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6F481C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1698B"/>
    <w:rsid w:val="00934F39"/>
    <w:rsid w:val="00972535"/>
    <w:rsid w:val="0098682D"/>
    <w:rsid w:val="009A11F8"/>
    <w:rsid w:val="009B2072"/>
    <w:rsid w:val="009C7E65"/>
    <w:rsid w:val="009D2914"/>
    <w:rsid w:val="00A06D56"/>
    <w:rsid w:val="00A233D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BF33EA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A6CFD"/>
    <w:rsid w:val="00DC706C"/>
    <w:rsid w:val="00DD2D78"/>
    <w:rsid w:val="00DE23CD"/>
    <w:rsid w:val="00E064A3"/>
    <w:rsid w:val="00E23E8F"/>
    <w:rsid w:val="00E3548E"/>
    <w:rsid w:val="00E87B8C"/>
    <w:rsid w:val="00ED588D"/>
    <w:rsid w:val="00EE2ADF"/>
    <w:rsid w:val="00F112DF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22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893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2023-05-05T19:34:00Z</cp:lastPrinted>
  <dcterms:created xsi:type="dcterms:W3CDTF">2023-05-05T19:35:00Z</dcterms:created>
  <dcterms:modified xsi:type="dcterms:W3CDTF">2023-05-05T19:57:00Z</dcterms:modified>
</cp:coreProperties>
</file>