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E02F" w14:textId="3314E97E" w:rsidR="00CF2223" w:rsidRDefault="00175575" w:rsidP="00E87B8C">
      <w:pPr>
        <w:rPr>
          <w:rFonts w:ascii="Arial" w:hAnsi="Arial" w:cs="Arial"/>
          <w:lang w:val="es-419"/>
        </w:rPr>
      </w:pPr>
      <w:r w:rsidRPr="000500CD">
        <w:rPr>
          <w:noProof/>
          <w:snapToGrid/>
        </w:rPr>
        <w:drawing>
          <wp:anchor distT="0" distB="0" distL="114300" distR="114300" simplePos="0" relativeHeight="251661824" behindDoc="0" locked="0" layoutInCell="1" allowOverlap="1" wp14:anchorId="27313AD3" wp14:editId="63E38A1B">
            <wp:simplePos x="0" y="0"/>
            <wp:positionH relativeFrom="margin">
              <wp:align>left</wp:align>
            </wp:positionH>
            <wp:positionV relativeFrom="margin">
              <wp:posOffset>19050</wp:posOffset>
            </wp:positionV>
            <wp:extent cx="2001520" cy="491490"/>
            <wp:effectExtent l="0" t="0" r="0" b="3810"/>
            <wp:wrapSquare wrapText="bothSides"/>
            <wp:docPr id="3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91" t="1353" r="52724" b="120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20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4E5440" w14:textId="2C0146D8" w:rsidR="006E0612" w:rsidRDefault="006E0612" w:rsidP="00E87B8C">
      <w:pPr>
        <w:rPr>
          <w:rFonts w:ascii="Arial" w:hAnsi="Arial" w:cs="Arial"/>
          <w:lang w:val="es-419"/>
        </w:rPr>
      </w:pPr>
    </w:p>
    <w:tbl>
      <w:tblPr>
        <w:tblpPr w:leftFromText="141" w:rightFromText="141" w:vertAnchor="text" w:horzAnchor="margin" w:tblpXSpec="right" w:tblpY="-1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724"/>
      </w:tblGrid>
      <w:tr w:rsidR="006E0612" w14:paraId="15E165FB" w14:textId="77777777" w:rsidTr="006E0612">
        <w:tc>
          <w:tcPr>
            <w:tcW w:w="1384" w:type="dxa"/>
            <w:shd w:val="clear" w:color="auto" w:fill="auto"/>
            <w:vAlign w:val="center"/>
          </w:tcPr>
          <w:p w14:paraId="32C8D2C6" w14:textId="77777777" w:rsidR="006E0612" w:rsidRDefault="006E0612" w:rsidP="006E0612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Modelo</w:t>
            </w:r>
          </w:p>
        </w:tc>
        <w:tc>
          <w:tcPr>
            <w:tcW w:w="5724" w:type="dxa"/>
            <w:shd w:val="clear" w:color="auto" w:fill="auto"/>
            <w:vAlign w:val="center"/>
          </w:tcPr>
          <w:p w14:paraId="5D4AB3D2" w14:textId="7DAC2976" w:rsidR="006E0612" w:rsidRPr="00BD5BD4" w:rsidRDefault="006E0612" w:rsidP="006E0612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sz w:val="28"/>
                <w:szCs w:val="28"/>
                <w:lang w:val="es-419"/>
              </w:rPr>
              <w:t>VS</w:t>
            </w:r>
            <w:r w:rsidR="007D4AF3">
              <w:rPr>
                <w:rFonts w:ascii="Arial" w:hAnsi="Arial" w:cs="Arial"/>
                <w:sz w:val="28"/>
                <w:szCs w:val="28"/>
                <w:lang w:val="es-419"/>
              </w:rPr>
              <w:t>1</w:t>
            </w:r>
            <w:r w:rsidR="000679C5">
              <w:rPr>
                <w:rFonts w:ascii="Arial" w:hAnsi="Arial" w:cs="Arial"/>
                <w:sz w:val="28"/>
                <w:szCs w:val="28"/>
                <w:lang w:val="es-419"/>
              </w:rPr>
              <w:t>6</w:t>
            </w:r>
            <w:r w:rsidR="00C20704">
              <w:rPr>
                <w:rFonts w:ascii="Arial" w:hAnsi="Arial" w:cs="Arial"/>
                <w:sz w:val="28"/>
                <w:szCs w:val="28"/>
                <w:lang w:val="es-419"/>
              </w:rPr>
              <w:t>-</w:t>
            </w:r>
            <w:r w:rsidR="007E3EFE">
              <w:rPr>
                <w:rFonts w:ascii="Arial" w:hAnsi="Arial" w:cs="Arial"/>
                <w:sz w:val="28"/>
                <w:szCs w:val="28"/>
                <w:lang w:val="es-419"/>
              </w:rPr>
              <w:t>8</w:t>
            </w:r>
          </w:p>
        </w:tc>
      </w:tr>
    </w:tbl>
    <w:p w14:paraId="4807A974" w14:textId="77777777" w:rsidR="006E0612" w:rsidRDefault="006E0612" w:rsidP="00E87B8C">
      <w:pPr>
        <w:rPr>
          <w:rFonts w:ascii="Arial" w:hAnsi="Arial" w:cs="Arial"/>
          <w:lang w:val="es-419"/>
        </w:rPr>
      </w:pPr>
    </w:p>
    <w:p w14:paraId="6773112F" w14:textId="44671536" w:rsidR="006E0612" w:rsidRDefault="006E0612" w:rsidP="00E87B8C">
      <w:pPr>
        <w:rPr>
          <w:rFonts w:ascii="Arial" w:hAnsi="Arial" w:cs="Arial"/>
          <w:lang w:val="es-419"/>
        </w:rPr>
      </w:pPr>
    </w:p>
    <w:p w14:paraId="41A589FD" w14:textId="06AB92CB" w:rsidR="006E0612" w:rsidRDefault="006E0612" w:rsidP="00E87B8C">
      <w:pPr>
        <w:rPr>
          <w:rFonts w:ascii="Arial" w:hAnsi="Arial" w:cs="Arial"/>
          <w:lang w:val="es-419"/>
        </w:rPr>
      </w:pPr>
    </w:p>
    <w:p w14:paraId="5F1ADA53" w14:textId="5AE6B34A" w:rsidR="005B5378" w:rsidRDefault="005B5378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3"/>
        <w:gridCol w:w="1842"/>
        <w:gridCol w:w="4961"/>
      </w:tblGrid>
      <w:tr w:rsidR="00CF2223" w14:paraId="70391278" w14:textId="77777777" w:rsidTr="009C7E65">
        <w:trPr>
          <w:trHeight w:val="283"/>
        </w:trPr>
        <w:tc>
          <w:tcPr>
            <w:tcW w:w="5175" w:type="dxa"/>
            <w:gridSpan w:val="2"/>
            <w:shd w:val="clear" w:color="auto" w:fill="auto"/>
            <w:vAlign w:val="center"/>
          </w:tcPr>
          <w:p w14:paraId="24369120" w14:textId="77777777" w:rsidR="00CF2223" w:rsidRPr="007C5737" w:rsidRDefault="00CF2223" w:rsidP="007861C1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LIMITES OPERATIVOS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5C6A2C79" w14:textId="70BC7A10" w:rsidR="00CF2223" w:rsidRPr="007C5737" w:rsidRDefault="000500CD" w:rsidP="007861C1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USOS E INSTALACIONES</w:t>
            </w:r>
          </w:p>
        </w:tc>
      </w:tr>
      <w:tr w:rsidR="007C5737" w14:paraId="0588D80B" w14:textId="77777777" w:rsidTr="00467838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588670BD" w14:textId="77777777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Líquido bombeado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89FF946" w14:textId="573C9C63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Agua limpia</w:t>
            </w:r>
          </w:p>
        </w:tc>
        <w:tc>
          <w:tcPr>
            <w:tcW w:w="4961" w:type="dxa"/>
            <w:vMerge w:val="restart"/>
            <w:shd w:val="clear" w:color="auto" w:fill="auto"/>
            <w:vAlign w:val="center"/>
          </w:tcPr>
          <w:p w14:paraId="3E420364" w14:textId="5A0BF9BD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La serie VS es un tipo de bomba centrífuga multietapa vertical. Es adecuado para líquidos ligeramente corrosivos. Se puede usar para transportar varios medios desde agua fría hasta líquido industrial a diferentes temperaturas.</w:t>
            </w:r>
          </w:p>
        </w:tc>
      </w:tr>
      <w:tr w:rsidR="007C5737" w14:paraId="5725D016" w14:textId="77777777" w:rsidTr="00467838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6DD4C0C3" w14:textId="37634F70" w:rsidR="007C5737" w:rsidRPr="007C5737" w:rsidRDefault="00C46A06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Soporte gránulos solidos/fibras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5F3DD79" w14:textId="7DB4F633" w:rsidR="007C5737" w:rsidRPr="009C7E65" w:rsidRDefault="00C46A06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No</w:t>
            </w:r>
          </w:p>
        </w:tc>
        <w:tc>
          <w:tcPr>
            <w:tcW w:w="4961" w:type="dxa"/>
            <w:vMerge/>
            <w:shd w:val="clear" w:color="auto" w:fill="auto"/>
          </w:tcPr>
          <w:p w14:paraId="323FDD9E" w14:textId="62047D0C" w:rsidR="007C5737" w:rsidRDefault="007C5737" w:rsidP="000500CD">
            <w:pPr>
              <w:rPr>
                <w:rFonts w:ascii="Arial" w:hAnsi="Arial" w:cs="Arial"/>
                <w:lang w:val="es-419"/>
              </w:rPr>
            </w:pPr>
          </w:p>
        </w:tc>
      </w:tr>
      <w:tr w:rsidR="007C5737" w14:paraId="45F403AA" w14:textId="77777777" w:rsidTr="00467838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60ACC617" w14:textId="05E50E45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 xml:space="preserve">Temperatura </w:t>
            </w:r>
            <w:r w:rsidR="00467838">
              <w:rPr>
                <w:rFonts w:ascii="Arial" w:hAnsi="Arial" w:cs="Arial"/>
                <w:sz w:val="22"/>
                <w:szCs w:val="22"/>
                <w:lang w:val="es-419"/>
              </w:rPr>
              <w:t>del líquido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F3841FC" w14:textId="6087717B" w:rsidR="007C5737" w:rsidRPr="007C5737" w:rsidRDefault="00467838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-15</w:t>
            </w:r>
            <w:r w:rsidR="007C5737" w:rsidRPr="007C5737">
              <w:rPr>
                <w:rFonts w:ascii="Arial" w:hAnsi="Arial" w:cs="Arial"/>
                <w:sz w:val="22"/>
                <w:szCs w:val="22"/>
                <w:lang w:val="es-419"/>
              </w:rPr>
              <w:t xml:space="preserve">°C </w:t>
            </w:r>
            <w:r w:rsidR="000679C5">
              <w:rPr>
                <w:rFonts w:ascii="Arial" w:hAnsi="Arial" w:cs="Arial"/>
                <w:sz w:val="22"/>
                <w:szCs w:val="22"/>
                <w:lang w:val="es-419"/>
              </w:rPr>
              <w:t xml:space="preserve">- </w:t>
            </w:r>
            <w:r w:rsidR="007C5737" w:rsidRPr="007C5737">
              <w:rPr>
                <w:rFonts w:ascii="Arial" w:hAnsi="Arial" w:cs="Arial"/>
                <w:sz w:val="22"/>
                <w:szCs w:val="22"/>
                <w:lang w:val="es-419"/>
              </w:rPr>
              <w:t>+120°C</w:t>
            </w:r>
          </w:p>
        </w:tc>
        <w:tc>
          <w:tcPr>
            <w:tcW w:w="4961" w:type="dxa"/>
            <w:vMerge/>
            <w:shd w:val="clear" w:color="auto" w:fill="auto"/>
          </w:tcPr>
          <w:p w14:paraId="4DDA2CC3" w14:textId="25F67C66" w:rsidR="007C5737" w:rsidRDefault="007C5737" w:rsidP="00E87B8C">
            <w:pPr>
              <w:rPr>
                <w:rFonts w:ascii="Arial" w:hAnsi="Arial" w:cs="Arial"/>
                <w:lang w:val="es-419"/>
              </w:rPr>
            </w:pPr>
          </w:p>
        </w:tc>
      </w:tr>
      <w:tr w:rsidR="007C5737" w14:paraId="70A3C8B6" w14:textId="77777777" w:rsidTr="009C7E65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3D3D6DE5" w14:textId="7120C802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Temperatura ambiente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8ADBB8F" w14:textId="0BB8520A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+40°C</w:t>
            </w:r>
          </w:p>
        </w:tc>
        <w:tc>
          <w:tcPr>
            <w:tcW w:w="4961" w:type="dxa"/>
            <w:vMerge/>
            <w:shd w:val="clear" w:color="auto" w:fill="auto"/>
          </w:tcPr>
          <w:p w14:paraId="1CE0A196" w14:textId="69CF63AB" w:rsidR="007C5737" w:rsidRDefault="007C5737" w:rsidP="00E87B8C">
            <w:pPr>
              <w:rPr>
                <w:rFonts w:ascii="Arial" w:hAnsi="Arial" w:cs="Arial"/>
                <w:lang w:val="es-419"/>
              </w:rPr>
            </w:pPr>
          </w:p>
        </w:tc>
      </w:tr>
    </w:tbl>
    <w:p w14:paraId="14BED73E" w14:textId="77777777" w:rsidR="006E0612" w:rsidRDefault="006E0612" w:rsidP="00E87B8C">
      <w:pPr>
        <w:rPr>
          <w:rFonts w:ascii="Arial" w:hAnsi="Arial" w:cs="Arial"/>
          <w:lang w:val="es-419"/>
        </w:rPr>
      </w:pPr>
    </w:p>
    <w:p w14:paraId="7F5F0F26" w14:textId="11CBFF05" w:rsidR="00E87B8C" w:rsidRDefault="00E87B8C" w:rsidP="00E87B8C">
      <w:pPr>
        <w:rPr>
          <w:rFonts w:ascii="Arial" w:hAnsi="Arial" w:cs="Arial"/>
          <w:lang w:val="es-419"/>
        </w:rPr>
      </w:pPr>
    </w:p>
    <w:p w14:paraId="23B98C62" w14:textId="5A0321AE" w:rsidR="007B0556" w:rsidRDefault="00C46A06">
      <w:pPr>
        <w:rPr>
          <w:vanish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0E2F91B1" wp14:editId="31F8FD7B">
            <wp:simplePos x="0" y="0"/>
            <wp:positionH relativeFrom="margin">
              <wp:posOffset>5056972</wp:posOffset>
            </wp:positionH>
            <wp:positionV relativeFrom="margin">
              <wp:posOffset>2411742</wp:posOffset>
            </wp:positionV>
            <wp:extent cx="1207770" cy="3010535"/>
            <wp:effectExtent l="0" t="0" r="0" b="0"/>
            <wp:wrapSquare wrapText="bothSides"/>
            <wp:docPr id="6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25" t="125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70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B5BEC0" w14:textId="2215F0D5" w:rsidR="00B43683" w:rsidRDefault="00B43683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</w:t>
      </w:r>
    </w:p>
    <w:tbl>
      <w:tblPr>
        <w:tblpPr w:leftFromText="141" w:rightFromText="141" w:vertAnchor="text" w:horzAnchor="page" w:tblpX="1047" w:tblpY="1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77"/>
        <w:gridCol w:w="2410"/>
      </w:tblGrid>
      <w:tr w:rsidR="007861C1" w14:paraId="4AF7BC65" w14:textId="77777777" w:rsidTr="00972535">
        <w:trPr>
          <w:trHeight w:val="340"/>
        </w:trPr>
        <w:tc>
          <w:tcPr>
            <w:tcW w:w="6487" w:type="dxa"/>
            <w:gridSpan w:val="2"/>
            <w:shd w:val="clear" w:color="auto" w:fill="auto"/>
            <w:vAlign w:val="center"/>
          </w:tcPr>
          <w:p w14:paraId="363283D1" w14:textId="77777777" w:rsidR="007861C1" w:rsidRPr="00972535" w:rsidRDefault="007861C1" w:rsidP="00972535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DATOS EXTRAS DE LA BOMBA</w:t>
            </w:r>
          </w:p>
        </w:tc>
      </w:tr>
      <w:tr w:rsidR="007861C1" w14:paraId="7C628831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1D0355DF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Cabezal de bomba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402040F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7861C1" w14:paraId="4E3A4013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6B0FAA59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Cuerpo bomba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306FD8F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Acero inoxidable</w:t>
            </w:r>
          </w:p>
        </w:tc>
      </w:tr>
      <w:tr w:rsidR="007861C1" w14:paraId="22BBE8E9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2BB8ECAC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Impulsor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05C5F2B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Acero inoxidable</w:t>
            </w:r>
          </w:p>
        </w:tc>
      </w:tr>
      <w:tr w:rsidR="00C46A06" w14:paraId="6B6C9C1C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69F3B01D" w14:textId="725DB6B4" w:rsidR="00C46A06" w:rsidRPr="00972535" w:rsidRDefault="00C46A06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Número de etapas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4B83F99" w14:textId="5D44CEE1" w:rsidR="00C46A06" w:rsidRPr="00972535" w:rsidRDefault="007E3EFE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8</w:t>
            </w:r>
          </w:p>
        </w:tc>
      </w:tr>
      <w:tr w:rsidR="007861C1" w14:paraId="7CA10B7A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1DE308E4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Diámetro de succión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9D8C8EE" w14:textId="619ED7BA" w:rsidR="007861C1" w:rsidRPr="00972535" w:rsidRDefault="00660339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</w:t>
            </w:r>
            <w:r w:rsidR="007D4AF3">
              <w:rPr>
                <w:rFonts w:ascii="Arial" w:hAnsi="Arial" w:cs="Arial"/>
                <w:sz w:val="22"/>
                <w:szCs w:val="22"/>
                <w:lang w:val="es-419"/>
              </w:rPr>
              <w:t>”</w:t>
            </w:r>
          </w:p>
        </w:tc>
      </w:tr>
      <w:tr w:rsidR="007861C1" w14:paraId="2AD5084B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4942504A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Diámetro de descarga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00F0239" w14:textId="43E52F54" w:rsidR="007861C1" w:rsidRPr="00972535" w:rsidRDefault="00660339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</w:t>
            </w:r>
            <w:r w:rsidR="007D4AF3">
              <w:rPr>
                <w:rFonts w:ascii="Arial" w:hAnsi="Arial" w:cs="Arial"/>
                <w:sz w:val="22"/>
                <w:szCs w:val="22"/>
                <w:lang w:val="es-419"/>
              </w:rPr>
              <w:t>”</w:t>
            </w:r>
          </w:p>
        </w:tc>
      </w:tr>
      <w:tr w:rsidR="007861C1" w14:paraId="657A0B44" w14:textId="77777777" w:rsidTr="00972535">
        <w:trPr>
          <w:trHeight w:val="340"/>
        </w:trPr>
        <w:tc>
          <w:tcPr>
            <w:tcW w:w="6487" w:type="dxa"/>
            <w:gridSpan w:val="2"/>
            <w:shd w:val="clear" w:color="auto" w:fill="auto"/>
            <w:vAlign w:val="center"/>
          </w:tcPr>
          <w:p w14:paraId="49ABF8F1" w14:textId="77777777" w:rsidR="007861C1" w:rsidRPr="00972535" w:rsidRDefault="007861C1" w:rsidP="00972535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DATOS DEL MOTOR</w:t>
            </w:r>
          </w:p>
        </w:tc>
      </w:tr>
      <w:tr w:rsidR="007861C1" w14:paraId="579C6D66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160F281E" w14:textId="38F80BE0" w:rsidR="007861C1" w:rsidRPr="00972535" w:rsidRDefault="00467838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 xml:space="preserve">Potencia </w:t>
            </w:r>
            <w:r w:rsidR="007861C1" w:rsidRPr="00972535">
              <w:rPr>
                <w:rFonts w:ascii="Arial" w:hAnsi="Arial" w:cs="Arial"/>
                <w:sz w:val="22"/>
                <w:szCs w:val="22"/>
                <w:lang w:val="es-419"/>
              </w:rPr>
              <w:t>kW (HP)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E82B667" w14:textId="0F3D6DF0" w:rsidR="007861C1" w:rsidRPr="00972535" w:rsidRDefault="007E3EFE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7</w:t>
            </w:r>
            <w:r w:rsidR="00C20704">
              <w:rPr>
                <w:rFonts w:ascii="Arial" w:hAnsi="Arial" w:cs="Arial"/>
                <w:sz w:val="22"/>
                <w:szCs w:val="22"/>
                <w:lang w:val="es-419"/>
              </w:rPr>
              <w:t>.5 (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10</w:t>
            </w:r>
            <w:r w:rsidR="00C20704">
              <w:rPr>
                <w:rFonts w:ascii="Arial" w:hAnsi="Arial" w:cs="Arial"/>
                <w:sz w:val="22"/>
                <w:szCs w:val="22"/>
                <w:lang w:val="es-419"/>
              </w:rPr>
              <w:t>)</w:t>
            </w:r>
          </w:p>
        </w:tc>
      </w:tr>
      <w:tr w:rsidR="00BA502D" w14:paraId="3A43CAA8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39662524" w14:textId="7221A7CE" w:rsidR="00BA502D" w:rsidRPr="00972535" w:rsidRDefault="00BA502D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Voltaje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EABA774" w14:textId="40487D2F" w:rsidR="00BA502D" w:rsidRPr="00972535" w:rsidRDefault="00C20704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380 V.</w:t>
            </w:r>
          </w:p>
        </w:tc>
      </w:tr>
      <w:tr w:rsidR="00467838" w14:paraId="5D0D951D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553D8D14" w14:textId="1C27EAD4" w:rsidR="00467838" w:rsidRPr="00972535" w:rsidRDefault="00467838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Frecuencia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55A1CBF" w14:textId="2F0EDC9E" w:rsidR="00467838" w:rsidRPr="00972535" w:rsidRDefault="00C20704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50 Hz</w:t>
            </w:r>
          </w:p>
        </w:tc>
      </w:tr>
      <w:tr w:rsidR="007861C1" w14:paraId="7EBE8083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271DD60C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 xml:space="preserve">Clase de protección 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EA944BB" w14:textId="5DE6A4FF" w:rsidR="007861C1" w:rsidRPr="00972535" w:rsidRDefault="00C20704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IP55</w:t>
            </w:r>
          </w:p>
        </w:tc>
      </w:tr>
      <w:tr w:rsidR="007861C1" w14:paraId="77F12A4D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6D5525D6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Clase de aislamiento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6997382" w14:textId="71220C5D" w:rsidR="007861C1" w:rsidRPr="00972535" w:rsidRDefault="00C20704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F</w:t>
            </w:r>
          </w:p>
        </w:tc>
      </w:tr>
      <w:tr w:rsidR="007861C1" w14:paraId="5ABFE04B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79F0B159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Máx. temperatura de ambiente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1D09A65" w14:textId="469B367F" w:rsidR="007861C1" w:rsidRPr="00972535" w:rsidRDefault="00C20704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+40°C</w:t>
            </w:r>
          </w:p>
        </w:tc>
      </w:tr>
    </w:tbl>
    <w:p w14:paraId="3A63AB36" w14:textId="58DB9C25" w:rsidR="003D6066" w:rsidRDefault="003D6066" w:rsidP="00E87B8C">
      <w:pPr>
        <w:rPr>
          <w:rFonts w:ascii="Arial" w:hAnsi="Arial" w:cs="Arial"/>
          <w:lang w:val="es-419"/>
        </w:rPr>
      </w:pPr>
    </w:p>
    <w:p w14:paraId="1CABF9D5" w14:textId="62C3BEB5" w:rsidR="003D6066" w:rsidRDefault="003D6066" w:rsidP="00E87B8C">
      <w:pPr>
        <w:rPr>
          <w:rFonts w:ascii="Arial" w:hAnsi="Arial" w:cs="Arial"/>
          <w:lang w:val="es-419"/>
        </w:rPr>
      </w:pPr>
    </w:p>
    <w:p w14:paraId="0C9C113C" w14:textId="25F19914" w:rsidR="00B43683" w:rsidRDefault="00B43683" w:rsidP="00E87B8C">
      <w:pPr>
        <w:rPr>
          <w:rFonts w:ascii="Arial" w:hAnsi="Arial" w:cs="Arial"/>
          <w:lang w:val="es-419"/>
        </w:rPr>
      </w:pPr>
    </w:p>
    <w:p w14:paraId="5A4DEEC1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7ACD58A6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32CEBFC8" w14:textId="70CE827B" w:rsidR="00253153" w:rsidRDefault="00253153" w:rsidP="00E87B8C">
      <w:pPr>
        <w:rPr>
          <w:rFonts w:ascii="Arial" w:hAnsi="Arial" w:cs="Arial"/>
          <w:lang w:val="es-419"/>
        </w:rPr>
      </w:pPr>
    </w:p>
    <w:p w14:paraId="40A02FA7" w14:textId="77777777" w:rsidR="00253153" w:rsidRDefault="00253153" w:rsidP="00E87B8C">
      <w:pPr>
        <w:rPr>
          <w:rFonts w:ascii="Arial" w:hAnsi="Arial" w:cs="Arial"/>
          <w:lang w:val="es-419"/>
        </w:rPr>
      </w:pPr>
    </w:p>
    <w:p w14:paraId="5C50E4E5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266A0D1E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4D860F44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2B04759A" w14:textId="77777777" w:rsidR="00CF2223" w:rsidRDefault="00CF2223" w:rsidP="00E87B8C">
      <w:pPr>
        <w:rPr>
          <w:rFonts w:ascii="Arial" w:hAnsi="Arial" w:cs="Arial"/>
          <w:lang w:val="es-419"/>
        </w:rPr>
      </w:pPr>
    </w:p>
    <w:p w14:paraId="65205CE0" w14:textId="77777777" w:rsidR="003D6066" w:rsidRDefault="003D6066" w:rsidP="00E87B8C">
      <w:pPr>
        <w:rPr>
          <w:rFonts w:ascii="Arial" w:hAnsi="Arial" w:cs="Arial"/>
          <w:lang w:val="es-419"/>
        </w:rPr>
      </w:pPr>
    </w:p>
    <w:p w14:paraId="2597E59A" w14:textId="0C23E9D6" w:rsidR="00CF3769" w:rsidRDefault="00CF3769" w:rsidP="00E87B8C">
      <w:pPr>
        <w:rPr>
          <w:rFonts w:ascii="Arial" w:hAnsi="Arial" w:cs="Arial"/>
          <w:lang w:val="es-419"/>
        </w:rPr>
      </w:pPr>
    </w:p>
    <w:p w14:paraId="4F5011D2" w14:textId="77777777" w:rsidR="00CF3769" w:rsidRDefault="00CF3769" w:rsidP="00E87B8C">
      <w:pPr>
        <w:rPr>
          <w:rFonts w:ascii="Arial" w:hAnsi="Arial" w:cs="Arial"/>
          <w:lang w:val="es-419"/>
        </w:rPr>
      </w:pPr>
    </w:p>
    <w:p w14:paraId="4DC88D10" w14:textId="77777777" w:rsidR="00CF3769" w:rsidRDefault="00CF3769" w:rsidP="00E87B8C">
      <w:pPr>
        <w:rPr>
          <w:rFonts w:ascii="Arial" w:hAnsi="Arial" w:cs="Arial"/>
          <w:lang w:val="es-419"/>
        </w:rPr>
      </w:pPr>
    </w:p>
    <w:p w14:paraId="21D88E9C" w14:textId="77777777" w:rsidR="00CF3769" w:rsidRDefault="00CF3769" w:rsidP="00E87B8C">
      <w:pPr>
        <w:rPr>
          <w:rFonts w:ascii="Arial" w:hAnsi="Arial" w:cs="Arial"/>
          <w:lang w:val="es-419"/>
        </w:rPr>
      </w:pPr>
    </w:p>
    <w:p w14:paraId="0BE3AA73" w14:textId="77777777" w:rsidR="00CF3769" w:rsidRDefault="00CF3769" w:rsidP="00E87B8C">
      <w:pPr>
        <w:rPr>
          <w:rFonts w:ascii="Arial" w:hAnsi="Arial" w:cs="Arial"/>
          <w:lang w:val="es-419"/>
        </w:rPr>
      </w:pPr>
    </w:p>
    <w:p w14:paraId="380EC4F6" w14:textId="77777777" w:rsidR="00CF3769" w:rsidRDefault="00CF3769" w:rsidP="00E87B8C">
      <w:pPr>
        <w:rPr>
          <w:rFonts w:ascii="Arial" w:hAnsi="Arial" w:cs="Arial"/>
          <w:lang w:val="es-419"/>
        </w:rPr>
      </w:pPr>
    </w:p>
    <w:p w14:paraId="29A6DA46" w14:textId="763BD7B0" w:rsidR="00CF3769" w:rsidRDefault="00CF3769" w:rsidP="00E87B8C">
      <w:pPr>
        <w:rPr>
          <w:rFonts w:ascii="Arial" w:hAnsi="Arial" w:cs="Arial"/>
          <w:lang w:val="es-419"/>
        </w:rPr>
      </w:pPr>
    </w:p>
    <w:p w14:paraId="23B0395F" w14:textId="067D29BD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0AB6F82D" w14:textId="551BF8D5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2D25E29D" w14:textId="77777777" w:rsidR="00972535" w:rsidRDefault="00972535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6EF5571D" w14:textId="77777777" w:rsidR="00972535" w:rsidRDefault="00972535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15F4F94D" w14:textId="65863D0C" w:rsidR="00972535" w:rsidRDefault="00972535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69E0D2DE" w14:textId="77777777" w:rsidR="00C46A06" w:rsidRDefault="00C46A06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3777BD7A" w14:textId="12CA7784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tbl>
      <w:tblPr>
        <w:tblW w:w="10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2"/>
        <w:gridCol w:w="682"/>
        <w:gridCol w:w="636"/>
        <w:gridCol w:w="110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 w:rsidR="007E3EFE" w:rsidRPr="007E3EFE" w14:paraId="0E8898B7" w14:textId="77777777" w:rsidTr="007E3EFE">
        <w:trPr>
          <w:trHeight w:val="300"/>
        </w:trPr>
        <w:tc>
          <w:tcPr>
            <w:tcW w:w="27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5EB7F" w14:textId="77777777" w:rsidR="007E3EFE" w:rsidRPr="007E3EFE" w:rsidRDefault="007E3EFE" w:rsidP="007E3EFE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E3EFE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MODELO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83AFB" w14:textId="77777777" w:rsidR="007E3EFE" w:rsidRPr="007E3EFE" w:rsidRDefault="007E3EFE" w:rsidP="007E3EFE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7E3EFE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l/s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B92D6" w14:textId="77777777" w:rsidR="007E3EFE" w:rsidRPr="007E3EFE" w:rsidRDefault="007E3EFE" w:rsidP="007E3EF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E3EF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2.22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D0BE8" w14:textId="77777777" w:rsidR="007E3EFE" w:rsidRPr="007E3EFE" w:rsidRDefault="007E3EFE" w:rsidP="007E3EF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E3EF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2.78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EC044" w14:textId="77777777" w:rsidR="007E3EFE" w:rsidRPr="007E3EFE" w:rsidRDefault="007E3EFE" w:rsidP="007E3EF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E3EF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3.33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2A347" w14:textId="77777777" w:rsidR="007E3EFE" w:rsidRPr="007E3EFE" w:rsidRDefault="007E3EFE" w:rsidP="007E3EF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E3EF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3.89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ECBF0" w14:textId="77777777" w:rsidR="007E3EFE" w:rsidRPr="007E3EFE" w:rsidRDefault="007E3EFE" w:rsidP="007E3EF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E3EF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4.44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2744E" w14:textId="77777777" w:rsidR="007E3EFE" w:rsidRPr="007E3EFE" w:rsidRDefault="007E3EFE" w:rsidP="007E3EF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E3EF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5.00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49E11" w14:textId="77777777" w:rsidR="007E3EFE" w:rsidRPr="007E3EFE" w:rsidRDefault="007E3EFE" w:rsidP="007E3EF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E3EF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5.56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0C1D3" w14:textId="77777777" w:rsidR="007E3EFE" w:rsidRPr="007E3EFE" w:rsidRDefault="007E3EFE" w:rsidP="007E3EF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E3EF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6.11</w:t>
            </w:r>
          </w:p>
        </w:tc>
      </w:tr>
      <w:tr w:rsidR="007E3EFE" w:rsidRPr="007E3EFE" w14:paraId="3E7E7F3E" w14:textId="77777777" w:rsidTr="007E3EFE">
        <w:trPr>
          <w:trHeight w:val="300"/>
        </w:trPr>
        <w:tc>
          <w:tcPr>
            <w:tcW w:w="27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576EE3" w14:textId="77777777" w:rsidR="007E3EFE" w:rsidRPr="007E3EFE" w:rsidRDefault="007E3EFE" w:rsidP="007E3EFE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5BC1B" w14:textId="77777777" w:rsidR="007E3EFE" w:rsidRPr="007E3EFE" w:rsidRDefault="007E3EFE" w:rsidP="007E3EFE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7E3EFE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l/min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E0FC9" w14:textId="77777777" w:rsidR="007E3EFE" w:rsidRPr="007E3EFE" w:rsidRDefault="007E3EFE" w:rsidP="007E3EF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E3EF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133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0396E" w14:textId="77777777" w:rsidR="007E3EFE" w:rsidRPr="007E3EFE" w:rsidRDefault="007E3EFE" w:rsidP="007E3EF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E3EF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167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81FA1" w14:textId="77777777" w:rsidR="007E3EFE" w:rsidRPr="007E3EFE" w:rsidRDefault="007E3EFE" w:rsidP="007E3EF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E3EF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25694" w14:textId="77777777" w:rsidR="007E3EFE" w:rsidRPr="007E3EFE" w:rsidRDefault="007E3EFE" w:rsidP="007E3EF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E3EF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233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0459B" w14:textId="77777777" w:rsidR="007E3EFE" w:rsidRPr="007E3EFE" w:rsidRDefault="007E3EFE" w:rsidP="007E3EF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E3EF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267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B1CFB" w14:textId="77777777" w:rsidR="007E3EFE" w:rsidRPr="007E3EFE" w:rsidRDefault="007E3EFE" w:rsidP="007E3EF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E3EF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3A292" w14:textId="77777777" w:rsidR="007E3EFE" w:rsidRPr="007E3EFE" w:rsidRDefault="007E3EFE" w:rsidP="007E3EF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E3EF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333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0AFA0" w14:textId="77777777" w:rsidR="007E3EFE" w:rsidRPr="007E3EFE" w:rsidRDefault="007E3EFE" w:rsidP="007E3EF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E3EF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367</w:t>
            </w:r>
          </w:p>
        </w:tc>
      </w:tr>
      <w:tr w:rsidR="007E3EFE" w:rsidRPr="007E3EFE" w14:paraId="1E86C7C0" w14:textId="77777777" w:rsidTr="007E3EFE">
        <w:trPr>
          <w:trHeight w:val="315"/>
        </w:trPr>
        <w:tc>
          <w:tcPr>
            <w:tcW w:w="14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43981" w14:textId="77777777" w:rsidR="007E3EFE" w:rsidRPr="007E3EFE" w:rsidRDefault="007E3EFE" w:rsidP="007E3EFE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7E3EFE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VS16-8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EC461" w14:textId="77777777" w:rsidR="007E3EFE" w:rsidRPr="007E3EFE" w:rsidRDefault="007E3EFE" w:rsidP="007E3EFE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7E3EFE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kW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0B81E" w14:textId="77777777" w:rsidR="007E3EFE" w:rsidRPr="007E3EFE" w:rsidRDefault="007E3EFE" w:rsidP="007E3EFE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7E3EFE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HP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452E7" w14:textId="77777777" w:rsidR="007E3EFE" w:rsidRPr="007E3EFE" w:rsidRDefault="007E3EFE" w:rsidP="007E3EFE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7E3EFE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m³/h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D596F" w14:textId="77777777" w:rsidR="007E3EFE" w:rsidRPr="007E3EFE" w:rsidRDefault="007E3EFE" w:rsidP="007E3EF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E3EF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CD849" w14:textId="77777777" w:rsidR="007E3EFE" w:rsidRPr="007E3EFE" w:rsidRDefault="007E3EFE" w:rsidP="007E3EF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E3EF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21DA4" w14:textId="77777777" w:rsidR="007E3EFE" w:rsidRPr="007E3EFE" w:rsidRDefault="007E3EFE" w:rsidP="007E3EF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E3EF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81476" w14:textId="77777777" w:rsidR="007E3EFE" w:rsidRPr="007E3EFE" w:rsidRDefault="007E3EFE" w:rsidP="007E3EF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E3EF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5E4AF" w14:textId="77777777" w:rsidR="007E3EFE" w:rsidRPr="007E3EFE" w:rsidRDefault="007E3EFE" w:rsidP="007E3EF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E3EF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2E41F" w14:textId="77777777" w:rsidR="007E3EFE" w:rsidRPr="007E3EFE" w:rsidRDefault="007E3EFE" w:rsidP="007E3EF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E3EF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624E0" w14:textId="77777777" w:rsidR="007E3EFE" w:rsidRPr="007E3EFE" w:rsidRDefault="007E3EFE" w:rsidP="007E3EF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E3EF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14DEA" w14:textId="77777777" w:rsidR="007E3EFE" w:rsidRPr="007E3EFE" w:rsidRDefault="007E3EFE" w:rsidP="007E3EF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E3EF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22</w:t>
            </w:r>
          </w:p>
        </w:tc>
      </w:tr>
      <w:tr w:rsidR="007E3EFE" w:rsidRPr="007E3EFE" w14:paraId="6526B986" w14:textId="77777777" w:rsidTr="007E3EFE">
        <w:trPr>
          <w:trHeight w:val="315"/>
        </w:trPr>
        <w:tc>
          <w:tcPr>
            <w:tcW w:w="14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9DE01" w14:textId="77777777" w:rsidR="007E3EFE" w:rsidRPr="007E3EFE" w:rsidRDefault="007E3EFE" w:rsidP="007E3EFE">
            <w:pPr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6B68A42" w14:textId="77777777" w:rsidR="007E3EFE" w:rsidRPr="007E3EFE" w:rsidRDefault="007E3EFE" w:rsidP="007E3EFE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7E3EFE">
              <w:rPr>
                <w:rFonts w:ascii="Arial" w:hAnsi="Arial" w:cs="Arial"/>
                <w:snapToGrid/>
                <w:color w:val="000000"/>
                <w:lang w:val="es-419" w:eastAsia="es-419"/>
              </w:rPr>
              <w:t>7.5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3E2BACC" w14:textId="77777777" w:rsidR="007E3EFE" w:rsidRPr="007E3EFE" w:rsidRDefault="007E3EFE" w:rsidP="007E3EFE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7E3EFE">
              <w:rPr>
                <w:rFonts w:ascii="Arial" w:hAnsi="Arial" w:cs="Arial"/>
                <w:snapToGrid/>
                <w:color w:val="000000"/>
                <w:lang w:val="es-419" w:eastAsia="es-419"/>
              </w:rPr>
              <w:t>10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C25267C" w14:textId="77777777" w:rsidR="007E3EFE" w:rsidRPr="007E3EFE" w:rsidRDefault="007E3EFE" w:rsidP="007E3EFE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7E3EFE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metros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8423EFD" w14:textId="77777777" w:rsidR="007E3EFE" w:rsidRPr="007E3EFE" w:rsidRDefault="007E3EFE" w:rsidP="007E3EFE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E3EFE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0771E84" w14:textId="77777777" w:rsidR="007E3EFE" w:rsidRPr="007E3EFE" w:rsidRDefault="007E3EFE" w:rsidP="007E3EFE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E3EFE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108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4DA870B" w14:textId="77777777" w:rsidR="007E3EFE" w:rsidRPr="007E3EFE" w:rsidRDefault="007E3EFE" w:rsidP="007E3EFE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E3EFE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104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E7B89B6" w14:textId="77777777" w:rsidR="007E3EFE" w:rsidRPr="007E3EFE" w:rsidRDefault="007E3EFE" w:rsidP="007E3EFE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E3EFE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99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45EE75B" w14:textId="77777777" w:rsidR="007E3EFE" w:rsidRPr="007E3EFE" w:rsidRDefault="007E3EFE" w:rsidP="007E3EFE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E3EFE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94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7DE5889" w14:textId="77777777" w:rsidR="007E3EFE" w:rsidRPr="007E3EFE" w:rsidRDefault="007E3EFE" w:rsidP="007E3EFE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E3EFE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86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7F76EBD" w14:textId="77777777" w:rsidR="007E3EFE" w:rsidRPr="007E3EFE" w:rsidRDefault="007E3EFE" w:rsidP="007E3EFE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E3EFE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77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A6022E0" w14:textId="77777777" w:rsidR="007E3EFE" w:rsidRPr="007E3EFE" w:rsidRDefault="007E3EFE" w:rsidP="007E3EFE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E3EFE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70</w:t>
            </w:r>
          </w:p>
        </w:tc>
      </w:tr>
    </w:tbl>
    <w:p w14:paraId="0C06098B" w14:textId="5EA8CCE5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0CC95E43" w14:textId="780784A6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09D81D4E" w14:textId="7DA7CAF6" w:rsidR="00D96B77" w:rsidRPr="00CF3769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sectPr w:rsidR="00D96B77" w:rsidRPr="00CF3769" w:rsidSect="003D6066">
      <w:headerReference w:type="default" r:id="rId10"/>
      <w:footerReference w:type="default" r:id="rId11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6F2DC" w14:textId="77777777" w:rsidR="00C578F1" w:rsidRDefault="00C578F1" w:rsidP="008A3980">
      <w:r>
        <w:separator/>
      </w:r>
    </w:p>
  </w:endnote>
  <w:endnote w:type="continuationSeparator" w:id="0">
    <w:p w14:paraId="4142B4F3" w14:textId="77777777" w:rsidR="00C578F1" w:rsidRDefault="00C578F1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79EC9" w14:textId="53AD3D0C" w:rsidR="005960B5" w:rsidRDefault="00175575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E420A4B" wp14:editId="26A2EEBB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44499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57B373FD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Mayo Nº580. </w:t>
    </w:r>
    <w:r>
      <w:rPr>
        <w:b/>
        <w:bCs/>
        <w:color w:val="1F3864"/>
        <w:sz w:val="18"/>
        <w:szCs w:val="18"/>
        <w:lang w:val="en-US"/>
      </w:rPr>
      <w:t>Telf</w:t>
    </w:r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0A4B96">
        <w:rPr>
          <w:rStyle w:val="Hipervnculo"/>
          <w:b/>
          <w:bCs/>
          <w:color w:val="1F3864"/>
          <w:sz w:val="18"/>
          <w:szCs w:val="18"/>
          <w:u w:val="none"/>
          <w:lang w:val="en-US"/>
        </w:rPr>
        <w:t>ventas@sanrafael.com.bo</w:t>
      </w:r>
    </w:hyperlink>
    <w:r w:rsidR="000A4B96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1 Cbba: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Telf./Fax: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6 Cbba: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6736DE">
      <w:rPr>
        <w:b/>
        <w:bCs/>
        <w:color w:val="1F3864"/>
        <w:sz w:val="18"/>
        <w:szCs w:val="18"/>
        <w:lang w:val="en-US"/>
      </w:rPr>
      <w:t>Telf./Fax: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Telf./Fax: 4444256 - 77455941 Email: </w:t>
    </w:r>
    <w:hyperlink r:id="rId4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6E230" w14:textId="77777777" w:rsidR="00C578F1" w:rsidRDefault="00C578F1" w:rsidP="008A3980">
      <w:r>
        <w:separator/>
      </w:r>
    </w:p>
  </w:footnote>
  <w:footnote w:type="continuationSeparator" w:id="0">
    <w:p w14:paraId="76DB8C3A" w14:textId="77777777" w:rsidR="00C578F1" w:rsidRDefault="00C578F1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98004" w14:textId="2685AF06" w:rsidR="005960B5" w:rsidRDefault="00175575" w:rsidP="005960B5">
    <w:r>
      <w:rPr>
        <w:noProof/>
        <w:lang w:val="es-BO" w:eastAsia="en-US"/>
      </w:rPr>
      <w:drawing>
        <wp:anchor distT="0" distB="0" distL="114300" distR="114300" simplePos="0" relativeHeight="251657728" behindDoc="0" locked="0" layoutInCell="1" allowOverlap="1" wp14:anchorId="502E4F14" wp14:editId="555B3178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B20E98E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28ACA6B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02852BFA" w14:textId="5E93862F" w:rsidR="005960B5" w:rsidRPr="00F112DF" w:rsidRDefault="0017557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noProof/>
        <w:sz w:val="24"/>
        <w:szCs w:val="24"/>
        <w:lang w:val="es-BO" w:eastAsia="en-US"/>
      </w:rPr>
      <w:drawing>
        <wp:anchor distT="0" distB="0" distL="114300" distR="114300" simplePos="0" relativeHeight="251656704" behindDoc="0" locked="0" layoutInCell="1" allowOverlap="1" wp14:anchorId="1B9C825E" wp14:editId="4EC45F94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49F4D9B4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5150BDF6" w14:textId="77777777" w:rsidR="005960B5" w:rsidRDefault="005960B5" w:rsidP="005960B5">
    <w:pPr>
      <w:pStyle w:val="Encabezado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B3486"/>
    <w:multiLevelType w:val="hybridMultilevel"/>
    <w:tmpl w:val="FED6DFE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671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8F"/>
    <w:rsid w:val="00006629"/>
    <w:rsid w:val="000500CD"/>
    <w:rsid w:val="000559F3"/>
    <w:rsid w:val="00061C1A"/>
    <w:rsid w:val="000679C5"/>
    <w:rsid w:val="000A37A8"/>
    <w:rsid w:val="000A4B96"/>
    <w:rsid w:val="001428E9"/>
    <w:rsid w:val="00175575"/>
    <w:rsid w:val="001E075B"/>
    <w:rsid w:val="001F685E"/>
    <w:rsid w:val="001F719B"/>
    <w:rsid w:val="00253153"/>
    <w:rsid w:val="002E1480"/>
    <w:rsid w:val="002E7F0F"/>
    <w:rsid w:val="002F1F5F"/>
    <w:rsid w:val="002F23A9"/>
    <w:rsid w:val="00383C76"/>
    <w:rsid w:val="003B301B"/>
    <w:rsid w:val="003D6066"/>
    <w:rsid w:val="00415320"/>
    <w:rsid w:val="00417A91"/>
    <w:rsid w:val="00427355"/>
    <w:rsid w:val="00433213"/>
    <w:rsid w:val="00435AC1"/>
    <w:rsid w:val="00467838"/>
    <w:rsid w:val="004855A3"/>
    <w:rsid w:val="00490F9C"/>
    <w:rsid w:val="004B6513"/>
    <w:rsid w:val="00502FCF"/>
    <w:rsid w:val="00503185"/>
    <w:rsid w:val="005102A3"/>
    <w:rsid w:val="005960B5"/>
    <w:rsid w:val="005B4338"/>
    <w:rsid w:val="005B5378"/>
    <w:rsid w:val="005E4450"/>
    <w:rsid w:val="00606569"/>
    <w:rsid w:val="006248B3"/>
    <w:rsid w:val="00660339"/>
    <w:rsid w:val="006736DE"/>
    <w:rsid w:val="006A1E1B"/>
    <w:rsid w:val="006E0612"/>
    <w:rsid w:val="006E3E09"/>
    <w:rsid w:val="00750244"/>
    <w:rsid w:val="00750E17"/>
    <w:rsid w:val="007710E3"/>
    <w:rsid w:val="00780CA7"/>
    <w:rsid w:val="007861C1"/>
    <w:rsid w:val="007A0290"/>
    <w:rsid w:val="007B0556"/>
    <w:rsid w:val="007C47B2"/>
    <w:rsid w:val="007C5737"/>
    <w:rsid w:val="007C72B5"/>
    <w:rsid w:val="007D4AF3"/>
    <w:rsid w:val="007E3EFE"/>
    <w:rsid w:val="008319BA"/>
    <w:rsid w:val="00832239"/>
    <w:rsid w:val="008621EA"/>
    <w:rsid w:val="008A3980"/>
    <w:rsid w:val="008D57AB"/>
    <w:rsid w:val="008F5336"/>
    <w:rsid w:val="00934F39"/>
    <w:rsid w:val="00972535"/>
    <w:rsid w:val="009A11F8"/>
    <w:rsid w:val="009C7E65"/>
    <w:rsid w:val="009D2914"/>
    <w:rsid w:val="00A86F6C"/>
    <w:rsid w:val="00AB0405"/>
    <w:rsid w:val="00AB281F"/>
    <w:rsid w:val="00AD5EDC"/>
    <w:rsid w:val="00AD6AC6"/>
    <w:rsid w:val="00AF546C"/>
    <w:rsid w:val="00B126E6"/>
    <w:rsid w:val="00B163B0"/>
    <w:rsid w:val="00B43683"/>
    <w:rsid w:val="00BA502D"/>
    <w:rsid w:val="00BD5BD4"/>
    <w:rsid w:val="00C0192C"/>
    <w:rsid w:val="00C177D2"/>
    <w:rsid w:val="00C20704"/>
    <w:rsid w:val="00C46A06"/>
    <w:rsid w:val="00C5749B"/>
    <w:rsid w:val="00C578F1"/>
    <w:rsid w:val="00C922C0"/>
    <w:rsid w:val="00CA2E77"/>
    <w:rsid w:val="00CF2223"/>
    <w:rsid w:val="00CF3769"/>
    <w:rsid w:val="00D55EC1"/>
    <w:rsid w:val="00D61D67"/>
    <w:rsid w:val="00D64FC9"/>
    <w:rsid w:val="00D65D7C"/>
    <w:rsid w:val="00D90D5A"/>
    <w:rsid w:val="00D96B77"/>
    <w:rsid w:val="00DA08D9"/>
    <w:rsid w:val="00DE23CD"/>
    <w:rsid w:val="00E064A3"/>
    <w:rsid w:val="00E23E8F"/>
    <w:rsid w:val="00E3548E"/>
    <w:rsid w:val="00E87B8C"/>
    <w:rsid w:val="00ED588D"/>
    <w:rsid w:val="00F112DF"/>
    <w:rsid w:val="00F14C15"/>
    <w:rsid w:val="00F67437"/>
    <w:rsid w:val="00F8283B"/>
    <w:rsid w:val="00F94CBA"/>
    <w:rsid w:val="00FA60A8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F3155C5"/>
  <w15:chartTrackingRefBased/>
  <w15:docId w15:val="{0D203B6A-17E1-45BD-964D-1C7FA61A7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1</TotalTime>
  <Pages>1</Pages>
  <Words>152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989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3</cp:revision>
  <cp:lastPrinted>2023-05-04T20:05:00Z</cp:lastPrinted>
  <dcterms:created xsi:type="dcterms:W3CDTF">2023-05-04T20:09:00Z</dcterms:created>
  <dcterms:modified xsi:type="dcterms:W3CDTF">2023-05-08T15:06:00Z</dcterms:modified>
</cp:coreProperties>
</file>