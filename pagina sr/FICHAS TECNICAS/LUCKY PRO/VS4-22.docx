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1FECC558" w:rsidR="006E0612" w:rsidRPr="00BD5BD4" w:rsidRDefault="006E0612" w:rsidP="004A0D77">
            <w:pPr>
              <w:ind w:left="708" w:hanging="708"/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</w:t>
            </w:r>
            <w:r w:rsidR="007D4AF3">
              <w:rPr>
                <w:rFonts w:ascii="Arial" w:hAnsi="Arial" w:cs="Arial"/>
                <w:sz w:val="28"/>
                <w:szCs w:val="28"/>
                <w:lang w:val="es-419"/>
              </w:rPr>
              <w:t>4-</w:t>
            </w:r>
            <w:r w:rsidR="004A0D77">
              <w:rPr>
                <w:rFonts w:ascii="Arial" w:hAnsi="Arial" w:cs="Arial"/>
                <w:sz w:val="28"/>
                <w:szCs w:val="28"/>
                <w:lang w:val="es-419"/>
              </w:rPr>
              <w:t>22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6087717B" w:rsidR="007C5737" w:rsidRPr="007C5737" w:rsidRDefault="0046783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°C </w:t>
            </w:r>
            <w:r w:rsidR="000679C5">
              <w:rPr>
                <w:rFonts w:ascii="Arial" w:hAnsi="Arial" w:cs="Arial"/>
                <w:sz w:val="22"/>
                <w:szCs w:val="22"/>
                <w:lang w:val="es-419"/>
              </w:rPr>
              <w:t xml:space="preserve">- 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+120°C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5A0321AE" w:rsidR="007B0556" w:rsidRDefault="00C46A06">
      <w:pPr>
        <w:rPr>
          <w:vanish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2F91B1" wp14:editId="31F8FD7B">
            <wp:simplePos x="0" y="0"/>
            <wp:positionH relativeFrom="margin">
              <wp:posOffset>5056972</wp:posOffset>
            </wp:positionH>
            <wp:positionV relativeFrom="margin">
              <wp:posOffset>2411742</wp:posOffset>
            </wp:positionV>
            <wp:extent cx="1207770" cy="3010535"/>
            <wp:effectExtent l="0" t="0" r="0" b="0"/>
            <wp:wrapSquare wrapText="bothSides"/>
            <wp:docPr id="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5" t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Cabezal de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2961442A" w:rsidR="00C46A06" w:rsidRPr="00972535" w:rsidRDefault="00061C1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3744F9CC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¼”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69A09C41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¼”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4DC84179" w:rsidR="007861C1" w:rsidRPr="00972535" w:rsidRDefault="00061C1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 (5.5)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68173617" w:rsidR="00BA502D" w:rsidRPr="00972535" w:rsidRDefault="00061C1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380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35EA04AF" w:rsidR="00467838" w:rsidRPr="00972535" w:rsidRDefault="00061C1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0DD3DA73" w:rsidR="007861C1" w:rsidRPr="00972535" w:rsidRDefault="00061C1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IP55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4FAD0CCD" w:rsidR="007861C1" w:rsidRPr="00972535" w:rsidRDefault="00061C1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30CF1F7A" w:rsidR="007861C1" w:rsidRPr="00972535" w:rsidRDefault="00061C1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551BF8D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D25E29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4"/>
        <w:gridCol w:w="757"/>
        <w:gridCol w:w="709"/>
        <w:gridCol w:w="110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061C1A" w:rsidRPr="00061C1A" w14:paraId="3C5833A1" w14:textId="77777777" w:rsidTr="00061C1A">
        <w:trPr>
          <w:trHeight w:val="300"/>
        </w:trPr>
        <w:tc>
          <w:tcPr>
            <w:tcW w:w="2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924CD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5BB96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7814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0.42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D8A95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3E96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0.83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CCC5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1.11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77F6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9DC67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328F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1.94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7B4F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2.22</w:t>
            </w:r>
          </w:p>
        </w:tc>
      </w:tr>
      <w:tr w:rsidR="00061C1A" w:rsidRPr="00061C1A" w14:paraId="7A6D4EC6" w14:textId="77777777" w:rsidTr="00061C1A">
        <w:trPr>
          <w:trHeight w:val="300"/>
        </w:trPr>
        <w:tc>
          <w:tcPr>
            <w:tcW w:w="2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18E98" w14:textId="77777777" w:rsidR="00061C1A" w:rsidRPr="00061C1A" w:rsidRDefault="00061C1A" w:rsidP="00061C1A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0E4D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527A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DD621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CAF97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1A95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A117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DCD3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72F3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CE7B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</w:tr>
      <w:tr w:rsidR="00061C1A" w:rsidRPr="00061C1A" w14:paraId="248D5020" w14:textId="77777777" w:rsidTr="00061C1A">
        <w:trPr>
          <w:trHeight w:val="315"/>
        </w:trPr>
        <w:tc>
          <w:tcPr>
            <w:tcW w:w="12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3F924" w14:textId="4569B0AB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V</w:t>
            </w:r>
            <w:r w:rsidR="004A0D7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S</w:t>
            </w:r>
            <w:r w:rsidRPr="00061C1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4-22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9B39E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9090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2A7D3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D1661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6113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90DF0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8993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2C0FD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9C06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8484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C333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</w:tr>
      <w:tr w:rsidR="00061C1A" w:rsidRPr="00061C1A" w14:paraId="4BEDEC59" w14:textId="77777777" w:rsidTr="00061C1A">
        <w:trPr>
          <w:trHeight w:val="315"/>
        </w:trPr>
        <w:tc>
          <w:tcPr>
            <w:tcW w:w="1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791DF" w14:textId="77777777" w:rsidR="00061C1A" w:rsidRPr="00061C1A" w:rsidRDefault="00061C1A" w:rsidP="00061C1A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B40555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lang w:val="es-419" w:eastAsia="es-419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3D683E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lang w:val="es-419" w:eastAsia="es-419"/>
              </w:rPr>
              <w:t>5.5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D4EE9D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D2B994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26339D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96E780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3BEEB2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40EA4C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6931F6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AE87BA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99D0D8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79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4E79A" w14:textId="77777777" w:rsidR="00D445D8" w:rsidRDefault="00D445D8" w:rsidP="008A3980">
      <w:r>
        <w:separator/>
      </w:r>
    </w:p>
  </w:endnote>
  <w:endnote w:type="continuationSeparator" w:id="0">
    <w:p w14:paraId="0E0CD070" w14:textId="77777777" w:rsidR="00D445D8" w:rsidRDefault="00D445D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D5F89" w14:textId="77777777" w:rsidR="00D445D8" w:rsidRDefault="00D445D8" w:rsidP="008A3980">
      <w:r>
        <w:separator/>
      </w:r>
    </w:p>
  </w:footnote>
  <w:footnote w:type="continuationSeparator" w:id="0">
    <w:p w14:paraId="6A326069" w14:textId="77777777" w:rsidR="00D445D8" w:rsidRDefault="00D445D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83C76"/>
    <w:rsid w:val="003B301B"/>
    <w:rsid w:val="003C2B25"/>
    <w:rsid w:val="003D6066"/>
    <w:rsid w:val="00415320"/>
    <w:rsid w:val="00417A91"/>
    <w:rsid w:val="00433213"/>
    <w:rsid w:val="00435AC1"/>
    <w:rsid w:val="00467838"/>
    <w:rsid w:val="004855A3"/>
    <w:rsid w:val="00490F9C"/>
    <w:rsid w:val="004A0D77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80CA7"/>
    <w:rsid w:val="007861C1"/>
    <w:rsid w:val="007B0556"/>
    <w:rsid w:val="007C5737"/>
    <w:rsid w:val="007C72B5"/>
    <w:rsid w:val="007D4AF3"/>
    <w:rsid w:val="008319BA"/>
    <w:rsid w:val="00832239"/>
    <w:rsid w:val="008621EA"/>
    <w:rsid w:val="008A3980"/>
    <w:rsid w:val="008D57AB"/>
    <w:rsid w:val="008F5336"/>
    <w:rsid w:val="00934F39"/>
    <w:rsid w:val="00972535"/>
    <w:rsid w:val="009A11F8"/>
    <w:rsid w:val="009C7E65"/>
    <w:rsid w:val="009D2914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46A06"/>
    <w:rsid w:val="00C5749B"/>
    <w:rsid w:val="00C922C0"/>
    <w:rsid w:val="00CA2E77"/>
    <w:rsid w:val="00CF2223"/>
    <w:rsid w:val="00CF3769"/>
    <w:rsid w:val="00D445D8"/>
    <w:rsid w:val="00D55EC1"/>
    <w:rsid w:val="00D61D67"/>
    <w:rsid w:val="00D65D7C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5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986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2023-05-04T19:39:00Z</cp:lastPrinted>
  <dcterms:created xsi:type="dcterms:W3CDTF">2023-05-04T19:43:00Z</dcterms:created>
  <dcterms:modified xsi:type="dcterms:W3CDTF">2023-05-04T20:04:00Z</dcterms:modified>
</cp:coreProperties>
</file>