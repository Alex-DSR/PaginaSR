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586865C0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7D4AF3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0679C5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C20704">
              <w:rPr>
                <w:rFonts w:ascii="Arial" w:hAnsi="Arial" w:cs="Arial"/>
                <w:sz w:val="28"/>
                <w:szCs w:val="28"/>
                <w:lang w:val="es-419"/>
              </w:rPr>
              <w:t>-6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18927202" w:rsidR="00C46A06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2882452E" w:rsidR="007861C1" w:rsidRPr="00972535" w:rsidRDefault="002F7B9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2B24F2FA" w:rsidR="007861C1" w:rsidRPr="00972535" w:rsidRDefault="002F7B9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65DD6195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5.5 (7.5)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40487D2F" w:rsidR="00BA502D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5DE6A4F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IP55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71220C5D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757"/>
        <w:gridCol w:w="709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C20704" w:rsidRPr="00C20704" w14:paraId="5DF0C7C7" w14:textId="77777777" w:rsidTr="00C20704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C6E2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9873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7780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4FEE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1CA0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04AF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3.89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9042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4.44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EFEC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F033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A898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6.11</w:t>
            </w:r>
          </w:p>
        </w:tc>
      </w:tr>
      <w:tr w:rsidR="00C20704" w:rsidRPr="00C20704" w14:paraId="43E6E4C9" w14:textId="77777777" w:rsidTr="00C20704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D012B" w14:textId="77777777" w:rsidR="00C20704" w:rsidRPr="00C20704" w:rsidRDefault="00C20704" w:rsidP="00C2070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D3B1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1DEA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9A6F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7B0D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7CB0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330B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154B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D874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BDDE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367</w:t>
            </w:r>
          </w:p>
        </w:tc>
      </w:tr>
      <w:tr w:rsidR="00C20704" w:rsidRPr="00C20704" w14:paraId="30161F6E" w14:textId="77777777" w:rsidTr="00C20704">
        <w:trPr>
          <w:trHeight w:val="315"/>
        </w:trPr>
        <w:tc>
          <w:tcPr>
            <w:tcW w:w="1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C5AB" w14:textId="1CA51622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</w:t>
            </w:r>
            <w:r w:rsidR="0042735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S</w:t>
            </w:r>
            <w:r w:rsidRPr="00C2070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16-6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F202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1C1B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086E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4EE3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15BC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9AC7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70BB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5E65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3CD5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7FAE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4147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</w:tr>
      <w:tr w:rsidR="00C20704" w:rsidRPr="00C20704" w14:paraId="15BFB092" w14:textId="77777777" w:rsidTr="00C20704">
        <w:trPr>
          <w:trHeight w:val="315"/>
        </w:trPr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0823F" w14:textId="77777777" w:rsidR="00C20704" w:rsidRPr="00C20704" w:rsidRDefault="00C20704" w:rsidP="00C20704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518913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lang w:val="es-419" w:eastAsia="es-419"/>
              </w:rPr>
              <w:t>5.5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045DBD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0704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D1293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0E65FE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6BC440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549235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79D59E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04EA7C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A479F4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E7567E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EDD2E0" w14:textId="77777777" w:rsidR="00C20704" w:rsidRPr="00C20704" w:rsidRDefault="00C20704" w:rsidP="00C2070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2070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52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69F7" w14:textId="77777777" w:rsidR="009132B1" w:rsidRDefault="009132B1" w:rsidP="008A3980">
      <w:r>
        <w:separator/>
      </w:r>
    </w:p>
  </w:endnote>
  <w:endnote w:type="continuationSeparator" w:id="0">
    <w:p w14:paraId="404DD686" w14:textId="77777777" w:rsidR="009132B1" w:rsidRDefault="009132B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7317" w14:textId="77777777" w:rsidR="009132B1" w:rsidRDefault="009132B1" w:rsidP="008A3980">
      <w:r>
        <w:separator/>
      </w:r>
    </w:p>
  </w:footnote>
  <w:footnote w:type="continuationSeparator" w:id="0">
    <w:p w14:paraId="763A011C" w14:textId="77777777" w:rsidR="009132B1" w:rsidRDefault="009132B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2F7B93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8319BA"/>
    <w:rsid w:val="00832239"/>
    <w:rsid w:val="008621EA"/>
    <w:rsid w:val="008A3980"/>
    <w:rsid w:val="008D57AB"/>
    <w:rsid w:val="008F5336"/>
    <w:rsid w:val="009132B1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55EC1"/>
    <w:rsid w:val="00D61D67"/>
    <w:rsid w:val="00D64FC9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421B9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988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2023-05-04T20:05:00Z</cp:lastPrinted>
  <dcterms:created xsi:type="dcterms:W3CDTF">2023-05-04T19:51:00Z</dcterms:created>
  <dcterms:modified xsi:type="dcterms:W3CDTF">2023-05-08T15:02:00Z</dcterms:modified>
</cp:coreProperties>
</file>