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502AF2C4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</w:t>
            </w:r>
            <w:r w:rsidR="00A77378">
              <w:rPr>
                <w:rFonts w:ascii="Arial" w:hAnsi="Arial" w:cs="Arial"/>
                <w:sz w:val="28"/>
                <w:szCs w:val="28"/>
                <w:lang w:val="es-419"/>
              </w:rPr>
              <w:t>8-</w:t>
            </w:r>
            <w:r w:rsidR="00CE4D62">
              <w:rPr>
                <w:rFonts w:ascii="Arial" w:hAnsi="Arial" w:cs="Arial"/>
                <w:sz w:val="28"/>
                <w:szCs w:val="28"/>
                <w:lang w:val="es-419"/>
              </w:rPr>
              <w:t>1</w:t>
            </w:r>
            <w:r w:rsidR="00A77378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6087717B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°C </w:t>
            </w:r>
            <w:r w:rsidR="000679C5">
              <w:rPr>
                <w:rFonts w:ascii="Arial" w:hAnsi="Arial" w:cs="Arial"/>
                <w:sz w:val="22"/>
                <w:szCs w:val="22"/>
                <w:lang w:val="es-419"/>
              </w:rPr>
              <w:t xml:space="preserve">- 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A0321AE" w:rsidR="007B0556" w:rsidRDefault="00C46A06">
      <w:pPr>
        <w:rPr>
          <w:vanish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31F8FD7B">
            <wp:simplePos x="0" y="0"/>
            <wp:positionH relativeFrom="margin">
              <wp:posOffset>5056972</wp:posOffset>
            </wp:positionH>
            <wp:positionV relativeFrom="margin">
              <wp:posOffset>2411742</wp:posOffset>
            </wp:positionV>
            <wp:extent cx="1207770" cy="3010535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74149975" w:rsidR="00C46A06" w:rsidRPr="00972535" w:rsidRDefault="00CE4D62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A77378">
              <w:rPr>
                <w:rFonts w:ascii="Arial" w:hAnsi="Arial" w:cs="Arial"/>
                <w:sz w:val="22"/>
                <w:szCs w:val="22"/>
                <w:lang w:val="es-419"/>
              </w:rPr>
              <w:t>6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09F8A890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A77378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420AF7A5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A77378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51654487" w:rsidR="007861C1" w:rsidRPr="00972535" w:rsidRDefault="00A7737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5.5 (7.5)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57586043" w:rsidR="00BA502D" w:rsidRPr="00972535" w:rsidRDefault="00A7737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66353D7A" w:rsidR="00467838" w:rsidRPr="00972535" w:rsidRDefault="00A7737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1540A014" w:rsidR="007861C1" w:rsidRPr="00972535" w:rsidRDefault="00A7737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IP55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0A6B9198" w:rsidR="007861C1" w:rsidRPr="00972535" w:rsidRDefault="00A7737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564BD4F5" w:rsidR="007861C1" w:rsidRPr="00972535" w:rsidRDefault="00A7737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1"/>
        <w:gridCol w:w="681"/>
        <w:gridCol w:w="638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A77378" w:rsidRPr="00A77378" w14:paraId="2829EAF4" w14:textId="77777777" w:rsidTr="00A77378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A2EC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1A7D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16B0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195C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9379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1.94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5382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A9829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95A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2.78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A039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3.06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6BF8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3.33</w:t>
            </w:r>
          </w:p>
        </w:tc>
      </w:tr>
      <w:tr w:rsidR="00A77378" w:rsidRPr="00A77378" w14:paraId="26B2A918" w14:textId="77777777" w:rsidTr="00A77378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74EA8" w14:textId="77777777" w:rsidR="00A77378" w:rsidRPr="00A77378" w:rsidRDefault="00A77378" w:rsidP="00A77378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6FD3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E7F6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C14D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8767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71DA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6B8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9153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E4A2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FFA2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</w:tr>
      <w:tr w:rsidR="00A77378" w:rsidRPr="00A77378" w14:paraId="2D83FB2C" w14:textId="77777777" w:rsidTr="00A77378">
        <w:trPr>
          <w:trHeight w:val="315"/>
        </w:trPr>
        <w:tc>
          <w:tcPr>
            <w:tcW w:w="14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BCE2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VS8-16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08A9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1E13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A135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5416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7DB3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0E39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8483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6D55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A2441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AB4D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9313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</w:tr>
      <w:tr w:rsidR="00A77378" w:rsidRPr="00A77378" w14:paraId="773DACAF" w14:textId="77777777" w:rsidTr="00A77378">
        <w:trPr>
          <w:trHeight w:val="315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79476" w14:textId="77777777" w:rsidR="00A77378" w:rsidRPr="00A77378" w:rsidRDefault="00A77378" w:rsidP="00A7737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1745AA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lang w:val="es-419" w:eastAsia="es-419"/>
              </w:rPr>
              <w:t>5.5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D85995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F18644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B8B013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47ACC9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BC535F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D70768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43D47B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3B5944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DC2C5E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9EE17F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106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B5CA6" w14:textId="77777777" w:rsidR="006B300A" w:rsidRDefault="006B300A" w:rsidP="008A3980">
      <w:r>
        <w:separator/>
      </w:r>
    </w:p>
  </w:endnote>
  <w:endnote w:type="continuationSeparator" w:id="0">
    <w:p w14:paraId="69FBC59B" w14:textId="77777777" w:rsidR="006B300A" w:rsidRDefault="006B300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994E0" w14:textId="77777777" w:rsidR="006B300A" w:rsidRDefault="006B300A" w:rsidP="008A3980">
      <w:r>
        <w:separator/>
      </w:r>
    </w:p>
  </w:footnote>
  <w:footnote w:type="continuationSeparator" w:id="0">
    <w:p w14:paraId="321BA31D" w14:textId="77777777" w:rsidR="006B300A" w:rsidRDefault="006B300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A1E1B"/>
    <w:rsid w:val="006B300A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77378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13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996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2023-05-04T20:26:00Z</cp:lastPrinted>
  <dcterms:created xsi:type="dcterms:W3CDTF">2023-05-04T20:39:00Z</dcterms:created>
  <dcterms:modified xsi:type="dcterms:W3CDTF">2023-05-04T20:39:00Z</dcterms:modified>
</cp:coreProperties>
</file>