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2CEB37CC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VS2-22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4CA5CC75" w:rsidR="007C5737" w:rsidRPr="007C5737" w:rsidRDefault="00815C30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689AB352" w:rsidR="007C5737" w:rsidRPr="009C7E65" w:rsidRDefault="00815C30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448B4168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 - 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2AD4718D" w14:textId="2922359B" w:rsidR="006E0612" w:rsidRDefault="006E0612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2C712D38">
            <wp:simplePos x="0" y="0"/>
            <wp:positionH relativeFrom="margin">
              <wp:posOffset>5126355</wp:posOffset>
            </wp:positionH>
            <wp:positionV relativeFrom="margin">
              <wp:posOffset>2336800</wp:posOffset>
            </wp:positionV>
            <wp:extent cx="1200150" cy="2990850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F0F26" w14:textId="3E38C9C4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D14F20D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815C30" w14:paraId="0BF3697F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4032F11" w14:textId="604C8949" w:rsidR="00815C30" w:rsidRPr="00972535" w:rsidRDefault="00815C30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9318621" w14:textId="4F8467C2" w:rsidR="00815C30" w:rsidRPr="00972535" w:rsidRDefault="00815C30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0EC078C1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175575" w:rsidRPr="00972535">
              <w:rPr>
                <w:rFonts w:ascii="Arial" w:hAnsi="Arial" w:cs="Arial"/>
                <w:sz w:val="22"/>
                <w:szCs w:val="22"/>
                <w:lang w:val="es-419"/>
              </w:rPr>
              <w:t>“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08E540F5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175575" w:rsidRPr="00972535">
              <w:rPr>
                <w:rFonts w:ascii="Arial" w:hAnsi="Arial" w:cs="Arial"/>
                <w:sz w:val="22"/>
                <w:szCs w:val="22"/>
                <w:lang w:val="es-419"/>
              </w:rPr>
              <w:t>“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53E2740F" w:rsidR="007861C1" w:rsidRPr="00972535" w:rsidRDefault="006A1E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3636B4AB" w:rsidR="00BA502D" w:rsidRPr="00972535" w:rsidRDefault="006A1E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624E1310" w:rsidR="00467838" w:rsidRPr="00972535" w:rsidRDefault="006A1E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366003AE" w:rsidR="007861C1" w:rsidRPr="00972535" w:rsidRDefault="006A1E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111F6B35" w:rsidR="007861C1" w:rsidRPr="00972535" w:rsidRDefault="006A1E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749D40EB" w:rsidR="007861C1" w:rsidRPr="00972535" w:rsidRDefault="006A1E1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1"/>
        <w:gridCol w:w="744"/>
        <w:gridCol w:w="695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6E0612" w:rsidRPr="006E0612" w14:paraId="62DC5A5D" w14:textId="77777777" w:rsidTr="006E0612">
        <w:trPr>
          <w:trHeight w:val="315"/>
        </w:trPr>
        <w:tc>
          <w:tcPr>
            <w:tcW w:w="27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C7D4DD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DF754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63194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0.28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8A8FF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81B40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0.44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A4436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79CEB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B99EB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0.78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CAF34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0.89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A333C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0.97</w:t>
            </w:r>
          </w:p>
        </w:tc>
      </w:tr>
      <w:tr w:rsidR="006E0612" w:rsidRPr="006E0612" w14:paraId="38D751BB" w14:textId="77777777" w:rsidTr="006E0612">
        <w:trPr>
          <w:trHeight w:val="315"/>
        </w:trPr>
        <w:tc>
          <w:tcPr>
            <w:tcW w:w="27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838C42" w14:textId="77777777" w:rsidR="006E0612" w:rsidRPr="006E0612" w:rsidRDefault="006E0612" w:rsidP="006E061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89E16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5913A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132BD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4603D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CED70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D9D08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E105A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61B5F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4DAB7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</w:tr>
      <w:tr w:rsidR="006E0612" w:rsidRPr="006E0612" w14:paraId="553232EF" w14:textId="77777777" w:rsidTr="006E0612">
        <w:trPr>
          <w:trHeight w:val="315"/>
        </w:trPr>
        <w:tc>
          <w:tcPr>
            <w:tcW w:w="13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75611" w14:textId="67C8AA58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VS-22</w:t>
            </w:r>
            <w: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D8991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34CC7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5449C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5F81A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BD8B6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57ABC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2561D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E6BE0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D6C4E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0D6CF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DA14E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3.5</w:t>
            </w:r>
          </w:p>
        </w:tc>
      </w:tr>
      <w:tr w:rsidR="006E0612" w:rsidRPr="006E0612" w14:paraId="14AA117E" w14:textId="77777777" w:rsidTr="006E0612">
        <w:trPr>
          <w:trHeight w:val="315"/>
        </w:trPr>
        <w:tc>
          <w:tcPr>
            <w:tcW w:w="13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D8CF92" w14:textId="77777777" w:rsidR="006E0612" w:rsidRPr="006E0612" w:rsidRDefault="006E0612" w:rsidP="006E0612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59FD839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lang w:val="es-419" w:eastAsia="es-419"/>
              </w:rPr>
              <w:t>2.2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036E7CA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566FC23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AE396B0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818E530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E1D10AB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154CBB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82D8F41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6DD8B0D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C2C54C7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BBD3514" w14:textId="77777777" w:rsidR="006E0612" w:rsidRPr="006E0612" w:rsidRDefault="006E0612" w:rsidP="006E061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E061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D18C" w14:textId="77777777" w:rsidR="00500FAE" w:rsidRDefault="00500FAE" w:rsidP="008A3980">
      <w:r>
        <w:separator/>
      </w:r>
    </w:p>
  </w:endnote>
  <w:endnote w:type="continuationSeparator" w:id="0">
    <w:p w14:paraId="58DE645B" w14:textId="77777777" w:rsidR="00500FAE" w:rsidRDefault="00500FA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2AAE0" w14:textId="77777777" w:rsidR="00500FAE" w:rsidRDefault="00500FAE" w:rsidP="008A3980">
      <w:r>
        <w:separator/>
      </w:r>
    </w:p>
  </w:footnote>
  <w:footnote w:type="continuationSeparator" w:id="0">
    <w:p w14:paraId="04E7941C" w14:textId="77777777" w:rsidR="00500FAE" w:rsidRDefault="00500FA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A37A8"/>
    <w:rsid w:val="000A4B96"/>
    <w:rsid w:val="001428E9"/>
    <w:rsid w:val="00175575"/>
    <w:rsid w:val="001F685E"/>
    <w:rsid w:val="001F719B"/>
    <w:rsid w:val="00253153"/>
    <w:rsid w:val="002E1480"/>
    <w:rsid w:val="002E7F0F"/>
    <w:rsid w:val="003B301B"/>
    <w:rsid w:val="003D6066"/>
    <w:rsid w:val="00417A91"/>
    <w:rsid w:val="00433213"/>
    <w:rsid w:val="00435AC1"/>
    <w:rsid w:val="00467838"/>
    <w:rsid w:val="004855A3"/>
    <w:rsid w:val="00490F9C"/>
    <w:rsid w:val="004B6513"/>
    <w:rsid w:val="00500FAE"/>
    <w:rsid w:val="00502FCF"/>
    <w:rsid w:val="00503185"/>
    <w:rsid w:val="005102A3"/>
    <w:rsid w:val="0052172C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80CA7"/>
    <w:rsid w:val="007861C1"/>
    <w:rsid w:val="007B0556"/>
    <w:rsid w:val="007C5737"/>
    <w:rsid w:val="00815C30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5749B"/>
    <w:rsid w:val="00C922C0"/>
    <w:rsid w:val="00CF2223"/>
    <w:rsid w:val="00CF3769"/>
    <w:rsid w:val="00D61D67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2023-05-04T18:14:00Z</cp:lastPrinted>
  <dcterms:created xsi:type="dcterms:W3CDTF">2023-05-04T18:19:00Z</dcterms:created>
  <dcterms:modified xsi:type="dcterms:W3CDTF">2023-05-04T19:52:00Z</dcterms:modified>
</cp:coreProperties>
</file>