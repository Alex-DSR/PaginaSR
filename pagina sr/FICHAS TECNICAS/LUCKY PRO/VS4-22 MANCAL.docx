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505A3EF1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4-</w:t>
            </w:r>
            <w:r w:rsidR="007B1165">
              <w:rPr>
                <w:rFonts w:ascii="Arial" w:hAnsi="Arial" w:cs="Arial"/>
                <w:sz w:val="28"/>
                <w:szCs w:val="28"/>
                <w:lang w:val="es-419"/>
              </w:rPr>
              <w:t>22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2961442A" w:rsidR="00C46A06" w:rsidRPr="00972535" w:rsidRDefault="00061C1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3744F9CC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69A09C4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2EEEFDB2" w:rsidR="007861C1" w:rsidRPr="00972535" w:rsidRDefault="007710E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FFC2581" w:rsidR="00BA502D" w:rsidRPr="00972535" w:rsidRDefault="007710E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5EE7AC2D" w:rsidR="00467838" w:rsidRPr="00972535" w:rsidRDefault="007710E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407E0F3E" w:rsidR="007861C1" w:rsidRPr="00972535" w:rsidRDefault="007710E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1E2937E0" w:rsidR="007861C1" w:rsidRPr="00972535" w:rsidRDefault="007710E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026C6D6F" w:rsidR="007861C1" w:rsidRPr="00972535" w:rsidRDefault="007710E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757"/>
        <w:gridCol w:w="709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061C1A" w:rsidRPr="00061C1A" w14:paraId="3C5833A1" w14:textId="77777777" w:rsidTr="00061C1A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24C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BB9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7814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8A95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E9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CCC5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77F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DC67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328F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7B4F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</w:tr>
      <w:tr w:rsidR="00061C1A" w:rsidRPr="00061C1A" w14:paraId="7A6D4EC6" w14:textId="77777777" w:rsidTr="00061C1A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18E98" w14:textId="77777777" w:rsidR="00061C1A" w:rsidRPr="00061C1A" w:rsidRDefault="00061C1A" w:rsidP="00061C1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0E4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527A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D621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AF97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1A95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A117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DCD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72F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E7B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</w:tr>
      <w:tr w:rsidR="00061C1A" w:rsidRPr="00061C1A" w14:paraId="248D5020" w14:textId="77777777" w:rsidTr="00061C1A">
        <w:trPr>
          <w:trHeight w:val="315"/>
        </w:trPr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F924" w14:textId="25698BD1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</w:t>
            </w:r>
            <w:r w:rsidR="00C7690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S</w:t>
            </w: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4-22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B39E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9090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A7D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1661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11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0DF0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899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C0F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9C0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8484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C333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</w:tr>
      <w:tr w:rsidR="00061C1A" w:rsidRPr="00061C1A" w14:paraId="4BEDEC59" w14:textId="77777777" w:rsidTr="00061C1A">
        <w:trPr>
          <w:trHeight w:val="315"/>
        </w:trPr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91DF" w14:textId="77777777" w:rsidR="00061C1A" w:rsidRPr="00061C1A" w:rsidRDefault="00061C1A" w:rsidP="00061C1A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40555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3D683E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4EE9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D2B994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26339D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96E780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3BEEB2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40EA4C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6931F6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AE87BA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99D0D8" w14:textId="77777777" w:rsidR="00061C1A" w:rsidRPr="00061C1A" w:rsidRDefault="00061C1A" w:rsidP="00061C1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61C1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79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7AC4" w14:textId="77777777" w:rsidR="00482FE0" w:rsidRDefault="00482FE0" w:rsidP="008A3980">
      <w:r>
        <w:separator/>
      </w:r>
    </w:p>
  </w:endnote>
  <w:endnote w:type="continuationSeparator" w:id="0">
    <w:p w14:paraId="5321B669" w14:textId="77777777" w:rsidR="00482FE0" w:rsidRDefault="00482FE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1713" w14:textId="77777777" w:rsidR="00482FE0" w:rsidRDefault="00482FE0" w:rsidP="008A3980">
      <w:r>
        <w:separator/>
      </w:r>
    </w:p>
  </w:footnote>
  <w:footnote w:type="continuationSeparator" w:id="0">
    <w:p w14:paraId="62E66246" w14:textId="77777777" w:rsidR="00482FE0" w:rsidRDefault="00482FE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059A"/>
    <w:rsid w:val="003B301B"/>
    <w:rsid w:val="003D6066"/>
    <w:rsid w:val="00415320"/>
    <w:rsid w:val="00417A91"/>
    <w:rsid w:val="00433213"/>
    <w:rsid w:val="00435AC1"/>
    <w:rsid w:val="00467838"/>
    <w:rsid w:val="00482FE0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B0556"/>
    <w:rsid w:val="007B1165"/>
    <w:rsid w:val="007C5737"/>
    <w:rsid w:val="007C72B5"/>
    <w:rsid w:val="007D4AF3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46A06"/>
    <w:rsid w:val="00C5749B"/>
    <w:rsid w:val="00C76903"/>
    <w:rsid w:val="00C922C0"/>
    <w:rsid w:val="00CA2E77"/>
    <w:rsid w:val="00CF2223"/>
    <w:rsid w:val="00CF3769"/>
    <w:rsid w:val="00D55EC1"/>
    <w:rsid w:val="00D61D67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2023-05-04T19:43:00Z</cp:lastPrinted>
  <dcterms:created xsi:type="dcterms:W3CDTF">2023-05-04T19:44:00Z</dcterms:created>
  <dcterms:modified xsi:type="dcterms:W3CDTF">2023-05-04T20:02:00Z</dcterms:modified>
</cp:coreProperties>
</file>