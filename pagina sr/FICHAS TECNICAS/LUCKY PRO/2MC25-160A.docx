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442AA9C3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</w:t>
            </w:r>
            <w:r w:rsidR="009B2072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/160</w:t>
            </w:r>
            <w:r w:rsidR="00DC706C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53263E99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DC706C"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DC706C"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741CD318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341FD2">
              <w:rPr>
                <w:rFonts w:ascii="Arial" w:hAnsi="Arial" w:cs="Arial"/>
                <w:sz w:val="22"/>
                <w:szCs w:val="22"/>
                <w:lang w:val="es-419"/>
              </w:rPr>
              <w:t xml:space="preserve"> – 380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1795FA05" w:rsidR="007861C1" w:rsidRPr="00972535" w:rsidRDefault="00DC706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510"/>
        <w:gridCol w:w="476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C706C" w:rsidRPr="00DC706C" w14:paraId="6DE3102C" w14:textId="77777777" w:rsidTr="00DC706C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6D49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60D0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D67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6BD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658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D64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9E5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F6F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C09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4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3.00</w:t>
            </w:r>
          </w:p>
        </w:tc>
      </w:tr>
      <w:tr w:rsidR="00DC706C" w:rsidRPr="00DC706C" w14:paraId="27A4B46D" w14:textId="77777777" w:rsidTr="00DC706C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06125" w14:textId="77777777" w:rsidR="00DC706C" w:rsidRPr="00DC706C" w:rsidRDefault="00DC706C" w:rsidP="00DC706C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975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C8B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BB5F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E967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EF9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95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CABB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168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853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</w:tr>
      <w:tr w:rsidR="00DC706C" w:rsidRPr="00DC706C" w14:paraId="7DDB3C22" w14:textId="77777777" w:rsidTr="00DC706C">
        <w:trPr>
          <w:trHeight w:val="315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78" w14:textId="10DB3270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2MC25/160A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3F6F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747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FB3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BFCD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E11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B2A7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8A34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F6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F8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FF1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272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10.8</w:t>
            </w:r>
          </w:p>
        </w:tc>
      </w:tr>
      <w:tr w:rsidR="00DC706C" w:rsidRPr="00DC706C" w14:paraId="509EF576" w14:textId="77777777" w:rsidTr="00DC706C">
        <w:trPr>
          <w:trHeight w:val="315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DD0F" w14:textId="77777777" w:rsidR="00DC706C" w:rsidRPr="00DC706C" w:rsidRDefault="00DC706C" w:rsidP="00DC706C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937A4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C6592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57B7F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3A37E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80893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1BED9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75F2E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43AD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83444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DEDB0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84FB0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538B" w14:textId="77777777" w:rsidR="00AB11A5" w:rsidRDefault="00AB11A5" w:rsidP="008A3980">
      <w:r>
        <w:separator/>
      </w:r>
    </w:p>
  </w:endnote>
  <w:endnote w:type="continuationSeparator" w:id="0">
    <w:p w14:paraId="66597F80" w14:textId="77777777" w:rsidR="00AB11A5" w:rsidRDefault="00AB11A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C874" w14:textId="77777777" w:rsidR="00AB11A5" w:rsidRDefault="00AB11A5" w:rsidP="008A3980">
      <w:r>
        <w:separator/>
      </w:r>
    </w:p>
  </w:footnote>
  <w:footnote w:type="continuationSeparator" w:id="0">
    <w:p w14:paraId="7C50C59C" w14:textId="77777777" w:rsidR="00AB11A5" w:rsidRDefault="00AB11A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630E9"/>
    <w:rsid w:val="00A77378"/>
    <w:rsid w:val="00A86F6C"/>
    <w:rsid w:val="00AB0405"/>
    <w:rsid w:val="00AB11A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2023-05-05T18:59:00Z</cp:lastPrinted>
  <dcterms:created xsi:type="dcterms:W3CDTF">2023-05-05T19:01:00Z</dcterms:created>
  <dcterms:modified xsi:type="dcterms:W3CDTF">2023-05-05T19:01:00Z</dcterms:modified>
</cp:coreProperties>
</file>