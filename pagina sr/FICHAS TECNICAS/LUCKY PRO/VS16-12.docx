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085DA1B2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1</w:t>
            </w:r>
            <w:r w:rsidR="000679C5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C20704">
              <w:rPr>
                <w:rFonts w:ascii="Arial" w:hAnsi="Arial" w:cs="Arial"/>
                <w:sz w:val="28"/>
                <w:szCs w:val="28"/>
                <w:lang w:val="es-419"/>
              </w:rPr>
              <w:t>-</w:t>
            </w:r>
            <w:r w:rsidR="00CE4D62">
              <w:rPr>
                <w:rFonts w:ascii="Arial" w:hAnsi="Arial" w:cs="Arial"/>
                <w:sz w:val="28"/>
                <w:szCs w:val="28"/>
                <w:lang w:val="es-419"/>
              </w:rPr>
              <w:t>12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747B7311" w:rsidR="00C46A06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60880E0" w:rsidR="007861C1" w:rsidRPr="00972535" w:rsidRDefault="001575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06F6229C" w:rsidR="007861C1" w:rsidRPr="00972535" w:rsidRDefault="001575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0B683568" w:rsidR="007861C1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11 (15)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489E572D" w:rsidR="00BA502D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704C981C" w:rsidR="00467838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61F1C2AA" w:rsidR="007861C1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4B1C64DB" w:rsidR="007861C1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374B946C" w:rsidR="007861C1" w:rsidRPr="00972535" w:rsidRDefault="00CE4D6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629"/>
        <w:gridCol w:w="587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CE4D62" w:rsidRPr="00CE4D62" w14:paraId="13F9B89B" w14:textId="77777777" w:rsidTr="00CE4D62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E994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CEA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8D58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2BCF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5892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D7F8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138B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9C27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6A2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EF8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6.11</w:t>
            </w:r>
          </w:p>
        </w:tc>
      </w:tr>
      <w:tr w:rsidR="00CE4D62" w:rsidRPr="00CE4D62" w14:paraId="620D996A" w14:textId="77777777" w:rsidTr="00CE4D62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CC60" w14:textId="77777777" w:rsidR="00CE4D62" w:rsidRPr="00CE4D62" w:rsidRDefault="00CE4D62" w:rsidP="00CE4D6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765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A339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721C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830C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4C42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6534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64F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3E5B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E38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367</w:t>
            </w:r>
          </w:p>
        </w:tc>
      </w:tr>
      <w:tr w:rsidR="00CE4D62" w:rsidRPr="00CE4D62" w14:paraId="448E2F21" w14:textId="77777777" w:rsidTr="00CE4D62">
        <w:trPr>
          <w:trHeight w:val="315"/>
        </w:trPr>
        <w:tc>
          <w:tcPr>
            <w:tcW w:w="1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5159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VS16-12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950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20C1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A5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875C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A06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49F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50B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056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E523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2357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A03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  <w:tr w:rsidR="00CE4D62" w:rsidRPr="00CE4D62" w14:paraId="3E2F9F0F" w14:textId="77777777" w:rsidTr="00CE4D62">
        <w:trPr>
          <w:trHeight w:val="315"/>
        </w:trPr>
        <w:tc>
          <w:tcPr>
            <w:tcW w:w="1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D3F7" w14:textId="77777777" w:rsidR="00CE4D62" w:rsidRPr="00CE4D62" w:rsidRDefault="00CE4D62" w:rsidP="00CE4D62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7A6F70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lang w:val="es-419" w:eastAsia="es-419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120B2F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3C85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698946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C409D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BA348D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7EEEF2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A19F11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603141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4E81E5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DA34FD" w14:textId="77777777" w:rsidR="00CE4D62" w:rsidRPr="00CE4D62" w:rsidRDefault="00CE4D62" w:rsidP="00CE4D6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E4D6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FBB5" w14:textId="77777777" w:rsidR="00852ED7" w:rsidRDefault="00852ED7" w:rsidP="008A3980">
      <w:r>
        <w:separator/>
      </w:r>
    </w:p>
  </w:endnote>
  <w:endnote w:type="continuationSeparator" w:id="0">
    <w:p w14:paraId="730BF976" w14:textId="77777777" w:rsidR="00852ED7" w:rsidRDefault="00852ED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B954" w14:textId="77777777" w:rsidR="00852ED7" w:rsidRDefault="00852ED7" w:rsidP="008A3980">
      <w:r>
        <w:separator/>
      </w:r>
    </w:p>
  </w:footnote>
  <w:footnote w:type="continuationSeparator" w:id="0">
    <w:p w14:paraId="013DDBD9" w14:textId="77777777" w:rsidR="00852ED7" w:rsidRDefault="00852ED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1428E9"/>
    <w:rsid w:val="001575DC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68DC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52ED7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995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2023-05-04T20:12:00Z</cp:lastPrinted>
  <dcterms:created xsi:type="dcterms:W3CDTF">2023-05-04T20:16:00Z</dcterms:created>
  <dcterms:modified xsi:type="dcterms:W3CDTF">2023-05-08T15:10:00Z</dcterms:modified>
</cp:coreProperties>
</file>