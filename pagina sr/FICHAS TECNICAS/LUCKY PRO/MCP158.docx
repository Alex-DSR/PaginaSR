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E02F" w14:textId="3314E97E" w:rsidR="00CF2223" w:rsidRDefault="00175575" w:rsidP="00E87B8C">
      <w:pPr>
        <w:rPr>
          <w:rFonts w:ascii="Arial" w:hAnsi="Arial" w:cs="Arial"/>
          <w:lang w:val="es-419"/>
        </w:rPr>
      </w:pPr>
      <w:r w:rsidRPr="000500CD">
        <w:rPr>
          <w:noProof/>
          <w:snapToGrid/>
        </w:rPr>
        <w:drawing>
          <wp:anchor distT="0" distB="0" distL="114300" distR="114300" simplePos="0" relativeHeight="251661824" behindDoc="0" locked="0" layoutInCell="1" allowOverlap="1" wp14:anchorId="27313AD3" wp14:editId="63E38A1B">
            <wp:simplePos x="0" y="0"/>
            <wp:positionH relativeFrom="margin">
              <wp:align>left</wp:align>
            </wp:positionH>
            <wp:positionV relativeFrom="margin">
              <wp:posOffset>19050</wp:posOffset>
            </wp:positionV>
            <wp:extent cx="2001520" cy="491490"/>
            <wp:effectExtent l="0" t="0" r="0" b="3810"/>
            <wp:wrapSquare wrapText="bothSides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1" t="1353" r="52724" b="1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E5440" w14:textId="2C0146D8" w:rsidR="006E0612" w:rsidRDefault="006E0612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margin" w:tblpXSpec="right" w:tblpY="-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6E0612" w14:paraId="15E165FB" w14:textId="77777777" w:rsidTr="006E0612">
        <w:tc>
          <w:tcPr>
            <w:tcW w:w="1384" w:type="dxa"/>
            <w:shd w:val="clear" w:color="auto" w:fill="auto"/>
            <w:vAlign w:val="center"/>
          </w:tcPr>
          <w:p w14:paraId="32C8D2C6" w14:textId="77777777" w:rsidR="006E0612" w:rsidRDefault="006E0612" w:rsidP="006E0612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5D4AB3D2" w14:textId="2153DDA9" w:rsidR="006E0612" w:rsidRPr="00BD5BD4" w:rsidRDefault="00714086" w:rsidP="006E061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 xml:space="preserve">MCP </w:t>
            </w:r>
            <w:r w:rsidR="0045157F">
              <w:rPr>
                <w:rFonts w:ascii="Arial" w:hAnsi="Arial" w:cs="Arial"/>
                <w:sz w:val="28"/>
                <w:szCs w:val="28"/>
                <w:lang w:val="es-419"/>
              </w:rPr>
              <w:t>158</w:t>
            </w:r>
          </w:p>
        </w:tc>
      </w:tr>
    </w:tbl>
    <w:p w14:paraId="4807A974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6773112F" w14:textId="44671536" w:rsidR="006E0612" w:rsidRDefault="006E0612" w:rsidP="00E87B8C">
      <w:pPr>
        <w:rPr>
          <w:rFonts w:ascii="Arial" w:hAnsi="Arial" w:cs="Arial"/>
          <w:lang w:val="es-419"/>
        </w:rPr>
      </w:pPr>
    </w:p>
    <w:p w14:paraId="41A589FD" w14:textId="06AB92CB" w:rsidR="006E0612" w:rsidRDefault="006E0612" w:rsidP="00E87B8C">
      <w:pPr>
        <w:rPr>
          <w:rFonts w:ascii="Arial" w:hAnsi="Arial" w:cs="Arial"/>
          <w:lang w:val="es-419"/>
        </w:rPr>
      </w:pPr>
    </w:p>
    <w:p w14:paraId="5F1ADA53" w14:textId="5AE6B34A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1842"/>
        <w:gridCol w:w="4961"/>
      </w:tblGrid>
      <w:tr w:rsidR="00CF2223" w14:paraId="70391278" w14:textId="77777777" w:rsidTr="009C7E65">
        <w:trPr>
          <w:trHeight w:val="283"/>
        </w:trPr>
        <w:tc>
          <w:tcPr>
            <w:tcW w:w="5175" w:type="dxa"/>
            <w:gridSpan w:val="2"/>
            <w:shd w:val="clear" w:color="auto" w:fill="auto"/>
            <w:vAlign w:val="center"/>
          </w:tcPr>
          <w:p w14:paraId="24369120" w14:textId="77777777" w:rsidR="00CF2223" w:rsidRPr="007C5737" w:rsidRDefault="00CF2223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C6A2C79" w14:textId="70BC7A10" w:rsidR="00CF2223" w:rsidRPr="007C5737" w:rsidRDefault="000500CD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USOS E INSTALACIONES</w:t>
            </w:r>
          </w:p>
        </w:tc>
      </w:tr>
      <w:tr w:rsidR="007C5737" w14:paraId="0588D80B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588670BD" w14:textId="77777777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9FF946" w14:textId="573C9C63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Agua limpia</w:t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3E420364" w14:textId="15CB67C3" w:rsidR="007C5737" w:rsidRPr="007C5737" w:rsidRDefault="008C4E2B" w:rsidP="008C4E2B">
            <w:pPr>
              <w:jc w:val="both"/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Adecuadas para manejar agua limpia que no contenga partículas abrasivas, ideal para aplicaciones domésticas</w:t>
            </w:r>
            <w:r w:rsidR="007F59EF">
              <w:rPr>
                <w:rFonts w:ascii="Arial" w:hAnsi="Arial" w:cs="Arial"/>
                <w:sz w:val="22"/>
                <w:szCs w:val="22"/>
                <w:lang w:val="es-419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La instalación se debe realizar en un área cubierta y protegida contra la intemperie.</w:t>
            </w:r>
          </w:p>
        </w:tc>
      </w:tr>
      <w:tr w:rsidR="007C5737" w14:paraId="5725D016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DD4C0C3" w14:textId="65366A5C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del líquido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F3DD79" w14:textId="22F25615" w:rsidR="007C5737" w:rsidRPr="009C7E65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60</w:t>
            </w: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°C</w:t>
            </w:r>
          </w:p>
        </w:tc>
        <w:tc>
          <w:tcPr>
            <w:tcW w:w="4961" w:type="dxa"/>
            <w:vMerge/>
            <w:shd w:val="clear" w:color="auto" w:fill="auto"/>
          </w:tcPr>
          <w:p w14:paraId="323FDD9E" w14:textId="62047D0C" w:rsidR="007C5737" w:rsidRDefault="007C5737" w:rsidP="000500CD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45F403AA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0ACC617" w14:textId="5526A5CF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Temperatura ambiente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F3841FC" w14:textId="71525951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  <w:tc>
          <w:tcPr>
            <w:tcW w:w="4961" w:type="dxa"/>
            <w:vMerge/>
            <w:shd w:val="clear" w:color="auto" w:fill="auto"/>
          </w:tcPr>
          <w:p w14:paraId="4DDA2CC3" w14:textId="25F67C66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70A3C8B6" w14:textId="77777777" w:rsidTr="009C7E65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3D3D6DE5" w14:textId="305C168C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Garantía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ADBB8F" w14:textId="1B952D52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 año contra fallas de fábrica</w:t>
            </w:r>
          </w:p>
        </w:tc>
        <w:tc>
          <w:tcPr>
            <w:tcW w:w="4961" w:type="dxa"/>
            <w:vMerge/>
            <w:shd w:val="clear" w:color="auto" w:fill="auto"/>
          </w:tcPr>
          <w:p w14:paraId="1CE0A196" w14:textId="69CF63AB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14BED73E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7F5F0F26" w14:textId="11CBFF05" w:rsidR="00E87B8C" w:rsidRDefault="00E87B8C" w:rsidP="00E87B8C">
      <w:pPr>
        <w:rPr>
          <w:rFonts w:ascii="Arial" w:hAnsi="Arial" w:cs="Arial"/>
          <w:lang w:val="es-419"/>
        </w:rPr>
      </w:pPr>
    </w:p>
    <w:p w14:paraId="23B98C62" w14:textId="21B69480" w:rsidR="007B0556" w:rsidRDefault="007B0556">
      <w:pPr>
        <w:rPr>
          <w:vanish/>
        </w:rPr>
      </w:pPr>
    </w:p>
    <w:p w14:paraId="3FB5BEC0" w14:textId="2215F0D5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tbl>
      <w:tblPr>
        <w:tblpPr w:leftFromText="141" w:rightFromText="141" w:vertAnchor="text" w:horzAnchor="page" w:tblpX="1047" w:tblpY="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2410"/>
      </w:tblGrid>
      <w:tr w:rsidR="007861C1" w14:paraId="4AF7BC65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363283D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EXTRAS DE LA BOMBA</w:t>
            </w:r>
          </w:p>
        </w:tc>
      </w:tr>
      <w:tr w:rsidR="007861C1" w14:paraId="7C628831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0355DF" w14:textId="48D5A0C4" w:rsidR="007861C1" w:rsidRPr="00972535" w:rsidRDefault="008C4E2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02040F" w14:textId="0D3726FF" w:rsidR="007861C1" w:rsidRPr="00972535" w:rsidRDefault="008C4E2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7861C1" w14:paraId="4E3A401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B0FAA59" w14:textId="47424FEE" w:rsidR="007861C1" w:rsidRPr="00972535" w:rsidRDefault="007D5B8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Cubierta del cuerpo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306FD8F" w14:textId="526897EA" w:rsidR="007861C1" w:rsidRPr="00972535" w:rsidRDefault="007D5B8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inoxidable</w:t>
            </w:r>
          </w:p>
        </w:tc>
      </w:tr>
      <w:tr w:rsidR="007861C1" w14:paraId="22BBE8E9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BB8ECAC" w14:textId="507BFDA7" w:rsidR="007861C1" w:rsidRPr="00972535" w:rsidRDefault="007D5B8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05C5F2B" w14:textId="2D17A861" w:rsidR="007861C1" w:rsidRPr="00972535" w:rsidRDefault="007D5B8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Latón</w:t>
            </w:r>
          </w:p>
        </w:tc>
      </w:tr>
      <w:tr w:rsidR="00C46A06" w14:paraId="6B6C9C1C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9F3B01D" w14:textId="10EBA27A" w:rsidR="00C46A06" w:rsidRPr="00972535" w:rsidRDefault="008C4E2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Succión máxima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4B83F99" w14:textId="2ECDD1C7" w:rsidR="00C46A06" w:rsidRPr="00972535" w:rsidRDefault="007D5B8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7</w:t>
            </w:r>
            <w:r w:rsidR="008C4E2B">
              <w:rPr>
                <w:rFonts w:ascii="Arial" w:hAnsi="Arial" w:cs="Arial"/>
                <w:sz w:val="22"/>
                <w:szCs w:val="22"/>
                <w:lang w:val="es-419"/>
              </w:rPr>
              <w:t xml:space="preserve"> m.</w:t>
            </w:r>
          </w:p>
        </w:tc>
      </w:tr>
      <w:tr w:rsidR="007861C1" w14:paraId="7CA10B7A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E308E4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succión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9D8C8EE" w14:textId="12575109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>”</w:t>
            </w:r>
          </w:p>
        </w:tc>
      </w:tr>
      <w:tr w:rsidR="007861C1" w14:paraId="2AD508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4942504A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descarga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0F0239" w14:textId="53A36C52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>”</w:t>
            </w:r>
          </w:p>
        </w:tc>
      </w:tr>
      <w:tr w:rsidR="007861C1" w14:paraId="657A0B44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49ABF8F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DEL MOTOR</w:t>
            </w:r>
          </w:p>
        </w:tc>
      </w:tr>
      <w:tr w:rsidR="007861C1" w14:paraId="579C6D66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60F281E" w14:textId="38F80BE0" w:rsidR="007861C1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</w:t>
            </w:r>
            <w:r w:rsidR="007861C1" w:rsidRPr="00972535">
              <w:rPr>
                <w:rFonts w:ascii="Arial" w:hAnsi="Arial" w:cs="Arial"/>
                <w:sz w:val="22"/>
                <w:szCs w:val="22"/>
                <w:lang w:val="es-419"/>
              </w:rPr>
              <w:t>kW (HP)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E82B667" w14:textId="25C61282" w:rsidR="007861C1" w:rsidRPr="00972535" w:rsidRDefault="0004645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0</w:t>
            </w:r>
            <w:r w:rsidR="0045157F">
              <w:rPr>
                <w:rFonts w:ascii="Arial" w:hAnsi="Arial" w:cs="Arial"/>
                <w:sz w:val="22"/>
                <w:szCs w:val="22"/>
                <w:lang w:val="es-419"/>
              </w:rPr>
              <w:t>.75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(</w:t>
            </w:r>
            <w:r w:rsidR="0045157F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BA502D" w14:paraId="3A43CAA8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39662524" w14:textId="7221A7CE" w:rsidR="00BA502D" w:rsidRPr="00972535" w:rsidRDefault="00BA502D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Voltaje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EABA774" w14:textId="574AAC1F" w:rsidR="00BA502D" w:rsidRPr="00972535" w:rsidRDefault="0004645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220 V.</w:t>
            </w:r>
          </w:p>
        </w:tc>
      </w:tr>
      <w:tr w:rsidR="00467838" w14:paraId="5D0D951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553D8D14" w14:textId="1C27EAD4" w:rsidR="00467838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Frecuencia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5A1CBF" w14:textId="2F0EDC9E" w:rsidR="00467838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7861C1" w14:paraId="7EBE808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71DD60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Clase de protección 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A944BB" w14:textId="58ABA230" w:rsidR="007861C1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IP</w:t>
            </w:r>
            <w:r w:rsidR="0004645C">
              <w:rPr>
                <w:rFonts w:ascii="Arial" w:hAnsi="Arial" w:cs="Arial"/>
                <w:sz w:val="22"/>
                <w:szCs w:val="22"/>
                <w:lang w:val="es-419"/>
              </w:rPr>
              <w:t>44</w:t>
            </w:r>
          </w:p>
        </w:tc>
      </w:tr>
      <w:tr w:rsidR="007861C1" w14:paraId="77F12A4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D5525D6" w14:textId="7416F395" w:rsidR="007861C1" w:rsidRPr="00972535" w:rsidRDefault="0004645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Protector de sobre carga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6997382" w14:textId="3424E25B" w:rsidR="007861C1" w:rsidRPr="00972535" w:rsidRDefault="0004645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Si</w:t>
            </w:r>
          </w:p>
        </w:tc>
      </w:tr>
      <w:tr w:rsidR="007861C1" w14:paraId="5ABFE0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79F0B1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Máx. temperatura de ambiente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1D09A65" w14:textId="469B367F" w:rsidR="007861C1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</w:tr>
    </w:tbl>
    <w:p w14:paraId="3A63AB36" w14:textId="5C482C3F" w:rsidR="003D6066" w:rsidRDefault="003D6066" w:rsidP="00E87B8C">
      <w:pPr>
        <w:rPr>
          <w:rFonts w:ascii="Arial" w:hAnsi="Arial" w:cs="Arial"/>
          <w:lang w:val="es-419"/>
        </w:rPr>
      </w:pPr>
    </w:p>
    <w:p w14:paraId="1CABF9D5" w14:textId="4B89216A" w:rsidR="003D6066" w:rsidRDefault="003D6066" w:rsidP="00E87B8C">
      <w:pPr>
        <w:rPr>
          <w:rFonts w:ascii="Arial" w:hAnsi="Arial" w:cs="Arial"/>
          <w:lang w:val="es-419"/>
        </w:rPr>
      </w:pPr>
    </w:p>
    <w:p w14:paraId="0C9C113C" w14:textId="57D66538" w:rsidR="00B43683" w:rsidRDefault="006F50E7" w:rsidP="00E87B8C">
      <w:pPr>
        <w:rPr>
          <w:rFonts w:ascii="Arial" w:hAnsi="Arial" w:cs="Arial"/>
          <w:lang w:val="es-419"/>
        </w:rPr>
      </w:pPr>
      <w:r w:rsidRPr="006F50E7">
        <w:rPr>
          <w:rFonts w:ascii="Arial" w:hAnsi="Arial" w:cs="Arial"/>
          <w:lang w:val="es-419"/>
        </w:rPr>
        <w:drawing>
          <wp:anchor distT="0" distB="0" distL="114300" distR="114300" simplePos="0" relativeHeight="251662848" behindDoc="0" locked="0" layoutInCell="1" allowOverlap="1" wp14:anchorId="61AA5AF3" wp14:editId="47B3051D">
            <wp:simplePos x="0" y="0"/>
            <wp:positionH relativeFrom="margin">
              <wp:posOffset>4602480</wp:posOffset>
            </wp:positionH>
            <wp:positionV relativeFrom="margin">
              <wp:posOffset>2851150</wp:posOffset>
            </wp:positionV>
            <wp:extent cx="2225675" cy="2028190"/>
            <wp:effectExtent l="0" t="0" r="317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3659" b="97561" l="7500" r="95556">
                                  <a14:foregroundMark x1="18611" y1="17683" x2="13333" y2="8232"/>
                                  <a14:foregroundMark x1="23056" y1="8537" x2="21667" y2="6098"/>
                                  <a14:foregroundMark x1="20833" y1="4878" x2="20833" y2="4878"/>
                                  <a14:foregroundMark x1="41944" y1="22561" x2="44167" y2="25000"/>
                                  <a14:foregroundMark x1="35556" y1="90244" x2="43056" y2="97561"/>
                                  <a14:foregroundMark x1="20000" y1="85061" x2="17778" y2="81402"/>
                                  <a14:foregroundMark x1="10278" y1="51220" x2="8889" y2="64939"/>
                                  <a14:foregroundMark x1="8056" y1="62195" x2="7500" y2="57012"/>
                                  <a14:foregroundMark x1="92778" y1="35061" x2="95556" y2="51829"/>
                                  <a14:foregroundMark x1="95556" y1="51829" x2="92500" y2="6524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67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4DEEC1" w14:textId="6E638CC2" w:rsidR="00B43683" w:rsidRDefault="00B43683" w:rsidP="00E87B8C">
      <w:pPr>
        <w:rPr>
          <w:rFonts w:ascii="Arial" w:hAnsi="Arial" w:cs="Arial"/>
          <w:lang w:val="es-419"/>
        </w:rPr>
      </w:pPr>
    </w:p>
    <w:p w14:paraId="7ACD58A6" w14:textId="6DABBBB6" w:rsidR="00B43683" w:rsidRDefault="00B43683" w:rsidP="00E87B8C">
      <w:pPr>
        <w:rPr>
          <w:rFonts w:ascii="Arial" w:hAnsi="Arial" w:cs="Arial"/>
          <w:lang w:val="es-419"/>
        </w:rPr>
      </w:pPr>
    </w:p>
    <w:p w14:paraId="32CEBFC8" w14:textId="70F0E0BE" w:rsidR="00253153" w:rsidRDefault="00253153" w:rsidP="00E87B8C">
      <w:pPr>
        <w:rPr>
          <w:rFonts w:ascii="Arial" w:hAnsi="Arial" w:cs="Arial"/>
          <w:lang w:val="es-419"/>
        </w:rPr>
      </w:pPr>
    </w:p>
    <w:p w14:paraId="65205CE0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2597E59A" w14:textId="0C23E9D6" w:rsidR="00CF3769" w:rsidRDefault="00CF3769" w:rsidP="00E87B8C">
      <w:pPr>
        <w:rPr>
          <w:rFonts w:ascii="Arial" w:hAnsi="Arial" w:cs="Arial"/>
          <w:lang w:val="es-419"/>
        </w:rPr>
      </w:pPr>
    </w:p>
    <w:p w14:paraId="6EF5571D" w14:textId="7777777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15F4F94D" w14:textId="65863D0C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9E0D2DE" w14:textId="77777777" w:rsidR="00C46A06" w:rsidRDefault="00C46A06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777BD7A" w14:textId="12CA7784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tbl>
      <w:tblPr>
        <w:tblW w:w="11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1"/>
        <w:gridCol w:w="807"/>
        <w:gridCol w:w="592"/>
        <w:gridCol w:w="94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45157F" w:rsidRPr="0045157F" w14:paraId="3FEED25C" w14:textId="77777777" w:rsidTr="0045157F">
        <w:trPr>
          <w:trHeight w:val="300"/>
        </w:trPr>
        <w:tc>
          <w:tcPr>
            <w:tcW w:w="30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34D13" w14:textId="77777777" w:rsidR="0045157F" w:rsidRPr="0045157F" w:rsidRDefault="0045157F" w:rsidP="0045157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5157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0D566" w14:textId="77777777" w:rsidR="0045157F" w:rsidRPr="0045157F" w:rsidRDefault="0045157F" w:rsidP="0045157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45157F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7A1DE" w14:textId="77777777" w:rsidR="0045157F" w:rsidRPr="0045157F" w:rsidRDefault="0045157F" w:rsidP="0045157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5157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98623" w14:textId="77777777" w:rsidR="0045157F" w:rsidRPr="0045157F" w:rsidRDefault="0045157F" w:rsidP="0045157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5157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0.17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BA0F1" w14:textId="77777777" w:rsidR="0045157F" w:rsidRPr="0045157F" w:rsidRDefault="0045157F" w:rsidP="0045157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5157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0.50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A082E" w14:textId="77777777" w:rsidR="0045157F" w:rsidRPr="0045157F" w:rsidRDefault="0045157F" w:rsidP="0045157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5157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0.83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8A340" w14:textId="77777777" w:rsidR="0045157F" w:rsidRPr="0045157F" w:rsidRDefault="0045157F" w:rsidP="0045157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5157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BC696" w14:textId="77777777" w:rsidR="0045157F" w:rsidRPr="0045157F" w:rsidRDefault="0045157F" w:rsidP="0045157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5157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1.17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E378C" w14:textId="77777777" w:rsidR="0045157F" w:rsidRPr="0045157F" w:rsidRDefault="0045157F" w:rsidP="0045157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5157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1.33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59B2D" w14:textId="77777777" w:rsidR="0045157F" w:rsidRPr="0045157F" w:rsidRDefault="0045157F" w:rsidP="0045157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5157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1.50</w:t>
            </w:r>
          </w:p>
        </w:tc>
      </w:tr>
      <w:tr w:rsidR="0045157F" w:rsidRPr="0045157F" w14:paraId="74A5E876" w14:textId="77777777" w:rsidTr="0045157F">
        <w:trPr>
          <w:trHeight w:val="300"/>
        </w:trPr>
        <w:tc>
          <w:tcPr>
            <w:tcW w:w="30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8E070" w14:textId="77777777" w:rsidR="0045157F" w:rsidRPr="0045157F" w:rsidRDefault="0045157F" w:rsidP="0045157F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70F1E" w14:textId="77777777" w:rsidR="0045157F" w:rsidRPr="0045157F" w:rsidRDefault="0045157F" w:rsidP="0045157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45157F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BB0FE" w14:textId="77777777" w:rsidR="0045157F" w:rsidRPr="0045157F" w:rsidRDefault="0045157F" w:rsidP="0045157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5157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1B180" w14:textId="77777777" w:rsidR="0045157F" w:rsidRPr="0045157F" w:rsidRDefault="0045157F" w:rsidP="0045157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5157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3624D" w14:textId="77777777" w:rsidR="0045157F" w:rsidRPr="0045157F" w:rsidRDefault="0045157F" w:rsidP="0045157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5157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F05E8" w14:textId="77777777" w:rsidR="0045157F" w:rsidRPr="0045157F" w:rsidRDefault="0045157F" w:rsidP="0045157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5157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25845" w14:textId="77777777" w:rsidR="0045157F" w:rsidRPr="0045157F" w:rsidRDefault="0045157F" w:rsidP="0045157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5157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11161" w14:textId="77777777" w:rsidR="0045157F" w:rsidRPr="0045157F" w:rsidRDefault="0045157F" w:rsidP="0045157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5157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48691" w14:textId="77777777" w:rsidR="0045157F" w:rsidRPr="0045157F" w:rsidRDefault="0045157F" w:rsidP="0045157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5157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B115C" w14:textId="77777777" w:rsidR="0045157F" w:rsidRPr="0045157F" w:rsidRDefault="0045157F" w:rsidP="0045157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5157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90</w:t>
            </w:r>
          </w:p>
        </w:tc>
      </w:tr>
      <w:tr w:rsidR="0045157F" w:rsidRPr="0045157F" w14:paraId="1CED9884" w14:textId="77777777" w:rsidTr="0045157F">
        <w:trPr>
          <w:trHeight w:val="315"/>
        </w:trPr>
        <w:tc>
          <w:tcPr>
            <w:tcW w:w="16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3E23E" w14:textId="77777777" w:rsidR="0045157F" w:rsidRPr="0045157F" w:rsidRDefault="0045157F" w:rsidP="0045157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45157F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MCP 158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B233D" w14:textId="77777777" w:rsidR="0045157F" w:rsidRPr="0045157F" w:rsidRDefault="0045157F" w:rsidP="0045157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45157F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3B647" w14:textId="77777777" w:rsidR="0045157F" w:rsidRPr="0045157F" w:rsidRDefault="0045157F" w:rsidP="0045157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45157F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47079" w14:textId="77777777" w:rsidR="0045157F" w:rsidRPr="0045157F" w:rsidRDefault="0045157F" w:rsidP="0045157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45157F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BB205" w14:textId="77777777" w:rsidR="0045157F" w:rsidRPr="0045157F" w:rsidRDefault="0045157F" w:rsidP="0045157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5157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9180C" w14:textId="77777777" w:rsidR="0045157F" w:rsidRPr="0045157F" w:rsidRDefault="0045157F" w:rsidP="0045157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5157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C60F8" w14:textId="77777777" w:rsidR="0045157F" w:rsidRPr="0045157F" w:rsidRDefault="0045157F" w:rsidP="0045157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5157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0F769" w14:textId="77777777" w:rsidR="0045157F" w:rsidRPr="0045157F" w:rsidRDefault="0045157F" w:rsidP="0045157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5157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077F3" w14:textId="77777777" w:rsidR="0045157F" w:rsidRPr="0045157F" w:rsidRDefault="0045157F" w:rsidP="0045157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5157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6620C" w14:textId="77777777" w:rsidR="0045157F" w:rsidRPr="0045157F" w:rsidRDefault="0045157F" w:rsidP="0045157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5157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4.2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C25C1" w14:textId="77777777" w:rsidR="0045157F" w:rsidRPr="0045157F" w:rsidRDefault="0045157F" w:rsidP="0045157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5157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4.8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103DA" w14:textId="77777777" w:rsidR="0045157F" w:rsidRPr="0045157F" w:rsidRDefault="0045157F" w:rsidP="0045157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5157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5.4</w:t>
            </w:r>
          </w:p>
        </w:tc>
      </w:tr>
      <w:tr w:rsidR="0045157F" w:rsidRPr="0045157F" w14:paraId="5B7DE395" w14:textId="77777777" w:rsidTr="0045157F">
        <w:trPr>
          <w:trHeight w:val="315"/>
        </w:trPr>
        <w:tc>
          <w:tcPr>
            <w:tcW w:w="16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0BD05" w14:textId="77777777" w:rsidR="0045157F" w:rsidRPr="0045157F" w:rsidRDefault="0045157F" w:rsidP="0045157F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604414" w14:textId="77777777" w:rsidR="0045157F" w:rsidRPr="0045157F" w:rsidRDefault="0045157F" w:rsidP="0045157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45157F">
              <w:rPr>
                <w:rFonts w:ascii="Arial" w:hAnsi="Arial" w:cs="Arial"/>
                <w:snapToGrid/>
                <w:color w:val="000000"/>
                <w:lang w:val="es-419" w:eastAsia="es-419"/>
              </w:rPr>
              <w:t>0.75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20963E" w14:textId="77777777" w:rsidR="0045157F" w:rsidRPr="0045157F" w:rsidRDefault="0045157F" w:rsidP="0045157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45157F">
              <w:rPr>
                <w:rFonts w:ascii="Arial" w:hAnsi="Arial" w:cs="Arial"/>
                <w:snapToGrid/>
                <w:color w:val="000000"/>
                <w:lang w:val="es-419" w:eastAsia="es-419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30C6B3" w14:textId="77777777" w:rsidR="0045157F" w:rsidRPr="0045157F" w:rsidRDefault="0045157F" w:rsidP="0045157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45157F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043BCBC" w14:textId="77777777" w:rsidR="0045157F" w:rsidRPr="0045157F" w:rsidRDefault="0045157F" w:rsidP="0045157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5157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AC4DF1" w14:textId="77777777" w:rsidR="0045157F" w:rsidRPr="0045157F" w:rsidRDefault="0045157F" w:rsidP="0045157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5157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A36E1A1" w14:textId="77777777" w:rsidR="0045157F" w:rsidRPr="0045157F" w:rsidRDefault="0045157F" w:rsidP="0045157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5157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67AB77A" w14:textId="77777777" w:rsidR="0045157F" w:rsidRPr="0045157F" w:rsidRDefault="0045157F" w:rsidP="0045157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5157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31.5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CDDA2EF" w14:textId="77777777" w:rsidR="0045157F" w:rsidRPr="0045157F" w:rsidRDefault="0045157F" w:rsidP="0045157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5157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C0559C" w14:textId="77777777" w:rsidR="0045157F" w:rsidRPr="0045157F" w:rsidRDefault="0045157F" w:rsidP="0045157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5157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6A110A5" w14:textId="77777777" w:rsidR="0045157F" w:rsidRPr="0045157F" w:rsidRDefault="0045157F" w:rsidP="0045157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5157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087504" w14:textId="77777777" w:rsidR="0045157F" w:rsidRPr="0045157F" w:rsidRDefault="0045157F" w:rsidP="0045157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45157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25</w:t>
            </w:r>
          </w:p>
        </w:tc>
      </w:tr>
    </w:tbl>
    <w:p w14:paraId="0C06098B" w14:textId="5EA8CCE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CC95E43" w14:textId="780784A6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sectPr w:rsidR="00D96B77" w:rsidSect="003D6066">
      <w:headerReference w:type="default" r:id="rId11"/>
      <w:footerReference w:type="default" r:id="rId12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A3152" w14:textId="77777777" w:rsidR="00DC578F" w:rsidRDefault="00DC578F" w:rsidP="008A3980">
      <w:r>
        <w:separator/>
      </w:r>
    </w:p>
  </w:endnote>
  <w:endnote w:type="continuationSeparator" w:id="0">
    <w:p w14:paraId="01E97403" w14:textId="77777777" w:rsidR="00DC578F" w:rsidRDefault="00DC578F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9EC9" w14:textId="53AD3D0C" w:rsidR="005960B5" w:rsidRDefault="00175575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420A4B" wp14:editId="26A2EEB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449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7B373FD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8FBBA" w14:textId="77777777" w:rsidR="00DC578F" w:rsidRDefault="00DC578F" w:rsidP="008A3980">
      <w:r>
        <w:separator/>
      </w:r>
    </w:p>
  </w:footnote>
  <w:footnote w:type="continuationSeparator" w:id="0">
    <w:p w14:paraId="3D90A946" w14:textId="77777777" w:rsidR="00DC578F" w:rsidRDefault="00DC578F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8004" w14:textId="2685AF06" w:rsidR="005960B5" w:rsidRDefault="00175575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502E4F14" wp14:editId="555B3178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20E98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8ACA6B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02852BFA" w14:textId="5E93862F" w:rsidR="005960B5" w:rsidRPr="00F112DF" w:rsidRDefault="0017557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1B9C825E" wp14:editId="4EC45F94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49F4D9B4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50BDF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3486"/>
    <w:multiLevelType w:val="hybridMultilevel"/>
    <w:tmpl w:val="FED6DF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4645C"/>
    <w:rsid w:val="000500CD"/>
    <w:rsid w:val="000559F3"/>
    <w:rsid w:val="00061C1A"/>
    <w:rsid w:val="000679C5"/>
    <w:rsid w:val="000A37A8"/>
    <w:rsid w:val="000A4B96"/>
    <w:rsid w:val="001428E9"/>
    <w:rsid w:val="00175575"/>
    <w:rsid w:val="0019786F"/>
    <w:rsid w:val="001E075B"/>
    <w:rsid w:val="001F685E"/>
    <w:rsid w:val="001F719B"/>
    <w:rsid w:val="0020245A"/>
    <w:rsid w:val="00253153"/>
    <w:rsid w:val="002E1480"/>
    <w:rsid w:val="002E7F0F"/>
    <w:rsid w:val="002F1F5F"/>
    <w:rsid w:val="002F23A9"/>
    <w:rsid w:val="00383C76"/>
    <w:rsid w:val="003B301B"/>
    <w:rsid w:val="003D6066"/>
    <w:rsid w:val="00415320"/>
    <w:rsid w:val="00417A91"/>
    <w:rsid w:val="00427355"/>
    <w:rsid w:val="00433213"/>
    <w:rsid w:val="00435AC1"/>
    <w:rsid w:val="0045157F"/>
    <w:rsid w:val="00467838"/>
    <w:rsid w:val="004855A3"/>
    <w:rsid w:val="00490F9C"/>
    <w:rsid w:val="004B6513"/>
    <w:rsid w:val="00502FCF"/>
    <w:rsid w:val="00503185"/>
    <w:rsid w:val="005102A3"/>
    <w:rsid w:val="005960B5"/>
    <w:rsid w:val="005B4338"/>
    <w:rsid w:val="005B5378"/>
    <w:rsid w:val="005E4450"/>
    <w:rsid w:val="00606569"/>
    <w:rsid w:val="006248B3"/>
    <w:rsid w:val="006736DE"/>
    <w:rsid w:val="006919B8"/>
    <w:rsid w:val="006A1E1B"/>
    <w:rsid w:val="006E0612"/>
    <w:rsid w:val="006E3E09"/>
    <w:rsid w:val="006F50E7"/>
    <w:rsid w:val="00714086"/>
    <w:rsid w:val="00720104"/>
    <w:rsid w:val="00737F4E"/>
    <w:rsid w:val="00750244"/>
    <w:rsid w:val="00750E17"/>
    <w:rsid w:val="007710E3"/>
    <w:rsid w:val="00774A4C"/>
    <w:rsid w:val="00780CA7"/>
    <w:rsid w:val="007861C1"/>
    <w:rsid w:val="007A0290"/>
    <w:rsid w:val="007B0556"/>
    <w:rsid w:val="007C47B2"/>
    <w:rsid w:val="007C5737"/>
    <w:rsid w:val="007C72B5"/>
    <w:rsid w:val="007D4AF3"/>
    <w:rsid w:val="007D5B85"/>
    <w:rsid w:val="007E3EFE"/>
    <w:rsid w:val="007F59EF"/>
    <w:rsid w:val="00827BF9"/>
    <w:rsid w:val="008319BA"/>
    <w:rsid w:val="00832239"/>
    <w:rsid w:val="008621EA"/>
    <w:rsid w:val="008A3980"/>
    <w:rsid w:val="008C4E2B"/>
    <w:rsid w:val="008D0A4F"/>
    <w:rsid w:val="008D57AB"/>
    <w:rsid w:val="008F5336"/>
    <w:rsid w:val="00934F39"/>
    <w:rsid w:val="00972535"/>
    <w:rsid w:val="009A11F8"/>
    <w:rsid w:val="009C4720"/>
    <w:rsid w:val="009C7E65"/>
    <w:rsid w:val="009D2914"/>
    <w:rsid w:val="00A34B29"/>
    <w:rsid w:val="00A86F6C"/>
    <w:rsid w:val="00AB0405"/>
    <w:rsid w:val="00AB281F"/>
    <w:rsid w:val="00AD5EDC"/>
    <w:rsid w:val="00AD6AC6"/>
    <w:rsid w:val="00AF546C"/>
    <w:rsid w:val="00B126E6"/>
    <w:rsid w:val="00B163B0"/>
    <w:rsid w:val="00B43683"/>
    <w:rsid w:val="00BA502D"/>
    <w:rsid w:val="00BD5BD4"/>
    <w:rsid w:val="00C0192C"/>
    <w:rsid w:val="00C177D2"/>
    <w:rsid w:val="00C20704"/>
    <w:rsid w:val="00C46A06"/>
    <w:rsid w:val="00C5749B"/>
    <w:rsid w:val="00C922C0"/>
    <w:rsid w:val="00CA2E77"/>
    <w:rsid w:val="00CF2223"/>
    <w:rsid w:val="00CF3769"/>
    <w:rsid w:val="00D3063E"/>
    <w:rsid w:val="00D55EC1"/>
    <w:rsid w:val="00D61D67"/>
    <w:rsid w:val="00D64FC9"/>
    <w:rsid w:val="00D65D7C"/>
    <w:rsid w:val="00D90D5A"/>
    <w:rsid w:val="00D96B77"/>
    <w:rsid w:val="00DA08D9"/>
    <w:rsid w:val="00DC578F"/>
    <w:rsid w:val="00DE23CD"/>
    <w:rsid w:val="00E064A3"/>
    <w:rsid w:val="00E23E8F"/>
    <w:rsid w:val="00E3548E"/>
    <w:rsid w:val="00E87B8C"/>
    <w:rsid w:val="00ED588D"/>
    <w:rsid w:val="00F112DF"/>
    <w:rsid w:val="00F14C15"/>
    <w:rsid w:val="00F67437"/>
    <w:rsid w:val="00F8283B"/>
    <w:rsid w:val="00F94CBA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F3155C5"/>
  <w15:chartTrackingRefBased/>
  <w15:docId w15:val="{0D203B6A-17E1-45BD-964D-1C7FA61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13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945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2023-05-06T14:00:00Z</cp:lastPrinted>
  <dcterms:created xsi:type="dcterms:W3CDTF">2023-05-06T14:02:00Z</dcterms:created>
  <dcterms:modified xsi:type="dcterms:W3CDTF">2023-05-06T14:13:00Z</dcterms:modified>
</cp:coreProperties>
</file>