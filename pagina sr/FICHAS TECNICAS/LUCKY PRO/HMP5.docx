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02F" w14:textId="3314E97E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anchor distT="0" distB="0" distL="114300" distR="114300" simplePos="0" relativeHeight="251661824" behindDoc="0" locked="0" layoutInCell="1" allowOverlap="1" wp14:anchorId="27313AD3" wp14:editId="63E38A1B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001520" cy="491490"/>
            <wp:effectExtent l="0" t="0" r="0" b="3810"/>
            <wp:wrapSquare wrapText="bothSides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E5440" w14:textId="2C0146D8" w:rsidR="006E0612" w:rsidRDefault="006E0612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right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6E0612" w14:paraId="15E165FB" w14:textId="77777777" w:rsidTr="006E0612">
        <w:tc>
          <w:tcPr>
            <w:tcW w:w="1384" w:type="dxa"/>
            <w:shd w:val="clear" w:color="auto" w:fill="auto"/>
            <w:vAlign w:val="center"/>
          </w:tcPr>
          <w:p w14:paraId="32C8D2C6" w14:textId="77777777" w:rsidR="006E0612" w:rsidRDefault="006E0612" w:rsidP="006E0612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5D4AB3D2" w14:textId="4ADFB5D9" w:rsidR="006E0612" w:rsidRPr="00BD5BD4" w:rsidRDefault="004C421B" w:rsidP="006E061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HMP</w:t>
            </w:r>
            <w:r w:rsidR="00B210E4">
              <w:rPr>
                <w:rFonts w:ascii="Arial" w:hAnsi="Arial" w:cs="Arial"/>
                <w:sz w:val="28"/>
                <w:szCs w:val="28"/>
                <w:lang w:val="es-419"/>
              </w:rPr>
              <w:t>5</w:t>
            </w:r>
          </w:p>
        </w:tc>
      </w:tr>
    </w:tbl>
    <w:p w14:paraId="4807A974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6773112F" w14:textId="44671536" w:rsidR="006E0612" w:rsidRDefault="006E0612" w:rsidP="00E87B8C">
      <w:pPr>
        <w:rPr>
          <w:rFonts w:ascii="Arial" w:hAnsi="Arial" w:cs="Arial"/>
          <w:lang w:val="es-419"/>
        </w:rPr>
      </w:pPr>
    </w:p>
    <w:p w14:paraId="41A589FD" w14:textId="06AB92CB" w:rsidR="006E0612" w:rsidRDefault="006E0612" w:rsidP="00E87B8C">
      <w:pPr>
        <w:rPr>
          <w:rFonts w:ascii="Arial" w:hAnsi="Arial" w:cs="Arial"/>
          <w:lang w:val="es-419"/>
        </w:rPr>
      </w:pPr>
    </w:p>
    <w:p w14:paraId="5F1ADA53" w14:textId="5AE6B34A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1842"/>
        <w:gridCol w:w="4961"/>
      </w:tblGrid>
      <w:tr w:rsidR="00CF2223" w14:paraId="70391278" w14:textId="77777777" w:rsidTr="009C7E65">
        <w:trPr>
          <w:trHeight w:val="283"/>
        </w:trPr>
        <w:tc>
          <w:tcPr>
            <w:tcW w:w="5175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C6A2C79" w14:textId="70BC7A1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AF7D3C">
        <w:trPr>
          <w:trHeight w:val="397"/>
        </w:trPr>
        <w:tc>
          <w:tcPr>
            <w:tcW w:w="3333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9FF946" w14:textId="573C9C63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Agua limpia</w:t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3E420364" w14:textId="638E92CD" w:rsidR="007C5737" w:rsidRPr="007C5737" w:rsidRDefault="00AF7D3C" w:rsidP="008C4E2B">
            <w:pPr>
              <w:jc w:val="both"/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La bomba silenciosa es a</w:t>
            </w:r>
            <w:r w:rsidR="008C4E2B">
              <w:rPr>
                <w:rFonts w:ascii="Arial" w:hAnsi="Arial" w:cs="Arial"/>
                <w:sz w:val="22"/>
                <w:szCs w:val="22"/>
                <w:lang w:val="es-419"/>
              </w:rPr>
              <w:t>decuada para manejar agua limpia</w:t>
            </w:r>
            <w:r w:rsidR="00143805">
              <w:rPr>
                <w:rFonts w:ascii="Arial" w:hAnsi="Arial" w:cs="Arial"/>
                <w:sz w:val="22"/>
                <w:szCs w:val="22"/>
                <w:lang w:val="es-419"/>
              </w:rPr>
              <w:t xml:space="preserve">, </w:t>
            </w:r>
            <w:r w:rsidR="008C4E2B">
              <w:rPr>
                <w:rFonts w:ascii="Arial" w:hAnsi="Arial" w:cs="Arial"/>
                <w:sz w:val="22"/>
                <w:szCs w:val="22"/>
                <w:lang w:val="es-419"/>
              </w:rPr>
              <w:t xml:space="preserve">ideal para </w:t>
            </w:r>
            <w:r w:rsidR="00143805">
              <w:rPr>
                <w:rFonts w:ascii="Arial" w:hAnsi="Arial" w:cs="Arial"/>
                <w:sz w:val="22"/>
                <w:szCs w:val="22"/>
                <w:lang w:val="es-419"/>
              </w:rPr>
              <w:t>uso</w:t>
            </w:r>
            <w:r w:rsidR="008C4E2B">
              <w:rPr>
                <w:rFonts w:ascii="Arial" w:hAnsi="Arial" w:cs="Arial"/>
                <w:sz w:val="22"/>
                <w:szCs w:val="22"/>
                <w:lang w:val="es-419"/>
              </w:rPr>
              <w:t xml:space="preserve"> doméstic</w:t>
            </w:r>
            <w:r w:rsidR="00143805">
              <w:rPr>
                <w:rFonts w:ascii="Arial" w:hAnsi="Arial" w:cs="Arial"/>
                <w:sz w:val="22"/>
                <w:szCs w:val="22"/>
                <w:lang w:val="es-419"/>
              </w:rPr>
              <w:t>o, riego de jardín y uso industrial</w:t>
            </w:r>
            <w:r w:rsidR="007F59EF">
              <w:rPr>
                <w:rFonts w:ascii="Arial" w:hAnsi="Arial" w:cs="Arial"/>
                <w:sz w:val="22"/>
                <w:szCs w:val="22"/>
                <w:lang w:val="es-419"/>
              </w:rPr>
              <w:t xml:space="preserve">. </w:t>
            </w:r>
            <w:r w:rsidR="008C4E2B">
              <w:rPr>
                <w:rFonts w:ascii="Arial" w:hAnsi="Arial" w:cs="Arial"/>
                <w:sz w:val="22"/>
                <w:szCs w:val="22"/>
                <w:lang w:val="es-419"/>
              </w:rPr>
              <w:t>La instalación se debe realizar en un área cubierta y protegida contra la intemperie.</w:t>
            </w:r>
          </w:p>
        </w:tc>
      </w:tr>
      <w:tr w:rsidR="007C5737" w14:paraId="5725D016" w14:textId="77777777" w:rsidTr="00AF7D3C">
        <w:trPr>
          <w:trHeight w:val="397"/>
        </w:trPr>
        <w:tc>
          <w:tcPr>
            <w:tcW w:w="3333" w:type="dxa"/>
            <w:shd w:val="clear" w:color="auto" w:fill="auto"/>
            <w:vAlign w:val="center"/>
          </w:tcPr>
          <w:p w14:paraId="6DD4C0C3" w14:textId="65366A5C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F3DD79" w14:textId="0202BD84" w:rsidR="007C5737" w:rsidRPr="009C7E65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</w:t>
            </w:r>
            <w:r w:rsidR="00AF7D3C">
              <w:rPr>
                <w:rFonts w:ascii="Arial" w:hAnsi="Arial" w:cs="Arial"/>
                <w:sz w:val="22"/>
                <w:szCs w:val="22"/>
                <w:lang w:val="es-419"/>
              </w:rPr>
              <w:t>35</w:t>
            </w: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°C</w:t>
            </w:r>
          </w:p>
        </w:tc>
        <w:tc>
          <w:tcPr>
            <w:tcW w:w="4961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AF7D3C">
        <w:trPr>
          <w:trHeight w:val="397"/>
        </w:trPr>
        <w:tc>
          <w:tcPr>
            <w:tcW w:w="3333" w:type="dxa"/>
            <w:shd w:val="clear" w:color="auto" w:fill="auto"/>
            <w:vAlign w:val="center"/>
          </w:tcPr>
          <w:p w14:paraId="60ACC617" w14:textId="3FBE0A48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 w:rsidR="00AF7D3C">
              <w:rPr>
                <w:rFonts w:ascii="Arial" w:hAnsi="Arial" w:cs="Arial"/>
                <w:sz w:val="22"/>
                <w:szCs w:val="22"/>
                <w:lang w:val="es-419"/>
              </w:rPr>
              <w:t xml:space="preserve">máx. de </w:t>
            </w: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ambiente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F3841FC" w14:textId="71525951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961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AF7D3C">
        <w:trPr>
          <w:trHeight w:val="397"/>
        </w:trPr>
        <w:tc>
          <w:tcPr>
            <w:tcW w:w="3333" w:type="dxa"/>
            <w:shd w:val="clear" w:color="auto" w:fill="auto"/>
            <w:vAlign w:val="center"/>
          </w:tcPr>
          <w:p w14:paraId="3D3D6DE5" w14:textId="305C168C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Garantía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ADBB8F" w14:textId="1B952D52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 año contra fallas de fábrica</w:t>
            </w:r>
          </w:p>
        </w:tc>
        <w:tc>
          <w:tcPr>
            <w:tcW w:w="4961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14BED73E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7F5F0F26" w14:textId="11CBFF05" w:rsidR="00E87B8C" w:rsidRDefault="00E87B8C" w:rsidP="00E87B8C">
      <w:pPr>
        <w:rPr>
          <w:rFonts w:ascii="Arial" w:hAnsi="Arial" w:cs="Arial"/>
          <w:lang w:val="es-419"/>
        </w:rPr>
      </w:pPr>
    </w:p>
    <w:p w14:paraId="23B98C62" w14:textId="21B69480" w:rsidR="007B0556" w:rsidRDefault="007B0556">
      <w:pPr>
        <w:rPr>
          <w:vanish/>
        </w:rPr>
      </w:pPr>
    </w:p>
    <w:p w14:paraId="3FB5BEC0" w14:textId="2215F0D5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2410"/>
      </w:tblGrid>
      <w:tr w:rsidR="007861C1" w14:paraId="4AF7BC65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363283D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EXTRAS DE LA BOMBA</w:t>
            </w:r>
          </w:p>
        </w:tc>
      </w:tr>
      <w:tr w:rsidR="007861C1" w14:paraId="7C628831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0355DF" w14:textId="48D5A0C4" w:rsidR="007861C1" w:rsidRPr="00972535" w:rsidRDefault="008C4E2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02040F" w14:textId="5DECF2C8" w:rsidR="007861C1" w:rsidRPr="00972535" w:rsidRDefault="004C421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7861C1" w14:paraId="4E3A401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B0FAA59" w14:textId="0C169A4B" w:rsidR="007861C1" w:rsidRPr="00972535" w:rsidRDefault="004C421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del motor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306FD8F" w14:textId="67CEAB65" w:rsidR="007861C1" w:rsidRPr="00972535" w:rsidRDefault="004C421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7861C1" w14:paraId="22BBE8E9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BB8ECAC" w14:textId="507BFDA7" w:rsidR="007861C1" w:rsidRPr="00972535" w:rsidRDefault="007D5B8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5C5F2B" w14:textId="074340F2" w:rsidR="007861C1" w:rsidRPr="00972535" w:rsidRDefault="00AF7D3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Noryl</w:t>
            </w:r>
          </w:p>
        </w:tc>
      </w:tr>
      <w:tr w:rsidR="00C46A06" w14:paraId="6B6C9C1C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9F3B01D" w14:textId="10EBA27A" w:rsidR="00C46A06" w:rsidRPr="00972535" w:rsidRDefault="008C4E2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Succión máxima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4B83F99" w14:textId="38DC9749" w:rsidR="00C46A06" w:rsidRPr="00972535" w:rsidRDefault="004C421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8</w:t>
            </w:r>
            <w:r w:rsidR="008C4E2B">
              <w:rPr>
                <w:rFonts w:ascii="Arial" w:hAnsi="Arial" w:cs="Arial"/>
                <w:sz w:val="22"/>
                <w:szCs w:val="22"/>
                <w:lang w:val="es-419"/>
              </w:rPr>
              <w:t xml:space="preserve"> m.</w:t>
            </w:r>
          </w:p>
        </w:tc>
      </w:tr>
      <w:tr w:rsidR="007861C1" w14:paraId="7CA10B7A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E308E4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succión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9D8C8EE" w14:textId="12575109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  <w:tr w:rsidR="007861C1" w14:paraId="2AD508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4942504A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descarga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0F0239" w14:textId="14A9CC76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  <w:tr w:rsidR="007861C1" w14:paraId="657A0B44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49ABF8F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DEL MOTOR</w:t>
            </w:r>
          </w:p>
        </w:tc>
      </w:tr>
      <w:tr w:rsidR="007861C1" w14:paraId="579C6D66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60F281E" w14:textId="38F80BE0" w:rsidR="007861C1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</w:t>
            </w:r>
            <w:r w:rsidR="007861C1" w:rsidRPr="00972535">
              <w:rPr>
                <w:rFonts w:ascii="Arial" w:hAnsi="Arial" w:cs="Arial"/>
                <w:sz w:val="22"/>
                <w:szCs w:val="22"/>
                <w:lang w:val="es-419"/>
              </w:rPr>
              <w:t>kW (HP)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E82B667" w14:textId="6F078AE2" w:rsidR="007861C1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0</w:t>
            </w:r>
            <w:r w:rsidR="0045157F">
              <w:rPr>
                <w:rFonts w:ascii="Arial" w:hAnsi="Arial" w:cs="Arial"/>
                <w:sz w:val="22"/>
                <w:szCs w:val="22"/>
                <w:lang w:val="es-419"/>
              </w:rPr>
              <w:t>.</w:t>
            </w:r>
            <w:r w:rsidR="00241587">
              <w:rPr>
                <w:rFonts w:ascii="Arial" w:hAnsi="Arial" w:cs="Arial"/>
                <w:sz w:val="22"/>
                <w:szCs w:val="22"/>
                <w:lang w:val="es-419"/>
              </w:rPr>
              <w:t>9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(</w:t>
            </w:r>
            <w:r w:rsidR="00241587">
              <w:rPr>
                <w:rFonts w:ascii="Arial" w:hAnsi="Arial" w:cs="Arial"/>
                <w:sz w:val="22"/>
                <w:szCs w:val="22"/>
                <w:lang w:val="es-419"/>
              </w:rPr>
              <w:t>1.25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BA502D" w14:paraId="3A43CAA8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39662524" w14:textId="7221A7CE" w:rsidR="00BA502D" w:rsidRPr="00972535" w:rsidRDefault="00BA502D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Voltaje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EABA774" w14:textId="574AAC1F" w:rsidR="00BA502D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220 V.</w:t>
            </w:r>
          </w:p>
        </w:tc>
      </w:tr>
      <w:tr w:rsidR="00467838" w14:paraId="5D0D951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553D8D14" w14:textId="1C27EAD4" w:rsidR="00467838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Frecuencia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5A1CBF" w14:textId="2F0EDC9E" w:rsidR="00467838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7861C1" w14:paraId="7EBE808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71DD60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Clase de protección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A944BB" w14:textId="58ABA230" w:rsidR="007861C1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IP</w:t>
            </w:r>
            <w:r w:rsidR="0004645C">
              <w:rPr>
                <w:rFonts w:ascii="Arial" w:hAnsi="Arial" w:cs="Arial"/>
                <w:sz w:val="22"/>
                <w:szCs w:val="22"/>
                <w:lang w:val="es-419"/>
              </w:rPr>
              <w:t>44</w:t>
            </w:r>
          </w:p>
        </w:tc>
      </w:tr>
      <w:tr w:rsidR="007861C1" w14:paraId="77F12A4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D5525D6" w14:textId="7416F395" w:rsidR="007861C1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Protector de sobre carga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6997382" w14:textId="3424E25B" w:rsidR="007861C1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Si</w:t>
            </w:r>
          </w:p>
        </w:tc>
      </w:tr>
      <w:tr w:rsidR="007861C1" w14:paraId="5ABFE0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79F0B1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Máx. temperatura de ambiente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1D09A65" w14:textId="469B367F" w:rsidR="007861C1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</w:tr>
    </w:tbl>
    <w:p w14:paraId="3A63AB36" w14:textId="5C482C3F" w:rsidR="003D6066" w:rsidRDefault="003D6066" w:rsidP="00E87B8C">
      <w:pPr>
        <w:rPr>
          <w:rFonts w:ascii="Arial" w:hAnsi="Arial" w:cs="Arial"/>
          <w:lang w:val="es-419"/>
        </w:rPr>
      </w:pPr>
    </w:p>
    <w:p w14:paraId="1CABF9D5" w14:textId="22062AC1" w:rsidR="003D6066" w:rsidRDefault="003D6066" w:rsidP="00E87B8C">
      <w:pPr>
        <w:rPr>
          <w:rFonts w:ascii="Arial" w:hAnsi="Arial" w:cs="Arial"/>
          <w:lang w:val="es-419"/>
        </w:rPr>
      </w:pPr>
    </w:p>
    <w:p w14:paraId="0C9C113C" w14:textId="0EA4D37E" w:rsidR="00B43683" w:rsidRDefault="00B43683" w:rsidP="00E87B8C">
      <w:pPr>
        <w:rPr>
          <w:rFonts w:ascii="Arial" w:hAnsi="Arial" w:cs="Arial"/>
          <w:lang w:val="es-419"/>
        </w:rPr>
      </w:pPr>
    </w:p>
    <w:p w14:paraId="5A4DEEC1" w14:textId="64525400" w:rsidR="00B43683" w:rsidRDefault="004C421B" w:rsidP="00E87B8C">
      <w:pPr>
        <w:rPr>
          <w:rFonts w:ascii="Arial" w:hAnsi="Arial" w:cs="Arial"/>
          <w:lang w:val="es-419"/>
        </w:rPr>
      </w:pPr>
      <w:r w:rsidRPr="004C421B">
        <w:rPr>
          <w:rFonts w:ascii="Arial" w:hAnsi="Arial" w:cs="Arial"/>
          <w:lang w:val="es-419"/>
        </w:rPr>
        <w:drawing>
          <wp:anchor distT="0" distB="0" distL="114300" distR="114300" simplePos="0" relativeHeight="251662848" behindDoc="0" locked="0" layoutInCell="1" allowOverlap="1" wp14:anchorId="4D68C861" wp14:editId="11D23A78">
            <wp:simplePos x="0" y="0"/>
            <wp:positionH relativeFrom="margin">
              <wp:posOffset>4519295</wp:posOffset>
            </wp:positionH>
            <wp:positionV relativeFrom="margin">
              <wp:posOffset>3209290</wp:posOffset>
            </wp:positionV>
            <wp:extent cx="2331085" cy="15716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08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D58A6" w14:textId="0C615773" w:rsidR="00B43683" w:rsidRDefault="00B43683" w:rsidP="00E87B8C">
      <w:pPr>
        <w:rPr>
          <w:rFonts w:ascii="Arial" w:hAnsi="Arial" w:cs="Arial"/>
          <w:lang w:val="es-419"/>
        </w:rPr>
      </w:pPr>
    </w:p>
    <w:p w14:paraId="2597E59A" w14:textId="7BC88096" w:rsidR="00CF3769" w:rsidRDefault="00CF3769" w:rsidP="00E87B8C">
      <w:pPr>
        <w:rPr>
          <w:rFonts w:ascii="Arial" w:hAnsi="Arial" w:cs="Arial"/>
          <w:lang w:val="es-419"/>
        </w:rPr>
      </w:pPr>
    </w:p>
    <w:p w14:paraId="6EF5571D" w14:textId="46B44E03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53FF07B3" w14:textId="79D750E4" w:rsidR="009556E1" w:rsidRDefault="009556E1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54472620" w14:textId="488E77A9" w:rsidR="009556E1" w:rsidRDefault="009556E1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1C9166AA" w14:textId="111C3A30" w:rsidR="009556E1" w:rsidRDefault="009556E1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2F10049" w14:textId="72A49083" w:rsidR="009556E1" w:rsidRDefault="009556E1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7903119D" w14:textId="05C7B85D" w:rsidR="009556E1" w:rsidRDefault="009556E1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59F872DE" w14:textId="77777777" w:rsidR="009556E1" w:rsidRDefault="009556E1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777BD7A" w14:textId="12CA7784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W w:w="10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2"/>
        <w:gridCol w:w="725"/>
        <w:gridCol w:w="923"/>
        <w:gridCol w:w="940"/>
        <w:gridCol w:w="880"/>
        <w:gridCol w:w="880"/>
        <w:gridCol w:w="880"/>
        <w:gridCol w:w="880"/>
        <w:gridCol w:w="880"/>
        <w:gridCol w:w="880"/>
        <w:gridCol w:w="880"/>
      </w:tblGrid>
      <w:tr w:rsidR="00241587" w:rsidRPr="00241587" w14:paraId="2EE3E51D" w14:textId="77777777" w:rsidTr="00241587">
        <w:trPr>
          <w:trHeight w:val="300"/>
        </w:trPr>
        <w:tc>
          <w:tcPr>
            <w:tcW w:w="30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6DD63" w14:textId="77777777" w:rsidR="00241587" w:rsidRPr="00241587" w:rsidRDefault="00241587" w:rsidP="00241587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41587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7F8F4" w14:textId="77777777" w:rsidR="00241587" w:rsidRPr="00241587" w:rsidRDefault="00241587" w:rsidP="00241587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241587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68841" w14:textId="77777777" w:rsidR="00241587" w:rsidRPr="00241587" w:rsidRDefault="00241587" w:rsidP="002415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415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5D066" w14:textId="77777777" w:rsidR="00241587" w:rsidRPr="00241587" w:rsidRDefault="00241587" w:rsidP="002415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415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0.28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8A807" w14:textId="77777777" w:rsidR="00241587" w:rsidRPr="00241587" w:rsidRDefault="00241587" w:rsidP="002415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415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0.56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2FF9E" w14:textId="77777777" w:rsidR="00241587" w:rsidRPr="00241587" w:rsidRDefault="00241587" w:rsidP="002415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415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0.83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51988" w14:textId="77777777" w:rsidR="00241587" w:rsidRPr="00241587" w:rsidRDefault="00241587" w:rsidP="002415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415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1.11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134AB" w14:textId="77777777" w:rsidR="00241587" w:rsidRPr="00241587" w:rsidRDefault="00241587" w:rsidP="002415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415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1.39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E8228" w14:textId="77777777" w:rsidR="00241587" w:rsidRPr="00241587" w:rsidRDefault="00241587" w:rsidP="002415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415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1.67</w:t>
            </w:r>
          </w:p>
        </w:tc>
      </w:tr>
      <w:tr w:rsidR="00241587" w:rsidRPr="00241587" w14:paraId="2D243FA1" w14:textId="77777777" w:rsidTr="00241587">
        <w:trPr>
          <w:trHeight w:val="300"/>
        </w:trPr>
        <w:tc>
          <w:tcPr>
            <w:tcW w:w="30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9664B" w14:textId="77777777" w:rsidR="00241587" w:rsidRPr="00241587" w:rsidRDefault="00241587" w:rsidP="00241587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64680" w14:textId="77777777" w:rsidR="00241587" w:rsidRPr="00241587" w:rsidRDefault="00241587" w:rsidP="00241587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241587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B950F" w14:textId="77777777" w:rsidR="00241587" w:rsidRPr="00241587" w:rsidRDefault="00241587" w:rsidP="002415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415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24440" w14:textId="77777777" w:rsidR="00241587" w:rsidRPr="00241587" w:rsidRDefault="00241587" w:rsidP="002415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415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16.7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1495A" w14:textId="77777777" w:rsidR="00241587" w:rsidRPr="00241587" w:rsidRDefault="00241587" w:rsidP="002415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415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33.3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7F682" w14:textId="77777777" w:rsidR="00241587" w:rsidRPr="00241587" w:rsidRDefault="00241587" w:rsidP="002415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415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8B9F5" w14:textId="77777777" w:rsidR="00241587" w:rsidRPr="00241587" w:rsidRDefault="00241587" w:rsidP="002415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415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66.7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2D905" w14:textId="77777777" w:rsidR="00241587" w:rsidRPr="00241587" w:rsidRDefault="00241587" w:rsidP="002415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415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83.3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CA009" w14:textId="77777777" w:rsidR="00241587" w:rsidRPr="00241587" w:rsidRDefault="00241587" w:rsidP="002415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415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</w:t>
            </w:r>
          </w:p>
        </w:tc>
      </w:tr>
      <w:tr w:rsidR="00241587" w:rsidRPr="00241587" w14:paraId="73749490" w14:textId="77777777" w:rsidTr="00241587">
        <w:trPr>
          <w:trHeight w:val="315"/>
        </w:trPr>
        <w:tc>
          <w:tcPr>
            <w:tcW w:w="14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9CC77" w14:textId="77777777" w:rsidR="00241587" w:rsidRPr="00241587" w:rsidRDefault="00241587" w:rsidP="00241587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241587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HMP 5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EE4A" w14:textId="77777777" w:rsidR="00241587" w:rsidRPr="00241587" w:rsidRDefault="00241587" w:rsidP="00241587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241587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3466E" w14:textId="77777777" w:rsidR="00241587" w:rsidRPr="00241587" w:rsidRDefault="00241587" w:rsidP="00241587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241587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1B09E" w14:textId="77777777" w:rsidR="00241587" w:rsidRPr="00241587" w:rsidRDefault="00241587" w:rsidP="00241587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241587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18240" w14:textId="77777777" w:rsidR="00241587" w:rsidRPr="00241587" w:rsidRDefault="00241587" w:rsidP="002415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415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EBDF9" w14:textId="77777777" w:rsidR="00241587" w:rsidRPr="00241587" w:rsidRDefault="00241587" w:rsidP="002415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415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1.002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AC271" w14:textId="77777777" w:rsidR="00241587" w:rsidRPr="00241587" w:rsidRDefault="00241587" w:rsidP="002415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415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1.998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21961" w14:textId="77777777" w:rsidR="00241587" w:rsidRPr="00241587" w:rsidRDefault="00241587" w:rsidP="002415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415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47E26" w14:textId="77777777" w:rsidR="00241587" w:rsidRPr="00241587" w:rsidRDefault="00241587" w:rsidP="002415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415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4.002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83E76" w14:textId="77777777" w:rsidR="00241587" w:rsidRPr="00241587" w:rsidRDefault="00241587" w:rsidP="002415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415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4.998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119B9" w14:textId="77777777" w:rsidR="00241587" w:rsidRPr="00241587" w:rsidRDefault="00241587" w:rsidP="002415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415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</w:t>
            </w:r>
          </w:p>
        </w:tc>
      </w:tr>
      <w:tr w:rsidR="00241587" w:rsidRPr="00241587" w14:paraId="0DD6D10F" w14:textId="77777777" w:rsidTr="00241587">
        <w:trPr>
          <w:trHeight w:val="315"/>
        </w:trPr>
        <w:tc>
          <w:tcPr>
            <w:tcW w:w="14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447A8" w14:textId="77777777" w:rsidR="00241587" w:rsidRPr="00241587" w:rsidRDefault="00241587" w:rsidP="00241587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EDCEE0" w14:textId="77777777" w:rsidR="00241587" w:rsidRPr="00241587" w:rsidRDefault="00241587" w:rsidP="00241587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41587">
              <w:rPr>
                <w:rFonts w:ascii="Arial" w:hAnsi="Arial" w:cs="Arial"/>
                <w:snapToGrid/>
                <w:color w:val="000000"/>
                <w:lang w:val="es-419" w:eastAsia="es-419"/>
              </w:rPr>
              <w:t>0.9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262EDB" w14:textId="77777777" w:rsidR="00241587" w:rsidRPr="00241587" w:rsidRDefault="00241587" w:rsidP="00241587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41587">
              <w:rPr>
                <w:rFonts w:ascii="Arial" w:hAnsi="Arial" w:cs="Arial"/>
                <w:snapToGrid/>
                <w:color w:val="000000"/>
                <w:lang w:val="es-419" w:eastAsia="es-419"/>
              </w:rPr>
              <w:t>1.25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E06C57" w14:textId="77777777" w:rsidR="00241587" w:rsidRPr="00241587" w:rsidRDefault="00241587" w:rsidP="00241587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241587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EA904EC" w14:textId="77777777" w:rsidR="00241587" w:rsidRPr="00241587" w:rsidRDefault="00241587" w:rsidP="00241587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41587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55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2E97DF" w14:textId="77777777" w:rsidR="00241587" w:rsidRPr="00241587" w:rsidRDefault="00241587" w:rsidP="00241587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41587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54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84FA17" w14:textId="77777777" w:rsidR="00241587" w:rsidRPr="00241587" w:rsidRDefault="00241587" w:rsidP="00241587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41587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53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7B010D" w14:textId="77777777" w:rsidR="00241587" w:rsidRPr="00241587" w:rsidRDefault="00241587" w:rsidP="00241587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41587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0E40824" w14:textId="77777777" w:rsidR="00241587" w:rsidRPr="00241587" w:rsidRDefault="00241587" w:rsidP="00241587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41587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71944A9" w14:textId="77777777" w:rsidR="00241587" w:rsidRPr="00241587" w:rsidRDefault="00241587" w:rsidP="00241587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41587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F6C03B4" w14:textId="77777777" w:rsidR="00241587" w:rsidRPr="00241587" w:rsidRDefault="00241587" w:rsidP="00241587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41587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31</w:t>
            </w:r>
          </w:p>
        </w:tc>
      </w:tr>
    </w:tbl>
    <w:p w14:paraId="0C06098B" w14:textId="5EA8CCE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CC95E43" w14:textId="780784A6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D96B77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030E6" w14:textId="77777777" w:rsidR="00A4129D" w:rsidRDefault="00A4129D" w:rsidP="008A3980">
      <w:r>
        <w:separator/>
      </w:r>
    </w:p>
  </w:endnote>
  <w:endnote w:type="continuationSeparator" w:id="0">
    <w:p w14:paraId="40203AC0" w14:textId="77777777" w:rsidR="00A4129D" w:rsidRDefault="00A4129D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20752" w14:textId="77777777" w:rsidR="00A4129D" w:rsidRDefault="00A4129D" w:rsidP="008A3980">
      <w:r>
        <w:separator/>
      </w:r>
    </w:p>
  </w:footnote>
  <w:footnote w:type="continuationSeparator" w:id="0">
    <w:p w14:paraId="2A17E1A1" w14:textId="77777777" w:rsidR="00A4129D" w:rsidRDefault="00A4129D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4645C"/>
    <w:rsid w:val="000500CD"/>
    <w:rsid w:val="000559F3"/>
    <w:rsid w:val="00061C1A"/>
    <w:rsid w:val="000679C5"/>
    <w:rsid w:val="000A37A8"/>
    <w:rsid w:val="000A4B96"/>
    <w:rsid w:val="00134868"/>
    <w:rsid w:val="001428E9"/>
    <w:rsid w:val="00143805"/>
    <w:rsid w:val="00175575"/>
    <w:rsid w:val="0019786F"/>
    <w:rsid w:val="001E075B"/>
    <w:rsid w:val="001F685E"/>
    <w:rsid w:val="001F719B"/>
    <w:rsid w:val="0020245A"/>
    <w:rsid w:val="00241587"/>
    <w:rsid w:val="00253153"/>
    <w:rsid w:val="002E1480"/>
    <w:rsid w:val="002E7F0F"/>
    <w:rsid w:val="002F1F5F"/>
    <w:rsid w:val="002F23A9"/>
    <w:rsid w:val="00383C76"/>
    <w:rsid w:val="003B301B"/>
    <w:rsid w:val="003D6066"/>
    <w:rsid w:val="00415320"/>
    <w:rsid w:val="00417A91"/>
    <w:rsid w:val="00427355"/>
    <w:rsid w:val="00433213"/>
    <w:rsid w:val="00435AC1"/>
    <w:rsid w:val="0045157F"/>
    <w:rsid w:val="00467838"/>
    <w:rsid w:val="004855A3"/>
    <w:rsid w:val="00490F9C"/>
    <w:rsid w:val="004B6513"/>
    <w:rsid w:val="004C421B"/>
    <w:rsid w:val="00502FCF"/>
    <w:rsid w:val="00503185"/>
    <w:rsid w:val="005102A3"/>
    <w:rsid w:val="00590D9B"/>
    <w:rsid w:val="005960B5"/>
    <w:rsid w:val="005B4338"/>
    <w:rsid w:val="005B5378"/>
    <w:rsid w:val="005E4450"/>
    <w:rsid w:val="00606569"/>
    <w:rsid w:val="006248B3"/>
    <w:rsid w:val="006736DE"/>
    <w:rsid w:val="006919B8"/>
    <w:rsid w:val="006926F6"/>
    <w:rsid w:val="006A1E1B"/>
    <w:rsid w:val="006E0612"/>
    <w:rsid w:val="006E3E09"/>
    <w:rsid w:val="006F50E7"/>
    <w:rsid w:val="00714086"/>
    <w:rsid w:val="00720104"/>
    <w:rsid w:val="00737F4E"/>
    <w:rsid w:val="00750244"/>
    <w:rsid w:val="00750E17"/>
    <w:rsid w:val="007710E3"/>
    <w:rsid w:val="00774A4C"/>
    <w:rsid w:val="00780CA7"/>
    <w:rsid w:val="007861C1"/>
    <w:rsid w:val="007A0290"/>
    <w:rsid w:val="007B0556"/>
    <w:rsid w:val="007C47B2"/>
    <w:rsid w:val="007C5737"/>
    <w:rsid w:val="007C72B5"/>
    <w:rsid w:val="007D4AF3"/>
    <w:rsid w:val="007D5B85"/>
    <w:rsid w:val="007E3EFE"/>
    <w:rsid w:val="007F59EF"/>
    <w:rsid w:val="00821B6E"/>
    <w:rsid w:val="00827BF9"/>
    <w:rsid w:val="008319BA"/>
    <w:rsid w:val="00832239"/>
    <w:rsid w:val="008621EA"/>
    <w:rsid w:val="008A3980"/>
    <w:rsid w:val="008C4E2B"/>
    <w:rsid w:val="008D0A4F"/>
    <w:rsid w:val="008D57AB"/>
    <w:rsid w:val="008F5336"/>
    <w:rsid w:val="00924A67"/>
    <w:rsid w:val="00934F39"/>
    <w:rsid w:val="009556E1"/>
    <w:rsid w:val="00972535"/>
    <w:rsid w:val="009A11F8"/>
    <w:rsid w:val="009C4720"/>
    <w:rsid w:val="009C7E65"/>
    <w:rsid w:val="009D2914"/>
    <w:rsid w:val="00A34B29"/>
    <w:rsid w:val="00A4129D"/>
    <w:rsid w:val="00A86F6C"/>
    <w:rsid w:val="00AB0405"/>
    <w:rsid w:val="00AB281F"/>
    <w:rsid w:val="00AD5EDC"/>
    <w:rsid w:val="00AD6AC6"/>
    <w:rsid w:val="00AF546C"/>
    <w:rsid w:val="00AF7D3C"/>
    <w:rsid w:val="00B126E6"/>
    <w:rsid w:val="00B163B0"/>
    <w:rsid w:val="00B210E4"/>
    <w:rsid w:val="00B43683"/>
    <w:rsid w:val="00BA502D"/>
    <w:rsid w:val="00BD5BD4"/>
    <w:rsid w:val="00C0192C"/>
    <w:rsid w:val="00C177D2"/>
    <w:rsid w:val="00C20704"/>
    <w:rsid w:val="00C46A06"/>
    <w:rsid w:val="00C5749B"/>
    <w:rsid w:val="00C922C0"/>
    <w:rsid w:val="00CA2E77"/>
    <w:rsid w:val="00CF2223"/>
    <w:rsid w:val="00CF3769"/>
    <w:rsid w:val="00D3063E"/>
    <w:rsid w:val="00D55EC1"/>
    <w:rsid w:val="00D61D67"/>
    <w:rsid w:val="00D64FC9"/>
    <w:rsid w:val="00D65D7C"/>
    <w:rsid w:val="00D90D5A"/>
    <w:rsid w:val="00D96B77"/>
    <w:rsid w:val="00DA08D9"/>
    <w:rsid w:val="00DE23CD"/>
    <w:rsid w:val="00E064A3"/>
    <w:rsid w:val="00E23E8F"/>
    <w:rsid w:val="00E3548E"/>
    <w:rsid w:val="00E87B8C"/>
    <w:rsid w:val="00ED588D"/>
    <w:rsid w:val="00F112DF"/>
    <w:rsid w:val="00F14C15"/>
    <w:rsid w:val="00F67437"/>
    <w:rsid w:val="00F8283B"/>
    <w:rsid w:val="00F94CBA"/>
    <w:rsid w:val="00FA60A8"/>
    <w:rsid w:val="00FC610C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3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947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11</cp:revision>
  <cp:lastPrinted>2023-05-06T16:17:00Z</cp:lastPrinted>
  <dcterms:created xsi:type="dcterms:W3CDTF">2023-05-06T16:17:00Z</dcterms:created>
  <dcterms:modified xsi:type="dcterms:W3CDTF">2023-05-06T16:18:00Z</dcterms:modified>
</cp:coreProperties>
</file>