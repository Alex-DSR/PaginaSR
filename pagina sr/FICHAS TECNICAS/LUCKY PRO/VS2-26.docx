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6A69B1DF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VS2-2</w:t>
            </w:r>
            <w:r w:rsidR="00D55EC1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56DB0BF6" w:rsidR="007C5737" w:rsidRPr="007C5737" w:rsidRDefault="00A35815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51413DBF" w:rsidR="007C5737" w:rsidRPr="009C7E65" w:rsidRDefault="00A35815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577F579A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°C </w:t>
            </w:r>
            <w:r w:rsidR="00325610"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  <w:r w:rsidR="00165FFF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2AD4718D" w14:textId="2922359B" w:rsidR="006E0612" w:rsidRDefault="006E0612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2C712D38">
            <wp:simplePos x="0" y="0"/>
            <wp:positionH relativeFrom="margin">
              <wp:posOffset>5126355</wp:posOffset>
            </wp:positionH>
            <wp:positionV relativeFrom="margin">
              <wp:posOffset>2336800</wp:posOffset>
            </wp:positionV>
            <wp:extent cx="1200150" cy="2990850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F0F26" w14:textId="3E38C9C4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D14F20D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A35815" w14:paraId="5B3A982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25D802" w14:textId="68730764" w:rsidR="00A35815" w:rsidRPr="00972535" w:rsidRDefault="00A3581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5DC9B31" w14:textId="3DF3BA58" w:rsidR="00A35815" w:rsidRPr="00972535" w:rsidRDefault="00A3581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26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0EC078C1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175575" w:rsidRPr="00972535">
              <w:rPr>
                <w:rFonts w:ascii="Arial" w:hAnsi="Arial" w:cs="Arial"/>
                <w:sz w:val="22"/>
                <w:szCs w:val="22"/>
                <w:lang w:val="es-419"/>
              </w:rPr>
              <w:t>“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08E540F5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175575" w:rsidRPr="00972535">
              <w:rPr>
                <w:rFonts w:ascii="Arial" w:hAnsi="Arial" w:cs="Arial"/>
                <w:sz w:val="22"/>
                <w:szCs w:val="22"/>
                <w:lang w:val="es-419"/>
              </w:rPr>
              <w:t>“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36590A21" w:rsidR="007861C1" w:rsidRPr="00972535" w:rsidRDefault="00D55E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8C308F">
              <w:rPr>
                <w:rFonts w:ascii="Arial" w:hAnsi="Arial" w:cs="Arial"/>
                <w:sz w:val="22"/>
                <w:szCs w:val="22"/>
                <w:lang w:val="es-419"/>
              </w:rPr>
              <w:t xml:space="preserve"> (4)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7BB03A33" w:rsidR="00BA502D" w:rsidRPr="00972535" w:rsidRDefault="008C308F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380 V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4BD79217" w:rsidR="00467838" w:rsidRPr="00972535" w:rsidRDefault="00D55E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</w:t>
            </w:r>
            <w:r w:rsidR="008812F0">
              <w:rPr>
                <w:rFonts w:ascii="Arial" w:hAnsi="Arial" w:cs="Arial"/>
                <w:sz w:val="22"/>
                <w:szCs w:val="22"/>
                <w:lang w:val="es-419"/>
              </w:rPr>
              <w:t xml:space="preserve">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33B974CF" w:rsidR="007861C1" w:rsidRPr="00972535" w:rsidRDefault="00D55E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IP55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0CE03045" w:rsidR="007861C1" w:rsidRPr="00972535" w:rsidRDefault="00D55E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675A466B" w:rsidR="007861C1" w:rsidRPr="00972535" w:rsidRDefault="00D55E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1"/>
        <w:gridCol w:w="744"/>
        <w:gridCol w:w="695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D55EC1" w:rsidRPr="00D55EC1" w14:paraId="7F0CB292" w14:textId="77777777" w:rsidTr="00D55EC1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45B79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052D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6F7B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0.28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E9D40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5261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0.44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1A92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29E2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8A95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0.78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5AE8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5BF5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0.97</w:t>
            </w:r>
          </w:p>
        </w:tc>
      </w:tr>
      <w:tr w:rsidR="00D55EC1" w:rsidRPr="00D55EC1" w14:paraId="49EB1589" w14:textId="77777777" w:rsidTr="00D55EC1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B92D0" w14:textId="77777777" w:rsidR="00D55EC1" w:rsidRPr="00D55EC1" w:rsidRDefault="00D55EC1" w:rsidP="00D55EC1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EE23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6D83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084B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E695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9CAF4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D0F9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D49A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BA0B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DDEA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</w:tr>
      <w:tr w:rsidR="00D55EC1" w:rsidRPr="00D55EC1" w14:paraId="28E9C1FB" w14:textId="77777777" w:rsidTr="00D55EC1">
        <w:trPr>
          <w:trHeight w:val="315"/>
        </w:trPr>
        <w:tc>
          <w:tcPr>
            <w:tcW w:w="13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0AD0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VS-26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AE39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D8052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ABCC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7B10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F95F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5BD8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5F5C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29DC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A3CD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E93B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85CB8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3.5</w:t>
            </w:r>
          </w:p>
        </w:tc>
      </w:tr>
      <w:tr w:rsidR="00D55EC1" w:rsidRPr="00D55EC1" w14:paraId="43170568" w14:textId="77777777" w:rsidTr="00D55EC1">
        <w:trPr>
          <w:trHeight w:val="315"/>
        </w:trPr>
        <w:tc>
          <w:tcPr>
            <w:tcW w:w="13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38A6F" w14:textId="77777777" w:rsidR="00D55EC1" w:rsidRPr="00D55EC1" w:rsidRDefault="00D55EC1" w:rsidP="00D55EC1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A28C68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F14195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lang w:val="es-419" w:eastAsia="es-419"/>
              </w:rPr>
              <w:t>4</w:t>
            </w:r>
          </w:p>
        </w:tc>
        <w:tc>
          <w:tcPr>
            <w:tcW w:w="110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6DB5C4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E2E25D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232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12F28A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228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EF4935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214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D8757C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198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1FD9DC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179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F58F28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158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1E140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130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AB277E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110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5ED7" w14:textId="77777777" w:rsidR="00367949" w:rsidRDefault="00367949" w:rsidP="008A3980">
      <w:r>
        <w:separator/>
      </w:r>
    </w:p>
  </w:endnote>
  <w:endnote w:type="continuationSeparator" w:id="0">
    <w:p w14:paraId="68460111" w14:textId="77777777" w:rsidR="00367949" w:rsidRDefault="0036794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FF4C2" w14:textId="77777777" w:rsidR="00367949" w:rsidRDefault="00367949" w:rsidP="008A3980">
      <w:r>
        <w:separator/>
      </w:r>
    </w:p>
  </w:footnote>
  <w:footnote w:type="continuationSeparator" w:id="0">
    <w:p w14:paraId="4DC3E7C2" w14:textId="77777777" w:rsidR="00367949" w:rsidRDefault="0036794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A37A8"/>
    <w:rsid w:val="000A4B96"/>
    <w:rsid w:val="001428E9"/>
    <w:rsid w:val="00165FFF"/>
    <w:rsid w:val="00175575"/>
    <w:rsid w:val="001F685E"/>
    <w:rsid w:val="001F719B"/>
    <w:rsid w:val="00253153"/>
    <w:rsid w:val="002E1480"/>
    <w:rsid w:val="002E7F0F"/>
    <w:rsid w:val="00325610"/>
    <w:rsid w:val="00367949"/>
    <w:rsid w:val="003B301B"/>
    <w:rsid w:val="003D6066"/>
    <w:rsid w:val="00417A91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80CA7"/>
    <w:rsid w:val="007861C1"/>
    <w:rsid w:val="007B0556"/>
    <w:rsid w:val="007C5737"/>
    <w:rsid w:val="008319BA"/>
    <w:rsid w:val="00832239"/>
    <w:rsid w:val="008621EA"/>
    <w:rsid w:val="008812F0"/>
    <w:rsid w:val="008A3980"/>
    <w:rsid w:val="008C308F"/>
    <w:rsid w:val="008D57AB"/>
    <w:rsid w:val="008F5336"/>
    <w:rsid w:val="00934F39"/>
    <w:rsid w:val="00972535"/>
    <w:rsid w:val="009A11F8"/>
    <w:rsid w:val="009C7E65"/>
    <w:rsid w:val="009D2914"/>
    <w:rsid w:val="00A003A7"/>
    <w:rsid w:val="00A35815"/>
    <w:rsid w:val="00A36EA8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5749B"/>
    <w:rsid w:val="00C922C0"/>
    <w:rsid w:val="00CF2223"/>
    <w:rsid w:val="00CF3769"/>
    <w:rsid w:val="00D55EC1"/>
    <w:rsid w:val="00D61D67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9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984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7</cp:revision>
  <cp:lastPrinted>2023-05-04T19:20:00Z</cp:lastPrinted>
  <dcterms:created xsi:type="dcterms:W3CDTF">2023-05-04T18:25:00Z</dcterms:created>
  <dcterms:modified xsi:type="dcterms:W3CDTF">2023-05-04T19:59:00Z</dcterms:modified>
</cp:coreProperties>
</file>