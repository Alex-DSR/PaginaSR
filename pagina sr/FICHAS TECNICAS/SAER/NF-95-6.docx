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4D53C3C3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Electrobomba sumergible </w:t>
                            </w:r>
                          </w:p>
                          <w:p w14:paraId="4EE8A40E" w14:textId="6E8BD7E4" w:rsidR="0076623A" w:rsidRPr="00075308" w:rsidRDefault="00FD0AAC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NF-95DA</w:t>
                            </w:r>
                            <w:r w:rsidR="00075308"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4D53C3C3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Electrobomba sumergible </w:t>
                      </w:r>
                    </w:p>
                    <w:p w14:paraId="4EE8A40E" w14:textId="6E8BD7E4" w:rsidR="0076623A" w:rsidRPr="00075308" w:rsidRDefault="00FD0AAC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NF-95DA</w:t>
                      </w:r>
                      <w:r w:rsidR="00075308"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041315B2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F0919DC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3F71CC26" w:rsidR="008F55EA" w:rsidRDefault="00FD0AA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  <w:r w:rsidRPr="00FD0AAC">
        <w:rPr>
          <w:noProof/>
          <w:snapToGrid/>
        </w:rPr>
        <w:drawing>
          <wp:anchor distT="0" distB="0" distL="114300" distR="114300" simplePos="0" relativeHeight="251675648" behindDoc="0" locked="0" layoutInCell="1" allowOverlap="1" wp14:anchorId="4328518F" wp14:editId="6180F1E3">
            <wp:simplePos x="0" y="0"/>
            <wp:positionH relativeFrom="margin">
              <wp:posOffset>57595</wp:posOffset>
            </wp:positionH>
            <wp:positionV relativeFrom="margin">
              <wp:posOffset>2913380</wp:posOffset>
            </wp:positionV>
            <wp:extent cx="609600" cy="26479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6C9013A5" w:rsidR="003B0AF8" w:rsidRPr="008F55EA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 (1.5)</w:t>
            </w:r>
          </w:p>
        </w:tc>
      </w:tr>
      <w:tr w:rsidR="003B0AF8" w14:paraId="48DE4AC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46265A37" w:rsidR="003B0AF8" w:rsidRPr="008F55EA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83 – 183 l/min</w:t>
            </w:r>
          </w:p>
        </w:tc>
      </w:tr>
      <w:tr w:rsidR="003B0AF8" w14:paraId="397FA992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430E31AD" w:rsidR="003B0AF8" w:rsidRPr="008F55EA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35 – 18 m</w:t>
            </w:r>
          </w:p>
        </w:tc>
      </w:tr>
      <w:tr w:rsidR="003B0AF8" w14:paraId="7017038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688F1F8E" w:rsidR="003B0AF8" w:rsidRPr="008F55EA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39 m</w:t>
            </w:r>
          </w:p>
        </w:tc>
      </w:tr>
      <w:tr w:rsidR="003B0AF8" w14:paraId="07B87A89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2862451C" w:rsidR="003B0AF8" w:rsidRPr="008F55EA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 m</w:t>
            </w:r>
          </w:p>
        </w:tc>
      </w:tr>
      <w:tr w:rsidR="003B0AF8" w14:paraId="2AD4D295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607489">
        <w:trPr>
          <w:trHeight w:val="624"/>
        </w:trPr>
        <w:tc>
          <w:tcPr>
            <w:tcW w:w="2122" w:type="dxa"/>
            <w:vAlign w:val="center"/>
          </w:tcPr>
          <w:p w14:paraId="557D76FB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3E93B805" w:rsidR="003B0AF8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4828"/>
      </w:tblGrid>
      <w:tr w:rsidR="00B13C30" w14:paraId="43F7CE10" w14:textId="77777777" w:rsidTr="00FD0AAC">
        <w:trPr>
          <w:trHeight w:val="351"/>
        </w:trPr>
        <w:tc>
          <w:tcPr>
            <w:tcW w:w="4828" w:type="dxa"/>
            <w:vAlign w:val="center"/>
          </w:tcPr>
          <w:p w14:paraId="11F375B8" w14:textId="77777777" w:rsidR="00B13C30" w:rsidRPr="009A2759" w:rsidRDefault="00B13C30" w:rsidP="00FD0AAC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FD0AAC">
        <w:trPr>
          <w:trHeight w:val="3723"/>
        </w:trPr>
        <w:tc>
          <w:tcPr>
            <w:tcW w:w="4828" w:type="dxa"/>
            <w:vAlign w:val="center"/>
          </w:tcPr>
          <w:p w14:paraId="14A91AD3" w14:textId="1562D778" w:rsidR="00B13C30" w:rsidRPr="003B0AF8" w:rsidRDefault="00FD0AAC" w:rsidP="00FD0AAC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Los componentes y materiales</w:t>
            </w:r>
            <w:r>
              <w:rPr>
                <w:rFonts w:ascii="Arial" w:hAnsi="Arial" w:cs="Arial"/>
                <w:sz w:val="28"/>
                <w:szCs w:val="32"/>
                <w:lang w:val="es-419"/>
              </w:rPr>
              <w:t xml:space="preserve"> en 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policarbonato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, latón</w:t>
            </w:r>
            <w:r>
              <w:rPr>
                <w:rFonts w:ascii="Arial" w:hAnsi="Arial" w:cs="Arial"/>
                <w:sz w:val="28"/>
                <w:szCs w:val="32"/>
                <w:lang w:val="es-419"/>
              </w:rPr>
              <w:t xml:space="preserve"> y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acero 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inoxidable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aseguran la máxima fiabilidad en condiciones extremas. Configuración estudiada para facilitar las operaciones de desmontaje, mantenimiento y ensamblaje.</w:t>
            </w:r>
          </w:p>
          <w:p w14:paraId="3676D06B" w14:textId="02DC0260" w:rsidR="00B13C30" w:rsidRPr="00075308" w:rsidRDefault="00B13C30" w:rsidP="00FD0AAC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Son 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ideales y </w:t>
            </w: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recomendadas para trabajos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de abastecimiento de </w:t>
            </w:r>
            <w:r w:rsidR="00E6365A">
              <w:rPr>
                <w:rFonts w:ascii="Arial" w:hAnsi="Arial" w:cs="Arial"/>
                <w:sz w:val="28"/>
                <w:szCs w:val="32"/>
                <w:lang w:val="es-419"/>
              </w:rPr>
              <w:t>agua domiciliario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>,</w:t>
            </w: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agricultura,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</w:t>
            </w: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plantas civiles e industriales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>.</w:t>
            </w:r>
          </w:p>
        </w:tc>
      </w:tr>
    </w:tbl>
    <w:p w14:paraId="2D66BD71" w14:textId="4C0D909E" w:rsidR="006D0217" w:rsidRDefault="00B44982" w:rsidP="00EB5DCF">
      <w:pPr>
        <w:rPr>
          <w:vertAlign w:val="superscript"/>
          <w:lang w:val="es-419"/>
        </w:rPr>
      </w:pPr>
      <w:r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09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845"/>
        <w:gridCol w:w="845"/>
        <w:gridCol w:w="1268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E6365A" w14:paraId="13ADF463" w14:textId="77777777" w:rsidTr="00E6365A">
        <w:trPr>
          <w:trHeight w:val="425"/>
        </w:trPr>
        <w:tc>
          <w:tcPr>
            <w:tcW w:w="1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D9D2B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MODELO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3343E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kW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7FC26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HP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11E8A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/h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D5AB8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DFC5E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76C7B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9655A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21027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275B8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AED9D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A4460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E6365A" w14:paraId="583D8C6B" w14:textId="77777777" w:rsidTr="00E6365A">
        <w:trPr>
          <w:trHeight w:val="3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47D2" w14:textId="77777777" w:rsidR="00E6365A" w:rsidRDefault="00E6365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0EC32" w14:textId="77777777" w:rsidR="00E6365A" w:rsidRDefault="00E6365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411C" w14:textId="77777777" w:rsidR="00E6365A" w:rsidRDefault="00E6365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8AE42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l/min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1E0B6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66B93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9CEDB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162FB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EEC3B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9845A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74045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96D29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183</w:t>
            </w:r>
          </w:p>
        </w:tc>
      </w:tr>
      <w:tr w:rsidR="00E6365A" w14:paraId="37CEC036" w14:textId="77777777" w:rsidTr="00E6365A">
        <w:trPr>
          <w:trHeight w:val="388"/>
        </w:trPr>
        <w:tc>
          <w:tcPr>
            <w:tcW w:w="1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0CC7F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NF-95DA/6</w:t>
            </w:r>
          </w:p>
        </w:tc>
        <w:tc>
          <w:tcPr>
            <w:tcW w:w="8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205FE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1.1</w:t>
            </w:r>
          </w:p>
        </w:tc>
        <w:tc>
          <w:tcPr>
            <w:tcW w:w="8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CC3A8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2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ACA89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Metros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8E70C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4AC2C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DF4B7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32.5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1FD6E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31.5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41C7C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28.5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58B60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0C2E8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220BE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</w:p>
        </w:tc>
      </w:tr>
    </w:tbl>
    <w:p w14:paraId="3766C509" w14:textId="11B0B162" w:rsidR="00992B09" w:rsidRDefault="00E6365A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 xml:space="preserve"> </w:t>
      </w:r>
      <w:r w:rsidR="00C86578">
        <w:rPr>
          <w:vertAlign w:val="superscript"/>
          <w:lang w:val="es-419"/>
        </w:rPr>
        <w:t>|</w:t>
      </w:r>
      <w:r w:rsidR="00D9783A"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7E4F" w14:textId="77777777" w:rsidR="00DF1C3E" w:rsidRDefault="00DF1C3E" w:rsidP="008A3980">
      <w:r>
        <w:separator/>
      </w:r>
    </w:p>
  </w:endnote>
  <w:endnote w:type="continuationSeparator" w:id="0">
    <w:p w14:paraId="1ED81EC5" w14:textId="77777777" w:rsidR="00DF1C3E" w:rsidRDefault="00DF1C3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B28A" w14:textId="77777777" w:rsidR="00DF1C3E" w:rsidRDefault="00DF1C3E" w:rsidP="008A3980">
      <w:r>
        <w:separator/>
      </w:r>
    </w:p>
  </w:footnote>
  <w:footnote w:type="continuationSeparator" w:id="0">
    <w:p w14:paraId="70E7430B" w14:textId="77777777" w:rsidR="00DF1C3E" w:rsidRDefault="00DF1C3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02834"/>
    <w:rsid w:val="001266FA"/>
    <w:rsid w:val="00131E71"/>
    <w:rsid w:val="00134DE3"/>
    <w:rsid w:val="001428E9"/>
    <w:rsid w:val="00144321"/>
    <w:rsid w:val="00145146"/>
    <w:rsid w:val="00146298"/>
    <w:rsid w:val="00157C83"/>
    <w:rsid w:val="001669C5"/>
    <w:rsid w:val="001821E4"/>
    <w:rsid w:val="00194DF6"/>
    <w:rsid w:val="00195B26"/>
    <w:rsid w:val="001A666B"/>
    <w:rsid w:val="001B09F7"/>
    <w:rsid w:val="001E6D2E"/>
    <w:rsid w:val="001E78AD"/>
    <w:rsid w:val="001F1AD4"/>
    <w:rsid w:val="001F2936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B6F66"/>
    <w:rsid w:val="002D09B0"/>
    <w:rsid w:val="002E1480"/>
    <w:rsid w:val="002E7F0F"/>
    <w:rsid w:val="002F20CC"/>
    <w:rsid w:val="002F7560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087D"/>
    <w:rsid w:val="003E2FB6"/>
    <w:rsid w:val="003F3B22"/>
    <w:rsid w:val="0040188F"/>
    <w:rsid w:val="00403FA3"/>
    <w:rsid w:val="00407530"/>
    <w:rsid w:val="004078AD"/>
    <w:rsid w:val="00410FC4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07489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E5330"/>
    <w:rsid w:val="006F74CF"/>
    <w:rsid w:val="0070180C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091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019A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3411F"/>
    <w:rsid w:val="00C56485"/>
    <w:rsid w:val="00C5749B"/>
    <w:rsid w:val="00C624CC"/>
    <w:rsid w:val="00C86578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37234"/>
    <w:rsid w:val="00D40CE1"/>
    <w:rsid w:val="00D414A3"/>
    <w:rsid w:val="00D51595"/>
    <w:rsid w:val="00D61D67"/>
    <w:rsid w:val="00D623D2"/>
    <w:rsid w:val="00D63297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A4038"/>
    <w:rsid w:val="00DB3305"/>
    <w:rsid w:val="00DC15CD"/>
    <w:rsid w:val="00DD0915"/>
    <w:rsid w:val="00DD1D33"/>
    <w:rsid w:val="00DD5D48"/>
    <w:rsid w:val="00DE20AA"/>
    <w:rsid w:val="00DE23CD"/>
    <w:rsid w:val="00DE7797"/>
    <w:rsid w:val="00DF1C3E"/>
    <w:rsid w:val="00E017ED"/>
    <w:rsid w:val="00E064A3"/>
    <w:rsid w:val="00E1048D"/>
    <w:rsid w:val="00E23E8F"/>
    <w:rsid w:val="00E3548E"/>
    <w:rsid w:val="00E363D2"/>
    <w:rsid w:val="00E36806"/>
    <w:rsid w:val="00E40BCF"/>
    <w:rsid w:val="00E41889"/>
    <w:rsid w:val="00E50796"/>
    <w:rsid w:val="00E60335"/>
    <w:rsid w:val="00E61C8A"/>
    <w:rsid w:val="00E6303A"/>
    <w:rsid w:val="00E6365A"/>
    <w:rsid w:val="00E6450E"/>
    <w:rsid w:val="00E86C41"/>
    <w:rsid w:val="00E87B8C"/>
    <w:rsid w:val="00EB01D3"/>
    <w:rsid w:val="00EB0BDC"/>
    <w:rsid w:val="00EB5DCF"/>
    <w:rsid w:val="00ED0506"/>
    <w:rsid w:val="00ED588D"/>
    <w:rsid w:val="00ED6B61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1CA2"/>
    <w:rsid w:val="00F92087"/>
    <w:rsid w:val="00F94CBA"/>
    <w:rsid w:val="00FA60A8"/>
    <w:rsid w:val="00FB0D36"/>
    <w:rsid w:val="00FD0AAC"/>
    <w:rsid w:val="00FD24E2"/>
    <w:rsid w:val="00FE08FD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37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1003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2023-05-22T21:52:00Z</cp:lastPrinted>
  <dcterms:created xsi:type="dcterms:W3CDTF">2023-05-23T12:47:00Z</dcterms:created>
  <dcterms:modified xsi:type="dcterms:W3CDTF">2023-05-23T13:00:00Z</dcterms:modified>
</cp:coreProperties>
</file>