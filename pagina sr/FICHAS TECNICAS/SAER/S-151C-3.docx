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5F5E9B35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E7797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5F5E9B35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E7797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B13C30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4EA379EE" w:rsidR="003B0AF8" w:rsidRPr="008F55EA" w:rsidRDefault="00D9783A" w:rsidP="00CD085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 (12.5)</w:t>
            </w:r>
          </w:p>
        </w:tc>
      </w:tr>
      <w:tr w:rsidR="003B0AF8" w14:paraId="48DE4ACF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34357AAE" w:rsidR="003B0AF8" w:rsidRPr="008F55EA" w:rsidRDefault="00DB3305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900 – 1500</w:t>
            </w:r>
            <w:r w:rsidR="00B13C30">
              <w:rPr>
                <w:rFonts w:ascii="Arial" w:hAnsi="Arial" w:cs="Arial"/>
                <w:sz w:val="22"/>
                <w:szCs w:val="22"/>
                <w:lang w:val="es-419"/>
              </w:rPr>
              <w:t xml:space="preserve"> l/min</w:t>
            </w:r>
          </w:p>
        </w:tc>
      </w:tr>
      <w:tr w:rsidR="003B0AF8" w14:paraId="397FA992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1A2B7B01" w:rsidR="003B0AF8" w:rsidRPr="008F55EA" w:rsidRDefault="00D9783A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32 – 15</w:t>
            </w:r>
          </w:p>
        </w:tc>
      </w:tr>
      <w:tr w:rsidR="003B0AF8" w14:paraId="7017038F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02C5A993" w:rsidR="003B0AF8" w:rsidRPr="008F55EA" w:rsidRDefault="00D9783A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48</w:t>
            </w:r>
          </w:p>
        </w:tc>
      </w:tr>
      <w:tr w:rsidR="003B0AF8" w14:paraId="07B87A89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77622804" w:rsidR="003B0AF8" w:rsidRPr="008F55EA" w:rsidRDefault="00D9783A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15</w:t>
            </w:r>
          </w:p>
        </w:tc>
      </w:tr>
      <w:tr w:rsidR="003B0AF8" w14:paraId="2AD4D295" w14:textId="77777777" w:rsidTr="00B13C30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557D76FB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5107"/>
      </w:tblGrid>
      <w:tr w:rsidR="00B13C30" w14:paraId="43F7CE10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1F375B8" w14:textId="77777777" w:rsidR="00B13C30" w:rsidRPr="009A2759" w:rsidRDefault="00B13C30" w:rsidP="00B13C30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4A91AD3" w14:textId="77777777" w:rsidR="00B13C30" w:rsidRPr="003B0AF8" w:rsidRDefault="00B13C30" w:rsidP="00B13C30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semi-axiales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3676D06B" w14:textId="77777777" w:rsidR="00B13C30" w:rsidRPr="00075308" w:rsidRDefault="00B13C30" w:rsidP="00B13C30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09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6"/>
        <w:gridCol w:w="841"/>
        <w:gridCol w:w="841"/>
        <w:gridCol w:w="1262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D9783A" w:rsidRPr="00D9783A" w14:paraId="0A488B88" w14:textId="77777777" w:rsidTr="00D9783A">
        <w:trPr>
          <w:trHeight w:val="434"/>
        </w:trPr>
        <w:tc>
          <w:tcPr>
            <w:tcW w:w="1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558D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F278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B9CD0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D2BE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D978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D978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0B48B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AF317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C94D7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F3FF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B22BA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0100A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41AA3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B23D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D9783A" w:rsidRPr="00D9783A" w14:paraId="5795CBF1" w14:textId="77777777" w:rsidTr="00D9783A">
        <w:trPr>
          <w:trHeight w:val="396"/>
        </w:trPr>
        <w:tc>
          <w:tcPr>
            <w:tcW w:w="1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D8AD1" w14:textId="77777777" w:rsidR="00D9783A" w:rsidRPr="00D9783A" w:rsidRDefault="00D9783A" w:rsidP="00D9783A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3466C" w14:textId="77777777" w:rsidR="00D9783A" w:rsidRPr="00D9783A" w:rsidRDefault="00D9783A" w:rsidP="00D9783A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1768C" w14:textId="77777777" w:rsidR="00D9783A" w:rsidRPr="00D9783A" w:rsidRDefault="00D9783A" w:rsidP="00D9783A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DC67A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42C8E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E358D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46B4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311E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41E9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C64C8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31E07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3D66D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D9783A" w:rsidRPr="00D9783A" w14:paraId="7D76CEAA" w14:textId="77777777" w:rsidTr="00D9783A">
        <w:trPr>
          <w:trHeight w:val="396"/>
        </w:trPr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8BDCD2B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S-151C/3</w:t>
            </w:r>
          </w:p>
        </w:tc>
        <w:tc>
          <w:tcPr>
            <w:tcW w:w="8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474C4B0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8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EAA5426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12.5</w:t>
            </w:r>
          </w:p>
        </w:tc>
        <w:tc>
          <w:tcPr>
            <w:tcW w:w="12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76B2932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5183283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C56B324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32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523471D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31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56C17FA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EE08FA2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7F3346F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82F6676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D7A7212" w14:textId="77777777" w:rsidR="00D9783A" w:rsidRPr="00D9783A" w:rsidRDefault="00D9783A" w:rsidP="00D978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78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</w:tr>
    </w:tbl>
    <w:p w14:paraId="3766C509" w14:textId="14A4C465" w:rsidR="00992B09" w:rsidRDefault="00D9783A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72AF" w14:textId="77777777" w:rsidR="00D7255B" w:rsidRDefault="00D7255B" w:rsidP="008A3980">
      <w:r>
        <w:separator/>
      </w:r>
    </w:p>
  </w:endnote>
  <w:endnote w:type="continuationSeparator" w:id="0">
    <w:p w14:paraId="7885C2F1" w14:textId="77777777" w:rsidR="00D7255B" w:rsidRDefault="00D7255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6DC4" w14:textId="77777777" w:rsidR="00D7255B" w:rsidRDefault="00D7255B" w:rsidP="008A3980">
      <w:r>
        <w:separator/>
      </w:r>
    </w:p>
  </w:footnote>
  <w:footnote w:type="continuationSeparator" w:id="0">
    <w:p w14:paraId="2E32BE91" w14:textId="77777777" w:rsidR="00D7255B" w:rsidRDefault="00D7255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4DF6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3FA3"/>
    <w:rsid w:val="00407530"/>
    <w:rsid w:val="004078AD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96A6A"/>
    <w:rsid w:val="006B407B"/>
    <w:rsid w:val="006D0217"/>
    <w:rsid w:val="006E3E09"/>
    <w:rsid w:val="006F74CF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63B0"/>
    <w:rsid w:val="00B23366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5749B"/>
    <w:rsid w:val="00C624CC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255B"/>
    <w:rsid w:val="00D75C06"/>
    <w:rsid w:val="00D763E3"/>
    <w:rsid w:val="00D83794"/>
    <w:rsid w:val="00D85BC7"/>
    <w:rsid w:val="00D909A2"/>
    <w:rsid w:val="00D90D5A"/>
    <w:rsid w:val="00D9783A"/>
    <w:rsid w:val="00DA08D9"/>
    <w:rsid w:val="00DA16D0"/>
    <w:rsid w:val="00DB3305"/>
    <w:rsid w:val="00DD0915"/>
    <w:rsid w:val="00DD5D48"/>
    <w:rsid w:val="00DE20AA"/>
    <w:rsid w:val="00DE23CD"/>
    <w:rsid w:val="00DE7797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6C41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B0D36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1059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2023-05-22T21:15:00Z</cp:lastPrinted>
  <dcterms:created xsi:type="dcterms:W3CDTF">2023-05-22T21:15:00Z</dcterms:created>
  <dcterms:modified xsi:type="dcterms:W3CDTF">2023-05-22T21:17:00Z</dcterms:modified>
</cp:coreProperties>
</file>