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3F6748B1" w:rsidR="0076623A" w:rsidRPr="00075308" w:rsidRDefault="00075308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</w:t>
                            </w:r>
                            <w:r w:rsidR="00B13C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6656FE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3F6748B1" w:rsidR="0076623A" w:rsidRPr="00075308" w:rsidRDefault="00075308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</w:t>
                      </w:r>
                      <w:r w:rsidR="00B13C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6656FE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4570828B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6F46760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7100E7F8" w:rsidR="008F55EA" w:rsidRDefault="008F55EA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3B0AF8" w14:paraId="38C84A93" w14:textId="77777777" w:rsidTr="00B13C30">
        <w:trPr>
          <w:trHeight w:val="397"/>
        </w:trPr>
        <w:tc>
          <w:tcPr>
            <w:tcW w:w="4248" w:type="dxa"/>
            <w:gridSpan w:val="2"/>
            <w:vAlign w:val="center"/>
          </w:tcPr>
          <w:p w14:paraId="079D4E0F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76E1BAEC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2126" w:type="dxa"/>
            <w:vAlign w:val="center"/>
          </w:tcPr>
          <w:p w14:paraId="4CCCE18D" w14:textId="67A338C1" w:rsidR="003B0AF8" w:rsidRPr="008F55EA" w:rsidRDefault="00134DE3" w:rsidP="00CD085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11 (15)</w:t>
            </w:r>
          </w:p>
        </w:tc>
      </w:tr>
      <w:tr w:rsidR="003B0AF8" w14:paraId="48DE4ACF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6F24952C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2126" w:type="dxa"/>
            <w:vAlign w:val="center"/>
          </w:tcPr>
          <w:p w14:paraId="697BAE65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12E8B32E" w14:textId="2D5FACA2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Caudal </w:t>
            </w:r>
          </w:p>
        </w:tc>
        <w:tc>
          <w:tcPr>
            <w:tcW w:w="2126" w:type="dxa"/>
            <w:vAlign w:val="center"/>
          </w:tcPr>
          <w:p w14:paraId="042EA63C" w14:textId="34357AAE" w:rsidR="003B0AF8" w:rsidRPr="008F55EA" w:rsidRDefault="00DB3305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900 – 1500</w:t>
            </w:r>
            <w:r w:rsidR="00B13C30">
              <w:rPr>
                <w:rFonts w:ascii="Arial" w:hAnsi="Arial" w:cs="Arial"/>
                <w:sz w:val="22"/>
                <w:szCs w:val="22"/>
                <w:lang w:val="es-419"/>
              </w:rPr>
              <w:t xml:space="preserve"> l/min</w:t>
            </w:r>
          </w:p>
        </w:tc>
      </w:tr>
      <w:tr w:rsidR="003B0AF8" w14:paraId="397FA992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3CA0DB49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2126" w:type="dxa"/>
            <w:vAlign w:val="center"/>
          </w:tcPr>
          <w:p w14:paraId="02094A9A" w14:textId="0DAB0806" w:rsidR="003B0AF8" w:rsidRPr="008F55EA" w:rsidRDefault="00134DE3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44 – 20</w:t>
            </w:r>
          </w:p>
        </w:tc>
      </w:tr>
      <w:tr w:rsidR="003B0AF8" w14:paraId="7017038F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719925A6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2126" w:type="dxa"/>
            <w:vAlign w:val="center"/>
          </w:tcPr>
          <w:p w14:paraId="1B463975" w14:textId="59D3A54E" w:rsidR="003B0AF8" w:rsidRPr="008F55EA" w:rsidRDefault="00134DE3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64</w:t>
            </w:r>
          </w:p>
        </w:tc>
      </w:tr>
      <w:tr w:rsidR="003B0AF8" w14:paraId="07B87A89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3DF07EC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2126" w:type="dxa"/>
            <w:vAlign w:val="center"/>
          </w:tcPr>
          <w:p w14:paraId="4E3CA5FB" w14:textId="497540D2" w:rsidR="003B0AF8" w:rsidRPr="008F55EA" w:rsidRDefault="00134DE3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20</w:t>
            </w:r>
          </w:p>
        </w:tc>
      </w:tr>
      <w:tr w:rsidR="003B0AF8" w14:paraId="2AD4D295" w14:textId="77777777" w:rsidTr="00B13C30">
        <w:trPr>
          <w:trHeight w:val="397"/>
        </w:trPr>
        <w:tc>
          <w:tcPr>
            <w:tcW w:w="4248" w:type="dxa"/>
            <w:gridSpan w:val="2"/>
            <w:vAlign w:val="center"/>
          </w:tcPr>
          <w:p w14:paraId="4B417F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419F55CD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2126" w:type="dxa"/>
            <w:vAlign w:val="center"/>
          </w:tcPr>
          <w:p w14:paraId="18AB71BE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557D76FB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126" w:type="dxa"/>
            <w:vAlign w:val="center"/>
          </w:tcPr>
          <w:p w14:paraId="494A67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3”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5107"/>
      </w:tblGrid>
      <w:tr w:rsidR="00B13C30" w14:paraId="43F7CE10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1F375B8" w14:textId="77777777" w:rsidR="00B13C30" w:rsidRPr="009A2759" w:rsidRDefault="00B13C30" w:rsidP="00B13C30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B13C30" w14:paraId="07266274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4A91AD3" w14:textId="77777777" w:rsidR="00B13C30" w:rsidRPr="003B0AF8" w:rsidRDefault="00B13C30" w:rsidP="00B13C30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Las electrobombas sumergibles </w:t>
            </w:r>
            <w:proofErr w:type="spellStart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semi-axiales</w:t>
            </w:r>
            <w:proofErr w:type="spellEnd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 SAER, garantizan un alto rendimiento en entornos agresivos gracias a la tecnología y componentes que le constituye. Los impulsores y difusores en fundición, permiten la resistencia al desgaste, así como el anillo de contra-empuje y los bujes guía estándar.</w:t>
            </w:r>
          </w:p>
          <w:p w14:paraId="3676D06B" w14:textId="77777777" w:rsidR="00B13C30" w:rsidRPr="00075308" w:rsidRDefault="00B13C30" w:rsidP="00B13C30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p w14:paraId="2D66BD71" w14:textId="526473B3" w:rsidR="006D0217" w:rsidRDefault="00803D4C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6672" behindDoc="1" locked="0" layoutInCell="1" allowOverlap="1" wp14:anchorId="65F93F74" wp14:editId="7E3D4B26">
            <wp:simplePos x="0" y="0"/>
            <wp:positionH relativeFrom="margin">
              <wp:posOffset>11875</wp:posOffset>
            </wp:positionH>
            <wp:positionV relativeFrom="margin">
              <wp:posOffset>2931795</wp:posOffset>
            </wp:positionV>
            <wp:extent cx="640715" cy="2536825"/>
            <wp:effectExtent l="0" t="0" r="698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64071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315460DE" w14:textId="77777777" w:rsidR="00803D4C" w:rsidRDefault="00803D4C" w:rsidP="00420B92">
      <w:pPr>
        <w:rPr>
          <w:vertAlign w:val="superscript"/>
          <w:lang w:val="es-419"/>
        </w:rPr>
      </w:pPr>
    </w:p>
    <w:p w14:paraId="75FB9B0A" w14:textId="77777777" w:rsidR="00803D4C" w:rsidRDefault="00803D4C" w:rsidP="00420B92">
      <w:pPr>
        <w:rPr>
          <w:vertAlign w:val="superscript"/>
          <w:lang w:val="es-419"/>
        </w:rPr>
      </w:pPr>
    </w:p>
    <w:p w14:paraId="20520D64" w14:textId="77777777" w:rsidR="00803D4C" w:rsidRDefault="00803D4C" w:rsidP="00420B92">
      <w:pPr>
        <w:rPr>
          <w:vertAlign w:val="superscript"/>
          <w:lang w:val="es-419"/>
        </w:rPr>
      </w:pPr>
    </w:p>
    <w:p w14:paraId="373698A3" w14:textId="77777777" w:rsidR="00803D4C" w:rsidRDefault="00803D4C" w:rsidP="00420B92">
      <w:pPr>
        <w:rPr>
          <w:vertAlign w:val="superscript"/>
          <w:lang w:val="es-419"/>
        </w:rPr>
      </w:pPr>
    </w:p>
    <w:p w14:paraId="10C5E76D" w14:textId="77777777" w:rsidR="00803D4C" w:rsidRDefault="00803D4C" w:rsidP="00420B92">
      <w:pPr>
        <w:rPr>
          <w:vertAlign w:val="superscript"/>
          <w:lang w:val="es-419"/>
        </w:rPr>
      </w:pPr>
    </w:p>
    <w:p w14:paraId="624A00CF" w14:textId="77777777" w:rsidR="00803D4C" w:rsidRDefault="00803D4C" w:rsidP="00420B92">
      <w:pPr>
        <w:rPr>
          <w:vertAlign w:val="superscript"/>
          <w:lang w:val="es-419"/>
        </w:rPr>
      </w:pPr>
    </w:p>
    <w:p w14:paraId="4BF8AB61" w14:textId="77777777" w:rsidR="00803D4C" w:rsidRDefault="00803D4C" w:rsidP="00420B92">
      <w:pPr>
        <w:rPr>
          <w:vertAlign w:val="superscript"/>
          <w:lang w:val="es-419"/>
        </w:rPr>
      </w:pPr>
    </w:p>
    <w:p w14:paraId="598204C9" w14:textId="77777777" w:rsidR="00803D4C" w:rsidRDefault="00803D4C" w:rsidP="00420B92">
      <w:pPr>
        <w:rPr>
          <w:vertAlign w:val="superscript"/>
          <w:lang w:val="es-419"/>
        </w:rPr>
      </w:pPr>
    </w:p>
    <w:p w14:paraId="1C5AD1CF" w14:textId="77777777" w:rsidR="00803D4C" w:rsidRDefault="00803D4C" w:rsidP="00420B92">
      <w:pPr>
        <w:rPr>
          <w:vertAlign w:val="superscript"/>
          <w:lang w:val="es-419"/>
        </w:rPr>
      </w:pPr>
    </w:p>
    <w:p w14:paraId="39240ACB" w14:textId="77777777" w:rsidR="00803D4C" w:rsidRDefault="00803D4C" w:rsidP="00420B92">
      <w:pPr>
        <w:rPr>
          <w:vertAlign w:val="superscript"/>
          <w:lang w:val="es-419"/>
        </w:rPr>
      </w:pPr>
    </w:p>
    <w:p w14:paraId="51CA9990" w14:textId="77777777" w:rsidR="00803D4C" w:rsidRDefault="00803D4C" w:rsidP="00420B92">
      <w:pPr>
        <w:rPr>
          <w:vertAlign w:val="superscript"/>
          <w:lang w:val="es-419"/>
        </w:rPr>
      </w:pPr>
    </w:p>
    <w:p w14:paraId="082B9B99" w14:textId="77777777" w:rsidR="00803D4C" w:rsidRDefault="00803D4C" w:rsidP="00420B92">
      <w:pPr>
        <w:rPr>
          <w:vertAlign w:val="superscript"/>
          <w:lang w:val="es-419"/>
        </w:rPr>
      </w:pPr>
    </w:p>
    <w:p w14:paraId="01DCFDC3" w14:textId="77777777" w:rsidR="00803D4C" w:rsidRDefault="00803D4C" w:rsidP="00420B92">
      <w:pPr>
        <w:rPr>
          <w:vertAlign w:val="superscript"/>
          <w:lang w:val="es-419"/>
        </w:rPr>
      </w:pP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77777777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08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5"/>
        <w:gridCol w:w="837"/>
        <w:gridCol w:w="837"/>
        <w:gridCol w:w="1256"/>
        <w:gridCol w:w="753"/>
        <w:gridCol w:w="753"/>
        <w:gridCol w:w="753"/>
        <w:gridCol w:w="753"/>
        <w:gridCol w:w="753"/>
        <w:gridCol w:w="753"/>
        <w:gridCol w:w="753"/>
        <w:gridCol w:w="753"/>
      </w:tblGrid>
      <w:tr w:rsidR="00134DE3" w:rsidRPr="00134DE3" w14:paraId="01738F3C" w14:textId="77777777" w:rsidTr="00134DE3">
        <w:trPr>
          <w:trHeight w:val="434"/>
        </w:trPr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BC03D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ADA8C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F0666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55338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134D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134D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4EDC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F44A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76E5C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19118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81F1C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E4366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C6BCF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0B02D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134DE3" w:rsidRPr="00134DE3" w14:paraId="45CA7D0A" w14:textId="77777777" w:rsidTr="00134DE3">
        <w:trPr>
          <w:trHeight w:val="396"/>
        </w:trPr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A9EF4" w14:textId="77777777" w:rsidR="00134DE3" w:rsidRPr="00134DE3" w:rsidRDefault="00134DE3" w:rsidP="00134DE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0CC49" w14:textId="77777777" w:rsidR="00134DE3" w:rsidRPr="00134DE3" w:rsidRDefault="00134DE3" w:rsidP="00134DE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9E310" w14:textId="77777777" w:rsidR="00134DE3" w:rsidRPr="00134DE3" w:rsidRDefault="00134DE3" w:rsidP="00134DE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8AEC8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623EB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CD279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35F92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484B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04095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A7E15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398F5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FEB16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134DE3" w:rsidRPr="00134DE3" w14:paraId="42367704" w14:textId="77777777" w:rsidTr="00134DE3">
        <w:trPr>
          <w:trHeight w:val="396"/>
        </w:trPr>
        <w:tc>
          <w:tcPr>
            <w:tcW w:w="19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42BBE81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S-151C/4</w:t>
            </w:r>
          </w:p>
        </w:tc>
        <w:tc>
          <w:tcPr>
            <w:tcW w:w="83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D38147C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</w:t>
            </w:r>
          </w:p>
        </w:tc>
        <w:tc>
          <w:tcPr>
            <w:tcW w:w="83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B76A6AD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125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1E4F537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7A02BEE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64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6C200FC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BAC8DE1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41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5CBAB68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17B973D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D65CC8F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5657C23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1584406" w14:textId="77777777" w:rsidR="00134DE3" w:rsidRPr="00134DE3" w:rsidRDefault="00134DE3" w:rsidP="00134D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34D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</w:tr>
    </w:tbl>
    <w:p w14:paraId="3766C509" w14:textId="14A4C465" w:rsidR="00992B09" w:rsidRDefault="00D9783A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>|</w:t>
      </w: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E67BA" w14:textId="77777777" w:rsidR="008C6A8F" w:rsidRDefault="008C6A8F" w:rsidP="008A3980">
      <w:r>
        <w:separator/>
      </w:r>
    </w:p>
  </w:endnote>
  <w:endnote w:type="continuationSeparator" w:id="0">
    <w:p w14:paraId="4D234268" w14:textId="77777777" w:rsidR="008C6A8F" w:rsidRDefault="008C6A8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D1237" w14:textId="77777777" w:rsidR="008C6A8F" w:rsidRDefault="008C6A8F" w:rsidP="008A3980">
      <w:r>
        <w:separator/>
      </w:r>
    </w:p>
  </w:footnote>
  <w:footnote w:type="continuationSeparator" w:id="0">
    <w:p w14:paraId="3EC4CF3D" w14:textId="77777777" w:rsidR="008C6A8F" w:rsidRDefault="008C6A8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31E71"/>
    <w:rsid w:val="00134DE3"/>
    <w:rsid w:val="001428E9"/>
    <w:rsid w:val="00144321"/>
    <w:rsid w:val="00145146"/>
    <w:rsid w:val="00157C83"/>
    <w:rsid w:val="001669C5"/>
    <w:rsid w:val="001821E4"/>
    <w:rsid w:val="00194DF6"/>
    <w:rsid w:val="00195B26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D09B0"/>
    <w:rsid w:val="002E1480"/>
    <w:rsid w:val="002E7F0F"/>
    <w:rsid w:val="002F20CC"/>
    <w:rsid w:val="00316AE6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2FB6"/>
    <w:rsid w:val="003F3B22"/>
    <w:rsid w:val="00403FA3"/>
    <w:rsid w:val="00407530"/>
    <w:rsid w:val="004078AD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656FE"/>
    <w:rsid w:val="006736DE"/>
    <w:rsid w:val="00696A6A"/>
    <w:rsid w:val="006B407B"/>
    <w:rsid w:val="006D0217"/>
    <w:rsid w:val="006E3E09"/>
    <w:rsid w:val="006F74CF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03D4C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A8F"/>
    <w:rsid w:val="008C6EF0"/>
    <w:rsid w:val="008D0828"/>
    <w:rsid w:val="008D0B70"/>
    <w:rsid w:val="008D57AB"/>
    <w:rsid w:val="008D6AC7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3C30"/>
    <w:rsid w:val="00B163B0"/>
    <w:rsid w:val="00B23366"/>
    <w:rsid w:val="00B233F6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5749B"/>
    <w:rsid w:val="00C624CC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83794"/>
    <w:rsid w:val="00D85BC7"/>
    <w:rsid w:val="00D903C6"/>
    <w:rsid w:val="00D909A2"/>
    <w:rsid w:val="00D90D5A"/>
    <w:rsid w:val="00D9783A"/>
    <w:rsid w:val="00DA08D9"/>
    <w:rsid w:val="00DA16D0"/>
    <w:rsid w:val="00DB3305"/>
    <w:rsid w:val="00DD0915"/>
    <w:rsid w:val="00DD5D48"/>
    <w:rsid w:val="00DE20AA"/>
    <w:rsid w:val="00DE23CD"/>
    <w:rsid w:val="00DE7797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6450E"/>
    <w:rsid w:val="00E86C41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12263"/>
    <w:rsid w:val="00F3794C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B0D36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1057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6</cp:revision>
  <cp:lastPrinted>2023-05-22T21:18:00Z</cp:lastPrinted>
  <dcterms:created xsi:type="dcterms:W3CDTF">2023-05-22T21:18:00Z</dcterms:created>
  <dcterms:modified xsi:type="dcterms:W3CDTF">2023-05-22T21:19:00Z</dcterms:modified>
</cp:coreProperties>
</file>