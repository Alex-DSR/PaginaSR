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6578D59E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C15CD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6578D59E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C15CD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48B27915" w:rsidR="003B0AF8" w:rsidRPr="008F55EA" w:rsidRDefault="0040188F" w:rsidP="00CD085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13 (17.5)</w:t>
            </w:r>
          </w:p>
        </w:tc>
      </w:tr>
      <w:tr w:rsidR="003B0AF8" w14:paraId="48DE4AC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57584A75" w:rsidR="003B0AF8" w:rsidRPr="008F55EA" w:rsidRDefault="0040188F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55 – 24</w:t>
            </w:r>
          </w:p>
        </w:tc>
      </w:tr>
      <w:tr w:rsidR="003B0AF8" w14:paraId="7017038F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60CC6A90" w:rsidR="003B0AF8" w:rsidRPr="008F55EA" w:rsidRDefault="0040188F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80</w:t>
            </w:r>
          </w:p>
        </w:tc>
      </w:tr>
      <w:tr w:rsidR="003B0AF8" w14:paraId="07B87A89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67CDC131" w:rsidR="003B0AF8" w:rsidRPr="008F55EA" w:rsidRDefault="0040188F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24</w:t>
            </w:r>
          </w:p>
        </w:tc>
      </w:tr>
      <w:tr w:rsidR="003B0AF8" w14:paraId="2AD4D295" w14:textId="77777777" w:rsidTr="00B13C30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B13C30">
        <w:trPr>
          <w:trHeight w:val="397"/>
        </w:trPr>
        <w:tc>
          <w:tcPr>
            <w:tcW w:w="2122" w:type="dxa"/>
            <w:vAlign w:val="center"/>
          </w:tcPr>
          <w:p w14:paraId="557D76FB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Las electrobombas sumergibles semi-axiales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10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847"/>
        <w:gridCol w:w="847"/>
        <w:gridCol w:w="1271"/>
        <w:gridCol w:w="762"/>
        <w:gridCol w:w="762"/>
        <w:gridCol w:w="762"/>
        <w:gridCol w:w="762"/>
        <w:gridCol w:w="762"/>
        <w:gridCol w:w="762"/>
        <w:gridCol w:w="762"/>
        <w:gridCol w:w="762"/>
      </w:tblGrid>
      <w:tr w:rsidR="0040188F" w:rsidRPr="0040188F" w14:paraId="71111579" w14:textId="77777777" w:rsidTr="0040188F">
        <w:trPr>
          <w:trHeight w:val="421"/>
        </w:trPr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41FD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84241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8C0E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EA20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9CFA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E401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FB9E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9C9E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40010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33529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B4D72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E94D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40188F" w:rsidRPr="0040188F" w14:paraId="4E5AC91C" w14:textId="77777777" w:rsidTr="0040188F">
        <w:trPr>
          <w:trHeight w:val="385"/>
        </w:trPr>
        <w:tc>
          <w:tcPr>
            <w:tcW w:w="1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AF61" w14:textId="77777777" w:rsidR="0040188F" w:rsidRPr="0040188F" w:rsidRDefault="0040188F" w:rsidP="0040188F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1EFC9" w14:textId="77777777" w:rsidR="0040188F" w:rsidRPr="0040188F" w:rsidRDefault="0040188F" w:rsidP="0040188F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B9CE" w14:textId="77777777" w:rsidR="0040188F" w:rsidRPr="0040188F" w:rsidRDefault="0040188F" w:rsidP="0040188F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C7C4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58F6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99608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D8160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9433A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CB95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DFDB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2AE65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950BA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40188F" w:rsidRPr="0040188F" w14:paraId="5269B7A0" w14:textId="77777777" w:rsidTr="0040188F">
        <w:trPr>
          <w:trHeight w:val="385"/>
        </w:trPr>
        <w:tc>
          <w:tcPr>
            <w:tcW w:w="19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BE21356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S-151C/5</w:t>
            </w:r>
          </w:p>
        </w:tc>
        <w:tc>
          <w:tcPr>
            <w:tcW w:w="8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B0C8DC0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</w:t>
            </w:r>
          </w:p>
        </w:tc>
        <w:tc>
          <w:tcPr>
            <w:tcW w:w="84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BA6F1D7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17.5</w:t>
            </w:r>
          </w:p>
        </w:tc>
        <w:tc>
          <w:tcPr>
            <w:tcW w:w="127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E989EF2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0167B97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99002E1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55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4CB6655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52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217E0E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48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1EDBB3F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3549C2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F5B8A91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5DFB683" w14:textId="77777777" w:rsidR="0040188F" w:rsidRPr="0040188F" w:rsidRDefault="0040188F" w:rsidP="0040188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0188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</w:tr>
    </w:tbl>
    <w:p w14:paraId="3766C509" w14:textId="14A4C465" w:rsidR="00992B09" w:rsidRDefault="00D9783A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B8F8" w14:textId="77777777" w:rsidR="00835B56" w:rsidRDefault="00835B56" w:rsidP="008A3980">
      <w:r>
        <w:separator/>
      </w:r>
    </w:p>
  </w:endnote>
  <w:endnote w:type="continuationSeparator" w:id="0">
    <w:p w14:paraId="0E9B9E5C" w14:textId="77777777" w:rsidR="00835B56" w:rsidRDefault="00835B5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D483" w14:textId="77777777" w:rsidR="00835B56" w:rsidRDefault="00835B56" w:rsidP="008A3980">
      <w:r>
        <w:separator/>
      </w:r>
    </w:p>
  </w:footnote>
  <w:footnote w:type="continuationSeparator" w:id="0">
    <w:p w14:paraId="2AC7664A" w14:textId="77777777" w:rsidR="00835B56" w:rsidRDefault="00835B5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34DE3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188F"/>
    <w:rsid w:val="00403FA3"/>
    <w:rsid w:val="00407530"/>
    <w:rsid w:val="004078AD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F74CF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35B56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B3305"/>
    <w:rsid w:val="00DC15CD"/>
    <w:rsid w:val="00DD0915"/>
    <w:rsid w:val="00DD5D48"/>
    <w:rsid w:val="00DE20AA"/>
    <w:rsid w:val="00DE23CD"/>
    <w:rsid w:val="00DE7797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B0D36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4</cp:revision>
  <cp:lastPrinted>2023-05-22T21:19:00Z</cp:lastPrinted>
  <dcterms:created xsi:type="dcterms:W3CDTF">2023-05-22T21:20:00Z</dcterms:created>
  <dcterms:modified xsi:type="dcterms:W3CDTF">2023-05-22T21:21:00Z</dcterms:modified>
</cp:coreProperties>
</file>