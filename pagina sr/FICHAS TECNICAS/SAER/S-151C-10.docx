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0AF5D74D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91CA2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0AF5D74D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91CA2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E933C78" w:rsidR="003B0AF8" w:rsidRPr="008F55EA" w:rsidRDefault="001F1AD4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26 (35)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142F5B0C" w:rsidR="003B0AF8" w:rsidRPr="008F55EA" w:rsidRDefault="00F91CA2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110 – 49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225E894C" w:rsidR="003B0AF8" w:rsidRPr="008F55EA" w:rsidRDefault="00F91CA2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160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2078BB7A" w:rsidR="003B0AF8" w:rsidRPr="008F55EA" w:rsidRDefault="00F91CA2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49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847"/>
        <w:gridCol w:w="847"/>
        <w:gridCol w:w="1271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 w:rsidR="00F91CA2" w:rsidRPr="00F91CA2" w14:paraId="539E147A" w14:textId="77777777" w:rsidTr="00F91CA2">
        <w:trPr>
          <w:trHeight w:val="460"/>
        </w:trPr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AB32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7E5A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E65D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42F1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0A7E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04FAE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79C3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067B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71F3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6C3E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4ED5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FFB8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F91CA2" w:rsidRPr="00F91CA2" w14:paraId="0A009CC4" w14:textId="77777777" w:rsidTr="00F91CA2">
        <w:trPr>
          <w:trHeight w:val="420"/>
        </w:trPr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75F7" w14:textId="77777777" w:rsidR="00F91CA2" w:rsidRPr="00F91CA2" w:rsidRDefault="00F91CA2" w:rsidP="00F91CA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8947" w14:textId="77777777" w:rsidR="00F91CA2" w:rsidRPr="00F91CA2" w:rsidRDefault="00F91CA2" w:rsidP="00F91CA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4F11" w14:textId="77777777" w:rsidR="00F91CA2" w:rsidRPr="00F91CA2" w:rsidRDefault="00F91CA2" w:rsidP="00F91CA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3D0E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21EA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1A6D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A8A5C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BF31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977E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456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0D7B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2A82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F91CA2" w:rsidRPr="00F91CA2" w14:paraId="7AFC3499" w14:textId="77777777" w:rsidTr="00F91CA2">
        <w:trPr>
          <w:trHeight w:val="420"/>
        </w:trPr>
        <w:tc>
          <w:tcPr>
            <w:tcW w:w="19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8AAF05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S-151C/10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6925E9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7E04658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12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F76AA0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C228A3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9DA4A6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C23DF3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102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CF7314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95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7E6F53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85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81B1AC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89EA40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EC8021" w14:textId="77777777" w:rsidR="00F91CA2" w:rsidRPr="00F91CA2" w:rsidRDefault="00F91CA2" w:rsidP="00F91C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91C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49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8B9D" w14:textId="77777777" w:rsidR="00506A5B" w:rsidRDefault="00506A5B" w:rsidP="008A3980">
      <w:r>
        <w:separator/>
      </w:r>
    </w:p>
  </w:endnote>
  <w:endnote w:type="continuationSeparator" w:id="0">
    <w:p w14:paraId="4694588A" w14:textId="77777777" w:rsidR="00506A5B" w:rsidRDefault="00506A5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1694" w14:textId="77777777" w:rsidR="00506A5B" w:rsidRDefault="00506A5B" w:rsidP="008A3980">
      <w:r>
        <w:separator/>
      </w:r>
    </w:p>
  </w:footnote>
  <w:footnote w:type="continuationSeparator" w:id="0">
    <w:p w14:paraId="509C44DF" w14:textId="77777777" w:rsidR="00506A5B" w:rsidRDefault="00506A5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06A5B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2023-05-22T21:43:00Z</cp:lastPrinted>
  <dcterms:created xsi:type="dcterms:W3CDTF">2023-05-22T21:43:00Z</dcterms:created>
  <dcterms:modified xsi:type="dcterms:W3CDTF">2023-05-22T21:46:00Z</dcterms:modified>
</cp:coreProperties>
</file>