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77469A74">
                <wp:simplePos x="0" y="0"/>
                <wp:positionH relativeFrom="margin">
                  <wp:posOffset>-635</wp:posOffset>
                </wp:positionH>
                <wp:positionV relativeFrom="paragraph">
                  <wp:posOffset>-71850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7FDB0344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4075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CD085D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-5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C+65pXdAAAACQEAAA8AAAAAAAAAAAAAAAAAfwQAAGRycy9kb3du&#10;cmV2LnhtbFBLBQYAAAAABAAEAPMAAACJ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7FDB0344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4075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CD085D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1E06E845" w14:textId="2D8342A2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37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3B0AF8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3B0AF8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6AA051B8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36BEA2B" w14:textId="77777777" w:rsidR="003B0AF8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020CCE23" w:rsidR="008F55EA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403FA3">
        <w:rPr>
          <w:vertAlign w:val="superscript"/>
          <w:lang w:val="es-419"/>
        </w:rPr>
        <w:drawing>
          <wp:anchor distT="0" distB="0" distL="114300" distR="114300" simplePos="0" relativeHeight="251672576" behindDoc="0" locked="0" layoutInCell="1" allowOverlap="1" wp14:anchorId="5A8D54DF" wp14:editId="7B7C09AC">
            <wp:simplePos x="0" y="0"/>
            <wp:positionH relativeFrom="margin">
              <wp:posOffset>196215</wp:posOffset>
            </wp:positionH>
            <wp:positionV relativeFrom="margin">
              <wp:posOffset>2197484</wp:posOffset>
            </wp:positionV>
            <wp:extent cx="350520" cy="35998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1985"/>
        <w:gridCol w:w="1842"/>
      </w:tblGrid>
      <w:tr w:rsidR="003B0AF8" w14:paraId="38C84A93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1842" w:type="dxa"/>
            <w:vAlign w:val="center"/>
          </w:tcPr>
          <w:p w14:paraId="4CCCE18D" w14:textId="324B4697" w:rsidR="003B0AF8" w:rsidRPr="008F55EA" w:rsidRDefault="00CD085D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12.5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3B0AF8" w14:paraId="48DE4AC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842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12E8B32E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(l/min)</w:t>
            </w:r>
          </w:p>
        </w:tc>
        <w:tc>
          <w:tcPr>
            <w:tcW w:w="1842" w:type="dxa"/>
            <w:vAlign w:val="center"/>
          </w:tcPr>
          <w:p w14:paraId="042EA63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400 - 1200</w:t>
            </w:r>
          </w:p>
        </w:tc>
      </w:tr>
      <w:tr w:rsidR="003B0AF8" w14:paraId="397FA992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1842" w:type="dxa"/>
            <w:vAlign w:val="center"/>
          </w:tcPr>
          <w:p w14:paraId="02094A9A" w14:textId="707F5821" w:rsidR="003B0AF8" w:rsidRPr="008F55EA" w:rsidRDefault="00CD085D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58 – 26</w:t>
            </w:r>
          </w:p>
        </w:tc>
      </w:tr>
      <w:tr w:rsidR="003B0AF8" w14:paraId="7017038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1842" w:type="dxa"/>
            <w:vAlign w:val="center"/>
          </w:tcPr>
          <w:p w14:paraId="1B463975" w14:textId="105CA968" w:rsidR="003B0AF8" w:rsidRPr="008F55EA" w:rsidRDefault="00CD085D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66</w:t>
            </w:r>
          </w:p>
        </w:tc>
      </w:tr>
      <w:tr w:rsidR="003B0AF8" w14:paraId="07B87A89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1842" w:type="dxa"/>
            <w:vAlign w:val="center"/>
          </w:tcPr>
          <w:p w14:paraId="4E3CA5FB" w14:textId="5FF90CFC" w:rsidR="003B0AF8" w:rsidRPr="008F55EA" w:rsidRDefault="00CD085D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26</w:t>
            </w:r>
            <w:bookmarkStart w:id="0" w:name="_GoBack"/>
            <w:bookmarkEnd w:id="0"/>
          </w:p>
        </w:tc>
      </w:tr>
      <w:tr w:rsidR="003B0AF8" w14:paraId="2AD4D295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1842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1842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p w14:paraId="2D66BD71" w14:textId="0431B581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5528"/>
      </w:tblGrid>
      <w:tr w:rsidR="00194DF6" w14:paraId="0080D276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50C3BEF0" w14:textId="69948DCE" w:rsidR="00194DF6" w:rsidRPr="009A2759" w:rsidRDefault="008F55EA" w:rsidP="003B0AF8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="00194DF6"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194DF6" w14:paraId="30E25CBB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691C6608" w14:textId="0D8C5B8B" w:rsidR="00194DF6" w:rsidRPr="003B0AF8" w:rsidRDefault="00194DF6" w:rsidP="003B0AF8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-axiales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5D5C16C5" w14:textId="1D0E07DE" w:rsidR="00194DF6" w:rsidRPr="00075308" w:rsidRDefault="00194DF6" w:rsidP="003B0AF8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A599C28" w14:textId="6A2DAB2A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850"/>
        <w:gridCol w:w="850"/>
        <w:gridCol w:w="1277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CD085D" w:rsidRPr="00CD085D" w14:paraId="52F23C31" w14:textId="77777777" w:rsidTr="00CD085D">
        <w:trPr>
          <w:trHeight w:val="452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0E77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C512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536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9202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4F4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37065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9EAA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700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E5F5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C49D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A85B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8580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CD085D" w:rsidRPr="00CD085D" w14:paraId="1388E90F" w14:textId="77777777" w:rsidTr="00CD085D">
        <w:trPr>
          <w:trHeight w:val="413"/>
        </w:trPr>
        <w:tc>
          <w:tcPr>
            <w:tcW w:w="1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0296" w14:textId="77777777" w:rsidR="00CD085D" w:rsidRPr="00CD085D" w:rsidRDefault="00CD085D" w:rsidP="00CD085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05B7" w14:textId="77777777" w:rsidR="00CD085D" w:rsidRPr="00CD085D" w:rsidRDefault="00CD085D" w:rsidP="00CD085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136B" w14:textId="77777777" w:rsidR="00CD085D" w:rsidRPr="00CD085D" w:rsidRDefault="00CD085D" w:rsidP="00CD085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9FD30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E417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53566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6B63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8CEF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69BE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6B5A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208F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BEA6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CD085D" w:rsidRPr="00CD085D" w14:paraId="53C9B1D2" w14:textId="77777777" w:rsidTr="00CD085D">
        <w:trPr>
          <w:trHeight w:val="413"/>
        </w:trPr>
        <w:tc>
          <w:tcPr>
            <w:tcW w:w="19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61AD82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S-151B/4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4A0B85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A8EF77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F795B3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36DC67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2B2363B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58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9D754F8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55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E37845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52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89E887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AA4761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8120E4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DD79DB2" w14:textId="77777777" w:rsidR="00CD085D" w:rsidRPr="00CD085D" w:rsidRDefault="00CD085D" w:rsidP="00CD085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D085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A493E" w14:textId="77777777" w:rsidR="00FB0D36" w:rsidRDefault="00FB0D36" w:rsidP="008A3980">
      <w:r>
        <w:separator/>
      </w:r>
    </w:p>
  </w:endnote>
  <w:endnote w:type="continuationSeparator" w:id="0">
    <w:p w14:paraId="732982B4" w14:textId="77777777" w:rsidR="00FB0D36" w:rsidRDefault="00FB0D3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470AB" w14:textId="77777777" w:rsidR="00FB0D36" w:rsidRDefault="00FB0D36" w:rsidP="008A3980">
      <w:r>
        <w:separator/>
      </w:r>
    </w:p>
  </w:footnote>
  <w:footnote w:type="continuationSeparator" w:id="0">
    <w:p w14:paraId="4A865D69" w14:textId="77777777" w:rsidR="00FB0D36" w:rsidRDefault="00FB0D3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1038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2023-05-22T20:47:00Z</cp:lastPrinted>
  <dcterms:created xsi:type="dcterms:W3CDTF">2023-05-22T20:50:00Z</dcterms:created>
  <dcterms:modified xsi:type="dcterms:W3CDTF">2023-05-22T20:51:00Z</dcterms:modified>
</cp:coreProperties>
</file>