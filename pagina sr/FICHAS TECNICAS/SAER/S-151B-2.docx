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77469A74">
                <wp:simplePos x="0" y="0"/>
                <wp:positionH relativeFrom="margin">
                  <wp:posOffset>-635</wp:posOffset>
                </wp:positionH>
                <wp:positionV relativeFrom="paragraph">
                  <wp:posOffset>-71850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770EA27B" w:rsidR="0076623A" w:rsidRPr="00075308" w:rsidRDefault="00B165E7" w:rsidP="00B165E7">
                            <w:pPr>
                              <w:ind w:left="1416" w:hanging="1416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S-151B</w:t>
                            </w:r>
                            <w:bookmarkStart w:id="0" w:name="_GoBack"/>
                            <w:bookmarkEnd w:id="0"/>
                            <w:r w:rsidR="00075308"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-5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770EA27B" w:rsidR="0076623A" w:rsidRPr="00075308" w:rsidRDefault="00B165E7" w:rsidP="00B165E7">
                      <w:pPr>
                        <w:ind w:left="1416" w:hanging="1416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S-151B</w:t>
                      </w:r>
                      <w:bookmarkStart w:id="1" w:name="_GoBack"/>
                      <w:bookmarkEnd w:id="1"/>
                      <w:r w:rsidR="00075308"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77777777" w:rsidR="003B0AF8" w:rsidRDefault="003B0AF8" w:rsidP="00992B09">
      <w:pPr>
        <w:tabs>
          <w:tab w:val="left" w:pos="2375"/>
        </w:tabs>
      </w:pPr>
    </w:p>
    <w:p w14:paraId="1E06E845" w14:textId="742FCEB5" w:rsidR="00144321" w:rsidRPr="00992B09" w:rsidRDefault="000C6637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  <w:lang w:val="es-BO" w:eastAsia="es-BO"/>
        </w:rPr>
        <w:drawing>
          <wp:anchor distT="0" distB="0" distL="114300" distR="114300" simplePos="0" relativeHeight="251671552" behindDoc="0" locked="0" layoutInCell="1" allowOverlap="1" wp14:anchorId="47C889C0" wp14:editId="56BED3E3">
            <wp:simplePos x="0" y="0"/>
            <wp:positionH relativeFrom="page">
              <wp:posOffset>4933555</wp:posOffset>
            </wp:positionH>
            <wp:positionV relativeFrom="margin">
              <wp:posOffset>386559</wp:posOffset>
            </wp:positionV>
            <wp:extent cx="2429214" cy="704948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D307882" w:rsidR="003B0AF8" w:rsidRDefault="003B0AF8" w:rsidP="00E87B8C">
      <w:pPr>
        <w:rPr>
          <w:rFonts w:ascii="Arial" w:hAnsi="Arial" w:cs="Arial"/>
          <w:lang w:val="es-419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42A7B9F4">
                <wp:simplePos x="0" y="0"/>
                <wp:positionH relativeFrom="column">
                  <wp:posOffset>4136419</wp:posOffset>
                </wp:positionH>
                <wp:positionV relativeFrom="paragraph">
                  <wp:posOffset>122963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25.7pt;margin-top:9.7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0F8B4706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page" w:horzAnchor="margin" w:tblpY="37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3B0AF8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3B0AF8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3B0AF8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3B0AF8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3B0AF8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3B0AF8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6AA051B8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36BEA2B" w14:textId="77777777" w:rsidR="003B0AF8" w:rsidRDefault="003B0AF8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020CCE23" w:rsidR="008F55EA" w:rsidRDefault="003B0AF8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  <w:r w:rsidRPr="00403FA3"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2576" behindDoc="0" locked="0" layoutInCell="1" allowOverlap="1" wp14:anchorId="5A8D54DF" wp14:editId="7B7C09AC">
            <wp:simplePos x="0" y="0"/>
            <wp:positionH relativeFrom="margin">
              <wp:posOffset>196215</wp:posOffset>
            </wp:positionH>
            <wp:positionV relativeFrom="margin">
              <wp:posOffset>2197484</wp:posOffset>
            </wp:positionV>
            <wp:extent cx="350520" cy="359981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1985"/>
        <w:gridCol w:w="1842"/>
      </w:tblGrid>
      <w:tr w:rsidR="003B0AF8" w14:paraId="38C84A93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079D4E0F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6E1BAE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1842" w:type="dxa"/>
            <w:vAlign w:val="center"/>
          </w:tcPr>
          <w:p w14:paraId="4CCCE18D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5.5 (7.5)</w:t>
            </w:r>
          </w:p>
        </w:tc>
      </w:tr>
      <w:tr w:rsidR="003B0AF8" w14:paraId="48DE4AC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6F24952C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1842" w:type="dxa"/>
            <w:vAlign w:val="center"/>
          </w:tcPr>
          <w:p w14:paraId="697BAE6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12E8B32E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Caudal (l/min)</w:t>
            </w:r>
          </w:p>
        </w:tc>
        <w:tc>
          <w:tcPr>
            <w:tcW w:w="1842" w:type="dxa"/>
            <w:vAlign w:val="center"/>
          </w:tcPr>
          <w:p w14:paraId="042EA63C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400 - 1200</w:t>
            </w:r>
          </w:p>
        </w:tc>
      </w:tr>
      <w:tr w:rsidR="003B0AF8" w14:paraId="397FA992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CA0DB49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1842" w:type="dxa"/>
            <w:vAlign w:val="center"/>
          </w:tcPr>
          <w:p w14:paraId="02094A9A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 – 14 m</w:t>
            </w:r>
          </w:p>
        </w:tc>
      </w:tr>
      <w:tr w:rsidR="003B0AF8" w14:paraId="7017038F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719925A6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1842" w:type="dxa"/>
            <w:vAlign w:val="center"/>
          </w:tcPr>
          <w:p w14:paraId="1B463975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33 m </w:t>
            </w:r>
          </w:p>
        </w:tc>
      </w:tr>
      <w:tr w:rsidR="003B0AF8" w14:paraId="07B87A89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3DF07EC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1842" w:type="dxa"/>
            <w:vAlign w:val="center"/>
          </w:tcPr>
          <w:p w14:paraId="4E3CA5FB" w14:textId="77777777" w:rsidR="003B0AF8" w:rsidRPr="008F55EA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 m</w:t>
            </w:r>
          </w:p>
        </w:tc>
      </w:tr>
      <w:tr w:rsidR="003B0AF8" w14:paraId="2AD4D295" w14:textId="77777777" w:rsidTr="003B0AF8">
        <w:trPr>
          <w:trHeight w:val="397"/>
        </w:trPr>
        <w:tc>
          <w:tcPr>
            <w:tcW w:w="3827" w:type="dxa"/>
            <w:gridSpan w:val="2"/>
            <w:vAlign w:val="center"/>
          </w:tcPr>
          <w:p w14:paraId="4B417F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419F55CD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1842" w:type="dxa"/>
            <w:vAlign w:val="center"/>
          </w:tcPr>
          <w:p w14:paraId="18AB71BE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3B0AF8">
        <w:trPr>
          <w:trHeight w:val="397"/>
        </w:trPr>
        <w:tc>
          <w:tcPr>
            <w:tcW w:w="1985" w:type="dxa"/>
            <w:vAlign w:val="center"/>
          </w:tcPr>
          <w:p w14:paraId="557D76FB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1842" w:type="dxa"/>
            <w:vAlign w:val="center"/>
          </w:tcPr>
          <w:p w14:paraId="494A67E8" w14:textId="77777777" w:rsidR="003B0AF8" w:rsidRDefault="003B0AF8" w:rsidP="003B0AF8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p w14:paraId="2D66BD71" w14:textId="0431B581" w:rsidR="006D0217" w:rsidRDefault="00B44982" w:rsidP="00EB5DCF">
      <w:pPr>
        <w:rPr>
          <w:vertAlign w:val="superscript"/>
          <w:lang w:val="es-419"/>
        </w:rPr>
      </w:pPr>
      <w:r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5528"/>
      </w:tblGrid>
      <w:tr w:rsidR="00194DF6" w14:paraId="0080D276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50C3BEF0" w14:textId="69948DCE" w:rsidR="00194DF6" w:rsidRPr="009A2759" w:rsidRDefault="008F55EA" w:rsidP="003B0AF8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="00194DF6"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194DF6" w14:paraId="30E25CBB" w14:textId="77777777" w:rsidTr="003B0AF8">
        <w:trPr>
          <w:trHeight w:val="351"/>
        </w:trPr>
        <w:tc>
          <w:tcPr>
            <w:tcW w:w="5528" w:type="dxa"/>
            <w:vAlign w:val="center"/>
          </w:tcPr>
          <w:p w14:paraId="691C6608" w14:textId="0D8C5B8B" w:rsidR="00194DF6" w:rsidRPr="003B0AF8" w:rsidRDefault="00194DF6" w:rsidP="003B0AF8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-axiales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5D5C16C5" w14:textId="1D0E07DE" w:rsidR="00194DF6" w:rsidRPr="00075308" w:rsidRDefault="00194DF6" w:rsidP="003B0AF8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A599C28" w14:textId="6A2DAB2A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1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858"/>
        <w:gridCol w:w="858"/>
        <w:gridCol w:w="1287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194DF6" w:rsidRPr="00194DF6" w14:paraId="00C4CB5D" w14:textId="77777777" w:rsidTr="00194DF6">
        <w:trPr>
          <w:trHeight w:val="386"/>
        </w:trPr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C37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5937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467A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92EE2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7D4D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CDB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F97AF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E30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3DD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520B8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514DA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69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B92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72</w:t>
            </w:r>
          </w:p>
        </w:tc>
      </w:tr>
      <w:tr w:rsidR="00194DF6" w:rsidRPr="00194DF6" w14:paraId="02ED5ADE" w14:textId="77777777" w:rsidTr="00194DF6">
        <w:trPr>
          <w:trHeight w:val="352"/>
        </w:trPr>
        <w:tc>
          <w:tcPr>
            <w:tcW w:w="1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591F" w14:textId="77777777" w:rsidR="00194DF6" w:rsidRPr="00194DF6" w:rsidRDefault="00194DF6" w:rsidP="00194DF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9C5CA" w14:textId="77777777" w:rsidR="00194DF6" w:rsidRPr="00194DF6" w:rsidRDefault="00194DF6" w:rsidP="00194DF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5BF51" w14:textId="77777777" w:rsidR="00194DF6" w:rsidRPr="00194DF6" w:rsidRDefault="00194DF6" w:rsidP="00194DF6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9825B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AC7AE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4A5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7CE9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500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F54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95738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E28C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019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1150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47A1C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1200</w:t>
            </w:r>
          </w:p>
        </w:tc>
      </w:tr>
      <w:tr w:rsidR="00194DF6" w:rsidRPr="00194DF6" w14:paraId="7645C982" w14:textId="77777777" w:rsidTr="00194DF6">
        <w:trPr>
          <w:trHeight w:val="352"/>
        </w:trPr>
        <w:tc>
          <w:tcPr>
            <w:tcW w:w="19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6C3B031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S-151B/2</w:t>
            </w: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C4B34D2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5.5</w:t>
            </w:r>
          </w:p>
        </w:tc>
        <w:tc>
          <w:tcPr>
            <w:tcW w:w="85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C36582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128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BE06705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ADD1417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33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E589823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29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7D15233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28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644B6669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BA4BBF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CBA2D6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432B6BF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8999068" w14:textId="77777777" w:rsidR="00194DF6" w:rsidRPr="00194DF6" w:rsidRDefault="00194DF6" w:rsidP="00194DF6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194DF6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</w:t>
            </w:r>
          </w:p>
        </w:tc>
      </w:tr>
    </w:tbl>
    <w:p w14:paraId="3766C509" w14:textId="39ED2CF9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96B4D" w14:textId="77777777" w:rsidR="00FF4BFC" w:rsidRDefault="00FF4BFC" w:rsidP="008A3980">
      <w:r>
        <w:separator/>
      </w:r>
    </w:p>
  </w:endnote>
  <w:endnote w:type="continuationSeparator" w:id="0">
    <w:p w14:paraId="675359F4" w14:textId="77777777" w:rsidR="00FF4BFC" w:rsidRDefault="00FF4BF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37A23" w14:textId="77777777" w:rsidR="00FF4BFC" w:rsidRDefault="00FF4BFC" w:rsidP="008A3980">
      <w:r>
        <w:separator/>
      </w:r>
    </w:p>
  </w:footnote>
  <w:footnote w:type="continuationSeparator" w:id="0">
    <w:p w14:paraId="60F9BE7D" w14:textId="77777777" w:rsidR="00FF4BFC" w:rsidRDefault="00FF4BF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DF6"/>
    <w:rsid w:val="00195B26"/>
    <w:rsid w:val="001B09F7"/>
    <w:rsid w:val="001E6D2E"/>
    <w:rsid w:val="001E78AD"/>
    <w:rsid w:val="001F685E"/>
    <w:rsid w:val="001F719B"/>
    <w:rsid w:val="002068DD"/>
    <w:rsid w:val="0021048C"/>
    <w:rsid w:val="0021438F"/>
    <w:rsid w:val="0023560F"/>
    <w:rsid w:val="00240B63"/>
    <w:rsid w:val="00253153"/>
    <w:rsid w:val="00262202"/>
    <w:rsid w:val="0026259B"/>
    <w:rsid w:val="00273813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0AF8"/>
    <w:rsid w:val="003B301B"/>
    <w:rsid w:val="003B3BB9"/>
    <w:rsid w:val="003C0BC9"/>
    <w:rsid w:val="003C552A"/>
    <w:rsid w:val="003D6066"/>
    <w:rsid w:val="003E2FB6"/>
    <w:rsid w:val="003F3B22"/>
    <w:rsid w:val="00403FA3"/>
    <w:rsid w:val="004078AD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165E7"/>
    <w:rsid w:val="00B43683"/>
    <w:rsid w:val="00B44982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6450E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D24E2"/>
    <w:rsid w:val="00FF24E2"/>
    <w:rsid w:val="00FF351C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19EF6-C1D4-4BCF-897F-21BA46F1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4</cp:revision>
  <cp:lastPrinted>2023-05-22T13:16:00Z</cp:lastPrinted>
  <dcterms:created xsi:type="dcterms:W3CDTF">2023-05-22T20:40:00Z</dcterms:created>
  <dcterms:modified xsi:type="dcterms:W3CDTF">2023-05-22T20:47:00Z</dcterms:modified>
</cp:coreProperties>
</file>