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0225F963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70180C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0225F963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70180C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53BF1E25" w:rsidR="003B0AF8" w:rsidRPr="008F55EA" w:rsidRDefault="001A666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 (30)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116315AB" w:rsidR="003B0AF8" w:rsidRPr="008F55EA" w:rsidRDefault="001A666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87 – 39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27806EE8" w:rsidR="003B0AF8" w:rsidRPr="008F55EA" w:rsidRDefault="001A666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128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0C5110D5" w:rsidR="003B0AF8" w:rsidRPr="008F55EA" w:rsidRDefault="001A666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39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846"/>
        <w:gridCol w:w="846"/>
        <w:gridCol w:w="1269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1A666B" w:rsidRPr="001A666B" w14:paraId="2E5F3AFD" w14:textId="77777777" w:rsidTr="001A666B">
        <w:trPr>
          <w:trHeight w:val="434"/>
        </w:trPr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709D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20C3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97A1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DD92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FAF7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8FCD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7C8C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CEDD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E37B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AE71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E6D6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8C04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1A666B" w:rsidRPr="001A666B" w14:paraId="5630D31B" w14:textId="77777777" w:rsidTr="001A666B">
        <w:trPr>
          <w:trHeight w:val="396"/>
        </w:trPr>
        <w:tc>
          <w:tcPr>
            <w:tcW w:w="1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C4F8" w14:textId="77777777" w:rsidR="001A666B" w:rsidRPr="001A666B" w:rsidRDefault="001A666B" w:rsidP="001A666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F1563" w14:textId="77777777" w:rsidR="001A666B" w:rsidRPr="001A666B" w:rsidRDefault="001A666B" w:rsidP="001A666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791E" w14:textId="77777777" w:rsidR="001A666B" w:rsidRPr="001A666B" w:rsidRDefault="001A666B" w:rsidP="001A666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3B01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7DAB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B69A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159A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7EBF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E625E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8918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0222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B6D4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1A666B" w:rsidRPr="001A666B" w14:paraId="3C4BA5C3" w14:textId="77777777" w:rsidTr="001A666B">
        <w:trPr>
          <w:trHeight w:val="396"/>
        </w:trPr>
        <w:tc>
          <w:tcPr>
            <w:tcW w:w="1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1FA8D3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S-151C/8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9C5D5A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8B61019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B947715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9A93EF6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128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CE15782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87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E6DE89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82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F3EC1C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B5CCCE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37EE47D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10473B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98988A3" w14:textId="77777777" w:rsidR="001A666B" w:rsidRPr="001A666B" w:rsidRDefault="001A666B" w:rsidP="001A666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A666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ABBB" w14:textId="77777777" w:rsidR="00BC2B3D" w:rsidRDefault="00BC2B3D" w:rsidP="008A3980">
      <w:r>
        <w:separator/>
      </w:r>
    </w:p>
  </w:endnote>
  <w:endnote w:type="continuationSeparator" w:id="0">
    <w:p w14:paraId="65CB7D22" w14:textId="77777777" w:rsidR="00BC2B3D" w:rsidRDefault="00BC2B3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DDE6" w14:textId="77777777" w:rsidR="00BC2B3D" w:rsidRDefault="00BC2B3D" w:rsidP="008A3980">
      <w:r>
        <w:separator/>
      </w:r>
    </w:p>
  </w:footnote>
  <w:footnote w:type="continuationSeparator" w:id="0">
    <w:p w14:paraId="534BC131" w14:textId="77777777" w:rsidR="00BC2B3D" w:rsidRDefault="00BC2B3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266FA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3C5D"/>
    <w:rsid w:val="00BC0D81"/>
    <w:rsid w:val="00BC2B3D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2023-05-22T21:37:00Z</cp:lastPrinted>
  <dcterms:created xsi:type="dcterms:W3CDTF">2023-05-22T21:38:00Z</dcterms:created>
  <dcterms:modified xsi:type="dcterms:W3CDTF">2023-05-22T21:40:00Z</dcterms:modified>
</cp:coreProperties>
</file>