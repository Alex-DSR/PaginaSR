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7B49" w14:textId="5BF724CB" w:rsidR="00D51595" w:rsidRPr="00EB5DCF" w:rsidRDefault="00403FA3" w:rsidP="0076623A">
      <w:pPr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0A78A" wp14:editId="5BA5A76C">
                <wp:simplePos x="0" y="0"/>
                <wp:positionH relativeFrom="margin">
                  <wp:posOffset>-635</wp:posOffset>
                </wp:positionH>
                <wp:positionV relativeFrom="paragraph">
                  <wp:posOffset>46165</wp:posOffset>
                </wp:positionV>
                <wp:extent cx="1828800" cy="1828800"/>
                <wp:effectExtent l="0" t="0" r="0" b="63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289F9" w14:textId="54940DF7" w:rsidR="00953BCE" w:rsidRPr="00075308" w:rsidRDefault="0076623A" w:rsidP="00953BCE">
                            <w:pPr>
                              <w:ind w:left="708" w:hanging="708"/>
                              <w:jc w:val="center"/>
                              <w:rPr>
                                <w:b/>
                                <w:bCs/>
                                <w:noProof/>
                                <w:color w:val="002060"/>
                                <w:sz w:val="40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40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Electrobomba sumergible semiaxial</w:t>
                            </w:r>
                          </w:p>
                          <w:p w14:paraId="4EE8A40E" w14:textId="08163D1B" w:rsidR="0076623A" w:rsidRPr="00075308" w:rsidRDefault="00075308" w:rsidP="0076623A">
                            <w:pPr>
                              <w:ind w:left="708" w:hanging="708"/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S-151</w:t>
                            </w:r>
                            <w:r w:rsidR="00407530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346C0E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0A78A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-.05pt;margin-top:3.65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NkvyHvbAAAABwEA&#10;AA8AAAAAAAAAAAAAAAAAYwQAAGRycy9kb3ducmV2LnhtbFBLBQYAAAAABAAEAPMAAABrBQAAAAA=&#10;" filled="f" stroked="f">
                <v:textbox style="mso-fit-shape-to-text:t">
                  <w:txbxContent>
                    <w:p w14:paraId="0F3289F9" w14:textId="54940DF7" w:rsidR="00953BCE" w:rsidRPr="00075308" w:rsidRDefault="0076623A" w:rsidP="00953BCE">
                      <w:pPr>
                        <w:ind w:left="708" w:hanging="708"/>
                        <w:jc w:val="center"/>
                        <w:rPr>
                          <w:b/>
                          <w:bCs/>
                          <w:noProof/>
                          <w:color w:val="002060"/>
                          <w:sz w:val="40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5308">
                        <w:rPr>
                          <w:b/>
                          <w:bCs/>
                          <w:noProof/>
                          <w:color w:val="002060"/>
                          <w:sz w:val="40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Electrobomba sumergible semiaxial</w:t>
                      </w:r>
                    </w:p>
                    <w:p w14:paraId="4EE8A40E" w14:textId="08163D1B" w:rsidR="0076623A" w:rsidRPr="00075308" w:rsidRDefault="00075308" w:rsidP="0076623A">
                      <w:pPr>
                        <w:ind w:left="708" w:hanging="708"/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5308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S-151</w:t>
                      </w:r>
                      <w:r w:rsidR="00407530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Pr="00075308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346C0E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3BCE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B3535" wp14:editId="53667F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ECCE7" w14:textId="23BF9B4D" w:rsidR="00953BCE" w:rsidRPr="00953BCE" w:rsidRDefault="00953BCE" w:rsidP="00953BCE">
                            <w:pPr>
                              <w:ind w:left="708" w:hanging="708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lang w:val="es-419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B3535" id="Cuadro de texto 14" o:spid="_x0000_s1027" type="#_x0000_t202" style="position:absolute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K6N1PcLAgAAKQQAAA4AAAAA&#10;AAAAAAAAAAAALgIAAGRycy9lMm9Eb2MueG1sUEsBAi0AFAAGAAgAAAAhAEuJJs3WAAAABQEAAA8A&#10;AAAAAAAAAAAAAAAAZQQAAGRycy9kb3ducmV2LnhtbFBLBQYAAAAABAAEAPMAAABoBQAAAAA=&#10;" filled="f" stroked="f">
                <v:textbox style="mso-fit-shape-to-text:t">
                  <w:txbxContent>
                    <w:p w14:paraId="40CECCE7" w14:textId="23BF9B4D" w:rsidR="00953BCE" w:rsidRPr="00953BCE" w:rsidRDefault="00953BCE" w:rsidP="00953BCE">
                      <w:pPr>
                        <w:ind w:left="708" w:hanging="708"/>
                        <w:jc w:val="center"/>
                        <w:rPr>
                          <w:rFonts w:cstheme="minorHAnsi"/>
                          <w:b/>
                          <w:bCs/>
                          <w:color w:val="5B9BD5" w:themeColor="accent5"/>
                          <w:sz w:val="72"/>
                          <w:szCs w:val="72"/>
                          <w:lang w:val="es-419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19D8CF" w14:textId="3A536CD7" w:rsidR="003B0AF8" w:rsidRDefault="003B0AF8" w:rsidP="00992B09">
      <w:pPr>
        <w:tabs>
          <w:tab w:val="left" w:pos="2375"/>
        </w:tabs>
      </w:pPr>
    </w:p>
    <w:p w14:paraId="0894D42A" w14:textId="77777777" w:rsidR="00803D4C" w:rsidRDefault="00803D4C" w:rsidP="00992B09">
      <w:pPr>
        <w:tabs>
          <w:tab w:val="left" w:pos="2375"/>
        </w:tabs>
      </w:pPr>
    </w:p>
    <w:p w14:paraId="1E06E845" w14:textId="4A3A6F96" w:rsidR="00144321" w:rsidRPr="00992B09" w:rsidRDefault="007306E3" w:rsidP="00992B09">
      <w:pPr>
        <w:tabs>
          <w:tab w:val="left" w:pos="2375"/>
        </w:tabs>
      </w:pPr>
      <w:r w:rsidRPr="0076623A">
        <w:rPr>
          <w:rFonts w:asciiTheme="minorHAnsi" w:hAnsiTheme="minorHAnsi" w:cstheme="minorHAnsi"/>
          <w:b/>
          <w:bCs/>
          <w:noProof/>
          <w:sz w:val="48"/>
          <w:szCs w:val="48"/>
        </w:rPr>
        <w:drawing>
          <wp:anchor distT="0" distB="0" distL="114300" distR="114300" simplePos="0" relativeHeight="251671552" behindDoc="0" locked="0" layoutInCell="1" allowOverlap="1" wp14:anchorId="47C889C0" wp14:editId="587DF464">
            <wp:simplePos x="0" y="0"/>
            <wp:positionH relativeFrom="page">
              <wp:posOffset>4923155</wp:posOffset>
            </wp:positionH>
            <wp:positionV relativeFrom="margin">
              <wp:posOffset>540385</wp:posOffset>
            </wp:positionV>
            <wp:extent cx="2428875" cy="7048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8A7384" w14:textId="1798DAE4" w:rsidR="00B43683" w:rsidRDefault="00B43683" w:rsidP="00E87B8C">
      <w:pPr>
        <w:rPr>
          <w:rFonts w:ascii="Arial" w:hAnsi="Arial" w:cs="Arial"/>
          <w:lang w:val="es-419"/>
        </w:rPr>
      </w:pPr>
    </w:p>
    <w:p w14:paraId="5E121E3D" w14:textId="781EF9F3" w:rsidR="003B0AF8" w:rsidRDefault="003B0AF8" w:rsidP="00E87B8C">
      <w:pPr>
        <w:rPr>
          <w:rFonts w:ascii="Arial" w:hAnsi="Arial" w:cs="Arial"/>
          <w:lang w:val="es-419"/>
        </w:rPr>
      </w:pPr>
    </w:p>
    <w:p w14:paraId="5767DFC7" w14:textId="6C4A4E36" w:rsidR="003B0AF8" w:rsidRDefault="003B0AF8" w:rsidP="00E87B8C">
      <w:pPr>
        <w:rPr>
          <w:rFonts w:ascii="Arial" w:hAnsi="Arial" w:cs="Arial"/>
          <w:lang w:val="es-419"/>
        </w:rPr>
      </w:pPr>
    </w:p>
    <w:p w14:paraId="1E78A8A0" w14:textId="2FF495E2" w:rsidR="00426C73" w:rsidRDefault="00426C73" w:rsidP="00E87B8C">
      <w:pPr>
        <w:rPr>
          <w:rFonts w:ascii="Arial" w:hAnsi="Arial" w:cs="Arial"/>
          <w:lang w:val="es-419"/>
        </w:rPr>
      </w:pPr>
    </w:p>
    <w:p w14:paraId="7F2959AD" w14:textId="79A74D73" w:rsidR="006D0217" w:rsidRDefault="007306E3" w:rsidP="00E87B8C">
      <w:pPr>
        <w:rPr>
          <w:rFonts w:ascii="Arial" w:hAnsi="Arial" w:cs="Arial"/>
          <w:lang w:val="es-4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E2360D" wp14:editId="34491897">
                <wp:simplePos x="0" y="0"/>
                <wp:positionH relativeFrom="column">
                  <wp:posOffset>4207510</wp:posOffset>
                </wp:positionH>
                <wp:positionV relativeFrom="paragraph">
                  <wp:posOffset>8255</wp:posOffset>
                </wp:positionV>
                <wp:extent cx="1828800" cy="18288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9DFEBA" w14:textId="1870140F" w:rsidR="000C6637" w:rsidRPr="000C6637" w:rsidRDefault="000C6637" w:rsidP="000C6637">
                            <w:pPr>
                              <w:jc w:val="center"/>
                              <w:rPr>
                                <w:rFonts w:ascii="Impact" w:hAnsi="Impact" w:cs="Arial"/>
                                <w:color w:val="4472C4" w:themeColor="accent1"/>
                                <w:sz w:val="52"/>
                                <w:szCs w:val="72"/>
                                <w:vertAlign w:val="superscript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6637">
                              <w:rPr>
                                <w:rFonts w:ascii="Impact" w:hAnsi="Impact" w:cs="Arial"/>
                                <w:color w:val="4472C4" w:themeColor="accent1"/>
                                <w:sz w:val="52"/>
                                <w:szCs w:val="72"/>
                                <w:vertAlign w:val="superscript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GARANTIA 1 AÑO CONTRA FALLAS DE FABRICA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2360D" id="Cuadro de texto 8" o:spid="_x0000_s1028" type="#_x0000_t202" style="position:absolute;margin-left:331.3pt;margin-top:.65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SqKYeNwA&#10;AAAJAQAADwAAAAAAAAAAAAAAAABnBAAAZHJzL2Rvd25yZXYueG1sUEsFBgAAAAAEAAQA8wAAAHAF&#10;AAAAAA==&#10;" filled="f" stroked="f">
                <v:textbox style="mso-fit-shape-to-text:t">
                  <w:txbxContent>
                    <w:p w14:paraId="3C9DFEBA" w14:textId="1870140F" w:rsidR="000C6637" w:rsidRPr="000C6637" w:rsidRDefault="000C6637" w:rsidP="000C6637">
                      <w:pPr>
                        <w:jc w:val="center"/>
                        <w:rPr>
                          <w:rFonts w:ascii="Impact" w:hAnsi="Impact" w:cs="Arial"/>
                          <w:color w:val="4472C4" w:themeColor="accent1"/>
                          <w:sz w:val="52"/>
                          <w:szCs w:val="72"/>
                          <w:vertAlign w:val="superscript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6637">
                        <w:rPr>
                          <w:rFonts w:ascii="Impact" w:hAnsi="Impact" w:cs="Arial"/>
                          <w:color w:val="4472C4" w:themeColor="accent1"/>
                          <w:sz w:val="52"/>
                          <w:szCs w:val="72"/>
                          <w:vertAlign w:val="superscript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GARANTIA 1 AÑO CONTRA FALLAS DE FABRICA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Y="4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</w:tblGrid>
      <w:tr w:rsidR="00403FA3" w:rsidRPr="00574A64" w14:paraId="039A6265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45485965" w14:textId="6A2D3D77" w:rsidR="00403FA3" w:rsidRPr="00403FA3" w:rsidRDefault="00403FA3" w:rsidP="00B23366">
            <w:pPr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  <w:t>TRABAJOS RECOMENDADOS</w:t>
            </w:r>
          </w:p>
        </w:tc>
      </w:tr>
      <w:tr w:rsidR="00403FA3" w:rsidRPr="00574A64" w14:paraId="307BE0C1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710D90E0" w14:textId="3772249F" w:rsidR="00403FA3" w:rsidRPr="00403FA3" w:rsidRDefault="00403FA3" w:rsidP="00B2336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Levantamiento de aguas limpias</w:t>
            </w:r>
          </w:p>
        </w:tc>
      </w:tr>
      <w:tr w:rsidR="00403FA3" w:rsidRPr="00574A64" w14:paraId="1CB902B2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1FE4846D" w14:textId="09F0969E" w:rsidR="00403FA3" w:rsidRPr="00403FA3" w:rsidRDefault="00403FA3" w:rsidP="00B2336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Abastecimiento de agua</w:t>
            </w:r>
          </w:p>
        </w:tc>
      </w:tr>
      <w:tr w:rsidR="00403FA3" w:rsidRPr="00574A64" w14:paraId="662CB47F" w14:textId="77777777" w:rsidTr="00B23366">
        <w:trPr>
          <w:trHeight w:val="283"/>
        </w:trPr>
        <w:tc>
          <w:tcPr>
            <w:tcW w:w="6379" w:type="dxa"/>
          </w:tcPr>
          <w:p w14:paraId="5D85842E" w14:textId="6051C68D" w:rsidR="00403FA3" w:rsidRPr="00403FA3" w:rsidRDefault="00403FA3" w:rsidP="00B23366">
            <w:pPr>
              <w:rPr>
                <w:rFonts w:ascii="Arial" w:hAnsi="Arial" w:cs="Arial"/>
                <w:b/>
                <w:i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Uso doméstico, civil e industrial.</w:t>
            </w:r>
          </w:p>
        </w:tc>
      </w:tr>
      <w:tr w:rsidR="00075308" w:rsidRPr="00574A64" w14:paraId="5CE27E37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39E9E427" w14:textId="41D87D44" w:rsidR="00075308" w:rsidRPr="00403FA3" w:rsidRDefault="00075308" w:rsidP="00B2336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  <w:t>LIMITES OPERATIVOS</w:t>
            </w:r>
          </w:p>
        </w:tc>
      </w:tr>
      <w:tr w:rsidR="00075308" w:rsidRPr="00574A64" w14:paraId="44291C43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5FF48F44" w14:textId="3252DE79" w:rsidR="00075308" w:rsidRPr="00403FA3" w:rsidRDefault="00403FA3" w:rsidP="00B23366">
            <w:pPr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Máximo contenido de sólidos </w:t>
            </w:r>
            <w:r w:rsidR="003B0AF8">
              <w:rPr>
                <w:rFonts w:ascii="Arial" w:hAnsi="Arial" w:cs="Arial"/>
                <w:sz w:val="22"/>
                <w:szCs w:val="22"/>
                <w:lang w:val="es-419"/>
              </w:rPr>
              <w:t>40 g/m</w:t>
            </w:r>
            <w:r w:rsidR="003B0AF8">
              <w:rPr>
                <w:rFonts w:ascii="Arial" w:hAnsi="Arial" w:cs="Arial"/>
                <w:sz w:val="22"/>
                <w:szCs w:val="22"/>
                <w:vertAlign w:val="superscript"/>
                <w:lang w:val="es-419"/>
              </w:rPr>
              <w:t>3</w:t>
            </w:r>
            <w:r w:rsidR="003B0AF8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075308" w:rsidRPr="00403FA3">
              <w:rPr>
                <w:rFonts w:ascii="Arial" w:hAnsi="Arial" w:cs="Arial"/>
                <w:sz w:val="22"/>
                <w:szCs w:val="22"/>
                <w:lang w:val="es-419"/>
              </w:rPr>
              <w:t xml:space="preserve">    </w:t>
            </w:r>
          </w:p>
        </w:tc>
      </w:tr>
      <w:tr w:rsidR="00075308" w:rsidRPr="00574A64" w14:paraId="668FC2C1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619D31E3" w14:textId="710C87C3" w:rsidR="00075308" w:rsidRPr="00403FA3" w:rsidRDefault="00403FA3" w:rsidP="00B2336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Tiempo máx. de funcionamiento a boca cerrada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4</w:t>
            </w: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 xml:space="preserve"> minutos </w:t>
            </w:r>
          </w:p>
        </w:tc>
      </w:tr>
    </w:tbl>
    <w:p w14:paraId="1F917D2C" w14:textId="5FF4EA68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A34862F" w14:textId="3C0C6F66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441A69FB" w14:textId="4460986D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48C46A0F" w14:textId="77777777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3999673C" w14:textId="4570828B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72215AB6" w14:textId="76F46760" w:rsidR="00803D4C" w:rsidRDefault="00803D4C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58AAE00" w14:textId="7100E7F8" w:rsidR="008F55EA" w:rsidRDefault="008F55EA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tbl>
      <w:tblPr>
        <w:tblStyle w:val="Tablaconcuadrcula"/>
        <w:tblpPr w:leftFromText="141" w:rightFromText="141" w:vertAnchor="text" w:horzAnchor="page" w:tblpX="1849" w:tblpY="-11"/>
        <w:tblW w:w="0" w:type="auto"/>
        <w:tblLook w:val="04A0" w:firstRow="1" w:lastRow="0" w:firstColumn="1" w:lastColumn="0" w:noHBand="0" w:noVBand="1"/>
      </w:tblPr>
      <w:tblGrid>
        <w:gridCol w:w="1985"/>
        <w:gridCol w:w="1842"/>
      </w:tblGrid>
      <w:tr w:rsidR="003B0AF8" w14:paraId="38C84A93" w14:textId="77777777" w:rsidTr="003B0AF8">
        <w:trPr>
          <w:trHeight w:val="397"/>
        </w:trPr>
        <w:tc>
          <w:tcPr>
            <w:tcW w:w="3827" w:type="dxa"/>
            <w:gridSpan w:val="2"/>
            <w:vAlign w:val="center"/>
          </w:tcPr>
          <w:p w14:paraId="079D4E0F" w14:textId="77777777" w:rsidR="003B0AF8" w:rsidRPr="008F55EA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F55EA">
              <w:rPr>
                <w:rFonts w:ascii="Arial" w:hAnsi="Arial" w:cs="Arial"/>
                <w:b/>
                <w:bCs/>
                <w:color w:val="4472C4" w:themeColor="accent1"/>
                <w:sz w:val="28"/>
                <w:szCs w:val="32"/>
                <w:lang w:val="es-419"/>
              </w:rPr>
              <w:t>Datos de la bomba</w:t>
            </w:r>
          </w:p>
        </w:tc>
      </w:tr>
      <w:tr w:rsidR="003B0AF8" w14:paraId="6AF5B4C3" w14:textId="77777777" w:rsidTr="003B0AF8">
        <w:trPr>
          <w:trHeight w:val="397"/>
        </w:trPr>
        <w:tc>
          <w:tcPr>
            <w:tcW w:w="1985" w:type="dxa"/>
            <w:vAlign w:val="center"/>
          </w:tcPr>
          <w:p w14:paraId="76E1BAEC" w14:textId="77777777" w:rsidR="003B0AF8" w:rsidRPr="008F55EA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kW (HP) </w:t>
            </w:r>
          </w:p>
        </w:tc>
        <w:tc>
          <w:tcPr>
            <w:tcW w:w="1842" w:type="dxa"/>
            <w:vAlign w:val="center"/>
          </w:tcPr>
          <w:p w14:paraId="4CCCE18D" w14:textId="5C0C5E3E" w:rsidR="003B0AF8" w:rsidRPr="008F55EA" w:rsidRDefault="00346C0E" w:rsidP="00CD085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11</w:t>
            </w:r>
            <w:r w:rsidR="003B0AF8">
              <w:rPr>
                <w:rFonts w:ascii="Arial" w:hAnsi="Arial" w:cs="Arial"/>
                <w:sz w:val="22"/>
                <w:szCs w:val="22"/>
                <w:lang w:val="es-419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CD085D">
              <w:rPr>
                <w:rFonts w:ascii="Arial" w:hAnsi="Arial" w:cs="Arial"/>
                <w:sz w:val="22"/>
                <w:szCs w:val="22"/>
                <w:lang w:val="es-419"/>
              </w:rPr>
              <w:t>5</w:t>
            </w:r>
            <w:r w:rsidR="003B0AF8"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3B0AF8" w14:paraId="48DE4ACF" w14:textId="77777777" w:rsidTr="003B0AF8">
        <w:trPr>
          <w:trHeight w:val="397"/>
        </w:trPr>
        <w:tc>
          <w:tcPr>
            <w:tcW w:w="1985" w:type="dxa"/>
            <w:vAlign w:val="center"/>
          </w:tcPr>
          <w:p w14:paraId="6F24952C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Velocidad de rotación</w:t>
            </w:r>
          </w:p>
        </w:tc>
        <w:tc>
          <w:tcPr>
            <w:tcW w:w="1842" w:type="dxa"/>
            <w:vAlign w:val="center"/>
          </w:tcPr>
          <w:p w14:paraId="697BAE65" w14:textId="77777777" w:rsidR="003B0AF8" w:rsidRPr="008F55EA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2900 1/min</w:t>
            </w:r>
          </w:p>
        </w:tc>
      </w:tr>
      <w:tr w:rsidR="003B0AF8" w14:paraId="0CABF9F5" w14:textId="77777777" w:rsidTr="003B0AF8">
        <w:trPr>
          <w:trHeight w:val="397"/>
        </w:trPr>
        <w:tc>
          <w:tcPr>
            <w:tcW w:w="1985" w:type="dxa"/>
            <w:vAlign w:val="center"/>
          </w:tcPr>
          <w:p w14:paraId="12E8B32E" w14:textId="77777777" w:rsidR="003B0AF8" w:rsidRPr="008F55EA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Caudal (l/min)</w:t>
            </w:r>
          </w:p>
        </w:tc>
        <w:tc>
          <w:tcPr>
            <w:tcW w:w="1842" w:type="dxa"/>
            <w:vAlign w:val="center"/>
          </w:tcPr>
          <w:p w14:paraId="042EA63C" w14:textId="77777777" w:rsidR="003B0AF8" w:rsidRPr="008F55EA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400 - 1200</w:t>
            </w:r>
          </w:p>
        </w:tc>
      </w:tr>
      <w:tr w:rsidR="003B0AF8" w14:paraId="397FA992" w14:textId="77777777" w:rsidTr="003B0AF8">
        <w:trPr>
          <w:trHeight w:val="397"/>
        </w:trPr>
        <w:tc>
          <w:tcPr>
            <w:tcW w:w="1985" w:type="dxa"/>
            <w:vAlign w:val="center"/>
          </w:tcPr>
          <w:p w14:paraId="3CA0DB49" w14:textId="77777777" w:rsidR="003B0AF8" w:rsidRPr="008F55EA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</w:t>
            </w:r>
          </w:p>
        </w:tc>
        <w:tc>
          <w:tcPr>
            <w:tcW w:w="1842" w:type="dxa"/>
            <w:vAlign w:val="center"/>
          </w:tcPr>
          <w:p w14:paraId="02094A9A" w14:textId="769643F0" w:rsidR="003B0AF8" w:rsidRPr="008F55EA" w:rsidRDefault="00346C0E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71 – 33</w:t>
            </w:r>
          </w:p>
        </w:tc>
      </w:tr>
      <w:tr w:rsidR="003B0AF8" w14:paraId="7017038F" w14:textId="77777777" w:rsidTr="003B0AF8">
        <w:trPr>
          <w:trHeight w:val="397"/>
        </w:trPr>
        <w:tc>
          <w:tcPr>
            <w:tcW w:w="1985" w:type="dxa"/>
            <w:vAlign w:val="center"/>
          </w:tcPr>
          <w:p w14:paraId="719925A6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 máx.</w:t>
            </w:r>
          </w:p>
        </w:tc>
        <w:tc>
          <w:tcPr>
            <w:tcW w:w="1842" w:type="dxa"/>
            <w:vAlign w:val="center"/>
          </w:tcPr>
          <w:p w14:paraId="1B463975" w14:textId="0B3CE6E2" w:rsidR="003B0AF8" w:rsidRPr="008F55EA" w:rsidRDefault="00346C0E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83</w:t>
            </w:r>
          </w:p>
        </w:tc>
      </w:tr>
      <w:tr w:rsidR="003B0AF8" w14:paraId="07B87A89" w14:textId="77777777" w:rsidTr="003B0AF8">
        <w:trPr>
          <w:trHeight w:val="397"/>
        </w:trPr>
        <w:tc>
          <w:tcPr>
            <w:tcW w:w="1985" w:type="dxa"/>
            <w:vAlign w:val="center"/>
          </w:tcPr>
          <w:p w14:paraId="3DF07EC8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 mínima</w:t>
            </w:r>
          </w:p>
        </w:tc>
        <w:tc>
          <w:tcPr>
            <w:tcW w:w="1842" w:type="dxa"/>
            <w:vAlign w:val="center"/>
          </w:tcPr>
          <w:p w14:paraId="4E3CA5FB" w14:textId="407B4CE6" w:rsidR="003B0AF8" w:rsidRPr="008F55EA" w:rsidRDefault="00346C0E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33</w:t>
            </w:r>
          </w:p>
        </w:tc>
      </w:tr>
      <w:tr w:rsidR="003B0AF8" w14:paraId="2AD4D295" w14:textId="77777777" w:rsidTr="003B0AF8">
        <w:trPr>
          <w:trHeight w:val="397"/>
        </w:trPr>
        <w:tc>
          <w:tcPr>
            <w:tcW w:w="3827" w:type="dxa"/>
            <w:gridSpan w:val="2"/>
            <w:vAlign w:val="center"/>
          </w:tcPr>
          <w:p w14:paraId="4B417FE8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4472C4" w:themeColor="accent1"/>
                <w:sz w:val="28"/>
                <w:szCs w:val="32"/>
                <w:lang w:val="es-419"/>
              </w:rPr>
              <w:t>Dimensiones</w:t>
            </w:r>
          </w:p>
        </w:tc>
      </w:tr>
      <w:tr w:rsidR="003B0AF8" w14:paraId="04373874" w14:textId="77777777" w:rsidTr="003B0AF8">
        <w:trPr>
          <w:trHeight w:val="397"/>
        </w:trPr>
        <w:tc>
          <w:tcPr>
            <w:tcW w:w="1985" w:type="dxa"/>
            <w:vAlign w:val="center"/>
          </w:tcPr>
          <w:p w14:paraId="419F55CD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 xml:space="preserve">Cuerpo bomba </w:t>
            </w:r>
          </w:p>
        </w:tc>
        <w:tc>
          <w:tcPr>
            <w:tcW w:w="1842" w:type="dxa"/>
            <w:vAlign w:val="center"/>
          </w:tcPr>
          <w:p w14:paraId="18AB71BE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152 mm</w:t>
            </w:r>
          </w:p>
        </w:tc>
      </w:tr>
      <w:tr w:rsidR="003B0AF8" w14:paraId="4680F843" w14:textId="77777777" w:rsidTr="003B0AF8">
        <w:trPr>
          <w:trHeight w:val="397"/>
        </w:trPr>
        <w:tc>
          <w:tcPr>
            <w:tcW w:w="1985" w:type="dxa"/>
            <w:vAlign w:val="center"/>
          </w:tcPr>
          <w:p w14:paraId="557D76FB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Diámetro de impulsión</w:t>
            </w:r>
          </w:p>
        </w:tc>
        <w:tc>
          <w:tcPr>
            <w:tcW w:w="1842" w:type="dxa"/>
            <w:vAlign w:val="center"/>
          </w:tcPr>
          <w:p w14:paraId="494A67E8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3”</w:t>
            </w:r>
          </w:p>
        </w:tc>
      </w:tr>
    </w:tbl>
    <w:p w14:paraId="2D66BD71" w14:textId="526473B3" w:rsidR="006D0217" w:rsidRDefault="00803D4C" w:rsidP="00EB5DCF">
      <w:pPr>
        <w:rPr>
          <w:vertAlign w:val="superscript"/>
          <w:lang w:val="es-419"/>
        </w:rPr>
      </w:pPr>
      <w:r>
        <w:rPr>
          <w:noProof/>
          <w:vertAlign w:val="superscript"/>
          <w:lang w:val="es-BO" w:eastAsia="es-BO"/>
        </w:rPr>
        <w:drawing>
          <wp:anchor distT="0" distB="0" distL="114300" distR="114300" simplePos="0" relativeHeight="251676672" behindDoc="1" locked="0" layoutInCell="1" allowOverlap="1" wp14:anchorId="65F93F74" wp14:editId="7E3D4B26">
            <wp:simplePos x="0" y="0"/>
            <wp:positionH relativeFrom="margin">
              <wp:posOffset>11875</wp:posOffset>
            </wp:positionH>
            <wp:positionV relativeFrom="margin">
              <wp:posOffset>2931795</wp:posOffset>
            </wp:positionV>
            <wp:extent cx="640715" cy="2536825"/>
            <wp:effectExtent l="0" t="0" r="6985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59"/>
                    <a:stretch/>
                  </pic:blipFill>
                  <pic:spPr bwMode="auto">
                    <a:xfrm>
                      <a:off x="0" y="0"/>
                      <a:ext cx="640715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982" w:rsidRPr="00B44982">
        <w:rPr>
          <w:noProof/>
          <w:snapToGrid/>
        </w:rPr>
        <w:t xml:space="preserve"> </w:t>
      </w:r>
      <w:r w:rsidR="00D414A3" w:rsidRPr="00D414A3">
        <w:rPr>
          <w:noProof/>
          <w:snapToGrid/>
          <w:lang w:val="es-BO" w:eastAsia="es-BO"/>
        </w:rPr>
        <w:t xml:space="preserve"> </w:t>
      </w:r>
    </w:p>
    <w:tbl>
      <w:tblPr>
        <w:tblStyle w:val="Tablaconcuadrcula"/>
        <w:tblpPr w:leftFromText="141" w:rightFromText="141" w:vertAnchor="text" w:horzAnchor="margin" w:tblpXSpec="right" w:tblpY="28"/>
        <w:tblW w:w="0" w:type="auto"/>
        <w:tblLook w:val="04A0" w:firstRow="1" w:lastRow="0" w:firstColumn="1" w:lastColumn="0" w:noHBand="0" w:noVBand="1"/>
      </w:tblPr>
      <w:tblGrid>
        <w:gridCol w:w="5528"/>
      </w:tblGrid>
      <w:tr w:rsidR="00194DF6" w14:paraId="0080D276" w14:textId="77777777" w:rsidTr="003B0AF8">
        <w:trPr>
          <w:trHeight w:val="351"/>
        </w:trPr>
        <w:tc>
          <w:tcPr>
            <w:tcW w:w="5528" w:type="dxa"/>
            <w:vAlign w:val="center"/>
          </w:tcPr>
          <w:p w14:paraId="50C3BEF0" w14:textId="69948DCE" w:rsidR="00194DF6" w:rsidRPr="009A2759" w:rsidRDefault="008F55EA" w:rsidP="003B0AF8">
            <w:pPr>
              <w:jc w:val="both"/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  <w:t>DETALLES</w:t>
            </w:r>
            <w:r w:rsidR="00194DF6" w:rsidRPr="00075308"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  <w:t xml:space="preserve"> DE LA BOMBA</w:t>
            </w:r>
          </w:p>
        </w:tc>
      </w:tr>
      <w:tr w:rsidR="00194DF6" w14:paraId="30E25CBB" w14:textId="77777777" w:rsidTr="003B0AF8">
        <w:trPr>
          <w:trHeight w:val="351"/>
        </w:trPr>
        <w:tc>
          <w:tcPr>
            <w:tcW w:w="5528" w:type="dxa"/>
            <w:vAlign w:val="center"/>
          </w:tcPr>
          <w:p w14:paraId="691C6608" w14:textId="0D8C5B8B" w:rsidR="00194DF6" w:rsidRPr="003B0AF8" w:rsidRDefault="00194DF6" w:rsidP="003B0AF8">
            <w:pPr>
              <w:jc w:val="both"/>
              <w:rPr>
                <w:rFonts w:ascii="Arial" w:hAnsi="Arial" w:cs="Arial"/>
                <w:sz w:val="28"/>
                <w:szCs w:val="32"/>
                <w:lang w:val="es-419"/>
              </w:rPr>
            </w:pPr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 xml:space="preserve">Las electrobombas sumergibles </w:t>
            </w:r>
            <w:proofErr w:type="spellStart"/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>semi-axiales</w:t>
            </w:r>
            <w:proofErr w:type="spellEnd"/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 xml:space="preserve"> SAER, garantizan un alto rendimiento en entornos agresivos gracias a la tecnología y componentes que le constituye. Los impulsores y difusores en fundición, permiten la resistencia al desgaste, así como el anillo de contra-empuje y los bujes guía estándar.</w:t>
            </w:r>
          </w:p>
          <w:p w14:paraId="5D5C16C5" w14:textId="1D0E07DE" w:rsidR="00194DF6" w:rsidRPr="00075308" w:rsidRDefault="00194DF6" w:rsidP="003B0AF8">
            <w:pPr>
              <w:jc w:val="both"/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</w:pPr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>Son recomendadas para trabajos en agricultura, minería, costa fuera, plantas civiles e industriales.</w:t>
            </w:r>
          </w:p>
        </w:tc>
      </w:tr>
    </w:tbl>
    <w:p w14:paraId="2A599C28" w14:textId="344B9373" w:rsidR="00DD5D48" w:rsidRDefault="00DD5D48" w:rsidP="00EB5DCF">
      <w:pPr>
        <w:rPr>
          <w:vertAlign w:val="superscript"/>
          <w:lang w:val="es-419"/>
        </w:rPr>
      </w:pPr>
    </w:p>
    <w:p w14:paraId="7BE2E11F" w14:textId="01B7882B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5861B5D6" w14:textId="0656216E" w:rsidR="00992B09" w:rsidRDefault="00992B09" w:rsidP="00420B92">
      <w:pPr>
        <w:rPr>
          <w:vertAlign w:val="superscript"/>
          <w:lang w:val="es-419"/>
        </w:rPr>
      </w:pPr>
    </w:p>
    <w:p w14:paraId="4A200B41" w14:textId="77777777" w:rsidR="00664A82" w:rsidRDefault="00664A82" w:rsidP="00420B92">
      <w:pPr>
        <w:rPr>
          <w:vertAlign w:val="superscript"/>
          <w:lang w:val="es-419"/>
        </w:rPr>
      </w:pPr>
      <w:r>
        <w:rPr>
          <w:vertAlign w:val="superscript"/>
          <w:lang w:val="es-419"/>
        </w:rPr>
        <w:tab/>
      </w:r>
    </w:p>
    <w:p w14:paraId="315460DE" w14:textId="77777777" w:rsidR="00803D4C" w:rsidRDefault="00803D4C" w:rsidP="00420B92">
      <w:pPr>
        <w:rPr>
          <w:vertAlign w:val="superscript"/>
          <w:lang w:val="es-419"/>
        </w:rPr>
      </w:pPr>
    </w:p>
    <w:p w14:paraId="75FB9B0A" w14:textId="77777777" w:rsidR="00803D4C" w:rsidRDefault="00803D4C" w:rsidP="00420B92">
      <w:pPr>
        <w:rPr>
          <w:vertAlign w:val="superscript"/>
          <w:lang w:val="es-419"/>
        </w:rPr>
      </w:pPr>
    </w:p>
    <w:p w14:paraId="20520D64" w14:textId="77777777" w:rsidR="00803D4C" w:rsidRDefault="00803D4C" w:rsidP="00420B92">
      <w:pPr>
        <w:rPr>
          <w:vertAlign w:val="superscript"/>
          <w:lang w:val="es-419"/>
        </w:rPr>
      </w:pPr>
    </w:p>
    <w:p w14:paraId="373698A3" w14:textId="77777777" w:rsidR="00803D4C" w:rsidRDefault="00803D4C" w:rsidP="00420B92">
      <w:pPr>
        <w:rPr>
          <w:vertAlign w:val="superscript"/>
          <w:lang w:val="es-419"/>
        </w:rPr>
      </w:pPr>
    </w:p>
    <w:p w14:paraId="10C5E76D" w14:textId="77777777" w:rsidR="00803D4C" w:rsidRDefault="00803D4C" w:rsidP="00420B92">
      <w:pPr>
        <w:rPr>
          <w:vertAlign w:val="superscript"/>
          <w:lang w:val="es-419"/>
        </w:rPr>
      </w:pPr>
    </w:p>
    <w:p w14:paraId="624A00CF" w14:textId="77777777" w:rsidR="00803D4C" w:rsidRDefault="00803D4C" w:rsidP="00420B92">
      <w:pPr>
        <w:rPr>
          <w:vertAlign w:val="superscript"/>
          <w:lang w:val="es-419"/>
        </w:rPr>
      </w:pPr>
    </w:p>
    <w:p w14:paraId="4BF8AB61" w14:textId="77777777" w:rsidR="00803D4C" w:rsidRDefault="00803D4C" w:rsidP="00420B92">
      <w:pPr>
        <w:rPr>
          <w:vertAlign w:val="superscript"/>
          <w:lang w:val="es-419"/>
        </w:rPr>
      </w:pPr>
    </w:p>
    <w:p w14:paraId="598204C9" w14:textId="77777777" w:rsidR="00803D4C" w:rsidRDefault="00803D4C" w:rsidP="00420B92">
      <w:pPr>
        <w:rPr>
          <w:vertAlign w:val="superscript"/>
          <w:lang w:val="es-419"/>
        </w:rPr>
      </w:pPr>
    </w:p>
    <w:p w14:paraId="1C5AD1CF" w14:textId="77777777" w:rsidR="00803D4C" w:rsidRDefault="00803D4C" w:rsidP="00420B92">
      <w:pPr>
        <w:rPr>
          <w:vertAlign w:val="superscript"/>
          <w:lang w:val="es-419"/>
        </w:rPr>
      </w:pPr>
    </w:p>
    <w:p w14:paraId="39240ACB" w14:textId="77777777" w:rsidR="00803D4C" w:rsidRDefault="00803D4C" w:rsidP="00420B92">
      <w:pPr>
        <w:rPr>
          <w:vertAlign w:val="superscript"/>
          <w:lang w:val="es-419"/>
        </w:rPr>
      </w:pPr>
    </w:p>
    <w:p w14:paraId="51CA9990" w14:textId="77777777" w:rsidR="00803D4C" w:rsidRDefault="00803D4C" w:rsidP="00420B92">
      <w:pPr>
        <w:rPr>
          <w:vertAlign w:val="superscript"/>
          <w:lang w:val="es-419"/>
        </w:rPr>
      </w:pPr>
    </w:p>
    <w:p w14:paraId="082B9B99" w14:textId="77777777" w:rsidR="00803D4C" w:rsidRDefault="00803D4C" w:rsidP="00420B92">
      <w:pPr>
        <w:rPr>
          <w:vertAlign w:val="superscript"/>
          <w:lang w:val="es-419"/>
        </w:rPr>
      </w:pPr>
    </w:p>
    <w:p w14:paraId="01DCFDC3" w14:textId="77777777" w:rsidR="00803D4C" w:rsidRDefault="00803D4C" w:rsidP="00420B92">
      <w:pPr>
        <w:rPr>
          <w:vertAlign w:val="superscript"/>
          <w:lang w:val="es-419"/>
        </w:rPr>
      </w:pPr>
    </w:p>
    <w:p w14:paraId="13C6C92C" w14:textId="77777777" w:rsidR="00803D4C" w:rsidRDefault="00803D4C" w:rsidP="00420B92">
      <w:pPr>
        <w:rPr>
          <w:vertAlign w:val="superscript"/>
          <w:lang w:val="es-419"/>
        </w:rPr>
      </w:pPr>
    </w:p>
    <w:p w14:paraId="66603DE2" w14:textId="77777777" w:rsidR="00803D4C" w:rsidRDefault="00803D4C" w:rsidP="00420B92">
      <w:pPr>
        <w:rPr>
          <w:vertAlign w:val="superscript"/>
          <w:lang w:val="es-419"/>
        </w:rPr>
      </w:pPr>
    </w:p>
    <w:p w14:paraId="610274A3" w14:textId="77777777" w:rsidR="00803D4C" w:rsidRDefault="00803D4C" w:rsidP="00420B92">
      <w:pPr>
        <w:rPr>
          <w:vertAlign w:val="superscript"/>
          <w:lang w:val="es-419"/>
        </w:rPr>
      </w:pPr>
    </w:p>
    <w:p w14:paraId="0DD87AC2" w14:textId="77777777" w:rsidR="00803D4C" w:rsidRDefault="00803D4C" w:rsidP="00420B92">
      <w:pPr>
        <w:rPr>
          <w:vertAlign w:val="superscript"/>
          <w:lang w:val="es-419"/>
        </w:rPr>
      </w:pPr>
    </w:p>
    <w:tbl>
      <w:tblPr>
        <w:tblW w:w="110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0"/>
        <w:gridCol w:w="848"/>
        <w:gridCol w:w="848"/>
        <w:gridCol w:w="1272"/>
        <w:gridCol w:w="763"/>
        <w:gridCol w:w="763"/>
        <w:gridCol w:w="763"/>
        <w:gridCol w:w="763"/>
        <w:gridCol w:w="763"/>
        <w:gridCol w:w="763"/>
        <w:gridCol w:w="763"/>
        <w:gridCol w:w="763"/>
      </w:tblGrid>
      <w:tr w:rsidR="00346C0E" w:rsidRPr="00346C0E" w14:paraId="6541F232" w14:textId="77777777" w:rsidTr="00346C0E">
        <w:trPr>
          <w:trHeight w:val="440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38610" w14:textId="77777777" w:rsidR="00346C0E" w:rsidRPr="00346C0E" w:rsidRDefault="00346C0E" w:rsidP="00346C0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46C0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8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AEB2F" w14:textId="77777777" w:rsidR="00346C0E" w:rsidRPr="00346C0E" w:rsidRDefault="00346C0E" w:rsidP="00346C0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46C0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8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D159B" w14:textId="77777777" w:rsidR="00346C0E" w:rsidRPr="00346C0E" w:rsidRDefault="00346C0E" w:rsidP="00346C0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46C0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2C99A" w14:textId="77777777" w:rsidR="00346C0E" w:rsidRPr="00346C0E" w:rsidRDefault="00346C0E" w:rsidP="00346C0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46C0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</w:t>
            </w:r>
            <w:r w:rsidRPr="00346C0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vertAlign w:val="superscript"/>
                <w:lang w:val="es-419" w:eastAsia="es-419"/>
              </w:rPr>
              <w:t>3</w:t>
            </w:r>
            <w:r w:rsidRPr="00346C0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/h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D012C" w14:textId="77777777" w:rsidR="00346C0E" w:rsidRPr="00346C0E" w:rsidRDefault="00346C0E" w:rsidP="00346C0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46C0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2C1DC" w14:textId="77777777" w:rsidR="00346C0E" w:rsidRPr="00346C0E" w:rsidRDefault="00346C0E" w:rsidP="00346C0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46C0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24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3FCB2" w14:textId="77777777" w:rsidR="00346C0E" w:rsidRPr="00346C0E" w:rsidRDefault="00346C0E" w:rsidP="00346C0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46C0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30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22889" w14:textId="77777777" w:rsidR="00346C0E" w:rsidRPr="00346C0E" w:rsidRDefault="00346C0E" w:rsidP="00346C0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46C0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36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9CA83" w14:textId="77777777" w:rsidR="00346C0E" w:rsidRPr="00346C0E" w:rsidRDefault="00346C0E" w:rsidP="00346C0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46C0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48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AED04" w14:textId="77777777" w:rsidR="00346C0E" w:rsidRPr="00346C0E" w:rsidRDefault="00346C0E" w:rsidP="00346C0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46C0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60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38733" w14:textId="77777777" w:rsidR="00346C0E" w:rsidRPr="00346C0E" w:rsidRDefault="00346C0E" w:rsidP="00346C0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46C0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69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673B7" w14:textId="77777777" w:rsidR="00346C0E" w:rsidRPr="00346C0E" w:rsidRDefault="00346C0E" w:rsidP="00346C0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46C0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72</w:t>
            </w:r>
          </w:p>
        </w:tc>
      </w:tr>
      <w:tr w:rsidR="00346C0E" w:rsidRPr="00346C0E" w14:paraId="2589D2DC" w14:textId="77777777" w:rsidTr="00346C0E">
        <w:trPr>
          <w:trHeight w:val="402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54347" w14:textId="77777777" w:rsidR="00346C0E" w:rsidRPr="00346C0E" w:rsidRDefault="00346C0E" w:rsidP="00346C0E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2CFD6" w14:textId="77777777" w:rsidR="00346C0E" w:rsidRPr="00346C0E" w:rsidRDefault="00346C0E" w:rsidP="00346C0E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C24CE" w14:textId="77777777" w:rsidR="00346C0E" w:rsidRPr="00346C0E" w:rsidRDefault="00346C0E" w:rsidP="00346C0E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CA112" w14:textId="77777777" w:rsidR="00346C0E" w:rsidRPr="00346C0E" w:rsidRDefault="00346C0E" w:rsidP="00346C0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46C0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BE5CA" w14:textId="77777777" w:rsidR="00346C0E" w:rsidRPr="00346C0E" w:rsidRDefault="00346C0E" w:rsidP="00346C0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46C0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B3D57" w14:textId="77777777" w:rsidR="00346C0E" w:rsidRPr="00346C0E" w:rsidRDefault="00346C0E" w:rsidP="00346C0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46C0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D23F9" w14:textId="77777777" w:rsidR="00346C0E" w:rsidRPr="00346C0E" w:rsidRDefault="00346C0E" w:rsidP="00346C0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46C0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9DA8D" w14:textId="77777777" w:rsidR="00346C0E" w:rsidRPr="00346C0E" w:rsidRDefault="00346C0E" w:rsidP="00346C0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46C0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23DEC" w14:textId="77777777" w:rsidR="00346C0E" w:rsidRPr="00346C0E" w:rsidRDefault="00346C0E" w:rsidP="00346C0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46C0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E5364" w14:textId="77777777" w:rsidR="00346C0E" w:rsidRPr="00346C0E" w:rsidRDefault="00346C0E" w:rsidP="00346C0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46C0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1CFD5" w14:textId="77777777" w:rsidR="00346C0E" w:rsidRPr="00346C0E" w:rsidRDefault="00346C0E" w:rsidP="00346C0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46C0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1150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F1A89" w14:textId="77777777" w:rsidR="00346C0E" w:rsidRPr="00346C0E" w:rsidRDefault="00346C0E" w:rsidP="00346C0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46C0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1200</w:t>
            </w:r>
          </w:p>
        </w:tc>
      </w:tr>
      <w:tr w:rsidR="00346C0E" w:rsidRPr="00346C0E" w14:paraId="5AF0A6AE" w14:textId="77777777" w:rsidTr="00346C0E">
        <w:trPr>
          <w:trHeight w:val="402"/>
        </w:trPr>
        <w:tc>
          <w:tcPr>
            <w:tcW w:w="19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36B1AA3" w14:textId="77777777" w:rsidR="00346C0E" w:rsidRPr="00346C0E" w:rsidRDefault="00346C0E" w:rsidP="00346C0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46C0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S-151B/5</w:t>
            </w:r>
          </w:p>
        </w:tc>
        <w:tc>
          <w:tcPr>
            <w:tcW w:w="84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EE9BB74" w14:textId="77777777" w:rsidR="00346C0E" w:rsidRPr="00346C0E" w:rsidRDefault="00346C0E" w:rsidP="00346C0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46C0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11</w:t>
            </w:r>
          </w:p>
        </w:tc>
        <w:tc>
          <w:tcPr>
            <w:tcW w:w="84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7C91B9E" w14:textId="77777777" w:rsidR="00346C0E" w:rsidRPr="00346C0E" w:rsidRDefault="00346C0E" w:rsidP="00346C0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46C0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15</w:t>
            </w:r>
          </w:p>
        </w:tc>
        <w:tc>
          <w:tcPr>
            <w:tcW w:w="127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9356B5E" w14:textId="77777777" w:rsidR="00346C0E" w:rsidRPr="00346C0E" w:rsidRDefault="00346C0E" w:rsidP="00346C0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46C0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Metros</w:t>
            </w:r>
          </w:p>
        </w:tc>
        <w:tc>
          <w:tcPr>
            <w:tcW w:w="76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164CF5C" w14:textId="77777777" w:rsidR="00346C0E" w:rsidRPr="00346C0E" w:rsidRDefault="00346C0E" w:rsidP="00346C0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46C0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83</w:t>
            </w:r>
          </w:p>
        </w:tc>
        <w:tc>
          <w:tcPr>
            <w:tcW w:w="76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373F0EF" w14:textId="77777777" w:rsidR="00346C0E" w:rsidRPr="00346C0E" w:rsidRDefault="00346C0E" w:rsidP="00346C0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46C0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71</w:t>
            </w:r>
          </w:p>
        </w:tc>
        <w:tc>
          <w:tcPr>
            <w:tcW w:w="76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1EEEC0C" w14:textId="77777777" w:rsidR="00346C0E" w:rsidRPr="00346C0E" w:rsidRDefault="00346C0E" w:rsidP="00346C0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46C0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67</w:t>
            </w:r>
          </w:p>
        </w:tc>
        <w:tc>
          <w:tcPr>
            <w:tcW w:w="76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5E25F6D" w14:textId="77777777" w:rsidR="00346C0E" w:rsidRPr="00346C0E" w:rsidRDefault="00346C0E" w:rsidP="00346C0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46C0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63</w:t>
            </w:r>
          </w:p>
        </w:tc>
        <w:tc>
          <w:tcPr>
            <w:tcW w:w="76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873B4FB" w14:textId="77777777" w:rsidR="00346C0E" w:rsidRPr="00346C0E" w:rsidRDefault="00346C0E" w:rsidP="00346C0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46C0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56</w:t>
            </w:r>
          </w:p>
        </w:tc>
        <w:tc>
          <w:tcPr>
            <w:tcW w:w="76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9F2FFF7" w14:textId="77777777" w:rsidR="00346C0E" w:rsidRPr="00346C0E" w:rsidRDefault="00346C0E" w:rsidP="00346C0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46C0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46</w:t>
            </w:r>
          </w:p>
        </w:tc>
        <w:tc>
          <w:tcPr>
            <w:tcW w:w="76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A526718" w14:textId="77777777" w:rsidR="00346C0E" w:rsidRPr="00346C0E" w:rsidRDefault="00346C0E" w:rsidP="00346C0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46C0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38</w:t>
            </w:r>
          </w:p>
        </w:tc>
        <w:tc>
          <w:tcPr>
            <w:tcW w:w="76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649DEAF" w14:textId="77777777" w:rsidR="00346C0E" w:rsidRPr="00346C0E" w:rsidRDefault="00346C0E" w:rsidP="00346C0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46C0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33</w:t>
            </w:r>
          </w:p>
        </w:tc>
      </w:tr>
    </w:tbl>
    <w:p w14:paraId="3766C509" w14:textId="39ED2CF9" w:rsidR="00992B09" w:rsidRDefault="00992B09" w:rsidP="00420B92">
      <w:pPr>
        <w:rPr>
          <w:vertAlign w:val="superscript"/>
          <w:lang w:val="es-419"/>
        </w:rPr>
      </w:pPr>
    </w:p>
    <w:sectPr w:rsidR="00992B09" w:rsidSect="003D6066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2BD89" w14:textId="77777777" w:rsidR="001A52F9" w:rsidRDefault="001A52F9" w:rsidP="008A3980">
      <w:r>
        <w:separator/>
      </w:r>
    </w:p>
  </w:endnote>
  <w:endnote w:type="continuationSeparator" w:id="0">
    <w:p w14:paraId="3FC9EB0D" w14:textId="77777777" w:rsidR="001A52F9" w:rsidRDefault="001A52F9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A8059" w14:textId="77777777" w:rsidR="001A52F9" w:rsidRDefault="001A52F9" w:rsidP="008A3980">
      <w:r>
        <w:separator/>
      </w:r>
    </w:p>
  </w:footnote>
  <w:footnote w:type="continuationSeparator" w:id="0">
    <w:p w14:paraId="24D2B41A" w14:textId="77777777" w:rsidR="001A52F9" w:rsidRDefault="001A52F9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3F13"/>
    <w:rsid w:val="0002349A"/>
    <w:rsid w:val="000242DE"/>
    <w:rsid w:val="000427CE"/>
    <w:rsid w:val="0005526A"/>
    <w:rsid w:val="000559F3"/>
    <w:rsid w:val="00061170"/>
    <w:rsid w:val="00063ED6"/>
    <w:rsid w:val="000746E3"/>
    <w:rsid w:val="00075308"/>
    <w:rsid w:val="000852F7"/>
    <w:rsid w:val="00091DA3"/>
    <w:rsid w:val="000A4B96"/>
    <w:rsid w:val="000A4CBB"/>
    <w:rsid w:val="000C6637"/>
    <w:rsid w:val="000D4623"/>
    <w:rsid w:val="000F2524"/>
    <w:rsid w:val="00131E71"/>
    <w:rsid w:val="001428E9"/>
    <w:rsid w:val="00144321"/>
    <w:rsid w:val="00145146"/>
    <w:rsid w:val="00157C83"/>
    <w:rsid w:val="001669C5"/>
    <w:rsid w:val="001821E4"/>
    <w:rsid w:val="00194DF6"/>
    <w:rsid w:val="00195B26"/>
    <w:rsid w:val="001A52F9"/>
    <w:rsid w:val="001B09F7"/>
    <w:rsid w:val="001E6D2E"/>
    <w:rsid w:val="001E78AD"/>
    <w:rsid w:val="001F685E"/>
    <w:rsid w:val="001F719B"/>
    <w:rsid w:val="002068DD"/>
    <w:rsid w:val="0021048C"/>
    <w:rsid w:val="0023560F"/>
    <w:rsid w:val="00240B63"/>
    <w:rsid w:val="00253153"/>
    <w:rsid w:val="00262202"/>
    <w:rsid w:val="0026259B"/>
    <w:rsid w:val="00273813"/>
    <w:rsid w:val="002870ED"/>
    <w:rsid w:val="002D09B0"/>
    <w:rsid w:val="002E1480"/>
    <w:rsid w:val="002E7F0F"/>
    <w:rsid w:val="002F20CC"/>
    <w:rsid w:val="00316AE6"/>
    <w:rsid w:val="00346C0E"/>
    <w:rsid w:val="00352DF4"/>
    <w:rsid w:val="00372825"/>
    <w:rsid w:val="00383FDF"/>
    <w:rsid w:val="003938BD"/>
    <w:rsid w:val="003B0AF8"/>
    <w:rsid w:val="003B301B"/>
    <w:rsid w:val="003B3BB9"/>
    <w:rsid w:val="003C0BC9"/>
    <w:rsid w:val="003C552A"/>
    <w:rsid w:val="003D6066"/>
    <w:rsid w:val="003E2FB6"/>
    <w:rsid w:val="003F3B22"/>
    <w:rsid w:val="00403FA3"/>
    <w:rsid w:val="00407530"/>
    <w:rsid w:val="004078AD"/>
    <w:rsid w:val="004140A8"/>
    <w:rsid w:val="00416032"/>
    <w:rsid w:val="00417A91"/>
    <w:rsid w:val="00420B92"/>
    <w:rsid w:val="00426C73"/>
    <w:rsid w:val="00431418"/>
    <w:rsid w:val="00433213"/>
    <w:rsid w:val="00462F6E"/>
    <w:rsid w:val="00477689"/>
    <w:rsid w:val="004855A3"/>
    <w:rsid w:val="00490F9C"/>
    <w:rsid w:val="004A16BC"/>
    <w:rsid w:val="004B0D76"/>
    <w:rsid w:val="004B6513"/>
    <w:rsid w:val="004C4DFB"/>
    <w:rsid w:val="004D36ED"/>
    <w:rsid w:val="004E337C"/>
    <w:rsid w:val="004F0514"/>
    <w:rsid w:val="00502814"/>
    <w:rsid w:val="00502FCF"/>
    <w:rsid w:val="00503185"/>
    <w:rsid w:val="005102A3"/>
    <w:rsid w:val="00517211"/>
    <w:rsid w:val="00533394"/>
    <w:rsid w:val="00552DA4"/>
    <w:rsid w:val="00556045"/>
    <w:rsid w:val="00557E11"/>
    <w:rsid w:val="00565774"/>
    <w:rsid w:val="00574A64"/>
    <w:rsid w:val="005816BC"/>
    <w:rsid w:val="00582C31"/>
    <w:rsid w:val="00582D49"/>
    <w:rsid w:val="005878D4"/>
    <w:rsid w:val="0059108C"/>
    <w:rsid w:val="00591286"/>
    <w:rsid w:val="005960B5"/>
    <w:rsid w:val="00597AAA"/>
    <w:rsid w:val="005B4338"/>
    <w:rsid w:val="005B5378"/>
    <w:rsid w:val="005C178E"/>
    <w:rsid w:val="005C4DF4"/>
    <w:rsid w:val="005D2540"/>
    <w:rsid w:val="005E4450"/>
    <w:rsid w:val="005E56FA"/>
    <w:rsid w:val="00606569"/>
    <w:rsid w:val="00606856"/>
    <w:rsid w:val="006175C2"/>
    <w:rsid w:val="00620074"/>
    <w:rsid w:val="006248B3"/>
    <w:rsid w:val="0062557D"/>
    <w:rsid w:val="00626858"/>
    <w:rsid w:val="0063412C"/>
    <w:rsid w:val="006345DE"/>
    <w:rsid w:val="00635B0E"/>
    <w:rsid w:val="00656ADE"/>
    <w:rsid w:val="006613D6"/>
    <w:rsid w:val="00664A82"/>
    <w:rsid w:val="0066536C"/>
    <w:rsid w:val="006736DE"/>
    <w:rsid w:val="00696A6A"/>
    <w:rsid w:val="006B407B"/>
    <w:rsid w:val="006D0217"/>
    <w:rsid w:val="006E3E09"/>
    <w:rsid w:val="006F74CF"/>
    <w:rsid w:val="00703E8B"/>
    <w:rsid w:val="00714BF7"/>
    <w:rsid w:val="007306E3"/>
    <w:rsid w:val="00735CF8"/>
    <w:rsid w:val="00746A06"/>
    <w:rsid w:val="00750244"/>
    <w:rsid w:val="00754D13"/>
    <w:rsid w:val="00760CCE"/>
    <w:rsid w:val="0076623A"/>
    <w:rsid w:val="00780CA7"/>
    <w:rsid w:val="00785889"/>
    <w:rsid w:val="00786C88"/>
    <w:rsid w:val="007B630C"/>
    <w:rsid w:val="007E32C7"/>
    <w:rsid w:val="007E4557"/>
    <w:rsid w:val="00800C62"/>
    <w:rsid w:val="00803D4C"/>
    <w:rsid w:val="008319BA"/>
    <w:rsid w:val="00832239"/>
    <w:rsid w:val="00840225"/>
    <w:rsid w:val="00871327"/>
    <w:rsid w:val="00874BC1"/>
    <w:rsid w:val="00890083"/>
    <w:rsid w:val="008A0B7F"/>
    <w:rsid w:val="008A3980"/>
    <w:rsid w:val="008B45B6"/>
    <w:rsid w:val="008C6EF0"/>
    <w:rsid w:val="008D0828"/>
    <w:rsid w:val="008D0B70"/>
    <w:rsid w:val="008D57AB"/>
    <w:rsid w:val="008D6AC7"/>
    <w:rsid w:val="008F4310"/>
    <w:rsid w:val="008F5336"/>
    <w:rsid w:val="008F55EA"/>
    <w:rsid w:val="00934F39"/>
    <w:rsid w:val="009412F2"/>
    <w:rsid w:val="00942E78"/>
    <w:rsid w:val="0095133B"/>
    <w:rsid w:val="00953BCE"/>
    <w:rsid w:val="00992B09"/>
    <w:rsid w:val="009A11F8"/>
    <w:rsid w:val="009A2759"/>
    <w:rsid w:val="009A2780"/>
    <w:rsid w:val="009C54AA"/>
    <w:rsid w:val="009D1337"/>
    <w:rsid w:val="009D2914"/>
    <w:rsid w:val="009E0808"/>
    <w:rsid w:val="009E642D"/>
    <w:rsid w:val="00A1205E"/>
    <w:rsid w:val="00A24758"/>
    <w:rsid w:val="00A72231"/>
    <w:rsid w:val="00A86F6C"/>
    <w:rsid w:val="00AB281F"/>
    <w:rsid w:val="00AC7916"/>
    <w:rsid w:val="00AD5EDC"/>
    <w:rsid w:val="00AD6AC6"/>
    <w:rsid w:val="00AF546C"/>
    <w:rsid w:val="00B02B1A"/>
    <w:rsid w:val="00B06C7F"/>
    <w:rsid w:val="00B163B0"/>
    <w:rsid w:val="00B23366"/>
    <w:rsid w:val="00B43683"/>
    <w:rsid w:val="00B44982"/>
    <w:rsid w:val="00B95558"/>
    <w:rsid w:val="00BA5740"/>
    <w:rsid w:val="00BB3C5D"/>
    <w:rsid w:val="00BC0D81"/>
    <w:rsid w:val="00BC748A"/>
    <w:rsid w:val="00BD13F8"/>
    <w:rsid w:val="00BD4940"/>
    <w:rsid w:val="00BD5BD4"/>
    <w:rsid w:val="00BE3AE6"/>
    <w:rsid w:val="00BF2942"/>
    <w:rsid w:val="00C0192C"/>
    <w:rsid w:val="00C022F6"/>
    <w:rsid w:val="00C21822"/>
    <w:rsid w:val="00C323BB"/>
    <w:rsid w:val="00C5749B"/>
    <w:rsid w:val="00C624CC"/>
    <w:rsid w:val="00C922C0"/>
    <w:rsid w:val="00CC13F2"/>
    <w:rsid w:val="00CD085D"/>
    <w:rsid w:val="00CD19A8"/>
    <w:rsid w:val="00CD4399"/>
    <w:rsid w:val="00CE748F"/>
    <w:rsid w:val="00CF2223"/>
    <w:rsid w:val="00CF3769"/>
    <w:rsid w:val="00CF71FF"/>
    <w:rsid w:val="00CF7789"/>
    <w:rsid w:val="00D00F8A"/>
    <w:rsid w:val="00D225EF"/>
    <w:rsid w:val="00D25EC3"/>
    <w:rsid w:val="00D40CE1"/>
    <w:rsid w:val="00D414A3"/>
    <w:rsid w:val="00D51595"/>
    <w:rsid w:val="00D61D67"/>
    <w:rsid w:val="00D623D2"/>
    <w:rsid w:val="00D63932"/>
    <w:rsid w:val="00D75C06"/>
    <w:rsid w:val="00D763E3"/>
    <w:rsid w:val="00D83794"/>
    <w:rsid w:val="00D909A2"/>
    <w:rsid w:val="00D90D5A"/>
    <w:rsid w:val="00DA08D9"/>
    <w:rsid w:val="00DA16D0"/>
    <w:rsid w:val="00DD0915"/>
    <w:rsid w:val="00DD5D48"/>
    <w:rsid w:val="00DE20AA"/>
    <w:rsid w:val="00DE23CD"/>
    <w:rsid w:val="00E017ED"/>
    <w:rsid w:val="00E064A3"/>
    <w:rsid w:val="00E23E8F"/>
    <w:rsid w:val="00E3548E"/>
    <w:rsid w:val="00E363D2"/>
    <w:rsid w:val="00E36806"/>
    <w:rsid w:val="00E40BCF"/>
    <w:rsid w:val="00E50796"/>
    <w:rsid w:val="00E60335"/>
    <w:rsid w:val="00E61C8A"/>
    <w:rsid w:val="00E6303A"/>
    <w:rsid w:val="00E6450E"/>
    <w:rsid w:val="00E86C41"/>
    <w:rsid w:val="00E87B8C"/>
    <w:rsid w:val="00EB01D3"/>
    <w:rsid w:val="00EB0BDC"/>
    <w:rsid w:val="00EB5DCF"/>
    <w:rsid w:val="00ED0506"/>
    <w:rsid w:val="00ED588D"/>
    <w:rsid w:val="00ED7053"/>
    <w:rsid w:val="00EE4F23"/>
    <w:rsid w:val="00F03165"/>
    <w:rsid w:val="00F112DF"/>
    <w:rsid w:val="00F3794C"/>
    <w:rsid w:val="00F573BD"/>
    <w:rsid w:val="00F672B7"/>
    <w:rsid w:val="00F67437"/>
    <w:rsid w:val="00F705BC"/>
    <w:rsid w:val="00F821FA"/>
    <w:rsid w:val="00F8283B"/>
    <w:rsid w:val="00F90336"/>
    <w:rsid w:val="00F92087"/>
    <w:rsid w:val="00F94CBA"/>
    <w:rsid w:val="00FA60A8"/>
    <w:rsid w:val="00FB0D36"/>
    <w:rsid w:val="00FD24E2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7D357-D59B-43C4-80E0-B35F4CF16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10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1054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alex raul aguilar alcocer</cp:lastModifiedBy>
  <cp:revision>5</cp:revision>
  <cp:lastPrinted>2023-05-22T21:01:00Z</cp:lastPrinted>
  <dcterms:created xsi:type="dcterms:W3CDTF">2023-05-22T20:58:00Z</dcterms:created>
  <dcterms:modified xsi:type="dcterms:W3CDTF">2023-05-22T21:08:00Z</dcterms:modified>
</cp:coreProperties>
</file>