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0BBA91F3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A403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0BBA91F3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A403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248623B0" w:rsidR="003B0AF8" w:rsidRPr="008F55EA" w:rsidRDefault="00DA4038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15 (20)</w:t>
            </w:r>
          </w:p>
        </w:tc>
      </w:tr>
      <w:tr w:rsidR="003B0AF8" w14:paraId="48DE4AC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6E5B2EB6" w:rsidR="003B0AF8" w:rsidRPr="008F55EA" w:rsidRDefault="00DA403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66 – 30 m</w:t>
            </w:r>
          </w:p>
        </w:tc>
      </w:tr>
      <w:tr w:rsidR="003B0AF8" w14:paraId="7017038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2D9C5A8F" w:rsidR="003B0AF8" w:rsidRPr="008F55EA" w:rsidRDefault="00DA403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96 m</w:t>
            </w:r>
          </w:p>
        </w:tc>
      </w:tr>
      <w:tr w:rsidR="003B0AF8" w14:paraId="07B87A89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3F7E8D10" w:rsidR="003B0AF8" w:rsidRPr="008F55EA" w:rsidRDefault="00DA403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30 m</w:t>
            </w:r>
          </w:p>
        </w:tc>
      </w:tr>
      <w:tr w:rsidR="003B0AF8" w14:paraId="2AD4D295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Las electrobombas sumergibles semi-axiales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846"/>
        <w:gridCol w:w="846"/>
        <w:gridCol w:w="1269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2B6F66" w:rsidRPr="002B6F66" w14:paraId="15C1DD28" w14:textId="77777777" w:rsidTr="002B6F66">
        <w:trPr>
          <w:trHeight w:val="460"/>
        </w:trPr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E18BC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CC27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9E5A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C6A6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B3FC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90C2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1D86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5640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8B469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EDFF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1EE8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B13A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2B6F66" w:rsidRPr="002B6F66" w14:paraId="39E754DD" w14:textId="77777777" w:rsidTr="002B6F66">
        <w:trPr>
          <w:trHeight w:val="420"/>
        </w:trPr>
        <w:tc>
          <w:tcPr>
            <w:tcW w:w="1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0E43" w14:textId="77777777" w:rsidR="002B6F66" w:rsidRPr="002B6F66" w:rsidRDefault="002B6F66" w:rsidP="002B6F6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0C29" w14:textId="77777777" w:rsidR="002B6F66" w:rsidRPr="002B6F66" w:rsidRDefault="002B6F66" w:rsidP="002B6F6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6957" w14:textId="77777777" w:rsidR="002B6F66" w:rsidRPr="002B6F66" w:rsidRDefault="002B6F66" w:rsidP="002B6F6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36BF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3F3E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D8C2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5CE6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B5E8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2A4B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0751D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824D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7041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2B6F66" w:rsidRPr="002B6F66" w14:paraId="7FD57870" w14:textId="77777777" w:rsidTr="002B6F66">
        <w:trPr>
          <w:trHeight w:val="420"/>
        </w:trPr>
        <w:tc>
          <w:tcPr>
            <w:tcW w:w="1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AAF87A9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S-151C/6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F45562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A7C5529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EDBE774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54B13A5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C3D9E38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2EBBF28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9114230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25116A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19F183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9531EE8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7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D58ED6" w14:textId="77777777" w:rsidR="002B6F66" w:rsidRPr="002B6F66" w:rsidRDefault="002B6F66" w:rsidP="002B6F6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B6F6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C83F" w14:textId="77777777" w:rsidR="009E3E63" w:rsidRDefault="009E3E63" w:rsidP="008A3980">
      <w:r>
        <w:separator/>
      </w:r>
    </w:p>
  </w:endnote>
  <w:endnote w:type="continuationSeparator" w:id="0">
    <w:p w14:paraId="71C43496" w14:textId="77777777" w:rsidR="009E3E63" w:rsidRDefault="009E3E6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FD8E" w14:textId="77777777" w:rsidR="009E3E63" w:rsidRDefault="009E3E63" w:rsidP="008A3980">
      <w:r>
        <w:separator/>
      </w:r>
    </w:p>
  </w:footnote>
  <w:footnote w:type="continuationSeparator" w:id="0">
    <w:p w14:paraId="4FBCFBF7" w14:textId="77777777" w:rsidR="009E3E63" w:rsidRDefault="009E3E6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3E63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2023-05-22T21:21:00Z</cp:lastPrinted>
  <dcterms:created xsi:type="dcterms:W3CDTF">2023-05-22T21:25:00Z</dcterms:created>
  <dcterms:modified xsi:type="dcterms:W3CDTF">2023-05-22T21:27:00Z</dcterms:modified>
</cp:coreProperties>
</file>