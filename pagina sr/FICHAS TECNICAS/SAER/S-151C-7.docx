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6A3FDE09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266FA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6A3FDE09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266FA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26B338A4" w:rsidR="003B0AF8" w:rsidRPr="008F55EA" w:rsidRDefault="001266F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18.5 (25)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3F342493" w:rsidR="003B0AF8" w:rsidRPr="008F55EA" w:rsidRDefault="001266F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77 – 35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27C33B87" w:rsidR="003B0AF8" w:rsidRPr="008F55EA" w:rsidRDefault="001266F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112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53094BF1" w:rsidR="003B0AF8" w:rsidRPr="008F55EA" w:rsidRDefault="001266FA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35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850"/>
        <w:gridCol w:w="850"/>
        <w:gridCol w:w="127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D63297" w:rsidRPr="00D63297" w14:paraId="3C9A92E0" w14:textId="77777777" w:rsidTr="00D63297">
        <w:trPr>
          <w:trHeight w:val="434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0FD9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BE6A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C665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DB06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2FDA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7A49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3649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5A58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FDB48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0FA1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6F5A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9DB2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D63297" w:rsidRPr="00D63297" w14:paraId="6FDE1AE5" w14:textId="77777777" w:rsidTr="00D63297">
        <w:trPr>
          <w:trHeight w:val="396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73B8" w14:textId="77777777" w:rsidR="00D63297" w:rsidRPr="00D63297" w:rsidRDefault="00D63297" w:rsidP="00D63297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133C" w14:textId="77777777" w:rsidR="00D63297" w:rsidRPr="00D63297" w:rsidRDefault="00D63297" w:rsidP="00D63297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EA3F" w14:textId="77777777" w:rsidR="00D63297" w:rsidRPr="00D63297" w:rsidRDefault="00D63297" w:rsidP="00D63297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39B2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02E16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0CB0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77CF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F8B2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9CDC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4F61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2390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37AA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D63297" w:rsidRPr="00D63297" w14:paraId="01DE52D5" w14:textId="77777777" w:rsidTr="00D63297">
        <w:trPr>
          <w:trHeight w:val="396"/>
        </w:trPr>
        <w:tc>
          <w:tcPr>
            <w:tcW w:w="19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6BAAE7E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S-151C/7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2C4E686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18.5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CC78D9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44F254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9113DA8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112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5773843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77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B64133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F019B8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1779AA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4A35615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2A4FFA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74AF679" w14:textId="77777777" w:rsidR="00D63297" w:rsidRPr="00D63297" w:rsidRDefault="00D63297" w:rsidP="00D6329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6329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E44C" w14:textId="77777777" w:rsidR="00717F84" w:rsidRDefault="00717F84" w:rsidP="008A3980">
      <w:r>
        <w:separator/>
      </w:r>
    </w:p>
  </w:endnote>
  <w:endnote w:type="continuationSeparator" w:id="0">
    <w:p w14:paraId="68978E6B" w14:textId="77777777" w:rsidR="00717F84" w:rsidRDefault="00717F8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B77C" w14:textId="77777777" w:rsidR="00717F84" w:rsidRDefault="00717F84" w:rsidP="008A3980">
      <w:r>
        <w:separator/>
      </w:r>
    </w:p>
  </w:footnote>
  <w:footnote w:type="continuationSeparator" w:id="0">
    <w:p w14:paraId="6D66FBA7" w14:textId="77777777" w:rsidR="00717F84" w:rsidRDefault="00717F8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266FA"/>
    <w:rsid w:val="00131E71"/>
    <w:rsid w:val="00134DE3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188F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3E8B"/>
    <w:rsid w:val="00714BF7"/>
    <w:rsid w:val="00717F84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2023-05-22T21:33:00Z</cp:lastPrinted>
  <dcterms:created xsi:type="dcterms:W3CDTF">2023-05-22T21:34:00Z</dcterms:created>
  <dcterms:modified xsi:type="dcterms:W3CDTF">2023-05-22T21:37:00Z</dcterms:modified>
</cp:coreProperties>
</file>