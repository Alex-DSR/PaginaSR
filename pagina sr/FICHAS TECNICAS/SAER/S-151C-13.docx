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5F1EFE6B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91CA2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C8657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5F1EFE6B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91CA2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C8657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0DE636A1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37 (50)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45976CC0" w:rsidR="003B0AF8" w:rsidRPr="008F55EA" w:rsidRDefault="00C8657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 – 64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148955C5" w:rsidR="003B0AF8" w:rsidRPr="008F55EA" w:rsidRDefault="00C8657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208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1C803FE5" w:rsidR="003B0AF8" w:rsidRPr="008F55EA" w:rsidRDefault="00C8657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64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846"/>
        <w:gridCol w:w="846"/>
        <w:gridCol w:w="1269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C86578" w:rsidRPr="00C86578" w14:paraId="1303E009" w14:textId="77777777" w:rsidTr="00C86578">
        <w:trPr>
          <w:trHeight w:val="402"/>
        </w:trPr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B577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3E19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0179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683B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8124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1685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E15C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2F69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9055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7C4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30B4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55D0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C86578" w:rsidRPr="00C86578" w14:paraId="02A06E9A" w14:textId="77777777" w:rsidTr="00C86578">
        <w:trPr>
          <w:trHeight w:val="367"/>
        </w:trPr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7A16" w14:textId="77777777" w:rsidR="00C86578" w:rsidRPr="00C86578" w:rsidRDefault="00C86578" w:rsidP="00C8657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5609" w14:textId="77777777" w:rsidR="00C86578" w:rsidRPr="00C86578" w:rsidRDefault="00C86578" w:rsidP="00C8657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F9260" w14:textId="77777777" w:rsidR="00C86578" w:rsidRPr="00C86578" w:rsidRDefault="00C86578" w:rsidP="00C8657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5780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8F30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D512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C298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1DC2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5B77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C2B7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AC230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B83A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C86578" w:rsidRPr="00C86578" w14:paraId="325E06A4" w14:textId="77777777" w:rsidTr="00C86578">
        <w:trPr>
          <w:trHeight w:val="367"/>
        </w:trPr>
        <w:tc>
          <w:tcPr>
            <w:tcW w:w="1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BFC224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S-151C/13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A87C1C2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52128CA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2683C9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9A648D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2104758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143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8DD7CF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134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9CD5B3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123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4BF0206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111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EBDA3C1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3FFB75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81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9E70E7" w14:textId="77777777" w:rsidR="00C86578" w:rsidRPr="00C86578" w:rsidRDefault="00C86578" w:rsidP="00C865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865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64</w:t>
            </w:r>
          </w:p>
        </w:tc>
      </w:tr>
    </w:tbl>
    <w:p w14:paraId="3766C509" w14:textId="6B0B76B3" w:rsidR="00992B09" w:rsidRDefault="00C86578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  <w:r w:rsidR="00D9783A"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48D0" w14:textId="77777777" w:rsidR="00EA2C0F" w:rsidRDefault="00EA2C0F" w:rsidP="008A3980">
      <w:r>
        <w:separator/>
      </w:r>
    </w:p>
  </w:endnote>
  <w:endnote w:type="continuationSeparator" w:id="0">
    <w:p w14:paraId="731CD50F" w14:textId="77777777" w:rsidR="00EA2C0F" w:rsidRDefault="00EA2C0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496A" w14:textId="77777777" w:rsidR="00EA2C0F" w:rsidRDefault="00EA2C0F" w:rsidP="008A3980">
      <w:r>
        <w:separator/>
      </w:r>
    </w:p>
  </w:footnote>
  <w:footnote w:type="continuationSeparator" w:id="0">
    <w:p w14:paraId="1C6F32F5" w14:textId="77777777" w:rsidR="00EA2C0F" w:rsidRDefault="00EA2C0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749B"/>
    <w:rsid w:val="00C624CC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A2C0F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2023-05-22T21:50:00Z</cp:lastPrinted>
  <dcterms:created xsi:type="dcterms:W3CDTF">2023-05-22T21:51:00Z</dcterms:created>
  <dcterms:modified xsi:type="dcterms:W3CDTF">2023-05-22T21:52:00Z</dcterms:modified>
</cp:coreProperties>
</file>