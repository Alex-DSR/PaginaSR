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625FED11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418A1EAB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FE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786C88">
        <w:rPr>
          <w:rFonts w:asciiTheme="minorHAnsi" w:hAnsiTheme="minorHAnsi" w:cstheme="minorHAnsi"/>
          <w:b/>
          <w:bCs/>
          <w:sz w:val="72"/>
          <w:szCs w:val="72"/>
        </w:rPr>
        <w:t>40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786C88">
        <w:rPr>
          <w:rFonts w:asciiTheme="minorHAnsi" w:hAnsiTheme="minorHAnsi" w:cstheme="minorHAnsi"/>
          <w:b/>
          <w:bCs/>
          <w:sz w:val="72"/>
          <w:szCs w:val="72"/>
        </w:rPr>
        <w:t>04</w:t>
      </w:r>
    </w:p>
    <w:p w14:paraId="3C8308A7" w14:textId="61AFE943" w:rsidR="00EB5DCF" w:rsidRDefault="00EB5DCF"/>
    <w:p w14:paraId="1E06E845" w14:textId="3ACE2671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63865ABD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748551CC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153DCA8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64B7A4D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170886ED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4BDD7240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2FD0C0CE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285D4199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597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597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597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431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420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7999B4F5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1CE347BC" w:rsidR="00557E11" w:rsidRPr="006D0217" w:rsidRDefault="00352DF4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564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35EB95D2" w:rsidR="00557E11" w:rsidRPr="006D0217" w:rsidRDefault="00352DF4" w:rsidP="00D909A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D909A2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2D66BD71" w14:textId="1CAA3FEF" w:rsidR="006D0217" w:rsidRDefault="00352DF4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69116D44" wp14:editId="07614938">
            <wp:simplePos x="0" y="0"/>
            <wp:positionH relativeFrom="column">
              <wp:posOffset>754380</wp:posOffset>
            </wp:positionH>
            <wp:positionV relativeFrom="paragraph">
              <wp:posOffset>101600</wp:posOffset>
            </wp:positionV>
            <wp:extent cx="2879725" cy="3239770"/>
            <wp:effectExtent l="0" t="0" r="15875" b="17780"/>
            <wp:wrapNone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C8DDF0F4-FDA6-4200-BE55-3AC1B20961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144321" w:rsidRPr="00871327">
        <w:rPr>
          <w:noProof/>
          <w:vertAlign w:val="superscript"/>
          <w:lang w:val="es-419"/>
        </w:rPr>
        <w:drawing>
          <wp:anchor distT="0" distB="0" distL="114300" distR="114300" simplePos="0" relativeHeight="251661312" behindDoc="0" locked="0" layoutInCell="1" allowOverlap="1" wp14:anchorId="04B642A3" wp14:editId="588F3CAD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075B20B7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10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854"/>
        <w:gridCol w:w="854"/>
        <w:gridCol w:w="1281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352DF4" w:rsidRPr="00352DF4" w14:paraId="644F72F8" w14:textId="77777777" w:rsidTr="00352DF4">
        <w:trPr>
          <w:trHeight w:val="384"/>
        </w:trPr>
        <w:tc>
          <w:tcPr>
            <w:tcW w:w="1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6CE5A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458F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46A52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FB0DE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10FC3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80E3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3E28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C7F7E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3BB19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D7C01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2EF9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5BC8D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</w:tr>
      <w:tr w:rsidR="00352DF4" w:rsidRPr="00352DF4" w14:paraId="0774616B" w14:textId="77777777" w:rsidTr="00352DF4">
        <w:trPr>
          <w:trHeight w:val="384"/>
        </w:trPr>
        <w:tc>
          <w:tcPr>
            <w:tcW w:w="1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A76C6" w14:textId="77777777" w:rsidR="00352DF4" w:rsidRPr="00352DF4" w:rsidRDefault="00352DF4" w:rsidP="00352DF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B6C3C" w14:textId="77777777" w:rsidR="00352DF4" w:rsidRPr="00352DF4" w:rsidRDefault="00352DF4" w:rsidP="00352DF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41FA1" w14:textId="77777777" w:rsidR="00352DF4" w:rsidRPr="00352DF4" w:rsidRDefault="00352DF4" w:rsidP="00352DF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E1133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7D5D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4163B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86CF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1A7F1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583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47C07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6EA37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750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4195F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1FBC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</w:tr>
      <w:tr w:rsidR="00352DF4" w:rsidRPr="00352DF4" w14:paraId="54B0D9E1" w14:textId="77777777" w:rsidTr="00352DF4">
        <w:trPr>
          <w:trHeight w:val="384"/>
        </w:trPr>
        <w:tc>
          <w:tcPr>
            <w:tcW w:w="1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6C9EB90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R150-FE-40-04</w:t>
            </w:r>
          </w:p>
        </w:tc>
        <w:tc>
          <w:tcPr>
            <w:tcW w:w="8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B5EB4CC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8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B4AECDF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128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46DFD07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A90E376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373119D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46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0779585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6AFCEDC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19F829A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31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F620128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DD34E5B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E71F42A" w14:textId="77777777" w:rsidR="00352DF4" w:rsidRPr="00352DF4" w:rsidRDefault="00352DF4" w:rsidP="00352DF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52DF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</w:tr>
    </w:tbl>
    <w:p w14:paraId="33EB449C" w14:textId="2A8B6DB8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8AF34" w14:textId="77777777" w:rsidR="00B7744F" w:rsidRDefault="00B7744F" w:rsidP="008A3980">
      <w:r>
        <w:separator/>
      </w:r>
    </w:p>
  </w:endnote>
  <w:endnote w:type="continuationSeparator" w:id="0">
    <w:p w14:paraId="425DC316" w14:textId="77777777" w:rsidR="00B7744F" w:rsidRDefault="00B7744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CC38F" w14:textId="77777777" w:rsidR="00B7744F" w:rsidRDefault="00B7744F" w:rsidP="008A3980">
      <w:r>
        <w:separator/>
      </w:r>
    </w:p>
  </w:footnote>
  <w:footnote w:type="continuationSeparator" w:id="0">
    <w:p w14:paraId="5BC29FB6" w14:textId="77777777" w:rsidR="00B7744F" w:rsidRDefault="00B7744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5526A"/>
    <w:rsid w:val="000559F3"/>
    <w:rsid w:val="00063ED6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316AE6"/>
    <w:rsid w:val="00352DF4"/>
    <w:rsid w:val="003938BD"/>
    <w:rsid w:val="003B301B"/>
    <w:rsid w:val="003C0BC9"/>
    <w:rsid w:val="003C552A"/>
    <w:rsid w:val="003D6066"/>
    <w:rsid w:val="003E2FB6"/>
    <w:rsid w:val="003F3B22"/>
    <w:rsid w:val="00417A91"/>
    <w:rsid w:val="00433213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606569"/>
    <w:rsid w:val="006175C2"/>
    <w:rsid w:val="006248B3"/>
    <w:rsid w:val="0062557D"/>
    <w:rsid w:val="0063412C"/>
    <w:rsid w:val="006736DE"/>
    <w:rsid w:val="006D0217"/>
    <w:rsid w:val="006E3E09"/>
    <w:rsid w:val="00735CF8"/>
    <w:rsid w:val="00750244"/>
    <w:rsid w:val="00754D13"/>
    <w:rsid w:val="00780CA7"/>
    <w:rsid w:val="00786C88"/>
    <w:rsid w:val="007B630C"/>
    <w:rsid w:val="007E4557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4310"/>
    <w:rsid w:val="008F5336"/>
    <w:rsid w:val="00934F39"/>
    <w:rsid w:val="0095133B"/>
    <w:rsid w:val="009A11F8"/>
    <w:rsid w:val="009C54AA"/>
    <w:rsid w:val="009D1337"/>
    <w:rsid w:val="009D2914"/>
    <w:rsid w:val="00A72231"/>
    <w:rsid w:val="00A86F6C"/>
    <w:rsid w:val="00AB281F"/>
    <w:rsid w:val="00AD5EDC"/>
    <w:rsid w:val="00AD6AC6"/>
    <w:rsid w:val="00AF546C"/>
    <w:rsid w:val="00B02B1A"/>
    <w:rsid w:val="00B06C7F"/>
    <w:rsid w:val="00B163B0"/>
    <w:rsid w:val="00B43683"/>
    <w:rsid w:val="00B7744F"/>
    <w:rsid w:val="00B95558"/>
    <w:rsid w:val="00BA5740"/>
    <w:rsid w:val="00BB3C5D"/>
    <w:rsid w:val="00BD49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8283B"/>
    <w:rsid w:val="00F90336"/>
    <w:rsid w:val="00F92087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Hoja3!$E$1:$L$1</c:f>
              <c:numCache>
                <c:formatCode>0</c:formatCode>
                <c:ptCount val="8"/>
                <c:pt idx="0">
                  <c:v>0</c:v>
                </c:pt>
                <c:pt idx="1">
                  <c:v>13.98</c:v>
                </c:pt>
                <c:pt idx="2">
                  <c:v>21</c:v>
                </c:pt>
                <c:pt idx="3">
                  <c:v>34.979999999999997</c:v>
                </c:pt>
                <c:pt idx="4">
                  <c:v>40.020000000000003</c:v>
                </c:pt>
                <c:pt idx="5">
                  <c:v>45</c:v>
                </c:pt>
                <c:pt idx="6">
                  <c:v>49.98</c:v>
                </c:pt>
                <c:pt idx="7">
                  <c:v>54</c:v>
                </c:pt>
              </c:numCache>
            </c:numRef>
          </c:xVal>
          <c:yVal>
            <c:numRef>
              <c:f>Hoja3!$E$3:$L$3</c:f>
              <c:numCache>
                <c:formatCode>General</c:formatCode>
                <c:ptCount val="8"/>
                <c:pt idx="0">
                  <c:v>50</c:v>
                </c:pt>
                <c:pt idx="1">
                  <c:v>46</c:v>
                </c:pt>
                <c:pt idx="2">
                  <c:v>44</c:v>
                </c:pt>
                <c:pt idx="3">
                  <c:v>36</c:v>
                </c:pt>
                <c:pt idx="4">
                  <c:v>31</c:v>
                </c:pt>
                <c:pt idx="5">
                  <c:v>27</c:v>
                </c:pt>
                <c:pt idx="6">
                  <c:v>22</c:v>
                </c:pt>
                <c:pt idx="7">
                  <c:v>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07-4BF8-B115-F9CD247E61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7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2023-05-18T20:09:00Z</cp:lastPrinted>
  <dcterms:created xsi:type="dcterms:W3CDTF">2023-05-18T20:14:00Z</dcterms:created>
  <dcterms:modified xsi:type="dcterms:W3CDTF">2023-05-18T20:16:00Z</dcterms:modified>
</cp:coreProperties>
</file>