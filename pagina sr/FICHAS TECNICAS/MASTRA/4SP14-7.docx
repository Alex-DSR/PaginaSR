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6929D7F4" w:rsidR="00D51595" w:rsidRPr="00EB5DCF" w:rsidRDefault="00EB5DCF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0F72F560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4SP</w:t>
      </w:r>
      <w:r w:rsidR="004E337C">
        <w:rPr>
          <w:rFonts w:asciiTheme="minorHAnsi" w:hAnsiTheme="minorHAnsi" w:cstheme="minorHAnsi"/>
          <w:b/>
          <w:bCs/>
          <w:sz w:val="72"/>
          <w:szCs w:val="72"/>
        </w:rPr>
        <w:t>14</w:t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4E337C">
        <w:rPr>
          <w:rFonts w:asciiTheme="minorHAnsi" w:hAnsiTheme="minorHAnsi" w:cstheme="minorHAnsi"/>
          <w:b/>
          <w:bCs/>
          <w:sz w:val="72"/>
          <w:szCs w:val="72"/>
        </w:rPr>
        <w:t>7</w:t>
      </w:r>
    </w:p>
    <w:p w14:paraId="3C8308A7" w14:textId="4D076F63" w:rsidR="00EB5DCF" w:rsidRDefault="00EB5DCF"/>
    <w:p w14:paraId="1E06E845" w14:textId="2267A201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0ECFE6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6C184C10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4B6717C4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75F10B46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39719D48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070253D7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7847AED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12687CD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B44982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B1A1107" w14:textId="651244FB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20C31F3" w14:textId="39D049F9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68E01E7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BF8C214" w14:textId="34CDB0ED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713A6922" w14:textId="26E7B85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DF95B6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78FD57ED" w14:textId="18578710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2A230EBE" w14:textId="70E53A17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3E778B6C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2334F3D" w14:textId="4908CDFA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71D2C33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7B42D54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B2C7EB4" w14:textId="67F3734F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019B85A1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3F8FE09" w14:textId="77777777" w:rsidTr="00B44982">
        <w:trPr>
          <w:trHeight w:val="567"/>
        </w:trPr>
        <w:tc>
          <w:tcPr>
            <w:tcW w:w="2506" w:type="dxa"/>
            <w:vAlign w:val="center"/>
          </w:tcPr>
          <w:p w14:paraId="4DFCA0E4" w14:textId="5DE306D3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vAlign w:val="center"/>
          </w:tcPr>
          <w:p w14:paraId="6FB52929" w14:textId="3E71FD52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Caucho, resistente al desgaste</w:t>
            </w:r>
          </w:p>
        </w:tc>
      </w:tr>
      <w:tr w:rsidR="00557E11" w14:paraId="1217593A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23667B9" w14:textId="1C57773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0C3616DA" w14:textId="628539CB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49B11809" w14:textId="77777777" w:rsidTr="00B44982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B44982">
        <w:trPr>
          <w:trHeight w:val="397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0E9C830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BC0D81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02E7F679" w:rsidR="00557E11" w:rsidRPr="006D0217" w:rsidRDefault="004E337C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449</w:t>
            </w:r>
            <w:r w:rsidR="00BC0D81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1CB8F744" w:rsidR="00557E11" w:rsidRPr="006D0217" w:rsidRDefault="00635B0E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2D66BD71" w14:textId="5D3A9BE5" w:rsidR="006D0217" w:rsidRDefault="004E337C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4384" behindDoc="1" locked="0" layoutInCell="1" allowOverlap="1" wp14:anchorId="2C7B9980" wp14:editId="0E84F6BC">
            <wp:simplePos x="0" y="0"/>
            <wp:positionH relativeFrom="column">
              <wp:posOffset>906780</wp:posOffset>
            </wp:positionH>
            <wp:positionV relativeFrom="paragraph">
              <wp:posOffset>130175</wp:posOffset>
            </wp:positionV>
            <wp:extent cx="2736000" cy="3240000"/>
            <wp:effectExtent l="0" t="0" r="7620" b="17780"/>
            <wp:wrapNone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DB3AAFD-CA65-4989-BE96-E6D41E215B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B44982" w:rsidRPr="00B44982">
        <w:rPr>
          <w:noProof/>
          <w:snapToGrid/>
          <w:lang w:val="es-BO" w:eastAsia="es-BO"/>
        </w:rPr>
        <w:drawing>
          <wp:anchor distT="0" distB="0" distL="114300" distR="114300" simplePos="0" relativeHeight="251663360" behindDoc="0" locked="0" layoutInCell="1" allowOverlap="1" wp14:anchorId="1FE52496" wp14:editId="3A8C9748">
            <wp:simplePos x="0" y="0"/>
            <wp:positionH relativeFrom="margin">
              <wp:posOffset>-95250</wp:posOffset>
            </wp:positionH>
            <wp:positionV relativeFrom="margin">
              <wp:posOffset>2475865</wp:posOffset>
            </wp:positionV>
            <wp:extent cx="847725" cy="3390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075B20B7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1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1"/>
        <w:gridCol w:w="848"/>
        <w:gridCol w:w="848"/>
        <w:gridCol w:w="1272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4E337C" w:rsidRPr="004E337C" w14:paraId="25E41FF6" w14:textId="77777777" w:rsidTr="004E337C">
        <w:trPr>
          <w:trHeight w:val="423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1130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2180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F4C7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A68DC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58F6C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F15D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2911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F586E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32FA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7172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E6F9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C005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</w:tr>
      <w:tr w:rsidR="004E337C" w:rsidRPr="004E337C" w14:paraId="1257AA23" w14:textId="77777777" w:rsidTr="004E337C">
        <w:trPr>
          <w:trHeight w:val="40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AF749" w14:textId="77777777" w:rsidR="004E337C" w:rsidRPr="004E337C" w:rsidRDefault="004E337C" w:rsidP="004E337C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90F9" w14:textId="77777777" w:rsidR="004E337C" w:rsidRPr="004E337C" w:rsidRDefault="004E337C" w:rsidP="004E337C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F780C" w14:textId="77777777" w:rsidR="004E337C" w:rsidRPr="004E337C" w:rsidRDefault="004E337C" w:rsidP="004E337C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4B2A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945D3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89901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7DD3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1E5EA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E08D1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5065A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8F07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8BB56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350</w:t>
            </w:r>
          </w:p>
        </w:tc>
      </w:tr>
      <w:tr w:rsidR="004E337C" w:rsidRPr="004E337C" w14:paraId="58B475EE" w14:textId="77777777" w:rsidTr="004E337C">
        <w:trPr>
          <w:trHeight w:val="404"/>
        </w:trPr>
        <w:tc>
          <w:tcPr>
            <w:tcW w:w="19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26B6AA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4SP14-7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03A6935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E2DABD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2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8EE5F40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C8E4E1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016248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1243621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42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3D5EE3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39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E6E0E92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31C44A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3442F23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D12CE7" w14:textId="77777777" w:rsidR="004E337C" w:rsidRPr="004E337C" w:rsidRDefault="004E337C" w:rsidP="004E337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E337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84C2" w14:textId="77777777" w:rsidR="003D286B" w:rsidRDefault="003D286B" w:rsidP="008A3980">
      <w:r>
        <w:separator/>
      </w:r>
    </w:p>
  </w:endnote>
  <w:endnote w:type="continuationSeparator" w:id="0">
    <w:p w14:paraId="3E40B780" w14:textId="77777777" w:rsidR="003D286B" w:rsidRDefault="003D286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1186" w14:textId="77777777" w:rsidR="003D286B" w:rsidRDefault="003D286B" w:rsidP="008A3980">
      <w:r>
        <w:separator/>
      </w:r>
    </w:p>
  </w:footnote>
  <w:footnote w:type="continuationSeparator" w:id="0">
    <w:p w14:paraId="073C2B8F" w14:textId="77777777" w:rsidR="003D286B" w:rsidRDefault="003D286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42DE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938BD"/>
    <w:rsid w:val="003B301B"/>
    <w:rsid w:val="003B3BB9"/>
    <w:rsid w:val="003C0BC9"/>
    <w:rsid w:val="003C552A"/>
    <w:rsid w:val="003D286B"/>
    <w:rsid w:val="003D6066"/>
    <w:rsid w:val="003E2FB6"/>
    <w:rsid w:val="003F3B22"/>
    <w:rsid w:val="00417A91"/>
    <w:rsid w:val="00433213"/>
    <w:rsid w:val="00462F6E"/>
    <w:rsid w:val="00477689"/>
    <w:rsid w:val="004855A3"/>
    <w:rsid w:val="00490F9C"/>
    <w:rsid w:val="004B6513"/>
    <w:rsid w:val="004C4DFB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35B0E"/>
    <w:rsid w:val="006736DE"/>
    <w:rsid w:val="006D0217"/>
    <w:rsid w:val="006E3E09"/>
    <w:rsid w:val="00735CF8"/>
    <w:rsid w:val="00746A06"/>
    <w:rsid w:val="00750244"/>
    <w:rsid w:val="00754D13"/>
    <w:rsid w:val="00780CA7"/>
    <w:rsid w:val="00785889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412F2"/>
    <w:rsid w:val="0095133B"/>
    <w:rsid w:val="009A11F8"/>
    <w:rsid w:val="009A2780"/>
    <w:rsid w:val="009C54AA"/>
    <w:rsid w:val="009D1337"/>
    <w:rsid w:val="009D2914"/>
    <w:rsid w:val="00A1205E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40BCF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Hoja4!$E$1:$L$1</c:f>
              <c:numCache>
                <c:formatCode>0</c:formatCode>
                <c:ptCount val="8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</c:numCache>
            </c:numRef>
          </c:xVal>
          <c:yVal>
            <c:numRef>
              <c:f>Hoja4!$E$3:$L$3</c:f>
              <c:numCache>
                <c:formatCode>General</c:formatCode>
                <c:ptCount val="8"/>
                <c:pt idx="0">
                  <c:v>48</c:v>
                </c:pt>
                <c:pt idx="1">
                  <c:v>44</c:v>
                </c:pt>
                <c:pt idx="2">
                  <c:v>42</c:v>
                </c:pt>
                <c:pt idx="3">
                  <c:v>39</c:v>
                </c:pt>
                <c:pt idx="4">
                  <c:v>34</c:v>
                </c:pt>
                <c:pt idx="5">
                  <c:v>28</c:v>
                </c:pt>
                <c:pt idx="6">
                  <c:v>19</c:v>
                </c:pt>
                <c:pt idx="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AF-4AB0-A857-797AAB5B3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835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2023-05-19T13:12:00Z</cp:lastPrinted>
  <dcterms:created xsi:type="dcterms:W3CDTF">2023-05-19T13:15:00Z</dcterms:created>
  <dcterms:modified xsi:type="dcterms:W3CDTF">2023-05-19T13:21:00Z</dcterms:modified>
</cp:coreProperties>
</file>