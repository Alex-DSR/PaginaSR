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B49" w14:textId="214A357E" w:rsidR="00D51595" w:rsidRPr="00EB5DCF" w:rsidRDefault="00EB5DCF" w:rsidP="007E6020">
      <w:pPr>
        <w:ind w:left="708"/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 w:rsidRPr="00F90336">
        <w:rPr>
          <w:b/>
          <w:bCs/>
          <w:noProof/>
          <w:sz w:val="40"/>
          <w:szCs w:val="40"/>
          <w:lang w:val="es-BO" w:eastAsia="es-BO"/>
        </w:rPr>
        <w:drawing>
          <wp:anchor distT="0" distB="0" distL="114300" distR="114300" simplePos="0" relativeHeight="251658240" behindDoc="1" locked="0" layoutInCell="1" allowOverlap="1" wp14:anchorId="6D897050" wp14:editId="0B03E9D1">
            <wp:simplePos x="0" y="0"/>
            <wp:positionH relativeFrom="margin">
              <wp:align>left</wp:align>
            </wp:positionH>
            <wp:positionV relativeFrom="margin">
              <wp:posOffset>-163902</wp:posOffset>
            </wp:positionV>
            <wp:extent cx="2776220" cy="797442"/>
            <wp:effectExtent l="0" t="0" r="508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797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0336">
        <w:rPr>
          <w:rFonts w:asciiTheme="minorHAnsi" w:hAnsiTheme="minorHAnsi" w:cstheme="minorHAnsi"/>
          <w:b/>
          <w:bCs/>
          <w:sz w:val="72"/>
          <w:szCs w:val="72"/>
        </w:rPr>
        <w:t>R</w:t>
      </w:r>
      <w:r w:rsidR="00871327">
        <w:rPr>
          <w:rFonts w:asciiTheme="minorHAnsi" w:hAnsiTheme="minorHAnsi" w:cstheme="minorHAnsi"/>
          <w:b/>
          <w:bCs/>
          <w:sz w:val="72"/>
          <w:szCs w:val="72"/>
        </w:rPr>
        <w:t>150</w:t>
      </w:r>
      <w:r w:rsidR="00CE748F">
        <w:rPr>
          <w:rFonts w:asciiTheme="minorHAnsi" w:hAnsiTheme="minorHAnsi" w:cstheme="minorHAnsi"/>
          <w:b/>
          <w:bCs/>
          <w:sz w:val="72"/>
          <w:szCs w:val="72"/>
        </w:rPr>
        <w:t>-</w:t>
      </w:r>
      <w:r w:rsidR="007E6020">
        <w:rPr>
          <w:rFonts w:asciiTheme="minorHAnsi" w:hAnsiTheme="minorHAnsi" w:cstheme="minorHAnsi"/>
          <w:b/>
          <w:bCs/>
          <w:sz w:val="72"/>
          <w:szCs w:val="72"/>
        </w:rPr>
        <w:t>B</w:t>
      </w:r>
      <w:r w:rsidR="00871327">
        <w:rPr>
          <w:rFonts w:asciiTheme="minorHAnsi" w:hAnsiTheme="minorHAnsi" w:cstheme="minorHAnsi"/>
          <w:b/>
          <w:bCs/>
          <w:sz w:val="72"/>
          <w:szCs w:val="72"/>
        </w:rPr>
        <w:t>-</w:t>
      </w:r>
      <w:r w:rsidR="00786C88">
        <w:rPr>
          <w:rFonts w:asciiTheme="minorHAnsi" w:hAnsiTheme="minorHAnsi" w:cstheme="minorHAnsi"/>
          <w:b/>
          <w:bCs/>
          <w:sz w:val="72"/>
          <w:szCs w:val="72"/>
        </w:rPr>
        <w:t>0</w:t>
      </w:r>
      <w:r w:rsidR="00393F52">
        <w:rPr>
          <w:rFonts w:asciiTheme="minorHAnsi" w:hAnsiTheme="minorHAnsi" w:cstheme="minorHAnsi"/>
          <w:b/>
          <w:bCs/>
          <w:sz w:val="72"/>
          <w:szCs w:val="72"/>
        </w:rPr>
        <w:t>8</w:t>
      </w:r>
    </w:p>
    <w:p w14:paraId="3C8308A7" w14:textId="62536428" w:rsidR="00EB5DCF" w:rsidRDefault="00EB5DCF"/>
    <w:p w14:paraId="1E06E845" w14:textId="7DA71D13" w:rsidR="00144321" w:rsidRDefault="00144321">
      <w:pPr>
        <w:rPr>
          <w:vanish/>
        </w:rPr>
      </w:pPr>
    </w:p>
    <w:p w14:paraId="288A7384" w14:textId="4C233EB4" w:rsidR="00B43683" w:rsidRDefault="00B43683" w:rsidP="00E87B8C">
      <w:pPr>
        <w:rPr>
          <w:rFonts w:ascii="Arial" w:hAnsi="Arial" w:cs="Arial"/>
          <w:lang w:val="es-419"/>
        </w:rPr>
      </w:pPr>
    </w:p>
    <w:p w14:paraId="7F2959AD" w14:textId="2325B5BA" w:rsidR="006D0217" w:rsidRDefault="006D0217" w:rsidP="00E87B8C">
      <w:pPr>
        <w:rPr>
          <w:rFonts w:ascii="Arial" w:hAnsi="Arial" w:cs="Arial"/>
          <w:lang w:val="es-419"/>
        </w:rPr>
      </w:pPr>
    </w:p>
    <w:p w14:paraId="2CF1978B" w14:textId="4CF20772" w:rsidR="005816BC" w:rsidRPr="005816BC" w:rsidRDefault="005816BC" w:rsidP="00E87B8C">
      <w:pPr>
        <w:rPr>
          <w:rFonts w:ascii="Arial" w:hAnsi="Arial" w:cs="Arial"/>
          <w:b/>
          <w:bCs/>
          <w:sz w:val="22"/>
          <w:szCs w:val="22"/>
          <w:lang w:val="es-419"/>
        </w:rPr>
      </w:pPr>
      <w:r w:rsidRPr="005816BC">
        <w:rPr>
          <w:rFonts w:ascii="Arial" w:hAnsi="Arial" w:cs="Arial"/>
          <w:b/>
          <w:bCs/>
          <w:sz w:val="22"/>
          <w:szCs w:val="22"/>
          <w:lang w:val="es-419"/>
        </w:rPr>
        <w:t>TRABAJOS RECOMENDADOS</w:t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 w:rsidRPr="005816BC">
        <w:rPr>
          <w:rFonts w:ascii="Arial" w:hAnsi="Arial" w:cs="Arial"/>
          <w:b/>
          <w:bCs/>
          <w:sz w:val="22"/>
          <w:szCs w:val="22"/>
          <w:lang w:val="es-419"/>
        </w:rPr>
        <w:t>LIMITES OPERATIVOS</w:t>
      </w:r>
    </w:p>
    <w:p w14:paraId="4F7004AD" w14:textId="20803D78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Levantamiento de aguas limpias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Temperatura del líquido: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>1°C a 35°C</w:t>
      </w:r>
    </w:p>
    <w:p w14:paraId="68FB5BD0" w14:textId="4A904D90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Abastecimiento de agua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Máximo contenido de sólidos: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100g/m</w:t>
      </w:r>
      <w:r w:rsidR="00F90336" w:rsidRPr="002D09B0">
        <w:rPr>
          <w:rFonts w:ascii="Arial" w:hAnsi="Arial" w:cs="Arial"/>
          <w:sz w:val="22"/>
          <w:szCs w:val="22"/>
          <w:vertAlign w:val="superscript"/>
          <w:lang w:val="es-419"/>
        </w:rPr>
        <w:t>3</w:t>
      </w:r>
      <w:r w:rsidR="00F90336" w:rsidRPr="002D09B0">
        <w:rPr>
          <w:rFonts w:ascii="Arial" w:hAnsi="Arial" w:cs="Arial"/>
          <w:sz w:val="22"/>
          <w:szCs w:val="22"/>
          <w:lang w:val="es-419"/>
        </w:rPr>
        <w:t xml:space="preserve"> </w:t>
      </w:r>
    </w:p>
    <w:p w14:paraId="127B075A" w14:textId="6DE3E0CA" w:rsidR="005816BC" w:rsidRPr="002D09B0" w:rsidRDefault="005816BC" w:rsidP="00DD5D48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Uso doméstico, civil e industrial.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Máx. arranque por hora: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30 a intervalos regulares</w:t>
      </w:r>
    </w:p>
    <w:p w14:paraId="13B8402B" w14:textId="671CE69D" w:rsidR="005816BC" w:rsidRDefault="005816BC" w:rsidP="00E87B8C">
      <w:pPr>
        <w:rPr>
          <w:rFonts w:ascii="Arial" w:hAnsi="Arial" w:cs="Arial"/>
          <w:lang w:val="es-419"/>
        </w:rPr>
      </w:pPr>
    </w:p>
    <w:p w14:paraId="0E44810A" w14:textId="45A6D389" w:rsidR="005816BC" w:rsidRPr="002D09B0" w:rsidRDefault="005816BC" w:rsidP="00E87B8C">
      <w:pPr>
        <w:rPr>
          <w:rFonts w:ascii="Arial" w:hAnsi="Arial" w:cs="Arial"/>
          <w:b/>
          <w:bCs/>
          <w:sz w:val="28"/>
          <w:szCs w:val="28"/>
          <w:lang w:val="es-419"/>
        </w:rPr>
      </w:pPr>
      <w:r w:rsidRPr="002D09B0">
        <w:rPr>
          <w:rFonts w:ascii="Arial" w:hAnsi="Arial" w:cs="Arial"/>
          <w:b/>
          <w:bCs/>
          <w:sz w:val="28"/>
          <w:szCs w:val="28"/>
          <w:lang w:val="es-419"/>
        </w:rPr>
        <w:t>GARANTIA 1 AÑO CONTRA FALLAS DE FABRICA</w:t>
      </w:r>
    </w:p>
    <w:p w14:paraId="1F917D2C" w14:textId="1D03202D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80"/>
        <w:tblW w:w="0" w:type="auto"/>
        <w:tblLook w:val="04A0" w:firstRow="1" w:lastRow="0" w:firstColumn="1" w:lastColumn="0" w:noHBand="0" w:noVBand="1"/>
      </w:tblPr>
      <w:tblGrid>
        <w:gridCol w:w="2604"/>
        <w:gridCol w:w="2699"/>
      </w:tblGrid>
      <w:tr w:rsidR="00557E11" w14:paraId="7703E2A0" w14:textId="77777777" w:rsidTr="00AB5121">
        <w:trPr>
          <w:trHeight w:val="364"/>
        </w:trPr>
        <w:tc>
          <w:tcPr>
            <w:tcW w:w="2604" w:type="dxa"/>
            <w:vAlign w:val="center"/>
          </w:tcPr>
          <w:p w14:paraId="2231CA7E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PARTE</w:t>
            </w:r>
          </w:p>
        </w:tc>
        <w:tc>
          <w:tcPr>
            <w:tcW w:w="2699" w:type="dxa"/>
            <w:vAlign w:val="center"/>
          </w:tcPr>
          <w:p w14:paraId="6B31F7FF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MATERIAL</w:t>
            </w:r>
          </w:p>
        </w:tc>
      </w:tr>
      <w:tr w:rsidR="00557E11" w14:paraId="08E53396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6B1A1107" w14:textId="210E7AE4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Cuerpo de impulsión</w:t>
            </w:r>
          </w:p>
        </w:tc>
        <w:tc>
          <w:tcPr>
            <w:tcW w:w="2699" w:type="dxa"/>
            <w:vAlign w:val="center"/>
          </w:tcPr>
          <w:p w14:paraId="620C31F3" w14:textId="0A982621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68E01E75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5BF8C214" w14:textId="270B52BF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de succión</w:t>
            </w:r>
          </w:p>
        </w:tc>
        <w:tc>
          <w:tcPr>
            <w:tcW w:w="2699" w:type="dxa"/>
            <w:vAlign w:val="center"/>
          </w:tcPr>
          <w:p w14:paraId="713A6922" w14:textId="1EB650AC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1DF95B61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78FD57ED" w14:textId="1CAFB757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del eje</w:t>
            </w:r>
          </w:p>
        </w:tc>
        <w:tc>
          <w:tcPr>
            <w:tcW w:w="2699" w:type="dxa"/>
            <w:vAlign w:val="center"/>
          </w:tcPr>
          <w:p w14:paraId="2A230EBE" w14:textId="674D89B0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3E778B6C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02334F3D" w14:textId="1B1452AB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699" w:type="dxa"/>
            <w:vAlign w:val="center"/>
          </w:tcPr>
          <w:p w14:paraId="05739714" w14:textId="388127B9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7B42D545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0B2C7EB4" w14:textId="387833C0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Difusor</w:t>
            </w:r>
          </w:p>
        </w:tc>
        <w:tc>
          <w:tcPr>
            <w:tcW w:w="2699" w:type="dxa"/>
            <w:vAlign w:val="center"/>
          </w:tcPr>
          <w:p w14:paraId="450566BA" w14:textId="76663113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13F8FE09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4DFCA0E4" w14:textId="3EC24407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Cuerpo de la bomba</w:t>
            </w:r>
          </w:p>
        </w:tc>
        <w:tc>
          <w:tcPr>
            <w:tcW w:w="2699" w:type="dxa"/>
            <w:vAlign w:val="center"/>
          </w:tcPr>
          <w:p w14:paraId="6FB52929" w14:textId="3DB8882D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1217593A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523667B9" w14:textId="185EE601" w:rsidR="00557E11" w:rsidRPr="006D0217" w:rsidRDefault="00871327" w:rsidP="0087132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Cubierta del cable</w:t>
            </w:r>
          </w:p>
        </w:tc>
        <w:tc>
          <w:tcPr>
            <w:tcW w:w="2699" w:type="dxa"/>
            <w:vAlign w:val="center"/>
          </w:tcPr>
          <w:p w14:paraId="0C3616DA" w14:textId="68791D87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Acero inox. AISI </w:t>
            </w:r>
            <w:r w:rsidR="00144321">
              <w:rPr>
                <w:rFonts w:ascii="Arial" w:hAnsi="Arial" w:cs="Arial"/>
                <w:sz w:val="22"/>
                <w:szCs w:val="22"/>
                <w:lang w:val="es-419"/>
              </w:rPr>
              <w:t>304</w:t>
            </w:r>
          </w:p>
        </w:tc>
      </w:tr>
      <w:tr w:rsidR="00557E11" w14:paraId="4B1601A2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24C6CA1B" w14:textId="0620E986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Filtro</w:t>
            </w:r>
          </w:p>
        </w:tc>
        <w:tc>
          <w:tcPr>
            <w:tcW w:w="2699" w:type="dxa"/>
            <w:vAlign w:val="center"/>
          </w:tcPr>
          <w:p w14:paraId="794444F2" w14:textId="46278139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 AISI 304</w:t>
            </w:r>
          </w:p>
        </w:tc>
      </w:tr>
      <w:tr w:rsidR="00557E11" w14:paraId="5F9521B8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2649784C" w14:textId="3D57AC42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Eje</w:t>
            </w:r>
          </w:p>
        </w:tc>
        <w:tc>
          <w:tcPr>
            <w:tcW w:w="2699" w:type="dxa"/>
            <w:vAlign w:val="center"/>
          </w:tcPr>
          <w:p w14:paraId="6B98CA48" w14:textId="7E2E3DD9" w:rsidR="00557E11" w:rsidRPr="006D0217" w:rsidRDefault="00144321" w:rsidP="0014432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 AISI 431</w:t>
            </w:r>
          </w:p>
        </w:tc>
      </w:tr>
      <w:tr w:rsidR="00557E11" w14:paraId="3884E67F" w14:textId="77777777" w:rsidTr="00AB5121">
        <w:trPr>
          <w:trHeight w:val="324"/>
        </w:trPr>
        <w:tc>
          <w:tcPr>
            <w:tcW w:w="2604" w:type="dxa"/>
            <w:tcBorders>
              <w:bottom w:val="single" w:sz="4" w:space="0" w:color="auto"/>
            </w:tcBorders>
            <w:vAlign w:val="center"/>
          </w:tcPr>
          <w:p w14:paraId="773B6988" w14:textId="53A1E998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Cojinete</w:t>
            </w:r>
          </w:p>
        </w:tc>
        <w:tc>
          <w:tcPr>
            <w:tcW w:w="2699" w:type="dxa"/>
            <w:tcBorders>
              <w:bottom w:val="single" w:sz="4" w:space="0" w:color="auto"/>
            </w:tcBorders>
            <w:vAlign w:val="center"/>
          </w:tcPr>
          <w:p w14:paraId="3D4C7081" w14:textId="3FB6B351" w:rsidR="00557E11" w:rsidRPr="006D0217" w:rsidRDefault="00144321" w:rsidP="0014432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 AISI 420</w:t>
            </w:r>
          </w:p>
        </w:tc>
      </w:tr>
    </w:tbl>
    <w:p w14:paraId="2D66BD71" w14:textId="1A475A4B" w:rsidR="006D0217" w:rsidRDefault="00A2580C" w:rsidP="00EB5DCF">
      <w:pPr>
        <w:rPr>
          <w:vertAlign w:val="superscript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62336" behindDoc="1" locked="0" layoutInCell="1" allowOverlap="1" wp14:anchorId="7FB7D9CF" wp14:editId="76CC8EFB">
            <wp:simplePos x="0" y="0"/>
            <wp:positionH relativeFrom="column">
              <wp:posOffset>724668</wp:posOffset>
            </wp:positionH>
            <wp:positionV relativeFrom="paragraph">
              <wp:posOffset>19316</wp:posOffset>
            </wp:positionV>
            <wp:extent cx="2879725" cy="3239770"/>
            <wp:effectExtent l="0" t="0" r="15875" b="17780"/>
            <wp:wrapNone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84D01BD8-F9BA-4811-AE90-A6549A350F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144321" w:rsidRPr="00871327">
        <w:rPr>
          <w:noProof/>
          <w:vertAlign w:val="superscript"/>
          <w:lang w:val="es-419"/>
        </w:rPr>
        <w:drawing>
          <wp:anchor distT="0" distB="0" distL="114300" distR="114300" simplePos="0" relativeHeight="251661312" behindDoc="0" locked="0" layoutInCell="1" allowOverlap="1" wp14:anchorId="04B642A3" wp14:editId="5878D110">
            <wp:simplePos x="0" y="0"/>
            <wp:positionH relativeFrom="margin">
              <wp:posOffset>0</wp:posOffset>
            </wp:positionH>
            <wp:positionV relativeFrom="margin">
              <wp:posOffset>2536561</wp:posOffset>
            </wp:positionV>
            <wp:extent cx="723265" cy="3208655"/>
            <wp:effectExtent l="0" t="0" r="63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4A3" w:rsidRPr="00D414A3">
        <w:rPr>
          <w:noProof/>
          <w:snapToGrid/>
          <w:lang w:val="es-BO" w:eastAsia="es-BO"/>
        </w:rPr>
        <w:t xml:space="preserve"> </w:t>
      </w:r>
    </w:p>
    <w:p w14:paraId="2A599C28" w14:textId="3ED5318B" w:rsidR="00DD5D48" w:rsidRDefault="00DD5D48" w:rsidP="00EB5DCF">
      <w:pPr>
        <w:rPr>
          <w:vertAlign w:val="superscript"/>
          <w:lang w:val="es-419"/>
        </w:rPr>
      </w:pPr>
    </w:p>
    <w:p w14:paraId="7388917D" w14:textId="25239E6C" w:rsidR="00DD5D48" w:rsidRDefault="00DD5D48" w:rsidP="00EB5DCF">
      <w:pPr>
        <w:rPr>
          <w:vertAlign w:val="superscript"/>
          <w:lang w:val="es-419"/>
        </w:rPr>
      </w:pPr>
    </w:p>
    <w:p w14:paraId="638622D9" w14:textId="0D53462F" w:rsidR="00DD5D48" w:rsidRDefault="00DD5D48" w:rsidP="00EB5DCF">
      <w:pPr>
        <w:rPr>
          <w:vertAlign w:val="superscript"/>
          <w:lang w:val="es-419"/>
        </w:rPr>
      </w:pPr>
    </w:p>
    <w:p w14:paraId="451C5550" w14:textId="59A227EA" w:rsidR="00DD5D48" w:rsidRDefault="00DD5D48" w:rsidP="00EB5DCF">
      <w:pPr>
        <w:rPr>
          <w:vertAlign w:val="superscript"/>
          <w:lang w:val="es-419"/>
        </w:rPr>
      </w:pPr>
    </w:p>
    <w:p w14:paraId="3C9CC338" w14:textId="2AB77569" w:rsidR="00DD5D48" w:rsidRDefault="00DD5D48" w:rsidP="00EB5DCF">
      <w:pPr>
        <w:rPr>
          <w:vertAlign w:val="superscript"/>
          <w:lang w:val="es-419"/>
        </w:rPr>
      </w:pPr>
    </w:p>
    <w:p w14:paraId="6848068A" w14:textId="2C2578C0" w:rsidR="00DD5D48" w:rsidRDefault="00DD5D48" w:rsidP="00EB5DCF">
      <w:pPr>
        <w:rPr>
          <w:vertAlign w:val="superscript"/>
          <w:lang w:val="es-419"/>
        </w:rPr>
      </w:pPr>
    </w:p>
    <w:p w14:paraId="1D3F5E7F" w14:textId="3EA955EB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E5A7028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68F57F89" w:rsidR="00DD5D48" w:rsidRDefault="00DD5D48" w:rsidP="00EB5DCF">
      <w:pPr>
        <w:rPr>
          <w:vertAlign w:val="superscript"/>
          <w:lang w:val="es-419"/>
        </w:rPr>
      </w:pPr>
    </w:p>
    <w:p w14:paraId="2D2AA5F4" w14:textId="77777777" w:rsidR="00626858" w:rsidRDefault="00626858" w:rsidP="00EB5DCF">
      <w:pPr>
        <w:rPr>
          <w:vertAlign w:val="superscript"/>
          <w:lang w:val="es-419"/>
        </w:rPr>
      </w:pPr>
    </w:p>
    <w:tbl>
      <w:tblPr>
        <w:tblW w:w="110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5"/>
        <w:gridCol w:w="850"/>
        <w:gridCol w:w="850"/>
        <w:gridCol w:w="1275"/>
        <w:gridCol w:w="765"/>
        <w:gridCol w:w="765"/>
        <w:gridCol w:w="765"/>
        <w:gridCol w:w="765"/>
        <w:gridCol w:w="765"/>
        <w:gridCol w:w="765"/>
        <w:gridCol w:w="765"/>
        <w:gridCol w:w="765"/>
      </w:tblGrid>
      <w:tr w:rsidR="00A2580C" w:rsidRPr="00A2580C" w14:paraId="52883A82" w14:textId="77777777" w:rsidTr="00A2580C">
        <w:trPr>
          <w:trHeight w:val="406"/>
        </w:trPr>
        <w:tc>
          <w:tcPr>
            <w:tcW w:w="19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2D117" w14:textId="77777777" w:rsidR="00A2580C" w:rsidRPr="00A2580C" w:rsidRDefault="00A2580C" w:rsidP="00A2580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2580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C3D3D" w14:textId="77777777" w:rsidR="00A2580C" w:rsidRPr="00A2580C" w:rsidRDefault="00A2580C" w:rsidP="00A2580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2580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63DD9" w14:textId="77777777" w:rsidR="00A2580C" w:rsidRPr="00A2580C" w:rsidRDefault="00A2580C" w:rsidP="00A2580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2580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FB53B" w14:textId="77777777" w:rsidR="00A2580C" w:rsidRPr="00A2580C" w:rsidRDefault="00A2580C" w:rsidP="00A2580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2580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</w:t>
            </w:r>
            <w:r w:rsidRPr="00A2580C">
              <w:rPr>
                <w:rFonts w:ascii="Arial" w:hAnsi="Arial" w:cs="Arial"/>
                <w:snapToGrid/>
                <w:color w:val="000000"/>
                <w:sz w:val="22"/>
                <w:szCs w:val="22"/>
                <w:vertAlign w:val="superscript"/>
                <w:lang w:val="es-419" w:eastAsia="es-419"/>
              </w:rPr>
              <w:t>3</w:t>
            </w:r>
            <w:r w:rsidRPr="00A2580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/h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85499" w14:textId="77777777" w:rsidR="00A2580C" w:rsidRPr="00A2580C" w:rsidRDefault="00A2580C" w:rsidP="00A2580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2580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26C51" w14:textId="77777777" w:rsidR="00A2580C" w:rsidRPr="00A2580C" w:rsidRDefault="00A2580C" w:rsidP="00A2580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2580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22721" w14:textId="77777777" w:rsidR="00A2580C" w:rsidRPr="00A2580C" w:rsidRDefault="00A2580C" w:rsidP="00A2580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2580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416AC" w14:textId="77777777" w:rsidR="00A2580C" w:rsidRPr="00A2580C" w:rsidRDefault="00A2580C" w:rsidP="00A2580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2580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69DBA" w14:textId="77777777" w:rsidR="00A2580C" w:rsidRPr="00A2580C" w:rsidRDefault="00A2580C" w:rsidP="00A2580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2580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DA8DD" w14:textId="77777777" w:rsidR="00A2580C" w:rsidRPr="00A2580C" w:rsidRDefault="00A2580C" w:rsidP="00A2580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2580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3D3EB" w14:textId="77777777" w:rsidR="00A2580C" w:rsidRPr="00A2580C" w:rsidRDefault="00A2580C" w:rsidP="00A2580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2580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5A999" w14:textId="77777777" w:rsidR="00A2580C" w:rsidRPr="00A2580C" w:rsidRDefault="00A2580C" w:rsidP="00A2580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2580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18</w:t>
            </w:r>
          </w:p>
        </w:tc>
      </w:tr>
      <w:tr w:rsidR="00A2580C" w:rsidRPr="00A2580C" w14:paraId="0E3328BA" w14:textId="77777777" w:rsidTr="00A2580C">
        <w:trPr>
          <w:trHeight w:val="406"/>
        </w:trPr>
        <w:tc>
          <w:tcPr>
            <w:tcW w:w="19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964AB" w14:textId="77777777" w:rsidR="00A2580C" w:rsidRPr="00A2580C" w:rsidRDefault="00A2580C" w:rsidP="00A2580C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7CCFC" w14:textId="77777777" w:rsidR="00A2580C" w:rsidRPr="00A2580C" w:rsidRDefault="00A2580C" w:rsidP="00A2580C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FC9B8" w14:textId="77777777" w:rsidR="00A2580C" w:rsidRPr="00A2580C" w:rsidRDefault="00A2580C" w:rsidP="00A2580C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A8072" w14:textId="77777777" w:rsidR="00A2580C" w:rsidRPr="00A2580C" w:rsidRDefault="00A2580C" w:rsidP="00A2580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2580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E5EC6" w14:textId="77777777" w:rsidR="00A2580C" w:rsidRPr="00A2580C" w:rsidRDefault="00A2580C" w:rsidP="00A2580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2580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67EBD" w14:textId="77777777" w:rsidR="00A2580C" w:rsidRPr="00A2580C" w:rsidRDefault="00A2580C" w:rsidP="00A2580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2580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67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8E3F7" w14:textId="77777777" w:rsidR="00A2580C" w:rsidRPr="00A2580C" w:rsidRDefault="00A2580C" w:rsidP="00A2580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2580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133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E4342" w14:textId="77777777" w:rsidR="00A2580C" w:rsidRPr="00A2580C" w:rsidRDefault="00A2580C" w:rsidP="00A2580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2580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133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73497" w14:textId="77777777" w:rsidR="00A2580C" w:rsidRPr="00A2580C" w:rsidRDefault="00A2580C" w:rsidP="00A2580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2580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167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930D6" w14:textId="77777777" w:rsidR="00A2580C" w:rsidRPr="00A2580C" w:rsidRDefault="00A2580C" w:rsidP="00A2580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2580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3737C" w14:textId="77777777" w:rsidR="00A2580C" w:rsidRPr="00A2580C" w:rsidRDefault="00A2580C" w:rsidP="00A2580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2580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233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22BB2" w14:textId="77777777" w:rsidR="00A2580C" w:rsidRPr="00A2580C" w:rsidRDefault="00A2580C" w:rsidP="00A2580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2580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300</w:t>
            </w:r>
          </w:p>
        </w:tc>
      </w:tr>
      <w:tr w:rsidR="00A2580C" w:rsidRPr="00A2580C" w14:paraId="3FB02B60" w14:textId="77777777" w:rsidTr="00A2580C">
        <w:trPr>
          <w:trHeight w:val="406"/>
        </w:trPr>
        <w:tc>
          <w:tcPr>
            <w:tcW w:w="195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BAE31F9" w14:textId="77777777" w:rsidR="00A2580C" w:rsidRPr="00A2580C" w:rsidRDefault="00A2580C" w:rsidP="00A2580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2580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R150-B-08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4C00575" w14:textId="77777777" w:rsidR="00A2580C" w:rsidRPr="00A2580C" w:rsidRDefault="00A2580C" w:rsidP="00A2580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2580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59E37D7" w14:textId="77777777" w:rsidR="00A2580C" w:rsidRPr="00A2580C" w:rsidRDefault="00A2580C" w:rsidP="00A2580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2580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</w:t>
            </w:r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1D100E1" w14:textId="77777777" w:rsidR="00A2580C" w:rsidRPr="00A2580C" w:rsidRDefault="00A2580C" w:rsidP="00A2580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2580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Metros</w:t>
            </w:r>
          </w:p>
        </w:tc>
        <w:tc>
          <w:tcPr>
            <w:tcW w:w="76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A1BA667" w14:textId="77777777" w:rsidR="00A2580C" w:rsidRPr="00A2580C" w:rsidRDefault="00A2580C" w:rsidP="00A2580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2580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92</w:t>
            </w:r>
          </w:p>
        </w:tc>
        <w:tc>
          <w:tcPr>
            <w:tcW w:w="76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1CBC890" w14:textId="77777777" w:rsidR="00A2580C" w:rsidRPr="00A2580C" w:rsidRDefault="00A2580C" w:rsidP="00A2580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2580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82</w:t>
            </w:r>
          </w:p>
        </w:tc>
        <w:tc>
          <w:tcPr>
            <w:tcW w:w="76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1D9FBA0" w14:textId="77777777" w:rsidR="00A2580C" w:rsidRPr="00A2580C" w:rsidRDefault="00A2580C" w:rsidP="00A2580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2580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76</w:t>
            </w:r>
          </w:p>
        </w:tc>
        <w:tc>
          <w:tcPr>
            <w:tcW w:w="76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297159F" w14:textId="77777777" w:rsidR="00A2580C" w:rsidRPr="00A2580C" w:rsidRDefault="00A2580C" w:rsidP="00A2580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2580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72</w:t>
            </w:r>
          </w:p>
        </w:tc>
        <w:tc>
          <w:tcPr>
            <w:tcW w:w="76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9254F33" w14:textId="77777777" w:rsidR="00A2580C" w:rsidRPr="00A2580C" w:rsidRDefault="00A2580C" w:rsidP="00A2580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2580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68</w:t>
            </w:r>
          </w:p>
        </w:tc>
        <w:tc>
          <w:tcPr>
            <w:tcW w:w="76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75C3A95" w14:textId="77777777" w:rsidR="00A2580C" w:rsidRPr="00A2580C" w:rsidRDefault="00A2580C" w:rsidP="00A2580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2580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56</w:t>
            </w:r>
          </w:p>
        </w:tc>
        <w:tc>
          <w:tcPr>
            <w:tcW w:w="76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84044EB" w14:textId="77777777" w:rsidR="00A2580C" w:rsidRPr="00A2580C" w:rsidRDefault="00A2580C" w:rsidP="00A2580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2580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50</w:t>
            </w:r>
          </w:p>
        </w:tc>
        <w:tc>
          <w:tcPr>
            <w:tcW w:w="76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4A0963B" w14:textId="77777777" w:rsidR="00A2580C" w:rsidRPr="00A2580C" w:rsidRDefault="00A2580C" w:rsidP="00A2580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2580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43</w:t>
            </w:r>
          </w:p>
        </w:tc>
      </w:tr>
    </w:tbl>
    <w:p w14:paraId="7264669F" w14:textId="10C1CBA3" w:rsidR="00DD5D48" w:rsidRDefault="00DD5D48" w:rsidP="00EB5DCF">
      <w:pPr>
        <w:rPr>
          <w:vertAlign w:val="superscript"/>
          <w:lang w:val="es-419"/>
        </w:rPr>
      </w:pPr>
    </w:p>
    <w:sectPr w:rsidR="00DD5D48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773CF" w14:textId="77777777" w:rsidR="00B07BFA" w:rsidRDefault="00B07BFA" w:rsidP="008A3980">
      <w:r>
        <w:separator/>
      </w:r>
    </w:p>
  </w:endnote>
  <w:endnote w:type="continuationSeparator" w:id="0">
    <w:p w14:paraId="30D5BF6F" w14:textId="77777777" w:rsidR="00B07BFA" w:rsidRDefault="00B07BFA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F369A" w14:textId="77777777" w:rsidR="00B07BFA" w:rsidRDefault="00B07BFA" w:rsidP="008A3980">
      <w:r>
        <w:separator/>
      </w:r>
    </w:p>
  </w:footnote>
  <w:footnote w:type="continuationSeparator" w:id="0">
    <w:p w14:paraId="591C9417" w14:textId="77777777" w:rsidR="00B07BFA" w:rsidRDefault="00B07BFA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242DE"/>
    <w:rsid w:val="0005526A"/>
    <w:rsid w:val="000559F3"/>
    <w:rsid w:val="00063ED6"/>
    <w:rsid w:val="000A4B96"/>
    <w:rsid w:val="000A4CBB"/>
    <w:rsid w:val="000D4623"/>
    <w:rsid w:val="000F2524"/>
    <w:rsid w:val="00131E71"/>
    <w:rsid w:val="001428E9"/>
    <w:rsid w:val="00144321"/>
    <w:rsid w:val="00157C83"/>
    <w:rsid w:val="00195B26"/>
    <w:rsid w:val="001B09F7"/>
    <w:rsid w:val="001E6D2E"/>
    <w:rsid w:val="001E78AD"/>
    <w:rsid w:val="001F685E"/>
    <w:rsid w:val="001F719B"/>
    <w:rsid w:val="002068DD"/>
    <w:rsid w:val="0021048C"/>
    <w:rsid w:val="00253153"/>
    <w:rsid w:val="00273813"/>
    <w:rsid w:val="002870ED"/>
    <w:rsid w:val="002D09B0"/>
    <w:rsid w:val="002E1480"/>
    <w:rsid w:val="002E7F0F"/>
    <w:rsid w:val="00316AE6"/>
    <w:rsid w:val="00352DF4"/>
    <w:rsid w:val="003938BD"/>
    <w:rsid w:val="00393F52"/>
    <w:rsid w:val="003B301B"/>
    <w:rsid w:val="003B3BB9"/>
    <w:rsid w:val="003C0BC9"/>
    <w:rsid w:val="003C552A"/>
    <w:rsid w:val="003D6066"/>
    <w:rsid w:val="003E2FB6"/>
    <w:rsid w:val="003F3B22"/>
    <w:rsid w:val="00417A91"/>
    <w:rsid w:val="00433213"/>
    <w:rsid w:val="00462F6E"/>
    <w:rsid w:val="004855A3"/>
    <w:rsid w:val="00490F9C"/>
    <w:rsid w:val="004B6513"/>
    <w:rsid w:val="004C4DFB"/>
    <w:rsid w:val="004D36ED"/>
    <w:rsid w:val="00502814"/>
    <w:rsid w:val="00502FCF"/>
    <w:rsid w:val="00503185"/>
    <w:rsid w:val="005102A3"/>
    <w:rsid w:val="00552DA4"/>
    <w:rsid w:val="00557E11"/>
    <w:rsid w:val="005816BC"/>
    <w:rsid w:val="0059108C"/>
    <w:rsid w:val="00591286"/>
    <w:rsid w:val="005960B5"/>
    <w:rsid w:val="00597AAA"/>
    <w:rsid w:val="005B4338"/>
    <w:rsid w:val="005B5378"/>
    <w:rsid w:val="005C4DF4"/>
    <w:rsid w:val="005E4450"/>
    <w:rsid w:val="005E56FA"/>
    <w:rsid w:val="00606569"/>
    <w:rsid w:val="00606856"/>
    <w:rsid w:val="006175C2"/>
    <w:rsid w:val="006248B3"/>
    <w:rsid w:val="0062557D"/>
    <w:rsid w:val="00626858"/>
    <w:rsid w:val="0063412C"/>
    <w:rsid w:val="006736DE"/>
    <w:rsid w:val="006D0217"/>
    <w:rsid w:val="006E3E09"/>
    <w:rsid w:val="00735CF8"/>
    <w:rsid w:val="00750244"/>
    <w:rsid w:val="00754D13"/>
    <w:rsid w:val="00780CA7"/>
    <w:rsid w:val="00785889"/>
    <w:rsid w:val="00786C88"/>
    <w:rsid w:val="007B630C"/>
    <w:rsid w:val="007E4557"/>
    <w:rsid w:val="007E6020"/>
    <w:rsid w:val="008319BA"/>
    <w:rsid w:val="00832239"/>
    <w:rsid w:val="00871327"/>
    <w:rsid w:val="00874BC1"/>
    <w:rsid w:val="00890083"/>
    <w:rsid w:val="008A0B7F"/>
    <w:rsid w:val="008A3980"/>
    <w:rsid w:val="008D0828"/>
    <w:rsid w:val="008D57AB"/>
    <w:rsid w:val="008F4310"/>
    <w:rsid w:val="008F5336"/>
    <w:rsid w:val="00934F39"/>
    <w:rsid w:val="0095133B"/>
    <w:rsid w:val="009A11F8"/>
    <w:rsid w:val="009C54AA"/>
    <w:rsid w:val="009D1337"/>
    <w:rsid w:val="009D2914"/>
    <w:rsid w:val="00A1205E"/>
    <w:rsid w:val="00A2580C"/>
    <w:rsid w:val="00A72231"/>
    <w:rsid w:val="00A86F6C"/>
    <w:rsid w:val="00AB281F"/>
    <w:rsid w:val="00AB5121"/>
    <w:rsid w:val="00AD5EDC"/>
    <w:rsid w:val="00AD6AC6"/>
    <w:rsid w:val="00AF546C"/>
    <w:rsid w:val="00B02B1A"/>
    <w:rsid w:val="00B06C7F"/>
    <w:rsid w:val="00B07BFA"/>
    <w:rsid w:val="00B163B0"/>
    <w:rsid w:val="00B43683"/>
    <w:rsid w:val="00B95558"/>
    <w:rsid w:val="00BA5740"/>
    <w:rsid w:val="00BB3C5D"/>
    <w:rsid w:val="00BD4940"/>
    <w:rsid w:val="00BD5BD4"/>
    <w:rsid w:val="00BF2942"/>
    <w:rsid w:val="00C0192C"/>
    <w:rsid w:val="00C5749B"/>
    <w:rsid w:val="00C922C0"/>
    <w:rsid w:val="00CD19A8"/>
    <w:rsid w:val="00CD4399"/>
    <w:rsid w:val="00CE748F"/>
    <w:rsid w:val="00CF2223"/>
    <w:rsid w:val="00CF3769"/>
    <w:rsid w:val="00D225EF"/>
    <w:rsid w:val="00D25EC3"/>
    <w:rsid w:val="00D40CE1"/>
    <w:rsid w:val="00D414A3"/>
    <w:rsid w:val="00D51595"/>
    <w:rsid w:val="00D61D67"/>
    <w:rsid w:val="00D623D2"/>
    <w:rsid w:val="00D63932"/>
    <w:rsid w:val="00D75C06"/>
    <w:rsid w:val="00D909A2"/>
    <w:rsid w:val="00D90D5A"/>
    <w:rsid w:val="00DA08D9"/>
    <w:rsid w:val="00DD5D48"/>
    <w:rsid w:val="00DE23CD"/>
    <w:rsid w:val="00E064A3"/>
    <w:rsid w:val="00E23E8F"/>
    <w:rsid w:val="00E3548E"/>
    <w:rsid w:val="00E363D2"/>
    <w:rsid w:val="00E61C8A"/>
    <w:rsid w:val="00E6303A"/>
    <w:rsid w:val="00E87B8C"/>
    <w:rsid w:val="00EB01D3"/>
    <w:rsid w:val="00EB5DCF"/>
    <w:rsid w:val="00ED0506"/>
    <w:rsid w:val="00ED588D"/>
    <w:rsid w:val="00EE4F23"/>
    <w:rsid w:val="00F03165"/>
    <w:rsid w:val="00F112DF"/>
    <w:rsid w:val="00F3794C"/>
    <w:rsid w:val="00F573BD"/>
    <w:rsid w:val="00F67437"/>
    <w:rsid w:val="00F705BC"/>
    <w:rsid w:val="00F8283B"/>
    <w:rsid w:val="00F90336"/>
    <w:rsid w:val="00F92087"/>
    <w:rsid w:val="00F94CBA"/>
    <w:rsid w:val="00FA60A8"/>
    <w:rsid w:val="00FD24E2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MASTRA\mastr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'B-08'!$E$1:$L$1</c:f>
              <c:numCache>
                <c:formatCode>0</c:formatCode>
                <c:ptCount val="8"/>
                <c:pt idx="0">
                  <c:v>0</c:v>
                </c:pt>
                <c:pt idx="1">
                  <c:v>4.0199999999999996</c:v>
                </c:pt>
                <c:pt idx="2">
                  <c:v>7.98</c:v>
                </c:pt>
                <c:pt idx="3">
                  <c:v>7.98</c:v>
                </c:pt>
                <c:pt idx="4">
                  <c:v>10.02</c:v>
                </c:pt>
                <c:pt idx="5">
                  <c:v>12</c:v>
                </c:pt>
                <c:pt idx="6">
                  <c:v>13.98</c:v>
                </c:pt>
                <c:pt idx="7">
                  <c:v>18</c:v>
                </c:pt>
              </c:numCache>
            </c:numRef>
          </c:xVal>
          <c:yVal>
            <c:numRef>
              <c:f>'B-08'!$E$3:$L$3</c:f>
              <c:numCache>
                <c:formatCode>General</c:formatCode>
                <c:ptCount val="8"/>
                <c:pt idx="0">
                  <c:v>92</c:v>
                </c:pt>
                <c:pt idx="1">
                  <c:v>82</c:v>
                </c:pt>
                <c:pt idx="2">
                  <c:v>76</c:v>
                </c:pt>
                <c:pt idx="3">
                  <c:v>72</c:v>
                </c:pt>
                <c:pt idx="4">
                  <c:v>68</c:v>
                </c:pt>
                <c:pt idx="5">
                  <c:v>56</c:v>
                </c:pt>
                <c:pt idx="6">
                  <c:v>50</c:v>
                </c:pt>
                <c:pt idx="7">
                  <c:v>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98E-4077-977D-28B2C171BE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5180576"/>
        <c:axId val="528577936"/>
      </c:scatterChart>
      <c:valAx>
        <c:axId val="575180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(m3/h)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28577936"/>
        <c:crosses val="autoZero"/>
        <c:crossBetween val="midCat"/>
      </c:valAx>
      <c:valAx>
        <c:axId val="52857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 manométrica</a:t>
                </a:r>
                <a:r>
                  <a:rPr lang="es-419" baseline="0"/>
                  <a:t> H (metro)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75180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D8918-1189-4C5D-9C59-8EF181FB6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18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808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alex raul aguilar alcocer</cp:lastModifiedBy>
  <cp:revision>3</cp:revision>
  <cp:lastPrinted>2023-05-29T17:24:00Z</cp:lastPrinted>
  <dcterms:created xsi:type="dcterms:W3CDTF">2023-05-29T17:42:00Z</dcterms:created>
  <dcterms:modified xsi:type="dcterms:W3CDTF">2023-05-29T17:42:00Z</dcterms:modified>
</cp:coreProperties>
</file>