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0BC0D490" w:rsidR="00D51595" w:rsidRPr="00EB5DCF" w:rsidRDefault="00EB5DCF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0F72F560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06">
        <w:rPr>
          <w:rFonts w:asciiTheme="minorHAnsi" w:hAnsiTheme="minorHAnsi" w:cstheme="minorHAnsi"/>
          <w:b/>
          <w:bCs/>
          <w:sz w:val="72"/>
          <w:szCs w:val="72"/>
        </w:rPr>
        <w:t>4SP</w:t>
      </w:r>
      <w:r w:rsidR="00635B0E">
        <w:rPr>
          <w:rFonts w:asciiTheme="minorHAnsi" w:hAnsiTheme="minorHAnsi" w:cstheme="minorHAnsi"/>
          <w:b/>
          <w:bCs/>
          <w:sz w:val="72"/>
          <w:szCs w:val="72"/>
        </w:rPr>
        <w:t>8</w:t>
      </w:r>
      <w:r w:rsidR="00746A0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635B0E">
        <w:rPr>
          <w:rFonts w:asciiTheme="minorHAnsi" w:hAnsiTheme="minorHAnsi" w:cstheme="minorHAnsi"/>
          <w:b/>
          <w:bCs/>
          <w:sz w:val="72"/>
          <w:szCs w:val="72"/>
        </w:rPr>
        <w:t>14</w:t>
      </w:r>
    </w:p>
    <w:p w14:paraId="3C8308A7" w14:textId="4D076F63" w:rsidR="00EB5DCF" w:rsidRDefault="00EB5DCF"/>
    <w:p w14:paraId="1E06E845" w14:textId="2267A201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0ECFE6FB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6C184C10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4B6717C4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75F10B46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39719D48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070253D7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07847AED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12687CD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B44982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6B1A1107" w14:textId="651244FB" w:rsidR="00557E11" w:rsidRPr="006D0217" w:rsidRDefault="00746A0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20C31F3" w14:textId="39D049F9" w:rsidR="00557E11" w:rsidRPr="006D0217" w:rsidRDefault="00746A0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68E01E7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5BF8C214" w14:textId="34CDB0ED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713A6922" w14:textId="26E7B856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1DF95B61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78FD57ED" w14:textId="18578710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2A230EBE" w14:textId="70E53A17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3E778B6C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02334F3D" w14:textId="4908CDFA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71D2C336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7B42D54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0B2C7EB4" w14:textId="67F3734F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019B85A1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13F8FE09" w14:textId="77777777" w:rsidTr="00B44982">
        <w:trPr>
          <w:trHeight w:val="567"/>
        </w:trPr>
        <w:tc>
          <w:tcPr>
            <w:tcW w:w="2506" w:type="dxa"/>
            <w:vAlign w:val="center"/>
          </w:tcPr>
          <w:p w14:paraId="4DFCA0E4" w14:textId="5DE306D3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vAlign w:val="center"/>
          </w:tcPr>
          <w:p w14:paraId="6FB52929" w14:textId="3E71FD52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Caucho, resistente al desgaste</w:t>
            </w:r>
          </w:p>
        </w:tc>
      </w:tr>
      <w:tr w:rsidR="00557E11" w14:paraId="1217593A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523667B9" w14:textId="1C577737" w:rsidR="00557E11" w:rsidRPr="006D0217" w:rsidRDefault="00B44982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0C3616DA" w14:textId="628539CB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49B11809" w14:textId="77777777" w:rsidTr="00B44982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B44982">
        <w:trPr>
          <w:trHeight w:val="397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31B50BD1" w:rsidR="00557E11" w:rsidRPr="006D0217" w:rsidRDefault="00B44982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</w:tr>
      <w:tr w:rsidR="00557E11" w14:paraId="362AF69B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4F1015DC" w:rsidR="00557E11" w:rsidRPr="006D0217" w:rsidRDefault="00635B0E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540</w:t>
            </w:r>
          </w:p>
        </w:tc>
      </w:tr>
      <w:tr w:rsidR="00557E11" w14:paraId="20E7520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1CB8F744" w:rsidR="00557E11" w:rsidRPr="006D0217" w:rsidRDefault="00635B0E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p w14:paraId="2D66BD71" w14:textId="3E0942CC" w:rsidR="006D0217" w:rsidRDefault="00635B0E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4384" behindDoc="1" locked="0" layoutInCell="1" allowOverlap="1" wp14:anchorId="04546F65" wp14:editId="49F8D7AA">
            <wp:simplePos x="0" y="0"/>
            <wp:positionH relativeFrom="column">
              <wp:posOffset>897255</wp:posOffset>
            </wp:positionH>
            <wp:positionV relativeFrom="paragraph">
              <wp:posOffset>111125</wp:posOffset>
            </wp:positionV>
            <wp:extent cx="2736000" cy="3240000"/>
            <wp:effectExtent l="0" t="0" r="7620" b="17780"/>
            <wp:wrapNone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81A5DE43-6117-4F6B-BED8-72AF0839E0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B44982" w:rsidRPr="00B44982">
        <w:rPr>
          <w:noProof/>
          <w:snapToGrid/>
          <w:lang w:val="es-BO" w:eastAsia="es-BO"/>
        </w:rPr>
        <w:drawing>
          <wp:anchor distT="0" distB="0" distL="114300" distR="114300" simplePos="0" relativeHeight="251663360" behindDoc="0" locked="0" layoutInCell="1" allowOverlap="1" wp14:anchorId="1FE52496" wp14:editId="35050421">
            <wp:simplePos x="0" y="0"/>
            <wp:positionH relativeFrom="margin">
              <wp:posOffset>-95250</wp:posOffset>
            </wp:positionH>
            <wp:positionV relativeFrom="margin">
              <wp:posOffset>2475865</wp:posOffset>
            </wp:positionV>
            <wp:extent cx="847725" cy="33909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075B20B7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1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912"/>
        <w:gridCol w:w="912"/>
        <w:gridCol w:w="1369"/>
        <w:gridCol w:w="821"/>
        <w:gridCol w:w="821"/>
        <w:gridCol w:w="821"/>
        <w:gridCol w:w="821"/>
        <w:gridCol w:w="821"/>
        <w:gridCol w:w="821"/>
        <w:gridCol w:w="821"/>
      </w:tblGrid>
      <w:tr w:rsidR="00635B0E" w:rsidRPr="00635B0E" w14:paraId="171EAA59" w14:textId="77777777" w:rsidTr="00635B0E">
        <w:trPr>
          <w:trHeight w:val="398"/>
        </w:trPr>
        <w:tc>
          <w:tcPr>
            <w:tcW w:w="2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B0D1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EF89F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4DC87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D0F0C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6F754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45A7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C0656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BF5F2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6.6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7238D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8.4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9B82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10.2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A869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</w:tr>
      <w:tr w:rsidR="00635B0E" w:rsidRPr="00635B0E" w14:paraId="0B6B22F2" w14:textId="77777777" w:rsidTr="00635B0E">
        <w:trPr>
          <w:trHeight w:val="380"/>
        </w:trPr>
        <w:tc>
          <w:tcPr>
            <w:tcW w:w="2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9E8E2" w14:textId="77777777" w:rsidR="00635B0E" w:rsidRPr="00635B0E" w:rsidRDefault="00635B0E" w:rsidP="00635B0E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7E3B1" w14:textId="77777777" w:rsidR="00635B0E" w:rsidRPr="00635B0E" w:rsidRDefault="00635B0E" w:rsidP="00635B0E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E2FA" w14:textId="77777777" w:rsidR="00635B0E" w:rsidRPr="00635B0E" w:rsidRDefault="00635B0E" w:rsidP="00635B0E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E7D63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D46BC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F793A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AB97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B411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9E5E3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1D16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DD4A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</w:tr>
      <w:tr w:rsidR="00635B0E" w:rsidRPr="00635B0E" w14:paraId="45A6F221" w14:textId="77777777" w:rsidTr="00635B0E">
        <w:trPr>
          <w:trHeight w:val="380"/>
        </w:trPr>
        <w:tc>
          <w:tcPr>
            <w:tcW w:w="20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286732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4SP8-14</w:t>
            </w:r>
          </w:p>
        </w:tc>
        <w:tc>
          <w:tcPr>
            <w:tcW w:w="91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10BB55E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</w:t>
            </w:r>
          </w:p>
        </w:tc>
        <w:tc>
          <w:tcPr>
            <w:tcW w:w="91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39A693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36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3B81D8F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8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952CDB7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87</w:t>
            </w:r>
          </w:p>
        </w:tc>
        <w:tc>
          <w:tcPr>
            <w:tcW w:w="8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AACC5C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8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B6EA7F5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74</w:t>
            </w:r>
          </w:p>
        </w:tc>
        <w:tc>
          <w:tcPr>
            <w:tcW w:w="8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F2E473C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69</w:t>
            </w:r>
          </w:p>
        </w:tc>
        <w:tc>
          <w:tcPr>
            <w:tcW w:w="8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6F8B7C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B46E0D9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46</w:t>
            </w:r>
          </w:p>
        </w:tc>
        <w:tc>
          <w:tcPr>
            <w:tcW w:w="8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92CC5A3" w14:textId="77777777" w:rsidR="00635B0E" w:rsidRPr="00635B0E" w:rsidRDefault="00635B0E" w:rsidP="00635B0E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B0E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F1CF5" w14:textId="77777777" w:rsidR="00164EF5" w:rsidRDefault="00164EF5" w:rsidP="008A3980">
      <w:r>
        <w:separator/>
      </w:r>
    </w:p>
  </w:endnote>
  <w:endnote w:type="continuationSeparator" w:id="0">
    <w:p w14:paraId="11AC135E" w14:textId="77777777" w:rsidR="00164EF5" w:rsidRDefault="00164EF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CB41" w14:textId="77777777" w:rsidR="00164EF5" w:rsidRDefault="00164EF5" w:rsidP="008A3980">
      <w:r>
        <w:separator/>
      </w:r>
    </w:p>
  </w:footnote>
  <w:footnote w:type="continuationSeparator" w:id="0">
    <w:p w14:paraId="673D284C" w14:textId="77777777" w:rsidR="00164EF5" w:rsidRDefault="00164EF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242DE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64EF5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2F20CC"/>
    <w:rsid w:val="00316AE6"/>
    <w:rsid w:val="00352DF4"/>
    <w:rsid w:val="003938BD"/>
    <w:rsid w:val="003B301B"/>
    <w:rsid w:val="003B3BB9"/>
    <w:rsid w:val="003C0BC9"/>
    <w:rsid w:val="003C552A"/>
    <w:rsid w:val="003D6066"/>
    <w:rsid w:val="003E2FB6"/>
    <w:rsid w:val="003F3B22"/>
    <w:rsid w:val="00417A91"/>
    <w:rsid w:val="00433213"/>
    <w:rsid w:val="00462F6E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6045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35B0E"/>
    <w:rsid w:val="006736DE"/>
    <w:rsid w:val="006D0217"/>
    <w:rsid w:val="006E3E09"/>
    <w:rsid w:val="00735CF8"/>
    <w:rsid w:val="00746A06"/>
    <w:rsid w:val="00750244"/>
    <w:rsid w:val="00754D13"/>
    <w:rsid w:val="00780CA7"/>
    <w:rsid w:val="00785889"/>
    <w:rsid w:val="00786C88"/>
    <w:rsid w:val="007B630C"/>
    <w:rsid w:val="007E4557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4310"/>
    <w:rsid w:val="008F5336"/>
    <w:rsid w:val="00934F39"/>
    <w:rsid w:val="009412F2"/>
    <w:rsid w:val="0095133B"/>
    <w:rsid w:val="009A11F8"/>
    <w:rsid w:val="009A2780"/>
    <w:rsid w:val="009C54AA"/>
    <w:rsid w:val="009D1337"/>
    <w:rsid w:val="009D2914"/>
    <w:rsid w:val="00A1205E"/>
    <w:rsid w:val="00A72231"/>
    <w:rsid w:val="00A86F6C"/>
    <w:rsid w:val="00AB281F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D49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40BCF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Hoja2!$E$1:$K$1</c:f>
              <c:numCache>
                <c:formatCode>0.0</c:formatCode>
                <c:ptCount val="7"/>
                <c:pt idx="0" formatCode="0">
                  <c:v>0</c:v>
                </c:pt>
                <c:pt idx="1">
                  <c:v>3.6</c:v>
                </c:pt>
                <c:pt idx="2">
                  <c:v>4.8</c:v>
                </c:pt>
                <c:pt idx="3">
                  <c:v>6.6</c:v>
                </c:pt>
                <c:pt idx="4">
                  <c:v>8.4</c:v>
                </c:pt>
                <c:pt idx="5">
                  <c:v>10.199999999999999</c:v>
                </c:pt>
                <c:pt idx="6" formatCode="0">
                  <c:v>12</c:v>
                </c:pt>
              </c:numCache>
            </c:numRef>
          </c:xVal>
          <c:yVal>
            <c:numRef>
              <c:f>Hoja2!$E$3:$K$3</c:f>
              <c:numCache>
                <c:formatCode>General</c:formatCode>
                <c:ptCount val="7"/>
                <c:pt idx="0">
                  <c:v>87</c:v>
                </c:pt>
                <c:pt idx="1">
                  <c:v>78</c:v>
                </c:pt>
                <c:pt idx="2">
                  <c:v>74</c:v>
                </c:pt>
                <c:pt idx="3">
                  <c:v>69</c:v>
                </c:pt>
                <c:pt idx="4">
                  <c:v>60</c:v>
                </c:pt>
                <c:pt idx="5">
                  <c:v>46</c:v>
                </c:pt>
                <c:pt idx="6">
                  <c:v>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0D-48A4-A233-57EEA42FFA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11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828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2023-05-18T20:29:00Z</cp:lastPrinted>
  <dcterms:created xsi:type="dcterms:W3CDTF">2023-05-19T12:45:00Z</dcterms:created>
  <dcterms:modified xsi:type="dcterms:W3CDTF">2023-05-19T12:56:00Z</dcterms:modified>
</cp:coreProperties>
</file>