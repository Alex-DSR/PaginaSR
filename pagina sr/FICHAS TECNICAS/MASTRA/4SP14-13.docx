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47B49" w14:textId="34B072CF" w:rsidR="00D51595" w:rsidRPr="00EB5DCF" w:rsidRDefault="00EB5DCF" w:rsidP="00A1205E">
      <w:pPr>
        <w:ind w:left="708" w:hanging="708"/>
        <w:jc w:val="right"/>
        <w:rPr>
          <w:rFonts w:asciiTheme="minorHAnsi" w:hAnsiTheme="minorHAnsi" w:cstheme="minorHAnsi"/>
          <w:b/>
          <w:bCs/>
          <w:sz w:val="48"/>
          <w:szCs w:val="48"/>
        </w:rPr>
      </w:pPr>
      <w:r w:rsidRPr="00F90336">
        <w:rPr>
          <w:b/>
          <w:bCs/>
          <w:noProof/>
          <w:sz w:val="40"/>
          <w:szCs w:val="40"/>
          <w:lang w:val="es-BO" w:eastAsia="es-BO"/>
        </w:rPr>
        <w:drawing>
          <wp:anchor distT="0" distB="0" distL="114300" distR="114300" simplePos="0" relativeHeight="251658240" behindDoc="1" locked="0" layoutInCell="1" allowOverlap="1" wp14:anchorId="6D897050" wp14:editId="0F72F560">
            <wp:simplePos x="0" y="0"/>
            <wp:positionH relativeFrom="margin">
              <wp:align>left</wp:align>
            </wp:positionH>
            <wp:positionV relativeFrom="margin">
              <wp:posOffset>-163902</wp:posOffset>
            </wp:positionV>
            <wp:extent cx="2776220" cy="797442"/>
            <wp:effectExtent l="0" t="0" r="5080" b="317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220" cy="7974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6A06">
        <w:rPr>
          <w:rFonts w:asciiTheme="minorHAnsi" w:hAnsiTheme="minorHAnsi" w:cstheme="minorHAnsi"/>
          <w:b/>
          <w:bCs/>
          <w:sz w:val="72"/>
          <w:szCs w:val="72"/>
        </w:rPr>
        <w:t>4SP</w:t>
      </w:r>
      <w:r w:rsidR="004E337C">
        <w:rPr>
          <w:rFonts w:asciiTheme="minorHAnsi" w:hAnsiTheme="minorHAnsi" w:cstheme="minorHAnsi"/>
          <w:b/>
          <w:bCs/>
          <w:sz w:val="72"/>
          <w:szCs w:val="72"/>
        </w:rPr>
        <w:t>14</w:t>
      </w:r>
      <w:r w:rsidR="00746A06">
        <w:rPr>
          <w:rFonts w:asciiTheme="minorHAnsi" w:hAnsiTheme="minorHAnsi" w:cstheme="minorHAnsi"/>
          <w:b/>
          <w:bCs/>
          <w:sz w:val="72"/>
          <w:szCs w:val="72"/>
        </w:rPr>
        <w:t>-</w:t>
      </w:r>
      <w:r w:rsidR="00091DA3">
        <w:rPr>
          <w:rFonts w:asciiTheme="minorHAnsi" w:hAnsiTheme="minorHAnsi" w:cstheme="minorHAnsi"/>
          <w:b/>
          <w:bCs/>
          <w:sz w:val="72"/>
          <w:szCs w:val="72"/>
        </w:rPr>
        <w:t>1</w:t>
      </w:r>
      <w:r w:rsidR="00BC748A">
        <w:rPr>
          <w:rFonts w:asciiTheme="minorHAnsi" w:hAnsiTheme="minorHAnsi" w:cstheme="minorHAnsi"/>
          <w:b/>
          <w:bCs/>
          <w:sz w:val="72"/>
          <w:szCs w:val="72"/>
        </w:rPr>
        <w:t>3</w:t>
      </w:r>
    </w:p>
    <w:p w14:paraId="3C8308A7" w14:textId="4D076F63" w:rsidR="00EB5DCF" w:rsidRDefault="00EB5DCF"/>
    <w:p w14:paraId="1E06E845" w14:textId="2267A201" w:rsidR="00144321" w:rsidRDefault="00144321">
      <w:pPr>
        <w:rPr>
          <w:vanish/>
        </w:rPr>
      </w:pPr>
    </w:p>
    <w:p w14:paraId="288A7384" w14:textId="4C233EB4" w:rsidR="00B43683" w:rsidRDefault="00B43683" w:rsidP="00E87B8C">
      <w:pPr>
        <w:rPr>
          <w:rFonts w:ascii="Arial" w:hAnsi="Arial" w:cs="Arial"/>
          <w:lang w:val="es-419"/>
        </w:rPr>
      </w:pPr>
    </w:p>
    <w:p w14:paraId="7F2959AD" w14:textId="0ECFE6FB" w:rsidR="006D0217" w:rsidRDefault="006D0217" w:rsidP="00E87B8C">
      <w:pPr>
        <w:rPr>
          <w:rFonts w:ascii="Arial" w:hAnsi="Arial" w:cs="Arial"/>
          <w:lang w:val="es-419"/>
        </w:rPr>
      </w:pPr>
    </w:p>
    <w:p w14:paraId="2CF1978B" w14:textId="6C184C10" w:rsidR="005816BC" w:rsidRPr="005816BC" w:rsidRDefault="005816BC" w:rsidP="00E87B8C">
      <w:pPr>
        <w:rPr>
          <w:rFonts w:ascii="Arial" w:hAnsi="Arial" w:cs="Arial"/>
          <w:b/>
          <w:bCs/>
          <w:sz w:val="22"/>
          <w:szCs w:val="22"/>
          <w:lang w:val="es-419"/>
        </w:rPr>
      </w:pPr>
      <w:r w:rsidRPr="005816BC">
        <w:rPr>
          <w:rFonts w:ascii="Arial" w:hAnsi="Arial" w:cs="Arial"/>
          <w:b/>
          <w:bCs/>
          <w:sz w:val="22"/>
          <w:szCs w:val="22"/>
          <w:lang w:val="es-419"/>
        </w:rPr>
        <w:t>TRABAJOS RECOMENDADOS</w:t>
      </w:r>
      <w:r w:rsidR="00F90336">
        <w:rPr>
          <w:rFonts w:ascii="Arial" w:hAnsi="Arial" w:cs="Arial"/>
          <w:b/>
          <w:bCs/>
          <w:sz w:val="22"/>
          <w:szCs w:val="22"/>
          <w:lang w:val="es-419"/>
        </w:rPr>
        <w:tab/>
      </w:r>
      <w:r w:rsidR="00F90336">
        <w:rPr>
          <w:rFonts w:ascii="Arial" w:hAnsi="Arial" w:cs="Arial"/>
          <w:b/>
          <w:bCs/>
          <w:sz w:val="22"/>
          <w:szCs w:val="22"/>
          <w:lang w:val="es-419"/>
        </w:rPr>
        <w:tab/>
      </w:r>
      <w:r w:rsidR="00F90336">
        <w:rPr>
          <w:rFonts w:ascii="Arial" w:hAnsi="Arial" w:cs="Arial"/>
          <w:b/>
          <w:bCs/>
          <w:sz w:val="22"/>
          <w:szCs w:val="22"/>
          <w:lang w:val="es-419"/>
        </w:rPr>
        <w:tab/>
      </w:r>
      <w:r w:rsidR="00F90336">
        <w:rPr>
          <w:rFonts w:ascii="Arial" w:hAnsi="Arial" w:cs="Arial"/>
          <w:b/>
          <w:bCs/>
          <w:sz w:val="22"/>
          <w:szCs w:val="22"/>
          <w:lang w:val="es-419"/>
        </w:rPr>
        <w:tab/>
      </w:r>
      <w:r w:rsidR="00F90336" w:rsidRPr="005816BC">
        <w:rPr>
          <w:rFonts w:ascii="Arial" w:hAnsi="Arial" w:cs="Arial"/>
          <w:b/>
          <w:bCs/>
          <w:sz w:val="22"/>
          <w:szCs w:val="22"/>
          <w:lang w:val="es-419"/>
        </w:rPr>
        <w:t>LIMITES OPERATIVOS</w:t>
      </w:r>
    </w:p>
    <w:p w14:paraId="4F7004AD" w14:textId="4B6717C4" w:rsidR="005816BC" w:rsidRPr="002D09B0" w:rsidRDefault="005816BC" w:rsidP="005816BC">
      <w:pPr>
        <w:spacing w:line="360" w:lineRule="auto"/>
        <w:rPr>
          <w:rFonts w:ascii="Arial" w:hAnsi="Arial" w:cs="Arial"/>
          <w:sz w:val="22"/>
          <w:szCs w:val="22"/>
          <w:lang w:val="es-419"/>
        </w:rPr>
      </w:pPr>
      <w:r w:rsidRPr="002D09B0">
        <w:rPr>
          <w:rFonts w:ascii="Arial" w:hAnsi="Arial" w:cs="Arial"/>
          <w:sz w:val="22"/>
          <w:szCs w:val="22"/>
          <w:lang w:val="es-419"/>
        </w:rPr>
        <w:t>Levantamiento de aguas limpias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Temperatura del líquido: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>1°C a 35°C</w:t>
      </w:r>
    </w:p>
    <w:p w14:paraId="68FB5BD0" w14:textId="75F10B46" w:rsidR="005816BC" w:rsidRPr="002D09B0" w:rsidRDefault="005816BC" w:rsidP="005816BC">
      <w:pPr>
        <w:spacing w:line="360" w:lineRule="auto"/>
        <w:rPr>
          <w:rFonts w:ascii="Arial" w:hAnsi="Arial" w:cs="Arial"/>
          <w:sz w:val="22"/>
          <w:szCs w:val="22"/>
          <w:lang w:val="es-419"/>
        </w:rPr>
      </w:pPr>
      <w:r w:rsidRPr="002D09B0">
        <w:rPr>
          <w:rFonts w:ascii="Arial" w:hAnsi="Arial" w:cs="Arial"/>
          <w:sz w:val="22"/>
          <w:szCs w:val="22"/>
          <w:lang w:val="es-419"/>
        </w:rPr>
        <w:t>Abastecimiento de agua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Máximo contenido de sólidos: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100g/m</w:t>
      </w:r>
      <w:r w:rsidR="00F90336" w:rsidRPr="002D09B0">
        <w:rPr>
          <w:rFonts w:ascii="Arial" w:hAnsi="Arial" w:cs="Arial"/>
          <w:sz w:val="22"/>
          <w:szCs w:val="22"/>
          <w:vertAlign w:val="superscript"/>
          <w:lang w:val="es-419"/>
        </w:rPr>
        <w:t>3</w:t>
      </w:r>
      <w:r w:rsidR="00F90336" w:rsidRPr="002D09B0">
        <w:rPr>
          <w:rFonts w:ascii="Arial" w:hAnsi="Arial" w:cs="Arial"/>
          <w:sz w:val="22"/>
          <w:szCs w:val="22"/>
          <w:lang w:val="es-419"/>
        </w:rPr>
        <w:t xml:space="preserve"> </w:t>
      </w:r>
    </w:p>
    <w:p w14:paraId="127B075A" w14:textId="39719D48" w:rsidR="005816BC" w:rsidRPr="002D09B0" w:rsidRDefault="005816BC" w:rsidP="00DD5D48">
      <w:pPr>
        <w:spacing w:line="360" w:lineRule="auto"/>
        <w:rPr>
          <w:rFonts w:ascii="Arial" w:hAnsi="Arial" w:cs="Arial"/>
          <w:sz w:val="22"/>
          <w:szCs w:val="22"/>
          <w:lang w:val="es-419"/>
        </w:rPr>
      </w:pPr>
      <w:r w:rsidRPr="002D09B0">
        <w:rPr>
          <w:rFonts w:ascii="Arial" w:hAnsi="Arial" w:cs="Arial"/>
          <w:sz w:val="22"/>
          <w:szCs w:val="22"/>
          <w:lang w:val="es-419"/>
        </w:rPr>
        <w:t>Uso doméstico, civil e industrial.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Máx. arranque por hora: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30 a intervalos regulares</w:t>
      </w:r>
    </w:p>
    <w:p w14:paraId="13B8402B" w14:textId="070253D7" w:rsidR="005816BC" w:rsidRDefault="005816BC" w:rsidP="00E87B8C">
      <w:pPr>
        <w:rPr>
          <w:rFonts w:ascii="Arial" w:hAnsi="Arial" w:cs="Arial"/>
          <w:lang w:val="es-419"/>
        </w:rPr>
      </w:pPr>
    </w:p>
    <w:p w14:paraId="0E44810A" w14:textId="07847AED" w:rsidR="005816BC" w:rsidRPr="002D09B0" w:rsidRDefault="005816BC" w:rsidP="00E87B8C">
      <w:pPr>
        <w:rPr>
          <w:rFonts w:ascii="Arial" w:hAnsi="Arial" w:cs="Arial"/>
          <w:b/>
          <w:bCs/>
          <w:sz w:val="28"/>
          <w:szCs w:val="28"/>
          <w:lang w:val="es-419"/>
        </w:rPr>
      </w:pPr>
      <w:r w:rsidRPr="002D09B0">
        <w:rPr>
          <w:rFonts w:ascii="Arial" w:hAnsi="Arial" w:cs="Arial"/>
          <w:b/>
          <w:bCs/>
          <w:sz w:val="28"/>
          <w:szCs w:val="28"/>
          <w:lang w:val="es-419"/>
        </w:rPr>
        <w:t>GARANTIA 1 AÑO CONTRA FALLAS DE FABRICA</w:t>
      </w:r>
    </w:p>
    <w:p w14:paraId="1F917D2C" w14:textId="12687CD3" w:rsidR="00157C83" w:rsidRDefault="00157C83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tbl>
      <w:tblPr>
        <w:tblStyle w:val="Tablaconcuadrcula"/>
        <w:tblpPr w:leftFromText="141" w:rightFromText="141" w:vertAnchor="text" w:horzAnchor="margin" w:tblpXSpec="right" w:tblpY="180"/>
        <w:tblW w:w="0" w:type="auto"/>
        <w:tblLook w:val="04A0" w:firstRow="1" w:lastRow="0" w:firstColumn="1" w:lastColumn="0" w:noHBand="0" w:noVBand="1"/>
      </w:tblPr>
      <w:tblGrid>
        <w:gridCol w:w="2506"/>
        <w:gridCol w:w="2597"/>
      </w:tblGrid>
      <w:tr w:rsidR="00557E11" w14:paraId="7703E2A0" w14:textId="77777777" w:rsidTr="00B44982">
        <w:tc>
          <w:tcPr>
            <w:tcW w:w="2506" w:type="dxa"/>
            <w:vAlign w:val="center"/>
          </w:tcPr>
          <w:p w14:paraId="2231CA7E" w14:textId="77777777" w:rsidR="00557E11" w:rsidRPr="006D0217" w:rsidRDefault="00557E11" w:rsidP="00557E11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 w:rsidRPr="006D0217"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PARTE</w:t>
            </w:r>
          </w:p>
        </w:tc>
        <w:tc>
          <w:tcPr>
            <w:tcW w:w="2597" w:type="dxa"/>
            <w:vAlign w:val="center"/>
          </w:tcPr>
          <w:p w14:paraId="6B31F7FF" w14:textId="77777777" w:rsidR="00557E11" w:rsidRPr="006D0217" w:rsidRDefault="00557E11" w:rsidP="00557E11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 w:rsidRPr="006D0217"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MATERIAL</w:t>
            </w:r>
          </w:p>
        </w:tc>
      </w:tr>
      <w:tr w:rsidR="00557E11" w14:paraId="08E53396" w14:textId="77777777" w:rsidTr="00B44982">
        <w:trPr>
          <w:trHeight w:val="397"/>
        </w:trPr>
        <w:tc>
          <w:tcPr>
            <w:tcW w:w="2506" w:type="dxa"/>
            <w:vAlign w:val="center"/>
          </w:tcPr>
          <w:p w14:paraId="6B1A1107" w14:textId="651244FB" w:rsidR="00557E11" w:rsidRPr="006D0217" w:rsidRDefault="00746A06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Eje</w:t>
            </w:r>
          </w:p>
        </w:tc>
        <w:tc>
          <w:tcPr>
            <w:tcW w:w="2597" w:type="dxa"/>
            <w:vAlign w:val="center"/>
          </w:tcPr>
          <w:p w14:paraId="620C31F3" w14:textId="39D049F9" w:rsidR="00557E11" w:rsidRPr="006D0217" w:rsidRDefault="00746A06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Acero inox AISI 304</w:t>
            </w:r>
          </w:p>
        </w:tc>
      </w:tr>
      <w:tr w:rsidR="00557E11" w14:paraId="68E01E75" w14:textId="77777777" w:rsidTr="00B44982">
        <w:trPr>
          <w:trHeight w:val="397"/>
        </w:trPr>
        <w:tc>
          <w:tcPr>
            <w:tcW w:w="2506" w:type="dxa"/>
            <w:vAlign w:val="center"/>
          </w:tcPr>
          <w:p w14:paraId="5BF8C214" w14:textId="34CDB0ED" w:rsidR="00557E11" w:rsidRPr="006D0217" w:rsidRDefault="00B44982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Válvula de retención</w:t>
            </w:r>
          </w:p>
        </w:tc>
        <w:tc>
          <w:tcPr>
            <w:tcW w:w="2597" w:type="dxa"/>
            <w:vAlign w:val="center"/>
          </w:tcPr>
          <w:p w14:paraId="713A6922" w14:textId="26E7B856" w:rsidR="00557E11" w:rsidRPr="006D0217" w:rsidRDefault="00B44982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Acero inox AISI 304</w:t>
            </w:r>
          </w:p>
        </w:tc>
      </w:tr>
      <w:tr w:rsidR="00557E11" w14:paraId="1DF95B61" w14:textId="77777777" w:rsidTr="00B44982">
        <w:trPr>
          <w:trHeight w:val="397"/>
        </w:trPr>
        <w:tc>
          <w:tcPr>
            <w:tcW w:w="2506" w:type="dxa"/>
            <w:vAlign w:val="center"/>
          </w:tcPr>
          <w:p w14:paraId="78FD57ED" w14:textId="18578710" w:rsidR="00557E11" w:rsidRPr="006D0217" w:rsidRDefault="00B44982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Cuerpo bomba</w:t>
            </w:r>
          </w:p>
        </w:tc>
        <w:tc>
          <w:tcPr>
            <w:tcW w:w="2597" w:type="dxa"/>
            <w:vAlign w:val="center"/>
          </w:tcPr>
          <w:p w14:paraId="2A230EBE" w14:textId="70E53A17" w:rsidR="00557E11" w:rsidRPr="006D0217" w:rsidRDefault="00B44982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Acero inox AISI 304</w:t>
            </w:r>
          </w:p>
        </w:tc>
      </w:tr>
      <w:tr w:rsidR="00557E11" w14:paraId="3E778B6C" w14:textId="77777777" w:rsidTr="00B44982">
        <w:trPr>
          <w:trHeight w:val="397"/>
        </w:trPr>
        <w:tc>
          <w:tcPr>
            <w:tcW w:w="2506" w:type="dxa"/>
            <w:vAlign w:val="center"/>
          </w:tcPr>
          <w:p w14:paraId="02334F3D" w14:textId="4908CDFA" w:rsidR="00557E11" w:rsidRPr="006D0217" w:rsidRDefault="00B44982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Impulsor</w:t>
            </w:r>
          </w:p>
        </w:tc>
        <w:tc>
          <w:tcPr>
            <w:tcW w:w="2597" w:type="dxa"/>
            <w:vAlign w:val="center"/>
          </w:tcPr>
          <w:p w14:paraId="05739714" w14:textId="71D2C336" w:rsidR="00557E11" w:rsidRPr="006D0217" w:rsidRDefault="00B44982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Acero inox AISI 304</w:t>
            </w:r>
          </w:p>
        </w:tc>
      </w:tr>
      <w:tr w:rsidR="00557E11" w14:paraId="7B42D545" w14:textId="77777777" w:rsidTr="00B44982">
        <w:trPr>
          <w:trHeight w:val="397"/>
        </w:trPr>
        <w:tc>
          <w:tcPr>
            <w:tcW w:w="2506" w:type="dxa"/>
            <w:vAlign w:val="center"/>
          </w:tcPr>
          <w:p w14:paraId="0B2C7EB4" w14:textId="67F3734F" w:rsidR="00557E11" w:rsidRPr="006D0217" w:rsidRDefault="00B44982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Difusor</w:t>
            </w:r>
          </w:p>
        </w:tc>
        <w:tc>
          <w:tcPr>
            <w:tcW w:w="2597" w:type="dxa"/>
            <w:vAlign w:val="center"/>
          </w:tcPr>
          <w:p w14:paraId="450566BA" w14:textId="019B85A1" w:rsidR="00557E11" w:rsidRPr="006D0217" w:rsidRDefault="00B44982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Acero inox AISI 304</w:t>
            </w:r>
          </w:p>
        </w:tc>
      </w:tr>
      <w:tr w:rsidR="00557E11" w14:paraId="13F8FE09" w14:textId="77777777" w:rsidTr="00B44982">
        <w:trPr>
          <w:trHeight w:val="567"/>
        </w:trPr>
        <w:tc>
          <w:tcPr>
            <w:tcW w:w="2506" w:type="dxa"/>
            <w:vAlign w:val="center"/>
          </w:tcPr>
          <w:p w14:paraId="4DFCA0E4" w14:textId="5DE306D3" w:rsidR="00557E11" w:rsidRPr="006D0217" w:rsidRDefault="00B44982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Cojinete</w:t>
            </w:r>
          </w:p>
        </w:tc>
        <w:tc>
          <w:tcPr>
            <w:tcW w:w="2597" w:type="dxa"/>
            <w:vAlign w:val="center"/>
          </w:tcPr>
          <w:p w14:paraId="6FB52929" w14:textId="3E71FD52" w:rsidR="00557E11" w:rsidRPr="006D0217" w:rsidRDefault="00B44982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Caucho, resistente al desgaste</w:t>
            </w:r>
          </w:p>
        </w:tc>
      </w:tr>
      <w:tr w:rsidR="00557E11" w14:paraId="1217593A" w14:textId="77777777" w:rsidTr="00B44982">
        <w:trPr>
          <w:trHeight w:val="397"/>
        </w:trPr>
        <w:tc>
          <w:tcPr>
            <w:tcW w:w="2506" w:type="dxa"/>
            <w:vAlign w:val="center"/>
          </w:tcPr>
          <w:p w14:paraId="523667B9" w14:textId="1C577737" w:rsidR="00557E11" w:rsidRPr="006D0217" w:rsidRDefault="00B44982" w:rsidP="00871327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Soporte de succión</w:t>
            </w:r>
          </w:p>
        </w:tc>
        <w:tc>
          <w:tcPr>
            <w:tcW w:w="2597" w:type="dxa"/>
            <w:vAlign w:val="center"/>
          </w:tcPr>
          <w:p w14:paraId="0C3616DA" w14:textId="628539CB" w:rsidR="00557E11" w:rsidRPr="006D0217" w:rsidRDefault="00B44982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Acero inox AISI 304</w:t>
            </w:r>
          </w:p>
        </w:tc>
      </w:tr>
      <w:tr w:rsidR="00557E11" w14:paraId="49B11809" w14:textId="77777777" w:rsidTr="00B44982">
        <w:trPr>
          <w:trHeight w:val="170"/>
        </w:trPr>
        <w:tc>
          <w:tcPr>
            <w:tcW w:w="250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C400A06" w14:textId="77777777" w:rsidR="00557E11" w:rsidRPr="002D09B0" w:rsidRDefault="00557E11" w:rsidP="00557E11">
            <w:pPr>
              <w:rPr>
                <w:rFonts w:ascii="Arial" w:hAnsi="Arial" w:cs="Arial"/>
                <w:sz w:val="10"/>
                <w:szCs w:val="10"/>
                <w:lang w:val="es-419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FCD7FEA" w14:textId="77777777" w:rsidR="00557E11" w:rsidRPr="002D09B0" w:rsidRDefault="00557E11" w:rsidP="00557E11">
            <w:pPr>
              <w:rPr>
                <w:rFonts w:ascii="Arial" w:hAnsi="Arial" w:cs="Arial"/>
                <w:sz w:val="10"/>
                <w:szCs w:val="10"/>
                <w:lang w:val="es-419"/>
              </w:rPr>
            </w:pPr>
          </w:p>
        </w:tc>
      </w:tr>
      <w:tr w:rsidR="00557E11" w14:paraId="1060E263" w14:textId="77777777" w:rsidTr="00B44982">
        <w:trPr>
          <w:trHeight w:val="397"/>
        </w:trPr>
        <w:tc>
          <w:tcPr>
            <w:tcW w:w="5103" w:type="dxa"/>
            <w:gridSpan w:val="2"/>
            <w:vAlign w:val="center"/>
          </w:tcPr>
          <w:p w14:paraId="29F3FDEB" w14:textId="37886F98" w:rsidR="00557E11" w:rsidRPr="006D0217" w:rsidRDefault="00871327" w:rsidP="00871327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DATOS EXTRA DE LA BOMBA</w:t>
            </w:r>
          </w:p>
        </w:tc>
      </w:tr>
      <w:tr w:rsidR="00557E11" w14:paraId="1542AE41" w14:textId="77777777" w:rsidTr="00B44982">
        <w:trPr>
          <w:trHeight w:val="397"/>
        </w:trPr>
        <w:tc>
          <w:tcPr>
            <w:tcW w:w="2506" w:type="dxa"/>
            <w:vAlign w:val="center"/>
          </w:tcPr>
          <w:p w14:paraId="6FD9A469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Cuerpo bomba</w:t>
            </w:r>
          </w:p>
        </w:tc>
        <w:tc>
          <w:tcPr>
            <w:tcW w:w="2597" w:type="dxa"/>
            <w:vAlign w:val="center"/>
          </w:tcPr>
          <w:p w14:paraId="0B85560B" w14:textId="0E9C8307" w:rsidR="00557E11" w:rsidRPr="006D0217" w:rsidRDefault="00B44982" w:rsidP="00871327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100</w:t>
            </w:r>
            <w:r w:rsidR="00BC0D81">
              <w:rPr>
                <w:rFonts w:ascii="Arial" w:hAnsi="Arial" w:cs="Arial"/>
                <w:sz w:val="22"/>
                <w:szCs w:val="22"/>
                <w:lang w:val="es-419"/>
              </w:rPr>
              <w:t xml:space="preserve"> mm</w:t>
            </w:r>
          </w:p>
        </w:tc>
      </w:tr>
      <w:tr w:rsidR="00557E11" w14:paraId="362AF69B" w14:textId="77777777" w:rsidTr="00B44982">
        <w:trPr>
          <w:trHeight w:val="397"/>
        </w:trPr>
        <w:tc>
          <w:tcPr>
            <w:tcW w:w="2506" w:type="dxa"/>
            <w:vAlign w:val="center"/>
          </w:tcPr>
          <w:p w14:paraId="3A23A751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Altura parte bomba</w:t>
            </w:r>
          </w:p>
        </w:tc>
        <w:tc>
          <w:tcPr>
            <w:tcW w:w="2597" w:type="dxa"/>
            <w:vAlign w:val="center"/>
          </w:tcPr>
          <w:p w14:paraId="04D68EA5" w14:textId="7B7EE561" w:rsidR="00557E11" w:rsidRPr="006D0217" w:rsidRDefault="008B45B6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701</w:t>
            </w:r>
            <w:r w:rsidR="00BC0D81">
              <w:rPr>
                <w:rFonts w:ascii="Arial" w:hAnsi="Arial" w:cs="Arial"/>
                <w:sz w:val="22"/>
                <w:szCs w:val="22"/>
                <w:lang w:val="es-419"/>
              </w:rPr>
              <w:t xml:space="preserve"> mm</w:t>
            </w:r>
          </w:p>
        </w:tc>
      </w:tr>
      <w:tr w:rsidR="00557E11" w14:paraId="20E75205" w14:textId="77777777" w:rsidTr="00B44982">
        <w:trPr>
          <w:trHeight w:val="397"/>
        </w:trPr>
        <w:tc>
          <w:tcPr>
            <w:tcW w:w="2506" w:type="dxa"/>
            <w:vAlign w:val="center"/>
          </w:tcPr>
          <w:p w14:paraId="294367A9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Diámetro de impulsión</w:t>
            </w:r>
          </w:p>
        </w:tc>
        <w:tc>
          <w:tcPr>
            <w:tcW w:w="2597" w:type="dxa"/>
            <w:vAlign w:val="center"/>
          </w:tcPr>
          <w:p w14:paraId="19EC7F96" w14:textId="1CB8F744" w:rsidR="00557E11" w:rsidRPr="006D0217" w:rsidRDefault="00635B0E" w:rsidP="00D909A2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2”</w:t>
            </w:r>
          </w:p>
        </w:tc>
      </w:tr>
    </w:tbl>
    <w:p w14:paraId="2D66BD71" w14:textId="796B886E" w:rsidR="006D0217" w:rsidRDefault="00BC748A" w:rsidP="00EB5DCF">
      <w:pPr>
        <w:rPr>
          <w:vertAlign w:val="superscript"/>
          <w:lang w:val="es-419"/>
        </w:rPr>
      </w:pPr>
      <w:r>
        <w:rPr>
          <w:noProof/>
          <w:snapToGrid/>
        </w:rPr>
        <w:drawing>
          <wp:anchor distT="0" distB="0" distL="114300" distR="114300" simplePos="0" relativeHeight="251664384" behindDoc="1" locked="0" layoutInCell="1" allowOverlap="1" wp14:anchorId="2D5DD567" wp14:editId="348CA52D">
            <wp:simplePos x="0" y="0"/>
            <wp:positionH relativeFrom="column">
              <wp:posOffset>887730</wp:posOffset>
            </wp:positionH>
            <wp:positionV relativeFrom="paragraph">
              <wp:posOffset>111125</wp:posOffset>
            </wp:positionV>
            <wp:extent cx="2736000" cy="3240000"/>
            <wp:effectExtent l="0" t="0" r="7620" b="17780"/>
            <wp:wrapNone/>
            <wp:docPr id="12" name="Gráfico 12">
              <a:extLst xmlns:a="http://schemas.openxmlformats.org/drawingml/2006/main">
                <a:ext uri="{FF2B5EF4-FFF2-40B4-BE49-F238E27FC236}">
                  <a16:creationId xmlns:a16="http://schemas.microsoft.com/office/drawing/2014/main" id="{CAC9F152-E093-444D-98EA-9FFD5A0EF6F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  <w:r w:rsidR="00B44982" w:rsidRPr="00B44982">
        <w:rPr>
          <w:noProof/>
          <w:snapToGrid/>
          <w:lang w:val="es-BO" w:eastAsia="es-BO"/>
        </w:rPr>
        <w:drawing>
          <wp:anchor distT="0" distB="0" distL="114300" distR="114300" simplePos="0" relativeHeight="251663360" behindDoc="0" locked="0" layoutInCell="1" allowOverlap="1" wp14:anchorId="1FE52496" wp14:editId="392A1311">
            <wp:simplePos x="0" y="0"/>
            <wp:positionH relativeFrom="margin">
              <wp:posOffset>-95250</wp:posOffset>
            </wp:positionH>
            <wp:positionV relativeFrom="margin">
              <wp:posOffset>2475865</wp:posOffset>
            </wp:positionV>
            <wp:extent cx="847725" cy="3390900"/>
            <wp:effectExtent l="0" t="0" r="952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4982" w:rsidRPr="00B44982">
        <w:rPr>
          <w:noProof/>
          <w:snapToGrid/>
        </w:rPr>
        <w:t xml:space="preserve"> </w:t>
      </w:r>
      <w:r w:rsidR="00D414A3" w:rsidRPr="00D414A3">
        <w:rPr>
          <w:noProof/>
          <w:snapToGrid/>
          <w:lang w:val="es-BO" w:eastAsia="es-BO"/>
        </w:rPr>
        <w:t xml:space="preserve"> </w:t>
      </w:r>
    </w:p>
    <w:p w14:paraId="2A599C28" w14:textId="69349938" w:rsidR="00DD5D48" w:rsidRDefault="00DD5D48" w:rsidP="00EB5DCF">
      <w:pPr>
        <w:rPr>
          <w:vertAlign w:val="superscript"/>
          <w:lang w:val="es-419"/>
        </w:rPr>
      </w:pPr>
    </w:p>
    <w:p w14:paraId="7388917D" w14:textId="25239E6C" w:rsidR="00DD5D48" w:rsidRDefault="00DD5D48" w:rsidP="00EB5DCF">
      <w:pPr>
        <w:rPr>
          <w:vertAlign w:val="superscript"/>
          <w:lang w:val="es-419"/>
        </w:rPr>
      </w:pPr>
    </w:p>
    <w:p w14:paraId="638622D9" w14:textId="18DFE9C5" w:rsidR="00DD5D48" w:rsidRDefault="00DD5D48" w:rsidP="00EB5DCF">
      <w:pPr>
        <w:rPr>
          <w:vertAlign w:val="superscript"/>
          <w:lang w:val="es-419"/>
        </w:rPr>
      </w:pPr>
    </w:p>
    <w:p w14:paraId="451C5550" w14:textId="53A38402" w:rsidR="00DD5D48" w:rsidRDefault="00DD5D48" w:rsidP="00EB5DCF">
      <w:pPr>
        <w:rPr>
          <w:vertAlign w:val="superscript"/>
          <w:lang w:val="es-419"/>
        </w:rPr>
      </w:pPr>
    </w:p>
    <w:p w14:paraId="3C9CC338" w14:textId="781B881A" w:rsidR="00DD5D48" w:rsidRDefault="00DD5D48" w:rsidP="00EB5DCF">
      <w:pPr>
        <w:rPr>
          <w:vertAlign w:val="superscript"/>
          <w:lang w:val="es-419"/>
        </w:rPr>
      </w:pPr>
    </w:p>
    <w:p w14:paraId="6848068A" w14:textId="7EBE8F47" w:rsidR="00DD5D48" w:rsidRDefault="00DD5D48" w:rsidP="00EB5DCF">
      <w:pPr>
        <w:rPr>
          <w:vertAlign w:val="superscript"/>
          <w:lang w:val="es-419"/>
        </w:rPr>
      </w:pPr>
    </w:p>
    <w:p w14:paraId="1D3F5E7F" w14:textId="165E515E" w:rsidR="00E363D2" w:rsidRDefault="00E363D2" w:rsidP="00EB5DCF">
      <w:pPr>
        <w:rPr>
          <w:vertAlign w:val="superscript"/>
          <w:lang w:val="es-419"/>
        </w:rPr>
      </w:pPr>
    </w:p>
    <w:p w14:paraId="0D4B4EFD" w14:textId="5CB3306E" w:rsidR="00E363D2" w:rsidRDefault="00E363D2" w:rsidP="00EB5DCF">
      <w:pPr>
        <w:rPr>
          <w:vertAlign w:val="superscript"/>
          <w:lang w:val="es-419"/>
        </w:rPr>
      </w:pPr>
    </w:p>
    <w:p w14:paraId="6155D8C1" w14:textId="7F051E6A" w:rsidR="00DD5D48" w:rsidRDefault="00DD5D48" w:rsidP="00EB5DCF">
      <w:pPr>
        <w:rPr>
          <w:vertAlign w:val="superscript"/>
          <w:lang w:val="es-419"/>
        </w:rPr>
      </w:pPr>
    </w:p>
    <w:p w14:paraId="026CBF20" w14:textId="20ECD06B" w:rsidR="00DD5D48" w:rsidRDefault="00DD5D48" w:rsidP="00EB5DCF">
      <w:pPr>
        <w:rPr>
          <w:vertAlign w:val="superscript"/>
          <w:lang w:val="es-419"/>
        </w:rPr>
      </w:pPr>
    </w:p>
    <w:p w14:paraId="38046FA4" w14:textId="1D3BBE19" w:rsidR="00DD5D48" w:rsidRDefault="00DD5D48" w:rsidP="00EB5DCF">
      <w:pPr>
        <w:rPr>
          <w:vertAlign w:val="superscript"/>
          <w:lang w:val="es-419"/>
        </w:rPr>
      </w:pPr>
    </w:p>
    <w:p w14:paraId="17F87E8E" w14:textId="331BCD47" w:rsidR="00DD5D48" w:rsidRDefault="00DD5D48" w:rsidP="00EB5DCF">
      <w:pPr>
        <w:rPr>
          <w:vertAlign w:val="superscript"/>
          <w:lang w:val="es-419"/>
        </w:rPr>
      </w:pPr>
    </w:p>
    <w:p w14:paraId="4C9EDF67" w14:textId="05ED5E9E" w:rsidR="00DD5D48" w:rsidRDefault="00DD5D48" w:rsidP="00EB5DCF">
      <w:pPr>
        <w:rPr>
          <w:vertAlign w:val="superscript"/>
          <w:lang w:val="es-419"/>
        </w:rPr>
      </w:pPr>
    </w:p>
    <w:p w14:paraId="7E5391F6" w14:textId="67137DE8" w:rsidR="00DD5D48" w:rsidRDefault="00DD5D48" w:rsidP="00EB5DCF">
      <w:pPr>
        <w:rPr>
          <w:vertAlign w:val="superscript"/>
          <w:lang w:val="es-419"/>
        </w:rPr>
      </w:pPr>
    </w:p>
    <w:p w14:paraId="71D20AB7" w14:textId="21F1FBBA" w:rsidR="00DD5D48" w:rsidRDefault="00DD5D48" w:rsidP="00EB5DCF">
      <w:pPr>
        <w:rPr>
          <w:vertAlign w:val="superscript"/>
          <w:lang w:val="es-419"/>
        </w:rPr>
      </w:pPr>
    </w:p>
    <w:p w14:paraId="5B52E21D" w14:textId="15B960AF" w:rsidR="00DD5D48" w:rsidRDefault="00DD5D48" w:rsidP="00EB5DCF">
      <w:pPr>
        <w:rPr>
          <w:vertAlign w:val="superscript"/>
          <w:lang w:val="es-419"/>
        </w:rPr>
      </w:pPr>
    </w:p>
    <w:p w14:paraId="03BECD81" w14:textId="49DE7C9E" w:rsidR="00DD5D48" w:rsidRDefault="00DD5D48" w:rsidP="00EB5DCF">
      <w:pPr>
        <w:rPr>
          <w:vertAlign w:val="superscript"/>
          <w:lang w:val="es-419"/>
        </w:rPr>
      </w:pPr>
    </w:p>
    <w:p w14:paraId="775FA06C" w14:textId="2A9A4613" w:rsidR="00DD5D48" w:rsidRDefault="00DD5D48" w:rsidP="00EB5DCF">
      <w:pPr>
        <w:rPr>
          <w:vertAlign w:val="superscript"/>
          <w:lang w:val="es-419"/>
        </w:rPr>
      </w:pPr>
    </w:p>
    <w:p w14:paraId="7B7EFDAC" w14:textId="51D6A738" w:rsidR="00DD5D48" w:rsidRDefault="00DD5D48" w:rsidP="00EB5DCF">
      <w:pPr>
        <w:rPr>
          <w:vertAlign w:val="superscript"/>
          <w:lang w:val="es-419"/>
        </w:rPr>
      </w:pPr>
    </w:p>
    <w:p w14:paraId="32D9F360" w14:textId="6E5A7028" w:rsidR="00DD5D48" w:rsidRDefault="00DD5D48" w:rsidP="00EB5DCF">
      <w:pPr>
        <w:rPr>
          <w:vertAlign w:val="superscript"/>
          <w:lang w:val="es-419"/>
        </w:rPr>
      </w:pPr>
    </w:p>
    <w:p w14:paraId="1E8D96E9" w14:textId="38E31D2C" w:rsidR="00DD5D48" w:rsidRDefault="00DD5D48" w:rsidP="00EB5DCF">
      <w:pPr>
        <w:rPr>
          <w:vertAlign w:val="superscript"/>
          <w:lang w:val="es-419"/>
        </w:rPr>
      </w:pPr>
    </w:p>
    <w:p w14:paraId="7BE2E11F" w14:textId="49E34EAF" w:rsidR="00DD5D48" w:rsidRDefault="00DD5D48" w:rsidP="00EB5DCF">
      <w:pPr>
        <w:rPr>
          <w:vertAlign w:val="superscript"/>
          <w:lang w:val="es-419"/>
        </w:rPr>
      </w:pPr>
    </w:p>
    <w:p w14:paraId="304E631F" w14:textId="4A3D640B" w:rsidR="00DD5D48" w:rsidRDefault="00DD5D48" w:rsidP="00EB5DCF">
      <w:pPr>
        <w:rPr>
          <w:vertAlign w:val="superscript"/>
          <w:lang w:val="es-419"/>
        </w:rPr>
      </w:pPr>
    </w:p>
    <w:p w14:paraId="3033D449" w14:textId="68F57F89" w:rsidR="00DD5D48" w:rsidRDefault="00DD5D48" w:rsidP="00EB5DCF">
      <w:pPr>
        <w:rPr>
          <w:vertAlign w:val="superscript"/>
          <w:lang w:val="es-419"/>
        </w:rPr>
      </w:pPr>
    </w:p>
    <w:p w14:paraId="2D2AA5F4" w14:textId="77777777" w:rsidR="00626858" w:rsidRDefault="00626858" w:rsidP="00EB5DCF">
      <w:pPr>
        <w:rPr>
          <w:vertAlign w:val="superscript"/>
          <w:lang w:val="es-419"/>
        </w:rPr>
      </w:pPr>
    </w:p>
    <w:tbl>
      <w:tblPr>
        <w:tblW w:w="110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1"/>
        <w:gridCol w:w="853"/>
        <w:gridCol w:w="853"/>
        <w:gridCol w:w="1279"/>
        <w:gridCol w:w="767"/>
        <w:gridCol w:w="767"/>
        <w:gridCol w:w="767"/>
        <w:gridCol w:w="767"/>
        <w:gridCol w:w="767"/>
        <w:gridCol w:w="767"/>
        <w:gridCol w:w="767"/>
        <w:gridCol w:w="767"/>
      </w:tblGrid>
      <w:tr w:rsidR="00BC748A" w:rsidRPr="00BC748A" w14:paraId="3224D708" w14:textId="77777777" w:rsidTr="00BC748A">
        <w:trPr>
          <w:trHeight w:val="369"/>
        </w:trPr>
        <w:tc>
          <w:tcPr>
            <w:tcW w:w="19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1CBE4" w14:textId="77777777" w:rsidR="00BC748A" w:rsidRPr="00BC748A" w:rsidRDefault="00BC748A" w:rsidP="00BC748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C748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MODELO</w:t>
            </w:r>
          </w:p>
        </w:tc>
        <w:tc>
          <w:tcPr>
            <w:tcW w:w="8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7F0A1" w14:textId="77777777" w:rsidR="00BC748A" w:rsidRPr="00BC748A" w:rsidRDefault="00BC748A" w:rsidP="00BC748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C748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kW</w:t>
            </w:r>
          </w:p>
        </w:tc>
        <w:tc>
          <w:tcPr>
            <w:tcW w:w="8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6FB45" w14:textId="77777777" w:rsidR="00BC748A" w:rsidRPr="00BC748A" w:rsidRDefault="00BC748A" w:rsidP="00BC748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C748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HP</w:t>
            </w:r>
          </w:p>
        </w:tc>
        <w:tc>
          <w:tcPr>
            <w:tcW w:w="1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27B67" w14:textId="77777777" w:rsidR="00BC748A" w:rsidRPr="00BC748A" w:rsidRDefault="00BC748A" w:rsidP="00BC748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C748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m</w:t>
            </w:r>
            <w:r w:rsidRPr="00BC748A">
              <w:rPr>
                <w:rFonts w:ascii="Arial" w:hAnsi="Arial" w:cs="Arial"/>
                <w:snapToGrid/>
                <w:color w:val="000000"/>
                <w:sz w:val="22"/>
                <w:szCs w:val="22"/>
                <w:vertAlign w:val="superscript"/>
                <w:lang w:val="es-419" w:eastAsia="es-419"/>
              </w:rPr>
              <w:t>3</w:t>
            </w:r>
            <w:r w:rsidRPr="00BC748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/h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509A4" w14:textId="77777777" w:rsidR="00BC748A" w:rsidRPr="00BC748A" w:rsidRDefault="00BC748A" w:rsidP="00BC748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C748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FAFA5" w14:textId="77777777" w:rsidR="00BC748A" w:rsidRPr="00BC748A" w:rsidRDefault="00BC748A" w:rsidP="00BC748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C748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22953" w14:textId="77777777" w:rsidR="00BC748A" w:rsidRPr="00BC748A" w:rsidRDefault="00BC748A" w:rsidP="00BC748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C748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853EE" w14:textId="77777777" w:rsidR="00BC748A" w:rsidRPr="00BC748A" w:rsidRDefault="00BC748A" w:rsidP="00BC748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C748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9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8B830" w14:textId="77777777" w:rsidR="00BC748A" w:rsidRPr="00BC748A" w:rsidRDefault="00BC748A" w:rsidP="00BC748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C748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12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EE466" w14:textId="77777777" w:rsidR="00BC748A" w:rsidRPr="00BC748A" w:rsidRDefault="00BC748A" w:rsidP="00BC748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C748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15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D0A86" w14:textId="77777777" w:rsidR="00BC748A" w:rsidRPr="00BC748A" w:rsidRDefault="00BC748A" w:rsidP="00BC748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C748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18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99EFA" w14:textId="77777777" w:rsidR="00BC748A" w:rsidRPr="00BC748A" w:rsidRDefault="00BC748A" w:rsidP="00BC748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C748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21</w:t>
            </w:r>
          </w:p>
        </w:tc>
      </w:tr>
      <w:tr w:rsidR="00BC748A" w:rsidRPr="00BC748A" w14:paraId="14DA5233" w14:textId="77777777" w:rsidTr="00BC748A">
        <w:trPr>
          <w:trHeight w:val="352"/>
        </w:trPr>
        <w:tc>
          <w:tcPr>
            <w:tcW w:w="19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A0B33" w14:textId="77777777" w:rsidR="00BC748A" w:rsidRPr="00BC748A" w:rsidRDefault="00BC748A" w:rsidP="00BC748A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8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C6D54" w14:textId="77777777" w:rsidR="00BC748A" w:rsidRPr="00BC748A" w:rsidRDefault="00BC748A" w:rsidP="00BC748A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8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B2C80" w14:textId="77777777" w:rsidR="00BC748A" w:rsidRPr="00BC748A" w:rsidRDefault="00BC748A" w:rsidP="00BC748A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6DD15" w14:textId="77777777" w:rsidR="00BC748A" w:rsidRPr="00BC748A" w:rsidRDefault="00BC748A" w:rsidP="00BC748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C748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l/min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C130A" w14:textId="77777777" w:rsidR="00BC748A" w:rsidRPr="00BC748A" w:rsidRDefault="00BC748A" w:rsidP="00BC748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C748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3717A" w14:textId="77777777" w:rsidR="00BC748A" w:rsidRPr="00BC748A" w:rsidRDefault="00BC748A" w:rsidP="00BC748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C748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51F20" w14:textId="77777777" w:rsidR="00BC748A" w:rsidRPr="00BC748A" w:rsidRDefault="00BC748A" w:rsidP="00BC748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C748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100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7E53F" w14:textId="77777777" w:rsidR="00BC748A" w:rsidRPr="00BC748A" w:rsidRDefault="00BC748A" w:rsidP="00BC748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C748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150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25476" w14:textId="77777777" w:rsidR="00BC748A" w:rsidRPr="00BC748A" w:rsidRDefault="00BC748A" w:rsidP="00BC748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C748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200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F2403" w14:textId="77777777" w:rsidR="00BC748A" w:rsidRPr="00BC748A" w:rsidRDefault="00BC748A" w:rsidP="00BC748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C748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250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54535" w14:textId="77777777" w:rsidR="00BC748A" w:rsidRPr="00BC748A" w:rsidRDefault="00BC748A" w:rsidP="00BC748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C748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300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CCBFC" w14:textId="77777777" w:rsidR="00BC748A" w:rsidRPr="00BC748A" w:rsidRDefault="00BC748A" w:rsidP="00BC748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C748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350</w:t>
            </w:r>
          </w:p>
        </w:tc>
      </w:tr>
      <w:tr w:rsidR="00BC748A" w:rsidRPr="00BC748A" w14:paraId="139E1F76" w14:textId="77777777" w:rsidTr="00BC748A">
        <w:trPr>
          <w:trHeight w:val="352"/>
        </w:trPr>
        <w:tc>
          <w:tcPr>
            <w:tcW w:w="196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1690253A" w14:textId="77777777" w:rsidR="00BC748A" w:rsidRPr="00BC748A" w:rsidRDefault="00BC748A" w:rsidP="00BC748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C748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4SP14-13</w:t>
            </w:r>
          </w:p>
        </w:tc>
        <w:tc>
          <w:tcPr>
            <w:tcW w:w="85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32F0EC7A" w14:textId="77777777" w:rsidR="00BC748A" w:rsidRPr="00BC748A" w:rsidRDefault="00BC748A" w:rsidP="00BC748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C748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</w:t>
            </w:r>
          </w:p>
        </w:tc>
        <w:tc>
          <w:tcPr>
            <w:tcW w:w="85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5FACC5F5" w14:textId="77777777" w:rsidR="00BC748A" w:rsidRPr="00BC748A" w:rsidRDefault="00BC748A" w:rsidP="00BC748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C748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5.5</w:t>
            </w:r>
          </w:p>
        </w:tc>
        <w:tc>
          <w:tcPr>
            <w:tcW w:w="127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2332658" w14:textId="77777777" w:rsidR="00BC748A" w:rsidRPr="00BC748A" w:rsidRDefault="00BC748A" w:rsidP="00BC748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C748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Metros</w:t>
            </w:r>
          </w:p>
        </w:tc>
        <w:tc>
          <w:tcPr>
            <w:tcW w:w="76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7F52A561" w14:textId="77777777" w:rsidR="00BC748A" w:rsidRPr="00BC748A" w:rsidRDefault="00BC748A" w:rsidP="00BC748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C748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88</w:t>
            </w:r>
          </w:p>
        </w:tc>
        <w:tc>
          <w:tcPr>
            <w:tcW w:w="76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09F68E9" w14:textId="77777777" w:rsidR="00BC748A" w:rsidRPr="00BC748A" w:rsidRDefault="00BC748A" w:rsidP="00BC748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C748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82</w:t>
            </w:r>
          </w:p>
        </w:tc>
        <w:tc>
          <w:tcPr>
            <w:tcW w:w="76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1E8887FD" w14:textId="77777777" w:rsidR="00BC748A" w:rsidRPr="00BC748A" w:rsidRDefault="00BC748A" w:rsidP="00BC748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C748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77</w:t>
            </w:r>
          </w:p>
        </w:tc>
        <w:tc>
          <w:tcPr>
            <w:tcW w:w="76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76D5CA7A" w14:textId="77777777" w:rsidR="00BC748A" w:rsidRPr="00BC748A" w:rsidRDefault="00BC748A" w:rsidP="00BC748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C748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72</w:t>
            </w:r>
          </w:p>
        </w:tc>
        <w:tc>
          <w:tcPr>
            <w:tcW w:w="76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2C594CC" w14:textId="77777777" w:rsidR="00BC748A" w:rsidRPr="00BC748A" w:rsidRDefault="00BC748A" w:rsidP="00BC748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C748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64</w:t>
            </w:r>
          </w:p>
        </w:tc>
        <w:tc>
          <w:tcPr>
            <w:tcW w:w="76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70EA0DEE" w14:textId="77777777" w:rsidR="00BC748A" w:rsidRPr="00BC748A" w:rsidRDefault="00BC748A" w:rsidP="00BC748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C748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51</w:t>
            </w:r>
          </w:p>
        </w:tc>
        <w:tc>
          <w:tcPr>
            <w:tcW w:w="76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5E2549AA" w14:textId="77777777" w:rsidR="00BC748A" w:rsidRPr="00BC748A" w:rsidRDefault="00BC748A" w:rsidP="00BC748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C748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35</w:t>
            </w:r>
          </w:p>
        </w:tc>
        <w:tc>
          <w:tcPr>
            <w:tcW w:w="76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5787E662" w14:textId="77777777" w:rsidR="00BC748A" w:rsidRPr="00BC748A" w:rsidRDefault="00BC748A" w:rsidP="00BC748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C748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11</w:t>
            </w:r>
          </w:p>
        </w:tc>
      </w:tr>
    </w:tbl>
    <w:p w14:paraId="7264669F" w14:textId="10C1CBA3" w:rsidR="00DD5D48" w:rsidRDefault="00DD5D48" w:rsidP="00EB5DCF">
      <w:pPr>
        <w:rPr>
          <w:vertAlign w:val="superscript"/>
          <w:lang w:val="es-419"/>
        </w:rPr>
      </w:pPr>
    </w:p>
    <w:sectPr w:rsidR="00DD5D48" w:rsidSect="003D6066">
      <w:headerReference w:type="even" r:id="rId10"/>
      <w:headerReference w:type="default" r:id="rId11"/>
      <w:footerReference w:type="default" r:id="rId12"/>
      <w:headerReference w:type="first" r:id="rId13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5590D" w14:textId="77777777" w:rsidR="00925E78" w:rsidRDefault="00925E78" w:rsidP="008A3980">
      <w:r>
        <w:separator/>
      </w:r>
    </w:p>
  </w:endnote>
  <w:endnote w:type="continuationSeparator" w:id="0">
    <w:p w14:paraId="36E4650E" w14:textId="77777777" w:rsidR="00925E78" w:rsidRDefault="00925E78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55BC9" w14:textId="631F075E" w:rsidR="005960B5" w:rsidRDefault="00ED050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9F6C621" wp14:editId="449D56FD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56C5E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5D5F3244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proofErr w:type="spellStart"/>
    <w:r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  <w:r w:rsidR="000A4B96">
      <w:rPr>
        <w:b/>
        <w:bCs/>
        <w:color w:val="1F3864"/>
        <w:sz w:val="18"/>
        <w:szCs w:val="18"/>
        <w:lang w:val="en-US"/>
      </w:rPr>
      <w:t xml:space="preserve">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 xml:space="preserve">: Ladislao Cabrera </w:t>
    </w:r>
    <w:proofErr w:type="spellStart"/>
    <w:r w:rsidR="000A4B96" w:rsidRPr="006736DE">
      <w:rPr>
        <w:b/>
        <w:bCs/>
        <w:color w:val="1F3864"/>
        <w:sz w:val="18"/>
        <w:szCs w:val="18"/>
      </w:rPr>
      <w:t>N</w:t>
    </w:r>
    <w:r w:rsidR="00780CA7">
      <w:rPr>
        <w:b/>
        <w:bCs/>
        <w:color w:val="1F3864"/>
        <w:sz w:val="18"/>
        <w:szCs w:val="18"/>
      </w:rPr>
      <w:t>°</w:t>
    </w:r>
    <w:proofErr w:type="spellEnd"/>
    <w:r w:rsidR="00780CA7">
      <w:rPr>
        <w:b/>
        <w:bCs/>
        <w:color w:val="1F3864"/>
        <w:sz w:val="18"/>
        <w:szCs w:val="18"/>
      </w:rPr>
      <w:t xml:space="preserve">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 xml:space="preserve">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>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</w:t>
    </w:r>
    <w:proofErr w:type="spellStart"/>
    <w:r w:rsidR="006736DE" w:rsidRPr="006736DE">
      <w:rPr>
        <w:b/>
        <w:bCs/>
        <w:color w:val="1F3864"/>
        <w:sz w:val="18"/>
        <w:szCs w:val="18"/>
      </w:rPr>
      <w:t>Cbba</w:t>
    </w:r>
    <w:proofErr w:type="spellEnd"/>
    <w:r w:rsidR="006736DE" w:rsidRPr="006736DE">
      <w:rPr>
        <w:b/>
        <w:bCs/>
        <w:color w:val="1F3864"/>
        <w:sz w:val="18"/>
        <w:szCs w:val="18"/>
      </w:rPr>
      <w:t xml:space="preserve">: Av. Blanco Galindo Km 4.5 acera sud </w:t>
    </w:r>
    <w:proofErr w:type="spellStart"/>
    <w:r w:rsidR="006736DE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6736DE" w:rsidRPr="006736DE">
      <w:rPr>
        <w:b/>
        <w:bCs/>
        <w:color w:val="1F3864"/>
        <w:sz w:val="18"/>
        <w:szCs w:val="18"/>
        <w:lang w:val="en-US"/>
      </w:rPr>
      <w:t xml:space="preserve">./Fax: 4444256 - 77455941 Email: </w:t>
    </w:r>
    <w:hyperlink r:id="rId4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ventas2@sanrafael.com.bo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04A19" w14:textId="77777777" w:rsidR="00925E78" w:rsidRDefault="00925E78" w:rsidP="008A3980">
      <w:r>
        <w:separator/>
      </w:r>
    </w:p>
  </w:footnote>
  <w:footnote w:type="continuationSeparator" w:id="0">
    <w:p w14:paraId="7D925D23" w14:textId="77777777" w:rsidR="00925E78" w:rsidRDefault="00925E78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73377" w14:textId="01AA0DE2" w:rsidR="00BF2942" w:rsidRDefault="00BF294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7689E" w14:textId="73E34F12" w:rsidR="005960B5" w:rsidRDefault="00ED0506" w:rsidP="005960B5">
    <w:r>
      <w:rPr>
        <w:noProof/>
        <w:lang w:val="es-BO" w:eastAsia="es-BO"/>
      </w:rPr>
      <w:drawing>
        <wp:anchor distT="0" distB="0" distL="114300" distR="114300" simplePos="0" relativeHeight="251656192" behindDoc="0" locked="0" layoutInCell="1" allowOverlap="1" wp14:anchorId="6FE5C915" wp14:editId="21F12E16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6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CD5717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Bombas de agua – Moto</w:t>
    </w:r>
    <w:r w:rsidR="008F4310">
      <w:rPr>
        <w:b/>
        <w:bCs/>
        <w:color w:val="1F497D"/>
        <w:sz w:val="24"/>
        <w:szCs w:val="24"/>
      </w:rPr>
      <w:t>bombas</w:t>
    </w:r>
    <w:r w:rsidRPr="00F112DF">
      <w:rPr>
        <w:b/>
        <w:bCs/>
        <w:color w:val="1F497D"/>
        <w:sz w:val="24"/>
        <w:szCs w:val="24"/>
      </w:rPr>
      <w:t xml:space="preserve"> a diésel y gasolinas – Generadores </w:t>
    </w:r>
  </w:p>
  <w:p w14:paraId="336F4DBB" w14:textId="0CCF2DBE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Molinos – Peladoras de arroz </w:t>
    </w:r>
    <w:r w:rsidR="00ED0506"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5168" behindDoc="0" locked="0" layoutInCell="1" allowOverlap="1" wp14:anchorId="5D601447" wp14:editId="0F781520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7" name="Imagen 7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4310">
      <w:rPr>
        <w:b/>
        <w:bCs/>
        <w:color w:val="1F497D"/>
        <w:sz w:val="24"/>
        <w:szCs w:val="24"/>
      </w:rPr>
      <w:t xml:space="preserve">- </w:t>
    </w:r>
    <w:r w:rsidRPr="00F112DF">
      <w:rPr>
        <w:b/>
        <w:bCs/>
        <w:color w:val="1F497D"/>
        <w:sz w:val="24"/>
        <w:szCs w:val="24"/>
      </w:rPr>
      <w:t xml:space="preserve">Perforación de pozos de 4”, 6”, 8” y 10” </w:t>
    </w:r>
  </w:p>
  <w:p w14:paraId="5005D4CD" w14:textId="77777777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Limpieza y mantenimiento de pozos</w:t>
    </w:r>
    <w:r w:rsidR="008F4310">
      <w:rPr>
        <w:b/>
        <w:bCs/>
        <w:color w:val="1F497D"/>
        <w:sz w:val="24"/>
        <w:szCs w:val="24"/>
      </w:rPr>
      <w:t xml:space="preserve"> - </w:t>
    </w:r>
    <w:r w:rsidRPr="00F112DF">
      <w:rPr>
        <w:b/>
        <w:bCs/>
        <w:color w:val="1F497D"/>
        <w:sz w:val="24"/>
        <w:szCs w:val="24"/>
      </w:rPr>
      <w:t>Sondeos eléctricos verticales</w:t>
    </w:r>
  </w:p>
  <w:p w14:paraId="0AC19C76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Registro eléctrico – Asesoramiento</w:t>
    </w:r>
  </w:p>
  <w:p w14:paraId="409C0221" w14:textId="77777777" w:rsidR="005960B5" w:rsidRDefault="005960B5" w:rsidP="005960B5">
    <w:pPr>
      <w:pStyle w:val="Encabezado"/>
      <w:rPr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42298" w14:textId="78AF8C66" w:rsidR="00BF2942" w:rsidRDefault="00BF294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E8F"/>
    <w:rsid w:val="00006629"/>
    <w:rsid w:val="00013F13"/>
    <w:rsid w:val="000242DE"/>
    <w:rsid w:val="0005526A"/>
    <w:rsid w:val="000559F3"/>
    <w:rsid w:val="00061170"/>
    <w:rsid w:val="00063ED6"/>
    <w:rsid w:val="00091DA3"/>
    <w:rsid w:val="000A4B96"/>
    <w:rsid w:val="000A4CBB"/>
    <w:rsid w:val="000D4623"/>
    <w:rsid w:val="000F2524"/>
    <w:rsid w:val="00131E71"/>
    <w:rsid w:val="001428E9"/>
    <w:rsid w:val="00144321"/>
    <w:rsid w:val="00157C83"/>
    <w:rsid w:val="00195B26"/>
    <w:rsid w:val="001B09F7"/>
    <w:rsid w:val="001E6D2E"/>
    <w:rsid w:val="001E78AD"/>
    <w:rsid w:val="001F685E"/>
    <w:rsid w:val="001F719B"/>
    <w:rsid w:val="002068DD"/>
    <w:rsid w:val="0021048C"/>
    <w:rsid w:val="00253153"/>
    <w:rsid w:val="00273813"/>
    <w:rsid w:val="002870ED"/>
    <w:rsid w:val="002D09B0"/>
    <w:rsid w:val="002E1480"/>
    <w:rsid w:val="002E7F0F"/>
    <w:rsid w:val="002F20CC"/>
    <w:rsid w:val="00316AE6"/>
    <w:rsid w:val="00352DF4"/>
    <w:rsid w:val="003938BD"/>
    <w:rsid w:val="003B301B"/>
    <w:rsid w:val="003B3BB9"/>
    <w:rsid w:val="003C0BC9"/>
    <w:rsid w:val="003C552A"/>
    <w:rsid w:val="003D6066"/>
    <w:rsid w:val="003E2FB6"/>
    <w:rsid w:val="003F3B22"/>
    <w:rsid w:val="00417A91"/>
    <w:rsid w:val="00433213"/>
    <w:rsid w:val="00462F6E"/>
    <w:rsid w:val="00477689"/>
    <w:rsid w:val="004855A3"/>
    <w:rsid w:val="00490F9C"/>
    <w:rsid w:val="004B6513"/>
    <w:rsid w:val="004C4DFB"/>
    <w:rsid w:val="004D36ED"/>
    <w:rsid w:val="004E337C"/>
    <w:rsid w:val="00502814"/>
    <w:rsid w:val="00502FCF"/>
    <w:rsid w:val="00503185"/>
    <w:rsid w:val="005102A3"/>
    <w:rsid w:val="00552DA4"/>
    <w:rsid w:val="00556045"/>
    <w:rsid w:val="00557E11"/>
    <w:rsid w:val="00565774"/>
    <w:rsid w:val="005816BC"/>
    <w:rsid w:val="0059108C"/>
    <w:rsid w:val="00591286"/>
    <w:rsid w:val="005960B5"/>
    <w:rsid w:val="00597AAA"/>
    <w:rsid w:val="005B4338"/>
    <w:rsid w:val="005B5378"/>
    <w:rsid w:val="005C4DF4"/>
    <w:rsid w:val="005D2540"/>
    <w:rsid w:val="005E4450"/>
    <w:rsid w:val="005E56FA"/>
    <w:rsid w:val="00606569"/>
    <w:rsid w:val="00606856"/>
    <w:rsid w:val="006175C2"/>
    <w:rsid w:val="006248B3"/>
    <w:rsid w:val="0062557D"/>
    <w:rsid w:val="00626858"/>
    <w:rsid w:val="0063412C"/>
    <w:rsid w:val="00635B0E"/>
    <w:rsid w:val="006736DE"/>
    <w:rsid w:val="006B407B"/>
    <w:rsid w:val="006D0217"/>
    <w:rsid w:val="006E3E09"/>
    <w:rsid w:val="00735CF8"/>
    <w:rsid w:val="00746A06"/>
    <w:rsid w:val="00750244"/>
    <w:rsid w:val="00754D13"/>
    <w:rsid w:val="00760CCE"/>
    <w:rsid w:val="00780CA7"/>
    <w:rsid w:val="00785889"/>
    <w:rsid w:val="00786C88"/>
    <w:rsid w:val="007B630C"/>
    <w:rsid w:val="007E4557"/>
    <w:rsid w:val="008319BA"/>
    <w:rsid w:val="00832239"/>
    <w:rsid w:val="00871327"/>
    <w:rsid w:val="00874BC1"/>
    <w:rsid w:val="00890083"/>
    <w:rsid w:val="008A0B7F"/>
    <w:rsid w:val="008A3980"/>
    <w:rsid w:val="008B45B6"/>
    <w:rsid w:val="008D0828"/>
    <w:rsid w:val="008D57AB"/>
    <w:rsid w:val="008F4310"/>
    <w:rsid w:val="008F5336"/>
    <w:rsid w:val="00925E78"/>
    <w:rsid w:val="00934F39"/>
    <w:rsid w:val="009412F2"/>
    <w:rsid w:val="0095133B"/>
    <w:rsid w:val="009A11F8"/>
    <w:rsid w:val="009A2780"/>
    <w:rsid w:val="009C54AA"/>
    <w:rsid w:val="009D1337"/>
    <w:rsid w:val="009D2914"/>
    <w:rsid w:val="00A1205E"/>
    <w:rsid w:val="00A72231"/>
    <w:rsid w:val="00A86F6C"/>
    <w:rsid w:val="00AB281F"/>
    <w:rsid w:val="00AC7916"/>
    <w:rsid w:val="00AD5EDC"/>
    <w:rsid w:val="00AD6AC6"/>
    <w:rsid w:val="00AF546C"/>
    <w:rsid w:val="00B02B1A"/>
    <w:rsid w:val="00B06C7F"/>
    <w:rsid w:val="00B163B0"/>
    <w:rsid w:val="00B43683"/>
    <w:rsid w:val="00B44982"/>
    <w:rsid w:val="00B95558"/>
    <w:rsid w:val="00BA5740"/>
    <w:rsid w:val="00BB3C5D"/>
    <w:rsid w:val="00BC0D81"/>
    <w:rsid w:val="00BC748A"/>
    <w:rsid w:val="00BD4940"/>
    <w:rsid w:val="00BD5BD4"/>
    <w:rsid w:val="00BF2942"/>
    <w:rsid w:val="00C0192C"/>
    <w:rsid w:val="00C21822"/>
    <w:rsid w:val="00C323BB"/>
    <w:rsid w:val="00C5749B"/>
    <w:rsid w:val="00C624CC"/>
    <w:rsid w:val="00C922C0"/>
    <w:rsid w:val="00CD19A8"/>
    <w:rsid w:val="00CD4399"/>
    <w:rsid w:val="00CE748F"/>
    <w:rsid w:val="00CF2223"/>
    <w:rsid w:val="00CF3769"/>
    <w:rsid w:val="00CF7789"/>
    <w:rsid w:val="00D225EF"/>
    <w:rsid w:val="00D25EC3"/>
    <w:rsid w:val="00D40CE1"/>
    <w:rsid w:val="00D414A3"/>
    <w:rsid w:val="00D51595"/>
    <w:rsid w:val="00D61D67"/>
    <w:rsid w:val="00D623D2"/>
    <w:rsid w:val="00D63932"/>
    <w:rsid w:val="00D75C06"/>
    <w:rsid w:val="00D909A2"/>
    <w:rsid w:val="00D90D5A"/>
    <w:rsid w:val="00DA08D9"/>
    <w:rsid w:val="00DD5D48"/>
    <w:rsid w:val="00DE23CD"/>
    <w:rsid w:val="00E064A3"/>
    <w:rsid w:val="00E23E8F"/>
    <w:rsid w:val="00E3548E"/>
    <w:rsid w:val="00E363D2"/>
    <w:rsid w:val="00E40BCF"/>
    <w:rsid w:val="00E61C8A"/>
    <w:rsid w:val="00E6303A"/>
    <w:rsid w:val="00E87B8C"/>
    <w:rsid w:val="00EB01D3"/>
    <w:rsid w:val="00EB5DCF"/>
    <w:rsid w:val="00ED0506"/>
    <w:rsid w:val="00ED588D"/>
    <w:rsid w:val="00EE4F23"/>
    <w:rsid w:val="00F03165"/>
    <w:rsid w:val="00F112DF"/>
    <w:rsid w:val="00F3794C"/>
    <w:rsid w:val="00F573BD"/>
    <w:rsid w:val="00F67437"/>
    <w:rsid w:val="00F705BC"/>
    <w:rsid w:val="00F8283B"/>
    <w:rsid w:val="00F90336"/>
    <w:rsid w:val="00F92087"/>
    <w:rsid w:val="00F94CBA"/>
    <w:rsid w:val="00FA60A8"/>
    <w:rsid w:val="00FD24E2"/>
    <w:rsid w:val="00FF24E2"/>
    <w:rsid w:val="00FF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5AE5FEF"/>
  <w15:chartTrackingRefBased/>
  <w15:docId w15:val="{C232CF1E-DC0C-488F-BA78-38A12B52B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'4SP14-13'!$E$1:$L$1</c:f>
              <c:numCache>
                <c:formatCode>0</c:formatCode>
                <c:ptCount val="8"/>
                <c:pt idx="0">
                  <c:v>0</c:v>
                </c:pt>
                <c:pt idx="1">
                  <c:v>3</c:v>
                </c:pt>
                <c:pt idx="2">
                  <c:v>6</c:v>
                </c:pt>
                <c:pt idx="3">
                  <c:v>9</c:v>
                </c:pt>
                <c:pt idx="4">
                  <c:v>12</c:v>
                </c:pt>
                <c:pt idx="5">
                  <c:v>15</c:v>
                </c:pt>
                <c:pt idx="6">
                  <c:v>18</c:v>
                </c:pt>
                <c:pt idx="7">
                  <c:v>21</c:v>
                </c:pt>
              </c:numCache>
            </c:numRef>
          </c:xVal>
          <c:yVal>
            <c:numRef>
              <c:f>'4SP14-13'!$E$3:$L$3</c:f>
              <c:numCache>
                <c:formatCode>General</c:formatCode>
                <c:ptCount val="8"/>
                <c:pt idx="0">
                  <c:v>88</c:v>
                </c:pt>
                <c:pt idx="1">
                  <c:v>82</c:v>
                </c:pt>
                <c:pt idx="2">
                  <c:v>77</c:v>
                </c:pt>
                <c:pt idx="3">
                  <c:v>72</c:v>
                </c:pt>
                <c:pt idx="4">
                  <c:v>64</c:v>
                </c:pt>
                <c:pt idx="5">
                  <c:v>51</c:v>
                </c:pt>
                <c:pt idx="6">
                  <c:v>35</c:v>
                </c:pt>
                <c:pt idx="7">
                  <c:v>11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70C-4D57-995F-A63084F656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5180576"/>
        <c:axId val="528577936"/>
      </c:scatterChart>
      <c:valAx>
        <c:axId val="5751805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Caudal Q (m3/h)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528577936"/>
        <c:crosses val="autoZero"/>
        <c:crossBetween val="midCat"/>
      </c:valAx>
      <c:valAx>
        <c:axId val="528577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Altura manométrica</a:t>
                </a:r>
                <a:r>
                  <a:rPr lang="es-419" baseline="0"/>
                  <a:t> H (metro)</a:t>
                </a:r>
                <a:endParaRPr lang="es-419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5751805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ED8918-1189-4C5D-9C59-8EF181FB6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215</TotalTime>
  <Pages>1</Pages>
  <Words>129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838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Alex R. Aguilar Alcocer</dc:creator>
  <cp:keywords/>
  <cp:lastModifiedBy>alex raul aguilar alcocer</cp:lastModifiedBy>
  <cp:revision>4</cp:revision>
  <cp:lastPrinted>2023-05-19T13:27:00Z</cp:lastPrinted>
  <dcterms:created xsi:type="dcterms:W3CDTF">2023-05-19T13:29:00Z</dcterms:created>
  <dcterms:modified xsi:type="dcterms:W3CDTF">2023-05-19T17:22:00Z</dcterms:modified>
</cp:coreProperties>
</file>