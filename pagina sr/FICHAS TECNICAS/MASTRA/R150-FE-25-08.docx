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26F647FF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3C552A">
        <w:rPr>
          <w:rFonts w:asciiTheme="minorHAnsi" w:hAnsiTheme="minorHAnsi" w:cstheme="minorHAnsi"/>
          <w:b/>
          <w:bCs/>
          <w:sz w:val="72"/>
          <w:szCs w:val="72"/>
        </w:rPr>
        <w:t>2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5-08</w:t>
      </w:r>
    </w:p>
    <w:p w14:paraId="3C8308A7" w14:textId="25C8A8F8" w:rsidR="00EB5DCF" w:rsidRDefault="00EB5DCF"/>
    <w:p w14:paraId="1E06E845" w14:textId="77777777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5618D1B8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56286190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51EAB4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1125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123C5345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012C7">
              <w:rPr>
                <w:rFonts w:ascii="Arial" w:hAnsi="Arial" w:cs="Arial"/>
                <w:sz w:val="22"/>
                <w:szCs w:val="22"/>
                <w:lang w:val="es-419"/>
              </w:rPr>
              <w:t xml:space="preserve"> ½”</w:t>
            </w:r>
            <w:bookmarkStart w:id="0" w:name="_GoBack"/>
            <w:bookmarkEnd w:id="0"/>
          </w:p>
        </w:tc>
      </w:tr>
    </w:tbl>
    <w:p w14:paraId="2D66BD71" w14:textId="6633AAC6" w:rsidR="006D0217" w:rsidRDefault="00D414A3" w:rsidP="00EB5DCF">
      <w:pPr>
        <w:rPr>
          <w:vertAlign w:val="superscript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62336" behindDoc="1" locked="0" layoutInCell="1" allowOverlap="1" wp14:anchorId="5B478601" wp14:editId="5E781644">
            <wp:simplePos x="0" y="0"/>
            <wp:positionH relativeFrom="column">
              <wp:posOffset>787077</wp:posOffset>
            </wp:positionH>
            <wp:positionV relativeFrom="paragraph">
              <wp:posOffset>142240</wp:posOffset>
            </wp:positionV>
            <wp:extent cx="2880000" cy="3240000"/>
            <wp:effectExtent l="0" t="0" r="15875" b="1778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2B63354-A875-43EA-BDC8-BD53E6C7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321" w:rsidRPr="00871327"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61312" behindDoc="0" locked="0" layoutInCell="1" allowOverlap="1" wp14:anchorId="04B642A3" wp14:editId="1FB29415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4A3">
        <w:rPr>
          <w:noProof/>
          <w:snapToGrid/>
          <w:lang w:val="es-BO" w:eastAsia="es-BO"/>
        </w:rPr>
        <w:t xml:space="preserve"> </w:t>
      </w:r>
    </w:p>
    <w:p w14:paraId="2A599C28" w14:textId="780B8181" w:rsidR="00DD5D48" w:rsidRDefault="00DD5D48" w:rsidP="00EB5DCF">
      <w:pPr>
        <w:rPr>
          <w:vertAlign w:val="superscript"/>
          <w:lang w:val="es-419"/>
        </w:rPr>
      </w:pPr>
    </w:p>
    <w:p w14:paraId="7388917D" w14:textId="552FDDDD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1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0"/>
        <w:gridCol w:w="860"/>
        <w:gridCol w:w="860"/>
        <w:gridCol w:w="1290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414A3" w:rsidRPr="00D414A3" w14:paraId="683B7CFE" w14:textId="77777777" w:rsidTr="00D414A3">
        <w:trPr>
          <w:trHeight w:val="316"/>
        </w:trPr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D93C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77DE2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0B96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A5415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7441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DE84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665C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D3BA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6D87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772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A272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F922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</w:tr>
      <w:tr w:rsidR="00D414A3" w:rsidRPr="00D414A3" w14:paraId="5C6BB55A" w14:textId="77777777" w:rsidTr="00D414A3">
        <w:trPr>
          <w:trHeight w:val="301"/>
        </w:trPr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1A61" w14:textId="77777777" w:rsidR="00D414A3" w:rsidRPr="00D414A3" w:rsidRDefault="00D414A3" w:rsidP="00D414A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C99D" w14:textId="77777777" w:rsidR="00D414A3" w:rsidRPr="00D414A3" w:rsidRDefault="00D414A3" w:rsidP="00D414A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265BA" w14:textId="77777777" w:rsidR="00D414A3" w:rsidRPr="00D414A3" w:rsidRDefault="00D414A3" w:rsidP="00D414A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544E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015F7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79892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EBD7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3F91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7AC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4EE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0ADB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39EB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667</w:t>
            </w:r>
          </w:p>
        </w:tc>
      </w:tr>
      <w:tr w:rsidR="00D414A3" w:rsidRPr="00D414A3" w14:paraId="281818AB" w14:textId="77777777" w:rsidTr="00D414A3">
        <w:trPr>
          <w:trHeight w:val="560"/>
        </w:trPr>
        <w:tc>
          <w:tcPr>
            <w:tcW w:w="18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191464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R150-FE-25-08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2FF9D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91CD08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2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7390D7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882EEB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67CCAA9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776E56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CD0DB3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59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377B90F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033EA0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47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867996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F333D3" w14:textId="77777777" w:rsidR="00D414A3" w:rsidRPr="00D414A3" w:rsidRDefault="00D414A3" w:rsidP="00D414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414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A641B" w14:textId="77777777" w:rsidR="00EB5788" w:rsidRDefault="00EB5788" w:rsidP="008A3980">
      <w:r>
        <w:separator/>
      </w:r>
    </w:p>
  </w:endnote>
  <w:endnote w:type="continuationSeparator" w:id="0">
    <w:p w14:paraId="0C88089B" w14:textId="77777777" w:rsidR="00EB5788" w:rsidRDefault="00EB578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E770D" w14:textId="77777777" w:rsidR="00EB5788" w:rsidRDefault="00EB5788" w:rsidP="008A3980">
      <w:r>
        <w:separator/>
      </w:r>
    </w:p>
  </w:footnote>
  <w:footnote w:type="continuationSeparator" w:id="0">
    <w:p w14:paraId="44361964" w14:textId="77777777" w:rsidR="00EB5788" w:rsidRDefault="00EB578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63ED6"/>
    <w:rsid w:val="000A4B96"/>
    <w:rsid w:val="000A4CBB"/>
    <w:rsid w:val="000D4623"/>
    <w:rsid w:val="00131E71"/>
    <w:rsid w:val="001428E9"/>
    <w:rsid w:val="00144321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C552A"/>
    <w:rsid w:val="003D6066"/>
    <w:rsid w:val="003E2FB6"/>
    <w:rsid w:val="00417A91"/>
    <w:rsid w:val="00433213"/>
    <w:rsid w:val="004855A3"/>
    <w:rsid w:val="00490F9C"/>
    <w:rsid w:val="004B6513"/>
    <w:rsid w:val="004C4DFB"/>
    <w:rsid w:val="004D36ED"/>
    <w:rsid w:val="005012C7"/>
    <w:rsid w:val="00502814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B630C"/>
    <w:rsid w:val="007E4557"/>
    <w:rsid w:val="008319BA"/>
    <w:rsid w:val="00832239"/>
    <w:rsid w:val="00871327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A57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3932"/>
    <w:rsid w:val="00D90D5A"/>
    <w:rsid w:val="00DA08D9"/>
    <w:rsid w:val="00DD5D48"/>
    <w:rsid w:val="00DE23CD"/>
    <w:rsid w:val="00E064A3"/>
    <w:rsid w:val="00E23E8F"/>
    <w:rsid w:val="00E3548E"/>
    <w:rsid w:val="00E363D2"/>
    <w:rsid w:val="00E62C4B"/>
    <w:rsid w:val="00E6303A"/>
    <w:rsid w:val="00E87B8C"/>
    <w:rsid w:val="00EB01D3"/>
    <w:rsid w:val="00EB5788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'R150-FE-25-8'!$E$1:$L$1</c:f>
              <c:numCache>
                <c:formatCode>0</c:formatCode>
                <c:ptCount val="8"/>
                <c:pt idx="0">
                  <c:v>0</c:v>
                </c:pt>
                <c:pt idx="1">
                  <c:v>19.98</c:v>
                </c:pt>
                <c:pt idx="2">
                  <c:v>25.02</c:v>
                </c:pt>
                <c:pt idx="3">
                  <c:v>28.02</c:v>
                </c:pt>
                <c:pt idx="4">
                  <c:v>30</c:v>
                </c:pt>
                <c:pt idx="5">
                  <c:v>31.98</c:v>
                </c:pt>
                <c:pt idx="6">
                  <c:v>36</c:v>
                </c:pt>
                <c:pt idx="7">
                  <c:v>40.020000000000003</c:v>
                </c:pt>
              </c:numCache>
            </c:numRef>
          </c:xVal>
          <c:yVal>
            <c:numRef>
              <c:f>'R150-FE-25-8'!$E$3:$L$3</c:f>
              <c:numCache>
                <c:formatCode>General</c:formatCode>
                <c:ptCount val="8"/>
                <c:pt idx="0">
                  <c:v>100</c:v>
                </c:pt>
                <c:pt idx="1">
                  <c:v>75</c:v>
                </c:pt>
                <c:pt idx="2">
                  <c:v>66</c:v>
                </c:pt>
                <c:pt idx="3">
                  <c:v>59</c:v>
                </c:pt>
                <c:pt idx="4">
                  <c:v>54</c:v>
                </c:pt>
                <c:pt idx="5">
                  <c:v>47</c:v>
                </c:pt>
                <c:pt idx="6">
                  <c:v>39</c:v>
                </c:pt>
                <c:pt idx="7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4F-4C0A-ACFC-C54D155F4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1F32-FE71-43B8-AF89-6F8006E0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5</cp:revision>
  <cp:lastPrinted>2023-05-18T18:17:00Z</cp:lastPrinted>
  <dcterms:created xsi:type="dcterms:W3CDTF">2023-05-18T18:26:00Z</dcterms:created>
  <dcterms:modified xsi:type="dcterms:W3CDTF">2023-05-18T18:47:00Z</dcterms:modified>
</cp:coreProperties>
</file>