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427C726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6B56ED5D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0478DD">
        <w:rPr>
          <w:rFonts w:asciiTheme="minorHAnsi" w:hAnsiTheme="minorHAnsi" w:cstheme="minorHAnsi"/>
          <w:b/>
          <w:bCs/>
          <w:sz w:val="72"/>
          <w:szCs w:val="72"/>
        </w:rPr>
        <w:t>D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C04159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0D20F4">
        <w:rPr>
          <w:rFonts w:asciiTheme="minorHAnsi" w:hAnsiTheme="minorHAnsi" w:cstheme="minorHAnsi"/>
          <w:b/>
          <w:bCs/>
          <w:sz w:val="72"/>
          <w:szCs w:val="72"/>
        </w:rPr>
        <w:t>4</w:t>
      </w:r>
    </w:p>
    <w:p w14:paraId="3C8308A7" w14:textId="0EA4E235" w:rsidR="00EB5DCF" w:rsidRDefault="00EB5DCF"/>
    <w:p w14:paraId="1E06E845" w14:textId="46E7126F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4E288AFA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0DC33B3E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B8B935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1A313F57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6959AC0D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C6A131D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202B9B14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4C61D06E" w:rsidR="00157C83" w:rsidRDefault="00B56370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74D34F11" wp14:editId="200FD5B3">
            <wp:simplePos x="0" y="0"/>
            <wp:positionH relativeFrom="column">
              <wp:posOffset>649989</wp:posOffset>
            </wp:positionH>
            <wp:positionV relativeFrom="paragraph">
              <wp:posOffset>110313</wp:posOffset>
            </wp:positionV>
            <wp:extent cx="2880000" cy="3240000"/>
            <wp:effectExtent l="0" t="0" r="15875" b="1778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6D02C4-4360-4CA4-BE58-01C867D7C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026DE11D" w:rsidR="006D0217" w:rsidRDefault="00144321" w:rsidP="00EB5DCF">
      <w:pPr>
        <w:rPr>
          <w:vertAlign w:val="superscript"/>
          <w:lang w:val="es-419"/>
        </w:rPr>
      </w:pPr>
      <w:r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1052C9AB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ED5318B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0D53462F" w:rsidR="00DD5D48" w:rsidRDefault="00DD5D48" w:rsidP="00EB5DCF">
      <w:pPr>
        <w:rPr>
          <w:vertAlign w:val="superscript"/>
          <w:lang w:val="es-419"/>
        </w:rPr>
      </w:pPr>
    </w:p>
    <w:p w14:paraId="451C5550" w14:textId="59A227EA" w:rsidR="00DD5D48" w:rsidRDefault="00DD5D48" w:rsidP="00EB5DCF">
      <w:pPr>
        <w:rPr>
          <w:vertAlign w:val="superscript"/>
          <w:lang w:val="es-419"/>
        </w:rPr>
      </w:pPr>
    </w:p>
    <w:p w14:paraId="3C9CC338" w14:textId="2AB77569" w:rsidR="00DD5D48" w:rsidRDefault="00DD5D48" w:rsidP="00EB5DCF">
      <w:pPr>
        <w:rPr>
          <w:vertAlign w:val="superscript"/>
          <w:lang w:val="es-419"/>
        </w:rPr>
      </w:pPr>
    </w:p>
    <w:p w14:paraId="6848068A" w14:textId="2C2578C0" w:rsidR="00DD5D48" w:rsidRDefault="00DD5D48" w:rsidP="00EB5DCF">
      <w:pPr>
        <w:rPr>
          <w:vertAlign w:val="superscript"/>
          <w:lang w:val="es-419"/>
        </w:rPr>
      </w:pPr>
    </w:p>
    <w:p w14:paraId="1D3F5E7F" w14:textId="3EA955EB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834"/>
        <w:gridCol w:w="834"/>
        <w:gridCol w:w="1252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0E605A" w:rsidRPr="000E605A" w14:paraId="7FBCA1F4" w14:textId="77777777" w:rsidTr="000E605A">
        <w:trPr>
          <w:trHeight w:val="433"/>
        </w:trPr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F9B1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C6D5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B9073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7906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AE93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1D9C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CC35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B43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C10C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BCAE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3873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7A6D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  <w:tr w:rsidR="000E605A" w:rsidRPr="000E605A" w14:paraId="16F69934" w14:textId="77777777" w:rsidTr="000E605A">
        <w:trPr>
          <w:trHeight w:val="433"/>
        </w:trPr>
        <w:tc>
          <w:tcPr>
            <w:tcW w:w="1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FF3C" w14:textId="77777777" w:rsidR="000E605A" w:rsidRPr="000E605A" w:rsidRDefault="000E605A" w:rsidP="000E605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625D" w14:textId="77777777" w:rsidR="000E605A" w:rsidRPr="000E605A" w:rsidRDefault="000E605A" w:rsidP="000E605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3ACB" w14:textId="77777777" w:rsidR="000E605A" w:rsidRPr="000E605A" w:rsidRDefault="000E605A" w:rsidP="000E605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4047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C161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7B0F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B99A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29E7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5E68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8D4F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B4CB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7FD9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470</w:t>
            </w:r>
          </w:p>
        </w:tc>
      </w:tr>
      <w:tr w:rsidR="000E605A" w:rsidRPr="000E605A" w14:paraId="308EE41A" w14:textId="77777777" w:rsidTr="000E605A">
        <w:trPr>
          <w:trHeight w:val="433"/>
        </w:trPr>
        <w:tc>
          <w:tcPr>
            <w:tcW w:w="19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600C8D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R150-D-04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CE3A97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AA83A0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2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8889FC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2261DD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11228B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66FE5F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7394E1E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7692F0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EFEA50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FCD2D5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311210" w14:textId="77777777" w:rsidR="000E605A" w:rsidRPr="000E605A" w:rsidRDefault="000E605A" w:rsidP="000E605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E605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6C92" w14:textId="77777777" w:rsidR="000437D2" w:rsidRDefault="000437D2" w:rsidP="008A3980">
      <w:r>
        <w:separator/>
      </w:r>
    </w:p>
  </w:endnote>
  <w:endnote w:type="continuationSeparator" w:id="0">
    <w:p w14:paraId="2429F4DD" w14:textId="77777777" w:rsidR="000437D2" w:rsidRDefault="000437D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4D07" w14:textId="77777777" w:rsidR="000437D2" w:rsidRDefault="000437D2" w:rsidP="008A3980">
      <w:r>
        <w:separator/>
      </w:r>
    </w:p>
  </w:footnote>
  <w:footnote w:type="continuationSeparator" w:id="0">
    <w:p w14:paraId="1AFA01B1" w14:textId="77777777" w:rsidR="000437D2" w:rsidRDefault="000437D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437D2"/>
    <w:rsid w:val="000478DD"/>
    <w:rsid w:val="0005526A"/>
    <w:rsid w:val="000559F3"/>
    <w:rsid w:val="00063ED6"/>
    <w:rsid w:val="000A4B96"/>
    <w:rsid w:val="000A4CBB"/>
    <w:rsid w:val="000D20F4"/>
    <w:rsid w:val="000D4623"/>
    <w:rsid w:val="000E605A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74BB6"/>
    <w:rsid w:val="003938BD"/>
    <w:rsid w:val="00393F52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86C89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1091"/>
    <w:rsid w:val="008F4310"/>
    <w:rsid w:val="008F5336"/>
    <w:rsid w:val="008F6454"/>
    <w:rsid w:val="00934F39"/>
    <w:rsid w:val="0095133B"/>
    <w:rsid w:val="009A11F8"/>
    <w:rsid w:val="009C54AA"/>
    <w:rsid w:val="009D1337"/>
    <w:rsid w:val="009D2914"/>
    <w:rsid w:val="00A1205E"/>
    <w:rsid w:val="00A2580C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163B0"/>
    <w:rsid w:val="00B43683"/>
    <w:rsid w:val="00B55671"/>
    <w:rsid w:val="00B56370"/>
    <w:rsid w:val="00B95558"/>
    <w:rsid w:val="00BA08D2"/>
    <w:rsid w:val="00BA5740"/>
    <w:rsid w:val="00BB3C5D"/>
    <w:rsid w:val="00BD4940"/>
    <w:rsid w:val="00BD5BD4"/>
    <w:rsid w:val="00BF2942"/>
    <w:rsid w:val="00C0192C"/>
    <w:rsid w:val="00C04159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C70B3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'D-04'!$E$1:$L$1</c:f>
              <c:numCache>
                <c:formatCode>0</c:formatCode>
                <c:ptCount val="8"/>
                <c:pt idx="0">
                  <c:v>0</c:v>
                </c:pt>
                <c:pt idx="1">
                  <c:v>12</c:v>
                </c:pt>
                <c:pt idx="2">
                  <c:v>13.98</c:v>
                </c:pt>
                <c:pt idx="3">
                  <c:v>16.02</c:v>
                </c:pt>
                <c:pt idx="4">
                  <c:v>18</c:v>
                </c:pt>
                <c:pt idx="5">
                  <c:v>19.98</c:v>
                </c:pt>
                <c:pt idx="6">
                  <c:v>22.02</c:v>
                </c:pt>
                <c:pt idx="7">
                  <c:v>28.2</c:v>
                </c:pt>
              </c:numCache>
            </c:numRef>
          </c:xVal>
          <c:yVal>
            <c:numRef>
              <c:f>'D-04'!$E$3:$L$3</c:f>
              <c:numCache>
                <c:formatCode>General</c:formatCode>
                <c:ptCount val="8"/>
                <c:pt idx="0">
                  <c:v>55</c:v>
                </c:pt>
                <c:pt idx="1">
                  <c:v>52</c:v>
                </c:pt>
                <c:pt idx="2">
                  <c:v>48</c:v>
                </c:pt>
                <c:pt idx="3">
                  <c:v>38</c:v>
                </c:pt>
                <c:pt idx="4">
                  <c:v>33</c:v>
                </c:pt>
                <c:pt idx="5">
                  <c:v>31</c:v>
                </c:pt>
                <c:pt idx="6">
                  <c:v>30</c:v>
                </c:pt>
                <c:pt idx="7">
                  <c:v>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87-42BC-856B-17C8D5ECD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812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2023-05-29T18:18:00Z</cp:lastPrinted>
  <dcterms:created xsi:type="dcterms:W3CDTF">2023-05-29T18:19:00Z</dcterms:created>
  <dcterms:modified xsi:type="dcterms:W3CDTF">2023-05-29T18:20:00Z</dcterms:modified>
</cp:coreProperties>
</file>