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8F5F3CD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0A4CBB">
        <w:rPr>
          <w:rFonts w:asciiTheme="minorHAnsi" w:hAnsiTheme="minorHAnsi" w:cstheme="minorHAnsi"/>
          <w:b/>
          <w:bCs/>
          <w:sz w:val="72"/>
          <w:szCs w:val="72"/>
        </w:rPr>
        <w:t>DG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0A4CBB">
        <w:rPr>
          <w:rFonts w:asciiTheme="minorHAnsi" w:hAnsiTheme="minorHAnsi" w:cstheme="minorHAnsi"/>
          <w:b/>
          <w:bCs/>
          <w:sz w:val="72"/>
          <w:szCs w:val="72"/>
        </w:rPr>
        <w:t>10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54655B70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C0EEA7E" w:rsidR="00557E11" w:rsidRPr="006D0217" w:rsidRDefault="000A4CBB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137D6FD9" w:rsidR="006D0217" w:rsidRDefault="00CE748F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0288" behindDoc="1" locked="0" layoutInCell="1" allowOverlap="1" wp14:anchorId="45D95554" wp14:editId="4C47139F">
            <wp:simplePos x="0" y="0"/>
            <wp:positionH relativeFrom="column">
              <wp:posOffset>877732</wp:posOffset>
            </wp:positionH>
            <wp:positionV relativeFrom="paragraph">
              <wp:posOffset>144780</wp:posOffset>
            </wp:positionV>
            <wp:extent cx="2699385" cy="3779520"/>
            <wp:effectExtent l="0" t="0" r="5715" b="1143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A599C28" w14:textId="4FEEB408" w:rsidR="00DD5D48" w:rsidRDefault="00DD5D48" w:rsidP="00EB5DCF">
      <w:pPr>
        <w:rPr>
          <w:vertAlign w:val="superscript"/>
          <w:lang w:val="es-419"/>
        </w:rPr>
      </w:pP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CE748F" w:rsidRPr="00CE748F" w14:paraId="0DE09BCC" w14:textId="77777777" w:rsidTr="00CE748F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CA706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9666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C5C1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D834F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53D3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3B5AB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D502B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93C97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644D3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B0F92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1215D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9D801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  <w:tr w:rsidR="00CE748F" w:rsidRPr="00CE748F" w14:paraId="108F74CD" w14:textId="77777777" w:rsidTr="00CE748F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CC59747" w14:textId="77777777" w:rsidR="00CE748F" w:rsidRPr="00CE748F" w:rsidRDefault="00CE748F" w:rsidP="00CE748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3498B82" w14:textId="77777777" w:rsidR="00CE748F" w:rsidRPr="00CE748F" w:rsidRDefault="00CE748F" w:rsidP="00CE748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779D8DC" w14:textId="77777777" w:rsidR="00CE748F" w:rsidRPr="00CE748F" w:rsidRDefault="00CE748F" w:rsidP="00CE748F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5993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1460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74A7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F2F9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91F2A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D4687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92B1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36E7D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713F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</w:tr>
      <w:tr w:rsidR="00CE748F" w:rsidRPr="00CE748F" w14:paraId="0B83A5B2" w14:textId="77777777" w:rsidTr="00CE748F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809A10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R95-DG-10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A33D7D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7AD0E8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AD2EB9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E62BE7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F557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C86DBD4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AC29F5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D282F5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DF6BA83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5DEE55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8D1C4E" w14:textId="77777777" w:rsidR="00CE748F" w:rsidRPr="00CE748F" w:rsidRDefault="00CE748F" w:rsidP="00CE74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74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56E76" w14:textId="77777777" w:rsidR="00DF5D0F" w:rsidRDefault="00DF5D0F" w:rsidP="008A3980">
      <w:r>
        <w:separator/>
      </w:r>
    </w:p>
  </w:endnote>
  <w:endnote w:type="continuationSeparator" w:id="0">
    <w:p w14:paraId="4C15EE42" w14:textId="77777777" w:rsidR="00DF5D0F" w:rsidRDefault="00DF5D0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3BAEC" w14:textId="77777777" w:rsidR="00DF5D0F" w:rsidRDefault="00DF5D0F" w:rsidP="008A3980">
      <w:r>
        <w:separator/>
      </w:r>
    </w:p>
  </w:footnote>
  <w:footnote w:type="continuationSeparator" w:id="0">
    <w:p w14:paraId="1BA142A9" w14:textId="77777777" w:rsidR="00DF5D0F" w:rsidRDefault="00DF5D0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131E71"/>
    <w:rsid w:val="001428E9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D6066"/>
    <w:rsid w:val="00417A91"/>
    <w:rsid w:val="00433213"/>
    <w:rsid w:val="004855A3"/>
    <w:rsid w:val="00490F9C"/>
    <w:rsid w:val="004B6513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3412C"/>
    <w:rsid w:val="006736DE"/>
    <w:rsid w:val="006D0217"/>
    <w:rsid w:val="006E3E09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51595"/>
    <w:rsid w:val="00D61D67"/>
    <w:rsid w:val="00D63932"/>
    <w:rsid w:val="00D90D5A"/>
    <w:rsid w:val="00DA08D9"/>
    <w:rsid w:val="00DD5D48"/>
    <w:rsid w:val="00DE23CD"/>
    <w:rsid w:val="00DF5D0F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'DG-10'!$E$1:$L$1</c:f>
              <c:numCache>
                <c:formatCode>General</c:formatCode>
                <c:ptCount val="8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</c:numCache>
            </c:numRef>
          </c:xVal>
          <c:yVal>
            <c:numRef>
              <c:f>'DG-10'!$E$3:$L$3</c:f>
              <c:numCache>
                <c:formatCode>General</c:formatCode>
                <c:ptCount val="8"/>
                <c:pt idx="0">
                  <c:v>55</c:v>
                </c:pt>
                <c:pt idx="1">
                  <c:v>50</c:v>
                </c:pt>
                <c:pt idx="2">
                  <c:v>47</c:v>
                </c:pt>
                <c:pt idx="3">
                  <c:v>44</c:v>
                </c:pt>
                <c:pt idx="4">
                  <c:v>40</c:v>
                </c:pt>
                <c:pt idx="5">
                  <c:v>36</c:v>
                </c:pt>
                <c:pt idx="6">
                  <c:v>33</c:v>
                </c:pt>
                <c:pt idx="7">
                  <c:v>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7D-4D7C-B472-AE864E732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68AE-A4F4-4A7C-B5F2-5E4557A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2023-05-18T17:34:00Z</cp:lastPrinted>
  <dcterms:created xsi:type="dcterms:W3CDTF">2023-05-18T17:37:00Z</dcterms:created>
  <dcterms:modified xsi:type="dcterms:W3CDTF">2023-05-18T18:02:00Z</dcterms:modified>
</cp:coreProperties>
</file>