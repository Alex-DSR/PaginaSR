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3524F11B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</w:t>
      </w:r>
      <w:r w:rsidR="00890083">
        <w:rPr>
          <w:rFonts w:asciiTheme="minorHAnsi" w:hAnsiTheme="minorHAnsi" w:cstheme="minorHAnsi"/>
          <w:b/>
          <w:bCs/>
          <w:sz w:val="72"/>
          <w:szCs w:val="72"/>
        </w:rPr>
        <w:t>D</w:t>
      </w:r>
      <w:r w:rsidR="006036E2">
        <w:rPr>
          <w:rFonts w:asciiTheme="minorHAnsi" w:hAnsiTheme="minorHAnsi" w:cstheme="minorHAnsi"/>
          <w:b/>
          <w:bCs/>
          <w:sz w:val="72"/>
          <w:szCs w:val="72"/>
        </w:rPr>
        <w:t>G-07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54655B70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2CC0B3A2" w:rsidR="00557E11" w:rsidRPr="006D0217" w:rsidRDefault="008D0828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6A09049F" w:rsidR="00557E11" w:rsidRPr="006D0217" w:rsidRDefault="00D225EF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701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6D398C3" w:rsidR="00557E11" w:rsidRPr="006D0217" w:rsidRDefault="00890083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61750AF2" w:rsidR="006D0217" w:rsidRDefault="006D0217" w:rsidP="00EB5DCF">
      <w:pPr>
        <w:rPr>
          <w:vertAlign w:val="superscript"/>
          <w:lang w:val="es-419"/>
        </w:rPr>
      </w:pPr>
    </w:p>
    <w:p w14:paraId="2A599C28" w14:textId="6231D7CE" w:rsidR="00DD5D48" w:rsidRDefault="00D225EF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0288" behindDoc="1" locked="0" layoutInCell="1" allowOverlap="1" wp14:anchorId="336BC585" wp14:editId="50E5E5DA">
            <wp:simplePos x="0" y="0"/>
            <wp:positionH relativeFrom="column">
              <wp:posOffset>784860</wp:posOffset>
            </wp:positionH>
            <wp:positionV relativeFrom="paragraph">
              <wp:posOffset>43018</wp:posOffset>
            </wp:positionV>
            <wp:extent cx="2702560" cy="3708400"/>
            <wp:effectExtent l="0" t="0" r="2540" b="635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1991D84-6A39-4AE9-A976-FEFABE3F3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8917D" w14:textId="36D3D53B" w:rsidR="00DD5D48" w:rsidRDefault="00DD5D48" w:rsidP="00EB5DCF">
      <w:pPr>
        <w:rPr>
          <w:vertAlign w:val="superscript"/>
          <w:lang w:val="es-419"/>
        </w:rPr>
      </w:pPr>
    </w:p>
    <w:p w14:paraId="638622D9" w14:textId="430C33E4" w:rsidR="00DD5D48" w:rsidRDefault="00DD5D48" w:rsidP="00EB5DCF">
      <w:pPr>
        <w:rPr>
          <w:vertAlign w:val="superscript"/>
          <w:lang w:val="es-419"/>
        </w:rPr>
      </w:pPr>
      <w:r w:rsidRPr="00557E11">
        <w:rPr>
          <w:noProof/>
          <w:vertAlign w:val="superscript"/>
          <w:lang w:val="es-419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0"/>
        <w:gridCol w:w="800"/>
        <w:gridCol w:w="12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D225EF" w:rsidRPr="00D225EF" w14:paraId="7E6239A5" w14:textId="77777777" w:rsidTr="00D225EF">
        <w:trPr>
          <w:trHeight w:val="345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D935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28CAF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C0BE4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0D60A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FF78D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8C5B9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1A75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1C296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C44B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135E2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CE144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AB017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</w:tr>
      <w:tr w:rsidR="00D225EF" w:rsidRPr="00D225EF" w14:paraId="6848279D" w14:textId="77777777" w:rsidTr="00D225EF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94A603C" w14:textId="77777777" w:rsidR="00D225EF" w:rsidRPr="00D225EF" w:rsidRDefault="00D225EF" w:rsidP="00D225E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55AA9D9" w14:textId="77777777" w:rsidR="00D225EF" w:rsidRPr="00D225EF" w:rsidRDefault="00D225EF" w:rsidP="00D225E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232D1B0" w14:textId="77777777" w:rsidR="00D225EF" w:rsidRPr="00D225EF" w:rsidRDefault="00D225EF" w:rsidP="00D225E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2F6F9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9847B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C03E1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D9420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85640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17D13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81D5A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AE6F5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AEFA3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</w:tr>
      <w:tr w:rsidR="00D225EF" w:rsidRPr="00D225EF" w14:paraId="227C823B" w14:textId="77777777" w:rsidTr="00D225EF">
        <w:trPr>
          <w:trHeight w:val="3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24A55A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R95-DG-07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E83614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6F6293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E257BEB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0FAA08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FACF92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EF9E5A2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3EB70A3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4CEF91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48F32B1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4987FCD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BAA99" w14:textId="77777777" w:rsidR="00D225EF" w:rsidRPr="00D225EF" w:rsidRDefault="00D225EF" w:rsidP="00D225E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225E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BA5A" w14:textId="77777777" w:rsidR="00371E22" w:rsidRDefault="00371E22" w:rsidP="008A3980">
      <w:r>
        <w:separator/>
      </w:r>
    </w:p>
  </w:endnote>
  <w:endnote w:type="continuationSeparator" w:id="0">
    <w:p w14:paraId="5FCFEC0B" w14:textId="77777777" w:rsidR="00371E22" w:rsidRDefault="00371E2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0F56" w14:textId="77777777" w:rsidR="00371E22" w:rsidRDefault="00371E22" w:rsidP="008A3980">
      <w:r>
        <w:separator/>
      </w:r>
    </w:p>
  </w:footnote>
  <w:footnote w:type="continuationSeparator" w:id="0">
    <w:p w14:paraId="49264D61" w14:textId="77777777" w:rsidR="00371E22" w:rsidRDefault="00371E2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63ED6"/>
    <w:rsid w:val="000A4B96"/>
    <w:rsid w:val="00131E71"/>
    <w:rsid w:val="001428E9"/>
    <w:rsid w:val="00157C83"/>
    <w:rsid w:val="00195B26"/>
    <w:rsid w:val="001E78AD"/>
    <w:rsid w:val="001F685E"/>
    <w:rsid w:val="001F719B"/>
    <w:rsid w:val="002068DD"/>
    <w:rsid w:val="00253153"/>
    <w:rsid w:val="00273813"/>
    <w:rsid w:val="002870ED"/>
    <w:rsid w:val="002D09B0"/>
    <w:rsid w:val="002E1480"/>
    <w:rsid w:val="002E7F0F"/>
    <w:rsid w:val="00316AE6"/>
    <w:rsid w:val="00371E22"/>
    <w:rsid w:val="003938BD"/>
    <w:rsid w:val="003B301B"/>
    <w:rsid w:val="003C0BC9"/>
    <w:rsid w:val="003D6066"/>
    <w:rsid w:val="00417A91"/>
    <w:rsid w:val="00433213"/>
    <w:rsid w:val="004855A3"/>
    <w:rsid w:val="00490F9C"/>
    <w:rsid w:val="004B6513"/>
    <w:rsid w:val="00502FCF"/>
    <w:rsid w:val="00503185"/>
    <w:rsid w:val="005102A3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36E2"/>
    <w:rsid w:val="00606569"/>
    <w:rsid w:val="006248B3"/>
    <w:rsid w:val="006736DE"/>
    <w:rsid w:val="006D0217"/>
    <w:rsid w:val="006E3E09"/>
    <w:rsid w:val="00750244"/>
    <w:rsid w:val="00754D13"/>
    <w:rsid w:val="00780CA7"/>
    <w:rsid w:val="007B630C"/>
    <w:rsid w:val="007E4557"/>
    <w:rsid w:val="00814A1A"/>
    <w:rsid w:val="008319BA"/>
    <w:rsid w:val="00832239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6F6C"/>
    <w:rsid w:val="00AB281F"/>
    <w:rsid w:val="00AD5EDC"/>
    <w:rsid w:val="00AD6AC6"/>
    <w:rsid w:val="00AF546C"/>
    <w:rsid w:val="00B02B1A"/>
    <w:rsid w:val="00B163B0"/>
    <w:rsid w:val="00B43683"/>
    <w:rsid w:val="00B95558"/>
    <w:rsid w:val="00BD5BD4"/>
    <w:rsid w:val="00BF2942"/>
    <w:rsid w:val="00C0192C"/>
    <w:rsid w:val="00C5749B"/>
    <w:rsid w:val="00C922C0"/>
    <w:rsid w:val="00CD19A8"/>
    <w:rsid w:val="00CD4399"/>
    <w:rsid w:val="00CF2223"/>
    <w:rsid w:val="00CF3769"/>
    <w:rsid w:val="00D225EF"/>
    <w:rsid w:val="00D25EC3"/>
    <w:rsid w:val="00D40CE1"/>
    <w:rsid w:val="00D51595"/>
    <w:rsid w:val="00D61D67"/>
    <w:rsid w:val="00D6393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573BD"/>
    <w:rsid w:val="00F67437"/>
    <w:rsid w:val="00F8283B"/>
    <w:rsid w:val="00F90336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%20AGUILAR\Desktop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Hoja1!$E$1:$L$1</c:f>
              <c:numCache>
                <c:formatCode>General</c:formatCode>
                <c:ptCount val="8"/>
                <c:pt idx="0">
                  <c:v>0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</c:numCache>
            </c:numRef>
          </c:xVal>
          <c:yVal>
            <c:numRef>
              <c:f>Hoja1!$E$3:$L$3</c:f>
              <c:numCache>
                <c:formatCode>General</c:formatCode>
                <c:ptCount val="8"/>
                <c:pt idx="0">
                  <c:v>45</c:v>
                </c:pt>
                <c:pt idx="1">
                  <c:v>35</c:v>
                </c:pt>
                <c:pt idx="2">
                  <c:v>32</c:v>
                </c:pt>
                <c:pt idx="3">
                  <c:v>30</c:v>
                </c:pt>
                <c:pt idx="4">
                  <c:v>28</c:v>
                </c:pt>
                <c:pt idx="5">
                  <c:v>25</c:v>
                </c:pt>
                <c:pt idx="6">
                  <c:v>22</c:v>
                </c:pt>
                <c:pt idx="7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1E-48DB-9E1B-A126D6822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2023-05-18T14:10:00Z</cp:lastPrinted>
  <dcterms:created xsi:type="dcterms:W3CDTF">2023-05-18T17:32:00Z</dcterms:created>
  <dcterms:modified xsi:type="dcterms:W3CDTF">2023-05-18T17:42:00Z</dcterms:modified>
</cp:coreProperties>
</file>