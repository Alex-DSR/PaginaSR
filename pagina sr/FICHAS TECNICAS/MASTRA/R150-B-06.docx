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4F5BE6B4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39623292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E6020">
        <w:rPr>
          <w:rFonts w:asciiTheme="minorHAnsi" w:hAnsiTheme="minorHAnsi" w:cstheme="minorHAnsi"/>
          <w:b/>
          <w:bCs/>
          <w:sz w:val="72"/>
          <w:szCs w:val="72"/>
        </w:rPr>
        <w:t>B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0242DE">
        <w:rPr>
          <w:rFonts w:asciiTheme="minorHAnsi" w:hAnsiTheme="minorHAnsi" w:cstheme="minorHAnsi"/>
          <w:b/>
          <w:bCs/>
          <w:sz w:val="72"/>
          <w:szCs w:val="72"/>
        </w:rPr>
        <w:t>6</w:t>
      </w:r>
    </w:p>
    <w:p w14:paraId="3C8308A7" w14:textId="62536428" w:rsidR="00EB5DCF" w:rsidRDefault="00EB5DCF"/>
    <w:p w14:paraId="1E06E845" w14:textId="5101DB12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642C3A89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65254E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6C1A34EC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21EFF08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6F4C73BE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15AD56C2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84E33C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34363656" w:rsidR="006D0217" w:rsidRDefault="00AB5121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6F4846DD" wp14:editId="0E4D7B98">
            <wp:simplePos x="0" y="0"/>
            <wp:positionH relativeFrom="column">
              <wp:posOffset>680720</wp:posOffset>
            </wp:positionH>
            <wp:positionV relativeFrom="paragraph">
              <wp:posOffset>8255</wp:posOffset>
            </wp:positionV>
            <wp:extent cx="2879725" cy="3239770"/>
            <wp:effectExtent l="0" t="0" r="15875" b="1778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727F24A-4997-41B7-A8AC-EA753C27A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0BC6EAB0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4"/>
        <w:gridCol w:w="841"/>
        <w:gridCol w:w="841"/>
        <w:gridCol w:w="1261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AB5121" w:rsidRPr="00AB5121" w14:paraId="7EB3DD04" w14:textId="77777777" w:rsidTr="00AB5121">
        <w:trPr>
          <w:trHeight w:val="417"/>
        </w:trPr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F82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EDB9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9079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49A1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51FE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796F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4A0D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AD70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7DEE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B793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160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23ABB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</w:tr>
      <w:tr w:rsidR="00AB5121" w:rsidRPr="00AB5121" w14:paraId="5A06F8AA" w14:textId="77777777" w:rsidTr="00AB5121">
        <w:trPr>
          <w:trHeight w:val="417"/>
        </w:trPr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2CE6D" w14:textId="77777777" w:rsidR="00AB5121" w:rsidRPr="00AB5121" w:rsidRDefault="00AB5121" w:rsidP="00AB512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FBB3" w14:textId="77777777" w:rsidR="00AB5121" w:rsidRPr="00AB5121" w:rsidRDefault="00AB5121" w:rsidP="00AB512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BC2C" w14:textId="77777777" w:rsidR="00AB5121" w:rsidRPr="00AB5121" w:rsidRDefault="00AB5121" w:rsidP="00AB512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BC06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1C6E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1712A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43DA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FC1B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5FAB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DE03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21074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F32E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</w:tr>
      <w:tr w:rsidR="00AB5121" w:rsidRPr="00AB5121" w14:paraId="6D28507D" w14:textId="77777777" w:rsidTr="00AB5121">
        <w:trPr>
          <w:trHeight w:val="417"/>
        </w:trPr>
        <w:tc>
          <w:tcPr>
            <w:tcW w:w="19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87E65A4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R150-B-06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0E1880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CEAAC3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2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79C086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DBABAD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55BAE8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F00C73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1AA47F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9255469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24036E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A47125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957EA4" w14:textId="77777777" w:rsidR="00AB5121" w:rsidRPr="00AB5121" w:rsidRDefault="00AB5121" w:rsidP="00AB512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B512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82FB" w14:textId="77777777" w:rsidR="00606A02" w:rsidRDefault="00606A02" w:rsidP="008A3980">
      <w:r>
        <w:separator/>
      </w:r>
    </w:p>
  </w:endnote>
  <w:endnote w:type="continuationSeparator" w:id="0">
    <w:p w14:paraId="6D863385" w14:textId="77777777" w:rsidR="00606A02" w:rsidRDefault="00606A0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5ADE" w14:textId="77777777" w:rsidR="00606A02" w:rsidRDefault="00606A02" w:rsidP="008A3980">
      <w:r>
        <w:separator/>
      </w:r>
    </w:p>
  </w:footnote>
  <w:footnote w:type="continuationSeparator" w:id="0">
    <w:p w14:paraId="51E0E93D" w14:textId="77777777" w:rsidR="00606A02" w:rsidRDefault="00606A0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06A02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1337"/>
    <w:rsid w:val="009D2914"/>
    <w:rsid w:val="00A1205E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'B-06'!$E$1:$L$1</c:f>
              <c:numCache>
                <c:formatCode>0</c:formatCode>
                <c:ptCount val="8"/>
                <c:pt idx="0">
                  <c:v>0</c:v>
                </c:pt>
                <c:pt idx="1">
                  <c:v>4.0199999999999996</c:v>
                </c:pt>
                <c:pt idx="2">
                  <c:v>7.98</c:v>
                </c:pt>
                <c:pt idx="3">
                  <c:v>7.98</c:v>
                </c:pt>
                <c:pt idx="4">
                  <c:v>10.02</c:v>
                </c:pt>
                <c:pt idx="5">
                  <c:v>12</c:v>
                </c:pt>
                <c:pt idx="6">
                  <c:v>13.98</c:v>
                </c:pt>
                <c:pt idx="7">
                  <c:v>18</c:v>
                </c:pt>
              </c:numCache>
            </c:numRef>
          </c:xVal>
          <c:yVal>
            <c:numRef>
              <c:f>'B-06'!$E$3:$L$3</c:f>
              <c:numCache>
                <c:formatCode>General</c:formatCode>
                <c:ptCount val="8"/>
                <c:pt idx="0">
                  <c:v>80</c:v>
                </c:pt>
                <c:pt idx="1">
                  <c:v>70</c:v>
                </c:pt>
                <c:pt idx="2">
                  <c:v>60</c:v>
                </c:pt>
                <c:pt idx="3">
                  <c:v>55</c:v>
                </c:pt>
                <c:pt idx="4">
                  <c:v>50</c:v>
                </c:pt>
                <c:pt idx="5">
                  <c:v>43</c:v>
                </c:pt>
                <c:pt idx="6">
                  <c:v>37</c:v>
                </c:pt>
                <c:pt idx="7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5B-4465-A413-9079C4881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810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2023-05-18T20:29:00Z</cp:lastPrinted>
  <dcterms:created xsi:type="dcterms:W3CDTF">2023-05-29T17:22:00Z</dcterms:created>
  <dcterms:modified xsi:type="dcterms:W3CDTF">2023-05-29T17:24:00Z</dcterms:modified>
</cp:coreProperties>
</file>