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24182577" w:rsidR="00D51595" w:rsidRPr="00EB5DCF" w:rsidRDefault="00EB5DCF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0F72F560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06">
        <w:rPr>
          <w:rFonts w:asciiTheme="minorHAnsi" w:hAnsiTheme="minorHAnsi" w:cstheme="minorHAnsi"/>
          <w:b/>
          <w:bCs/>
          <w:sz w:val="72"/>
          <w:szCs w:val="72"/>
        </w:rPr>
        <w:t>4SP3-09</w:t>
      </w:r>
    </w:p>
    <w:p w14:paraId="3C8308A7" w14:textId="4D076F63" w:rsidR="00EB5DCF" w:rsidRDefault="00EB5DCF"/>
    <w:p w14:paraId="1E06E845" w14:textId="2267A201" w:rsidR="00144321" w:rsidRDefault="00144321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0ECFE6FB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6C184C10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4B6717C4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75F10B46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39719D48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070253D7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07847AED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12687CD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B44982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6B1A1107" w14:textId="651244FB" w:rsidR="00557E11" w:rsidRPr="006D0217" w:rsidRDefault="00746A06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</w:t>
            </w:r>
          </w:p>
        </w:tc>
        <w:tc>
          <w:tcPr>
            <w:tcW w:w="2597" w:type="dxa"/>
            <w:vAlign w:val="center"/>
          </w:tcPr>
          <w:p w14:paraId="620C31F3" w14:textId="39D049F9" w:rsidR="00557E11" w:rsidRPr="006D0217" w:rsidRDefault="00746A06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68E01E75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5BF8C214" w14:textId="34CDB0ED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Válvula de retención</w:t>
            </w:r>
          </w:p>
        </w:tc>
        <w:tc>
          <w:tcPr>
            <w:tcW w:w="2597" w:type="dxa"/>
            <w:vAlign w:val="center"/>
          </w:tcPr>
          <w:p w14:paraId="713A6922" w14:textId="26E7B856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1DF95B61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78FD57ED" w14:textId="18578710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2A230EBE" w14:textId="70E53A17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3E778B6C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02334F3D" w14:textId="4908CDFA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05739714" w14:textId="71D2C336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7B42D545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0B2C7EB4" w14:textId="67F3734F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450566BA" w14:textId="019B85A1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13F8FE09" w14:textId="77777777" w:rsidTr="00B44982">
        <w:trPr>
          <w:trHeight w:val="567"/>
        </w:trPr>
        <w:tc>
          <w:tcPr>
            <w:tcW w:w="2506" w:type="dxa"/>
            <w:vAlign w:val="center"/>
          </w:tcPr>
          <w:p w14:paraId="4DFCA0E4" w14:textId="5DE306D3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vAlign w:val="center"/>
          </w:tcPr>
          <w:p w14:paraId="6FB52929" w14:textId="3E71FD52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Caucho, resistente al desgaste</w:t>
            </w:r>
          </w:p>
        </w:tc>
      </w:tr>
      <w:tr w:rsidR="00557E11" w14:paraId="1217593A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523667B9" w14:textId="1C577737" w:rsidR="00557E11" w:rsidRPr="006D0217" w:rsidRDefault="00B44982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 succión</w:t>
            </w:r>
          </w:p>
        </w:tc>
        <w:tc>
          <w:tcPr>
            <w:tcW w:w="2597" w:type="dxa"/>
            <w:vAlign w:val="center"/>
          </w:tcPr>
          <w:p w14:paraId="0C3616DA" w14:textId="628539CB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49B11809" w14:textId="77777777" w:rsidTr="00B44982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B44982">
        <w:trPr>
          <w:trHeight w:val="397"/>
        </w:trPr>
        <w:tc>
          <w:tcPr>
            <w:tcW w:w="5103" w:type="dxa"/>
            <w:gridSpan w:val="2"/>
            <w:vAlign w:val="center"/>
          </w:tcPr>
          <w:p w14:paraId="29F3FDEB" w14:textId="37886F98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DATOS EXTRA DE LA BOMBA</w:t>
            </w:r>
          </w:p>
        </w:tc>
      </w:tr>
      <w:tr w:rsidR="00557E11" w14:paraId="1542AE41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31B50BD1" w:rsidR="00557E11" w:rsidRPr="006D0217" w:rsidRDefault="00B44982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</w:p>
        </w:tc>
      </w:tr>
      <w:tr w:rsidR="00557E11" w14:paraId="362AF69B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1C1A3904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344</w:t>
            </w:r>
          </w:p>
        </w:tc>
      </w:tr>
      <w:tr w:rsidR="00557E11" w14:paraId="20E75205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71AD6F5A" w:rsidR="00557E11" w:rsidRPr="006D0217" w:rsidRDefault="00B44982" w:rsidP="00D909A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¼”</w:t>
            </w:r>
          </w:p>
        </w:tc>
      </w:tr>
    </w:tbl>
    <w:p w14:paraId="2D66BD71" w14:textId="4D897235" w:rsidR="006D0217" w:rsidRDefault="00556045" w:rsidP="00EB5DCF">
      <w:pPr>
        <w:rPr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4384" behindDoc="1" locked="0" layoutInCell="1" allowOverlap="1" wp14:anchorId="2E6BC66C" wp14:editId="413F60A5">
            <wp:simplePos x="0" y="0"/>
            <wp:positionH relativeFrom="column">
              <wp:posOffset>897255</wp:posOffset>
            </wp:positionH>
            <wp:positionV relativeFrom="paragraph">
              <wp:posOffset>139700</wp:posOffset>
            </wp:positionV>
            <wp:extent cx="2743200" cy="3239770"/>
            <wp:effectExtent l="0" t="0" r="0" b="17780"/>
            <wp:wrapNone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E27D2D07-E865-4106-9BAA-AED5B53434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982" w:rsidRPr="00B44982">
        <w:rPr>
          <w:noProof/>
          <w:snapToGrid/>
          <w:lang w:val="es-BO" w:eastAsia="es-BO"/>
        </w:rPr>
        <w:drawing>
          <wp:anchor distT="0" distB="0" distL="114300" distR="114300" simplePos="0" relativeHeight="251663360" behindDoc="0" locked="0" layoutInCell="1" allowOverlap="1" wp14:anchorId="1FE52496" wp14:editId="5E638597">
            <wp:simplePos x="0" y="0"/>
            <wp:positionH relativeFrom="margin">
              <wp:posOffset>-95250</wp:posOffset>
            </wp:positionH>
            <wp:positionV relativeFrom="margin">
              <wp:posOffset>2475865</wp:posOffset>
            </wp:positionV>
            <wp:extent cx="847725" cy="33909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075B20B7" w:rsidR="00DD5D48" w:rsidRDefault="00DD5D48" w:rsidP="00EB5DCF">
      <w:pPr>
        <w:rPr>
          <w:vertAlign w:val="superscript"/>
          <w:lang w:val="es-419"/>
        </w:rPr>
      </w:pPr>
    </w:p>
    <w:p w14:paraId="7388917D" w14:textId="25239E6C" w:rsidR="00DD5D48" w:rsidRDefault="00DD5D48" w:rsidP="00EB5DCF">
      <w:pPr>
        <w:rPr>
          <w:vertAlign w:val="superscript"/>
          <w:lang w:val="es-419"/>
        </w:rPr>
      </w:pPr>
    </w:p>
    <w:p w14:paraId="638622D9" w14:textId="18DFE9C5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</w:p>
    <w:tbl>
      <w:tblPr>
        <w:tblW w:w="10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841"/>
        <w:gridCol w:w="841"/>
        <w:gridCol w:w="1262"/>
        <w:gridCol w:w="757"/>
        <w:gridCol w:w="757"/>
        <w:gridCol w:w="757"/>
        <w:gridCol w:w="757"/>
        <w:gridCol w:w="757"/>
        <w:gridCol w:w="757"/>
        <w:gridCol w:w="757"/>
        <w:gridCol w:w="757"/>
      </w:tblGrid>
      <w:tr w:rsidR="009412F2" w:rsidRPr="009412F2" w14:paraId="7F3D2825" w14:textId="77777777" w:rsidTr="009412F2">
        <w:trPr>
          <w:trHeight w:val="374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35431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1AA40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D39E9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35F69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008B9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B8949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E7475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69C86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F896F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3.6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84F7B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4.2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DC13A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AB9F9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</w:tr>
      <w:tr w:rsidR="009412F2" w:rsidRPr="009412F2" w14:paraId="4B77AB0F" w14:textId="77777777" w:rsidTr="009412F2">
        <w:trPr>
          <w:trHeight w:val="357"/>
        </w:trPr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A1777" w14:textId="77777777" w:rsidR="009412F2" w:rsidRPr="009412F2" w:rsidRDefault="009412F2" w:rsidP="009412F2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3178F" w14:textId="77777777" w:rsidR="009412F2" w:rsidRPr="009412F2" w:rsidRDefault="009412F2" w:rsidP="009412F2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B8EEE" w14:textId="77777777" w:rsidR="009412F2" w:rsidRPr="009412F2" w:rsidRDefault="009412F2" w:rsidP="009412F2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73354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8E274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433D0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48AD4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EBFCF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1250A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6DD5B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6B50A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C1753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</w:tr>
      <w:tr w:rsidR="009412F2" w:rsidRPr="009412F2" w14:paraId="24B98609" w14:textId="77777777" w:rsidTr="009412F2">
        <w:trPr>
          <w:trHeight w:val="357"/>
        </w:trPr>
        <w:tc>
          <w:tcPr>
            <w:tcW w:w="19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8EA4B78" w14:textId="5D7A697B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4SP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-09</w:t>
            </w:r>
          </w:p>
        </w:tc>
        <w:tc>
          <w:tcPr>
            <w:tcW w:w="84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F5E1F72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0.55</w:t>
            </w:r>
          </w:p>
        </w:tc>
        <w:tc>
          <w:tcPr>
            <w:tcW w:w="84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8E944FC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0.75</w:t>
            </w:r>
          </w:p>
        </w:tc>
        <w:tc>
          <w:tcPr>
            <w:tcW w:w="12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80858F4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3496794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56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217518F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3A0CF03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43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B328DCB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D766735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2623A83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28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D6BA0C3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19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5032544" w14:textId="77777777" w:rsidR="009412F2" w:rsidRPr="009412F2" w:rsidRDefault="009412F2" w:rsidP="009412F2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412F2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</w:tr>
    </w:tbl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sectPr w:rsidR="00DD5D48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15721" w14:textId="77777777" w:rsidR="00A724EA" w:rsidRDefault="00A724EA" w:rsidP="008A3980">
      <w:r>
        <w:separator/>
      </w:r>
    </w:p>
  </w:endnote>
  <w:endnote w:type="continuationSeparator" w:id="0">
    <w:p w14:paraId="4281DEBD" w14:textId="77777777" w:rsidR="00A724EA" w:rsidRDefault="00A724E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4DCB9" w14:textId="77777777" w:rsidR="00A724EA" w:rsidRDefault="00A724EA" w:rsidP="008A3980">
      <w:r>
        <w:separator/>
      </w:r>
    </w:p>
  </w:footnote>
  <w:footnote w:type="continuationSeparator" w:id="0">
    <w:p w14:paraId="4453968E" w14:textId="77777777" w:rsidR="00A724EA" w:rsidRDefault="00A724E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242DE"/>
    <w:rsid w:val="0005526A"/>
    <w:rsid w:val="000559F3"/>
    <w:rsid w:val="00063ED6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73813"/>
    <w:rsid w:val="002870ED"/>
    <w:rsid w:val="002D09B0"/>
    <w:rsid w:val="002E1480"/>
    <w:rsid w:val="002E7F0F"/>
    <w:rsid w:val="00316AE6"/>
    <w:rsid w:val="00352DF4"/>
    <w:rsid w:val="003938BD"/>
    <w:rsid w:val="003B301B"/>
    <w:rsid w:val="003B3BB9"/>
    <w:rsid w:val="003C0BC9"/>
    <w:rsid w:val="003C552A"/>
    <w:rsid w:val="003D6066"/>
    <w:rsid w:val="003E2FB6"/>
    <w:rsid w:val="003F3B22"/>
    <w:rsid w:val="00417A91"/>
    <w:rsid w:val="00433213"/>
    <w:rsid w:val="00462F6E"/>
    <w:rsid w:val="004855A3"/>
    <w:rsid w:val="00490F9C"/>
    <w:rsid w:val="004B6513"/>
    <w:rsid w:val="004C4DFB"/>
    <w:rsid w:val="004D36ED"/>
    <w:rsid w:val="00502814"/>
    <w:rsid w:val="00502FCF"/>
    <w:rsid w:val="00503185"/>
    <w:rsid w:val="005102A3"/>
    <w:rsid w:val="00552DA4"/>
    <w:rsid w:val="00556045"/>
    <w:rsid w:val="00557E11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5E56FA"/>
    <w:rsid w:val="00606569"/>
    <w:rsid w:val="00606856"/>
    <w:rsid w:val="006175C2"/>
    <w:rsid w:val="006248B3"/>
    <w:rsid w:val="0062557D"/>
    <w:rsid w:val="00626858"/>
    <w:rsid w:val="0063412C"/>
    <w:rsid w:val="006736DE"/>
    <w:rsid w:val="006D0217"/>
    <w:rsid w:val="006E3E09"/>
    <w:rsid w:val="00735CF8"/>
    <w:rsid w:val="00746A06"/>
    <w:rsid w:val="00750244"/>
    <w:rsid w:val="00754D13"/>
    <w:rsid w:val="00780CA7"/>
    <w:rsid w:val="00785889"/>
    <w:rsid w:val="00786C88"/>
    <w:rsid w:val="007B630C"/>
    <w:rsid w:val="007E4557"/>
    <w:rsid w:val="008319BA"/>
    <w:rsid w:val="00832239"/>
    <w:rsid w:val="00871327"/>
    <w:rsid w:val="00874BC1"/>
    <w:rsid w:val="00890083"/>
    <w:rsid w:val="008A0B7F"/>
    <w:rsid w:val="008A3980"/>
    <w:rsid w:val="008D0828"/>
    <w:rsid w:val="008D57AB"/>
    <w:rsid w:val="008F4310"/>
    <w:rsid w:val="008F5336"/>
    <w:rsid w:val="00934F39"/>
    <w:rsid w:val="009412F2"/>
    <w:rsid w:val="0095133B"/>
    <w:rsid w:val="009A11F8"/>
    <w:rsid w:val="009C54AA"/>
    <w:rsid w:val="009D1337"/>
    <w:rsid w:val="009D2914"/>
    <w:rsid w:val="00A1205E"/>
    <w:rsid w:val="00A72231"/>
    <w:rsid w:val="00A724EA"/>
    <w:rsid w:val="00A86F6C"/>
    <w:rsid w:val="00AB281F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D4940"/>
    <w:rsid w:val="00BD5BD4"/>
    <w:rsid w:val="00BF2942"/>
    <w:rsid w:val="00C0192C"/>
    <w:rsid w:val="00C5749B"/>
    <w:rsid w:val="00C922C0"/>
    <w:rsid w:val="00CD19A8"/>
    <w:rsid w:val="00CD4399"/>
    <w:rsid w:val="00CE748F"/>
    <w:rsid w:val="00CF2223"/>
    <w:rsid w:val="00CF3769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909A2"/>
    <w:rsid w:val="00D90D5A"/>
    <w:rsid w:val="00DA08D9"/>
    <w:rsid w:val="00DD5D48"/>
    <w:rsid w:val="00DE23CD"/>
    <w:rsid w:val="00E064A3"/>
    <w:rsid w:val="00E23E8F"/>
    <w:rsid w:val="00E3548E"/>
    <w:rsid w:val="00E363D2"/>
    <w:rsid w:val="00E40BCF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Hoja1!$E$1:$L$1</c:f>
              <c:numCache>
                <c:formatCode>0.0</c:formatCode>
                <c:ptCount val="8"/>
                <c:pt idx="0" formatCode="0">
                  <c:v>0</c:v>
                </c:pt>
                <c:pt idx="1">
                  <c:v>1.2</c:v>
                </c:pt>
                <c:pt idx="2">
                  <c:v>2.4</c:v>
                </c:pt>
                <c:pt idx="3" formatCode="0">
                  <c:v>3</c:v>
                </c:pt>
                <c:pt idx="4">
                  <c:v>3.6</c:v>
                </c:pt>
                <c:pt idx="5">
                  <c:v>4.2</c:v>
                </c:pt>
                <c:pt idx="6">
                  <c:v>4.8</c:v>
                </c:pt>
                <c:pt idx="7" formatCode="0">
                  <c:v>6</c:v>
                </c:pt>
              </c:numCache>
            </c:numRef>
          </c:xVal>
          <c:yVal>
            <c:numRef>
              <c:f>Hoja1!$E$3:$L$3</c:f>
              <c:numCache>
                <c:formatCode>General</c:formatCode>
                <c:ptCount val="8"/>
                <c:pt idx="0">
                  <c:v>56</c:v>
                </c:pt>
                <c:pt idx="1">
                  <c:v>50</c:v>
                </c:pt>
                <c:pt idx="2">
                  <c:v>43</c:v>
                </c:pt>
                <c:pt idx="3">
                  <c:v>40</c:v>
                </c:pt>
                <c:pt idx="4">
                  <c:v>35</c:v>
                </c:pt>
                <c:pt idx="5">
                  <c:v>28</c:v>
                </c:pt>
                <c:pt idx="6">
                  <c:v>19</c:v>
                </c:pt>
                <c:pt idx="7">
                  <c:v>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1A-487A-91DF-733338E443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8918-1189-4C5D-9C59-8EF181FB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26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836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4</cp:revision>
  <cp:lastPrinted>2023-05-18T20:29:00Z</cp:lastPrinted>
  <dcterms:created xsi:type="dcterms:W3CDTF">2023-05-19T12:23:00Z</dcterms:created>
  <dcterms:modified xsi:type="dcterms:W3CDTF">2023-05-19T12:41:00Z</dcterms:modified>
</cp:coreProperties>
</file>