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5DF4FCD6" w:rsidR="00D51595" w:rsidRPr="00EB5DCF" w:rsidRDefault="00EB5DCF" w:rsidP="00EB5DCF">
      <w:pPr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 w:rsidRPr="00F90336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D897050" wp14:editId="72902AB6">
            <wp:simplePos x="0" y="0"/>
            <wp:positionH relativeFrom="margin">
              <wp:align>left</wp:align>
            </wp:positionH>
            <wp:positionV relativeFrom="margin">
              <wp:posOffset>-163902</wp:posOffset>
            </wp:positionV>
            <wp:extent cx="2776220" cy="797442"/>
            <wp:effectExtent l="0" t="0" r="508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4” R95-</w:t>
      </w:r>
      <w:r w:rsidR="00890083">
        <w:rPr>
          <w:rFonts w:asciiTheme="minorHAnsi" w:hAnsiTheme="minorHAnsi" w:cstheme="minorHAnsi"/>
          <w:b/>
          <w:bCs/>
          <w:sz w:val="72"/>
          <w:szCs w:val="72"/>
        </w:rPr>
        <w:t>D</w:t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F</w:t>
      </w:r>
      <w:r w:rsidR="0028326F">
        <w:rPr>
          <w:rFonts w:asciiTheme="minorHAnsi" w:hAnsiTheme="minorHAnsi" w:cstheme="minorHAnsi"/>
          <w:b/>
          <w:bCs/>
          <w:sz w:val="72"/>
          <w:szCs w:val="72"/>
        </w:rPr>
        <w:t>-08</w:t>
      </w:r>
      <w:r>
        <w:rPr>
          <w:rFonts w:asciiTheme="minorHAnsi" w:hAnsiTheme="minorHAnsi" w:cstheme="minorHAnsi"/>
          <w:b/>
          <w:bCs/>
          <w:sz w:val="48"/>
          <w:szCs w:val="48"/>
        </w:rPr>
        <w:tab/>
      </w:r>
    </w:p>
    <w:p w14:paraId="3C8308A7" w14:textId="77777777" w:rsidR="00EB5DCF" w:rsidRDefault="00EB5DCF">
      <w:pPr>
        <w:rPr>
          <w:vanish/>
        </w:rPr>
      </w:pPr>
    </w:p>
    <w:p w14:paraId="288A7384" w14:textId="4C233EB4" w:rsidR="00B43683" w:rsidRDefault="00B43683" w:rsidP="00E87B8C">
      <w:pPr>
        <w:rPr>
          <w:rFonts w:ascii="Arial" w:hAnsi="Arial" w:cs="Arial"/>
          <w:lang w:val="es-419"/>
        </w:rPr>
      </w:pPr>
    </w:p>
    <w:p w14:paraId="7F2959AD" w14:textId="70623D54" w:rsidR="006D0217" w:rsidRDefault="006D0217" w:rsidP="00E87B8C">
      <w:pPr>
        <w:rPr>
          <w:rFonts w:ascii="Arial" w:hAnsi="Arial" w:cs="Arial"/>
          <w:lang w:val="es-419"/>
        </w:rPr>
      </w:pPr>
    </w:p>
    <w:p w14:paraId="2CF1978B" w14:textId="14C17DAF" w:rsidR="005816BC" w:rsidRPr="005816BC" w:rsidRDefault="005816BC" w:rsidP="00E87B8C">
      <w:pPr>
        <w:rPr>
          <w:rFonts w:ascii="Arial" w:hAnsi="Arial" w:cs="Arial"/>
          <w:b/>
          <w:bCs/>
          <w:sz w:val="22"/>
          <w:szCs w:val="22"/>
          <w:lang w:val="es-419"/>
        </w:rPr>
      </w:pPr>
      <w:r w:rsidRPr="005816BC">
        <w:rPr>
          <w:rFonts w:ascii="Arial" w:hAnsi="Arial" w:cs="Arial"/>
          <w:b/>
          <w:bCs/>
          <w:sz w:val="22"/>
          <w:szCs w:val="22"/>
          <w:lang w:val="es-419"/>
        </w:rPr>
        <w:t>TRABAJOS RECOMENDADOS</w:t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 w:rsidRPr="005816BC">
        <w:rPr>
          <w:rFonts w:ascii="Arial" w:hAnsi="Arial" w:cs="Arial"/>
          <w:b/>
          <w:bCs/>
          <w:sz w:val="22"/>
          <w:szCs w:val="22"/>
          <w:lang w:val="es-419"/>
        </w:rPr>
        <w:t>LIMITES OPERATIVOS</w:t>
      </w:r>
    </w:p>
    <w:p w14:paraId="4F7004AD" w14:textId="55C2A345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Levantamiento de aguas limpias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Temperatura del líquido: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>1°C a 35°C</w:t>
      </w:r>
    </w:p>
    <w:p w14:paraId="68FB5BD0" w14:textId="6B4D1600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Abastecimiento de agua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Máximo contenido de sólidos: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100g/m</w:t>
      </w:r>
      <w:r w:rsidR="00F90336" w:rsidRPr="002D09B0">
        <w:rPr>
          <w:rFonts w:ascii="Arial" w:hAnsi="Arial" w:cs="Arial"/>
          <w:sz w:val="22"/>
          <w:szCs w:val="22"/>
          <w:vertAlign w:val="superscript"/>
          <w:lang w:val="es-419"/>
        </w:rPr>
        <w:t>3</w:t>
      </w:r>
      <w:r w:rsidR="00F90336" w:rsidRPr="002D09B0">
        <w:rPr>
          <w:rFonts w:ascii="Arial" w:hAnsi="Arial" w:cs="Arial"/>
          <w:sz w:val="22"/>
          <w:szCs w:val="22"/>
          <w:lang w:val="es-419"/>
        </w:rPr>
        <w:t xml:space="preserve"> </w:t>
      </w:r>
    </w:p>
    <w:p w14:paraId="127B075A" w14:textId="5C9C0FBF" w:rsidR="005816BC" w:rsidRPr="002D09B0" w:rsidRDefault="005816BC" w:rsidP="00DD5D48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Uso doméstico, civil e industrial.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Máx. arranque por hora: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30 a intervalos regulares</w:t>
      </w:r>
    </w:p>
    <w:p w14:paraId="13B8402B" w14:textId="1E82780E" w:rsidR="005816BC" w:rsidRDefault="005816BC" w:rsidP="00E87B8C">
      <w:pPr>
        <w:rPr>
          <w:rFonts w:ascii="Arial" w:hAnsi="Arial" w:cs="Arial"/>
          <w:lang w:val="es-419"/>
        </w:rPr>
      </w:pPr>
    </w:p>
    <w:p w14:paraId="0E44810A" w14:textId="77777777" w:rsidR="005816BC" w:rsidRPr="002D09B0" w:rsidRDefault="005816BC" w:rsidP="00E87B8C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2D09B0">
        <w:rPr>
          <w:rFonts w:ascii="Arial" w:hAnsi="Arial" w:cs="Arial"/>
          <w:b/>
          <w:bCs/>
          <w:sz w:val="28"/>
          <w:szCs w:val="28"/>
          <w:lang w:val="es-419"/>
        </w:rPr>
        <w:t>GARANTIA 1 AÑO CONTRA FALLAS DE FABRICA</w:t>
      </w:r>
    </w:p>
    <w:p w14:paraId="1F917D2C" w14:textId="6147FC99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2506"/>
        <w:gridCol w:w="2597"/>
      </w:tblGrid>
      <w:tr w:rsidR="00557E11" w14:paraId="7703E2A0" w14:textId="77777777" w:rsidTr="002D09B0">
        <w:tc>
          <w:tcPr>
            <w:tcW w:w="2506" w:type="dxa"/>
            <w:vAlign w:val="center"/>
          </w:tcPr>
          <w:p w14:paraId="2231CA7E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PARTE</w:t>
            </w:r>
          </w:p>
        </w:tc>
        <w:tc>
          <w:tcPr>
            <w:tcW w:w="2597" w:type="dxa"/>
            <w:vAlign w:val="center"/>
          </w:tcPr>
          <w:p w14:paraId="6B31F7FF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MATERIAL</w:t>
            </w:r>
          </w:p>
        </w:tc>
      </w:tr>
      <w:tr w:rsidR="00557E11" w14:paraId="08E53396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6B1A1107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de impulsión</w:t>
            </w:r>
          </w:p>
        </w:tc>
        <w:tc>
          <w:tcPr>
            <w:tcW w:w="2597" w:type="dxa"/>
            <w:vAlign w:val="center"/>
          </w:tcPr>
          <w:p w14:paraId="620C31F3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Bronce</w:t>
            </w:r>
          </w:p>
        </w:tc>
      </w:tr>
      <w:tr w:rsidR="00557E11" w14:paraId="68E01E7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BF8C21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Soporte succión</w:t>
            </w:r>
          </w:p>
        </w:tc>
        <w:tc>
          <w:tcPr>
            <w:tcW w:w="2597" w:type="dxa"/>
            <w:vAlign w:val="center"/>
          </w:tcPr>
          <w:p w14:paraId="713A6922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Bronce</w:t>
            </w:r>
          </w:p>
        </w:tc>
      </w:tr>
      <w:tr w:rsidR="00557E11" w14:paraId="1DF95B61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78FD57ED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Válvula de retención</w:t>
            </w:r>
          </w:p>
        </w:tc>
        <w:tc>
          <w:tcPr>
            <w:tcW w:w="2597" w:type="dxa"/>
            <w:vAlign w:val="center"/>
          </w:tcPr>
          <w:p w14:paraId="2A230EBE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3E778B6C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2334F3D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Válvula de soporte</w:t>
            </w:r>
          </w:p>
        </w:tc>
        <w:tc>
          <w:tcPr>
            <w:tcW w:w="2597" w:type="dxa"/>
            <w:vAlign w:val="center"/>
          </w:tcPr>
          <w:p w14:paraId="0573971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7B42D54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B2C7EB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Soporte del eje</w:t>
            </w:r>
          </w:p>
        </w:tc>
        <w:tc>
          <w:tcPr>
            <w:tcW w:w="2597" w:type="dxa"/>
            <w:vAlign w:val="center"/>
          </w:tcPr>
          <w:p w14:paraId="450566BA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13F8FE09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4DFCA0E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597" w:type="dxa"/>
            <w:vAlign w:val="center"/>
          </w:tcPr>
          <w:p w14:paraId="6FB5292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1217593A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23667B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Difusor</w:t>
            </w:r>
          </w:p>
        </w:tc>
        <w:tc>
          <w:tcPr>
            <w:tcW w:w="2597" w:type="dxa"/>
            <w:vAlign w:val="center"/>
          </w:tcPr>
          <w:p w14:paraId="0C3616DA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4B1601A2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4C6CA1B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Sello de válvula</w:t>
            </w:r>
          </w:p>
        </w:tc>
        <w:tc>
          <w:tcPr>
            <w:tcW w:w="2597" w:type="dxa"/>
            <w:vAlign w:val="center"/>
          </w:tcPr>
          <w:p w14:paraId="794444F2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Caucho nitrilo</w:t>
            </w:r>
          </w:p>
        </w:tc>
      </w:tr>
      <w:tr w:rsidR="00557E11" w14:paraId="5F9521B8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649784C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6B98CA48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Acero inoxidable AISI 304</w:t>
            </w:r>
          </w:p>
        </w:tc>
      </w:tr>
      <w:tr w:rsidR="00557E11" w14:paraId="3884E67F" w14:textId="77777777" w:rsidTr="002D09B0">
        <w:trPr>
          <w:trHeight w:val="283"/>
        </w:trPr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773B6988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Cubre cable</w:t>
            </w:r>
          </w:p>
        </w:tc>
        <w:tc>
          <w:tcPr>
            <w:tcW w:w="2597" w:type="dxa"/>
            <w:tcBorders>
              <w:bottom w:val="single" w:sz="4" w:space="0" w:color="auto"/>
            </w:tcBorders>
            <w:vAlign w:val="center"/>
          </w:tcPr>
          <w:p w14:paraId="3D4C7081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Acero inoxidable AISI 304</w:t>
            </w:r>
          </w:p>
        </w:tc>
      </w:tr>
      <w:tr w:rsidR="00557E11" w14:paraId="141ECA35" w14:textId="77777777" w:rsidTr="002D09B0">
        <w:trPr>
          <w:trHeight w:val="283"/>
        </w:trPr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5D8B639C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Cojinete</w:t>
            </w:r>
          </w:p>
        </w:tc>
        <w:tc>
          <w:tcPr>
            <w:tcW w:w="2597" w:type="dxa"/>
            <w:tcBorders>
              <w:bottom w:val="single" w:sz="4" w:space="0" w:color="auto"/>
            </w:tcBorders>
            <w:vAlign w:val="center"/>
          </w:tcPr>
          <w:p w14:paraId="477950D5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Acero inoxidable AISI 304</w:t>
            </w:r>
          </w:p>
        </w:tc>
      </w:tr>
      <w:tr w:rsidR="00557E11" w14:paraId="49B11809" w14:textId="77777777" w:rsidTr="002D09B0">
        <w:trPr>
          <w:trHeight w:val="170"/>
        </w:trPr>
        <w:tc>
          <w:tcPr>
            <w:tcW w:w="2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400A06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CD7FEA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</w:tr>
      <w:tr w:rsidR="00557E11" w14:paraId="1060E263" w14:textId="77777777" w:rsidTr="002D09B0">
        <w:trPr>
          <w:trHeight w:val="283"/>
        </w:trPr>
        <w:tc>
          <w:tcPr>
            <w:tcW w:w="5103" w:type="dxa"/>
            <w:gridSpan w:val="2"/>
            <w:vAlign w:val="center"/>
          </w:tcPr>
          <w:p w14:paraId="29F3FDEB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DATOS EXTRA DEL MOTOR</w:t>
            </w:r>
          </w:p>
        </w:tc>
      </w:tr>
      <w:tr w:rsidR="00557E11" w14:paraId="1542AE41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6FD9A46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0B85560B" w14:textId="2CC0B3A2" w:rsidR="00557E11" w:rsidRPr="006D0217" w:rsidRDefault="008D0828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100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362AF69B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3A23A751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Altura parte bomba</w:t>
            </w:r>
          </w:p>
        </w:tc>
        <w:tc>
          <w:tcPr>
            <w:tcW w:w="2597" w:type="dxa"/>
            <w:vAlign w:val="center"/>
          </w:tcPr>
          <w:p w14:paraId="04D68EA5" w14:textId="0117AABB" w:rsidR="00557E11" w:rsidRPr="006D0217" w:rsidRDefault="00890083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651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20E75205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294367A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597" w:type="dxa"/>
            <w:vAlign w:val="center"/>
          </w:tcPr>
          <w:p w14:paraId="19EC7F96" w14:textId="76D398C3" w:rsidR="00557E11" w:rsidRPr="006D0217" w:rsidRDefault="00890083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</w:tbl>
    <w:p w14:paraId="2D66BD71" w14:textId="7427EE56" w:rsidR="006D0217" w:rsidRDefault="002068DD" w:rsidP="00EB5DCF">
      <w:pPr>
        <w:rPr>
          <w:vertAlign w:val="superscript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60288" behindDoc="1" locked="0" layoutInCell="1" allowOverlap="1" wp14:anchorId="18C8ACF8" wp14:editId="1757686E">
            <wp:simplePos x="0" y="0"/>
            <wp:positionH relativeFrom="column">
              <wp:posOffset>817083</wp:posOffset>
            </wp:positionH>
            <wp:positionV relativeFrom="paragraph">
              <wp:posOffset>144780</wp:posOffset>
            </wp:positionV>
            <wp:extent cx="2699385" cy="3779520"/>
            <wp:effectExtent l="0" t="0" r="5715" b="11430"/>
            <wp:wrapNone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7FCAC34C-90D3-4680-9389-9F6D6E5332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2A599C28" w14:textId="4E036AE0" w:rsidR="00DD5D48" w:rsidRDefault="00DD5D48" w:rsidP="00EB5DCF">
      <w:pPr>
        <w:rPr>
          <w:vertAlign w:val="superscript"/>
          <w:lang w:val="es-419"/>
        </w:rPr>
      </w:pPr>
    </w:p>
    <w:p w14:paraId="7388917D" w14:textId="36D3D53B" w:rsidR="00DD5D48" w:rsidRDefault="00DD5D48" w:rsidP="00EB5DCF">
      <w:pPr>
        <w:rPr>
          <w:vertAlign w:val="superscript"/>
          <w:lang w:val="es-419"/>
        </w:rPr>
      </w:pPr>
    </w:p>
    <w:p w14:paraId="638622D9" w14:textId="430C33E4" w:rsidR="00DD5D48" w:rsidRDefault="00DD5D48" w:rsidP="00EB5DCF">
      <w:pPr>
        <w:rPr>
          <w:vertAlign w:val="superscript"/>
          <w:lang w:val="es-419"/>
        </w:rPr>
      </w:pPr>
      <w:r w:rsidRPr="00557E11">
        <w:rPr>
          <w:noProof/>
          <w:vertAlign w:val="superscript"/>
          <w:lang w:val="es-419"/>
        </w:rPr>
        <w:drawing>
          <wp:anchor distT="0" distB="0" distL="114300" distR="114300" simplePos="0" relativeHeight="251659264" behindDoc="0" locked="0" layoutInCell="1" allowOverlap="1" wp14:anchorId="201FFA31" wp14:editId="2686D4D9">
            <wp:simplePos x="0" y="0"/>
            <wp:positionH relativeFrom="margin">
              <wp:posOffset>11117</wp:posOffset>
            </wp:positionH>
            <wp:positionV relativeFrom="margin">
              <wp:posOffset>2789555</wp:posOffset>
            </wp:positionV>
            <wp:extent cx="581025" cy="308610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781B881A" w:rsidR="00DD5D48" w:rsidRDefault="00DD5D48" w:rsidP="00EB5DCF">
      <w:pPr>
        <w:rPr>
          <w:vertAlign w:val="superscript"/>
          <w:lang w:val="es-419"/>
        </w:rPr>
      </w:pPr>
    </w:p>
    <w:p w14:paraId="6848068A" w14:textId="7EBE8F47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E5A7028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4F63C9A3" w:rsidR="00DD5D48" w:rsidRDefault="00DD5D48" w:rsidP="00EB5DCF">
      <w:pPr>
        <w:rPr>
          <w:vertAlign w:val="superscript"/>
          <w:lang w:val="es-419"/>
        </w:rPr>
      </w:pPr>
    </w:p>
    <w:p w14:paraId="423B593E" w14:textId="30332D18" w:rsidR="00DD5D48" w:rsidRDefault="00DD5D48" w:rsidP="00EB5DCF">
      <w:pPr>
        <w:rPr>
          <w:vertAlign w:val="superscript"/>
          <w:lang w:val="es-419"/>
        </w:rPr>
      </w:pPr>
    </w:p>
    <w:p w14:paraId="3655BF92" w14:textId="12A31351" w:rsidR="00DD5D48" w:rsidRDefault="00DD5D48" w:rsidP="00EB5DCF">
      <w:pPr>
        <w:rPr>
          <w:vertAlign w:val="superscript"/>
          <w:lang w:val="es-419"/>
        </w:rPr>
      </w:pPr>
    </w:p>
    <w:p w14:paraId="1528C4A6" w14:textId="77777777" w:rsidR="00DD5D48" w:rsidRDefault="00DD5D48" w:rsidP="00EB5DCF">
      <w:pPr>
        <w:rPr>
          <w:vertAlign w:val="superscript"/>
          <w:lang w:val="es-419"/>
        </w:rPr>
      </w:pPr>
    </w:p>
    <w:p w14:paraId="7264669F" w14:textId="10C1CBA3" w:rsidR="00DD5D48" w:rsidRDefault="00DD5D48" w:rsidP="00EB5DCF">
      <w:pPr>
        <w:rPr>
          <w:vertAlign w:val="superscript"/>
          <w:lang w:val="es-419"/>
        </w:rPr>
      </w:pPr>
    </w:p>
    <w:tbl>
      <w:tblPr>
        <w:tblW w:w="10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800"/>
        <w:gridCol w:w="800"/>
        <w:gridCol w:w="12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 w:rsidR="002068DD" w:rsidRPr="002068DD" w14:paraId="587D0E68" w14:textId="77777777" w:rsidTr="002068DD">
        <w:trPr>
          <w:trHeight w:val="345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7D406" w14:textId="77777777" w:rsidR="002068DD" w:rsidRPr="002068DD" w:rsidRDefault="002068DD" w:rsidP="002068D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00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DE4B0" w14:textId="77777777" w:rsidR="002068DD" w:rsidRPr="002068DD" w:rsidRDefault="002068DD" w:rsidP="002068D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00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B0D2E" w14:textId="77777777" w:rsidR="002068DD" w:rsidRPr="002068DD" w:rsidRDefault="002068DD" w:rsidP="002068D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55E01" w14:textId="77777777" w:rsidR="002068DD" w:rsidRPr="002068DD" w:rsidRDefault="002068DD" w:rsidP="002068D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3F9FE" w14:textId="77777777" w:rsidR="002068DD" w:rsidRPr="002068DD" w:rsidRDefault="002068DD" w:rsidP="002068D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A76DE" w14:textId="77777777" w:rsidR="002068DD" w:rsidRPr="002068DD" w:rsidRDefault="002068DD" w:rsidP="002068D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EE436" w14:textId="77777777" w:rsidR="002068DD" w:rsidRPr="002068DD" w:rsidRDefault="002068DD" w:rsidP="002068D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5C2FC" w14:textId="77777777" w:rsidR="002068DD" w:rsidRPr="002068DD" w:rsidRDefault="002068DD" w:rsidP="002068D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60F72" w14:textId="77777777" w:rsidR="002068DD" w:rsidRPr="002068DD" w:rsidRDefault="002068DD" w:rsidP="002068D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B5059" w14:textId="77777777" w:rsidR="002068DD" w:rsidRPr="002068DD" w:rsidRDefault="002068DD" w:rsidP="002068D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62832" w14:textId="77777777" w:rsidR="002068DD" w:rsidRPr="002068DD" w:rsidRDefault="002068DD" w:rsidP="002068D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0D30B" w14:textId="77777777" w:rsidR="002068DD" w:rsidRPr="002068DD" w:rsidRDefault="002068DD" w:rsidP="002068D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</w:tr>
      <w:tr w:rsidR="002068DD" w:rsidRPr="002068DD" w14:paraId="6A8B6487" w14:textId="77777777" w:rsidTr="002068DD">
        <w:trPr>
          <w:trHeight w:val="315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509E9B93" w14:textId="77777777" w:rsidR="002068DD" w:rsidRPr="002068DD" w:rsidRDefault="002068DD" w:rsidP="002068D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6FC3308A" w14:textId="77777777" w:rsidR="002068DD" w:rsidRPr="002068DD" w:rsidRDefault="002068DD" w:rsidP="002068D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2E2A0BAE" w14:textId="77777777" w:rsidR="002068DD" w:rsidRPr="002068DD" w:rsidRDefault="002068DD" w:rsidP="002068DD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EDB45" w14:textId="77777777" w:rsidR="002068DD" w:rsidRPr="002068DD" w:rsidRDefault="002068DD" w:rsidP="002068D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E9D5D" w14:textId="77777777" w:rsidR="002068DD" w:rsidRPr="002068DD" w:rsidRDefault="002068DD" w:rsidP="002068D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7D492" w14:textId="77777777" w:rsidR="002068DD" w:rsidRPr="002068DD" w:rsidRDefault="002068DD" w:rsidP="002068D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2D26F" w14:textId="77777777" w:rsidR="002068DD" w:rsidRPr="002068DD" w:rsidRDefault="002068DD" w:rsidP="002068D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FCDA9" w14:textId="77777777" w:rsidR="002068DD" w:rsidRPr="002068DD" w:rsidRDefault="002068DD" w:rsidP="002068D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17E00" w14:textId="77777777" w:rsidR="002068DD" w:rsidRPr="002068DD" w:rsidRDefault="002068DD" w:rsidP="002068D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B82EC" w14:textId="77777777" w:rsidR="002068DD" w:rsidRPr="002068DD" w:rsidRDefault="002068DD" w:rsidP="002068D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A3EB2" w14:textId="77777777" w:rsidR="002068DD" w:rsidRPr="002068DD" w:rsidRDefault="002068DD" w:rsidP="002068D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41DE3" w14:textId="77777777" w:rsidR="002068DD" w:rsidRPr="002068DD" w:rsidRDefault="002068DD" w:rsidP="002068D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167</w:t>
            </w:r>
          </w:p>
        </w:tc>
      </w:tr>
      <w:tr w:rsidR="002068DD" w:rsidRPr="002068DD" w14:paraId="41BBDE0D" w14:textId="77777777" w:rsidTr="002068DD">
        <w:trPr>
          <w:trHeight w:val="33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09C91CC" w14:textId="77777777" w:rsidR="002068DD" w:rsidRPr="002068DD" w:rsidRDefault="002068DD" w:rsidP="002068D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R95-DF-08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91F12A" w14:textId="77777777" w:rsidR="002068DD" w:rsidRPr="002068DD" w:rsidRDefault="002068DD" w:rsidP="002068D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DD98A0" w14:textId="77777777" w:rsidR="002068DD" w:rsidRPr="002068DD" w:rsidRDefault="002068DD" w:rsidP="002068D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34F23B" w14:textId="77777777" w:rsidR="002068DD" w:rsidRPr="002068DD" w:rsidRDefault="002068DD" w:rsidP="002068D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3D70D3" w14:textId="77777777" w:rsidR="002068DD" w:rsidRPr="002068DD" w:rsidRDefault="002068DD" w:rsidP="002068D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01E375E" w14:textId="77777777" w:rsidR="002068DD" w:rsidRPr="002068DD" w:rsidRDefault="002068DD" w:rsidP="002068D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23ED1D0" w14:textId="77777777" w:rsidR="002068DD" w:rsidRPr="002068DD" w:rsidRDefault="002068DD" w:rsidP="002068D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03E909" w14:textId="77777777" w:rsidR="002068DD" w:rsidRPr="002068DD" w:rsidRDefault="002068DD" w:rsidP="002068D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40FE9A5" w14:textId="77777777" w:rsidR="002068DD" w:rsidRPr="002068DD" w:rsidRDefault="002068DD" w:rsidP="002068D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1831D94" w14:textId="77777777" w:rsidR="002068DD" w:rsidRPr="002068DD" w:rsidRDefault="002068DD" w:rsidP="002068D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E12B145" w14:textId="77777777" w:rsidR="002068DD" w:rsidRPr="002068DD" w:rsidRDefault="002068DD" w:rsidP="002068D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E27A399" w14:textId="77777777" w:rsidR="002068DD" w:rsidRPr="002068DD" w:rsidRDefault="002068DD" w:rsidP="002068D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068D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26</w:t>
            </w:r>
          </w:p>
        </w:tc>
      </w:tr>
    </w:tbl>
    <w:p w14:paraId="33EB449C" w14:textId="77777777" w:rsidR="00DD5D48" w:rsidRPr="00EB5DCF" w:rsidRDefault="00DD5D48" w:rsidP="00EB5DCF">
      <w:pPr>
        <w:rPr>
          <w:vertAlign w:val="superscript"/>
          <w:lang w:val="es-419"/>
        </w:rPr>
      </w:pPr>
    </w:p>
    <w:sectPr w:rsidR="00DD5D48" w:rsidRPr="00EB5DCF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ED682" w14:textId="77777777" w:rsidR="00D002B4" w:rsidRDefault="00D002B4" w:rsidP="008A3980">
      <w:r>
        <w:separator/>
      </w:r>
    </w:p>
  </w:endnote>
  <w:endnote w:type="continuationSeparator" w:id="0">
    <w:p w14:paraId="1207545F" w14:textId="77777777" w:rsidR="00D002B4" w:rsidRDefault="00D002B4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0FC71" w14:textId="77777777" w:rsidR="00D002B4" w:rsidRDefault="00D002B4" w:rsidP="008A3980">
      <w:r>
        <w:separator/>
      </w:r>
    </w:p>
  </w:footnote>
  <w:footnote w:type="continuationSeparator" w:id="0">
    <w:p w14:paraId="45CE7CBC" w14:textId="77777777" w:rsidR="00D002B4" w:rsidRDefault="00D002B4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n-US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59F3"/>
    <w:rsid w:val="00063ED6"/>
    <w:rsid w:val="000A4B96"/>
    <w:rsid w:val="00131E71"/>
    <w:rsid w:val="001428E9"/>
    <w:rsid w:val="00157C83"/>
    <w:rsid w:val="00195B26"/>
    <w:rsid w:val="001E78AD"/>
    <w:rsid w:val="001F685E"/>
    <w:rsid w:val="001F719B"/>
    <w:rsid w:val="002068DD"/>
    <w:rsid w:val="00253153"/>
    <w:rsid w:val="00273813"/>
    <w:rsid w:val="0028326F"/>
    <w:rsid w:val="002870ED"/>
    <w:rsid w:val="002D09B0"/>
    <w:rsid w:val="002E1480"/>
    <w:rsid w:val="002E7F0F"/>
    <w:rsid w:val="00316AE6"/>
    <w:rsid w:val="003938BD"/>
    <w:rsid w:val="003B301B"/>
    <w:rsid w:val="003C0BC9"/>
    <w:rsid w:val="003D6066"/>
    <w:rsid w:val="00417A91"/>
    <w:rsid w:val="00433213"/>
    <w:rsid w:val="004855A3"/>
    <w:rsid w:val="00490F9C"/>
    <w:rsid w:val="004B6513"/>
    <w:rsid w:val="00502FCF"/>
    <w:rsid w:val="00503185"/>
    <w:rsid w:val="005102A3"/>
    <w:rsid w:val="00557E11"/>
    <w:rsid w:val="005816BC"/>
    <w:rsid w:val="0059108C"/>
    <w:rsid w:val="00591286"/>
    <w:rsid w:val="005960B5"/>
    <w:rsid w:val="00597AAA"/>
    <w:rsid w:val="005B4338"/>
    <w:rsid w:val="005B5378"/>
    <w:rsid w:val="005E4450"/>
    <w:rsid w:val="00606569"/>
    <w:rsid w:val="006248B3"/>
    <w:rsid w:val="006736DE"/>
    <w:rsid w:val="006D0217"/>
    <w:rsid w:val="006E3E09"/>
    <w:rsid w:val="00750244"/>
    <w:rsid w:val="00754D13"/>
    <w:rsid w:val="00780CA7"/>
    <w:rsid w:val="007B630C"/>
    <w:rsid w:val="007E4557"/>
    <w:rsid w:val="008319BA"/>
    <w:rsid w:val="00832239"/>
    <w:rsid w:val="00874BC1"/>
    <w:rsid w:val="00890083"/>
    <w:rsid w:val="008A3980"/>
    <w:rsid w:val="008D0828"/>
    <w:rsid w:val="008D57AB"/>
    <w:rsid w:val="008F4310"/>
    <w:rsid w:val="008F5336"/>
    <w:rsid w:val="00934F39"/>
    <w:rsid w:val="009A11F8"/>
    <w:rsid w:val="009D2914"/>
    <w:rsid w:val="00A72231"/>
    <w:rsid w:val="00A86F6C"/>
    <w:rsid w:val="00AB281F"/>
    <w:rsid w:val="00AD5EDC"/>
    <w:rsid w:val="00AD6AC6"/>
    <w:rsid w:val="00AF546C"/>
    <w:rsid w:val="00B163B0"/>
    <w:rsid w:val="00B43683"/>
    <w:rsid w:val="00BD5BD4"/>
    <w:rsid w:val="00BF2942"/>
    <w:rsid w:val="00C0192C"/>
    <w:rsid w:val="00C5749B"/>
    <w:rsid w:val="00C922C0"/>
    <w:rsid w:val="00CD19A8"/>
    <w:rsid w:val="00CD4399"/>
    <w:rsid w:val="00CF2223"/>
    <w:rsid w:val="00CF3769"/>
    <w:rsid w:val="00D002B4"/>
    <w:rsid w:val="00D40CE1"/>
    <w:rsid w:val="00D51595"/>
    <w:rsid w:val="00D61D67"/>
    <w:rsid w:val="00D90D5A"/>
    <w:rsid w:val="00DA08D9"/>
    <w:rsid w:val="00DD5D48"/>
    <w:rsid w:val="00DE23CD"/>
    <w:rsid w:val="00E064A3"/>
    <w:rsid w:val="00E23E8F"/>
    <w:rsid w:val="00E3548E"/>
    <w:rsid w:val="00E363D2"/>
    <w:rsid w:val="00E530EE"/>
    <w:rsid w:val="00E6303A"/>
    <w:rsid w:val="00E87B8C"/>
    <w:rsid w:val="00EB5DCF"/>
    <w:rsid w:val="00ED0506"/>
    <w:rsid w:val="00ED588D"/>
    <w:rsid w:val="00EE4F23"/>
    <w:rsid w:val="00F03165"/>
    <w:rsid w:val="00F112DF"/>
    <w:rsid w:val="00F573BD"/>
    <w:rsid w:val="00F67437"/>
    <w:rsid w:val="00F8283B"/>
    <w:rsid w:val="00F90336"/>
    <w:rsid w:val="00F94CBA"/>
    <w:rsid w:val="00FA60A8"/>
    <w:rsid w:val="00FD24E2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%20AGUILAR\Desktop\mastr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Hoja4!$E$1:$L$1</c:f>
              <c:numCache>
                <c:formatCode>General</c:formatCod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xVal>
          <c:yVal>
            <c:numRef>
              <c:f>Hoja4!$E$3:$L$3</c:f>
              <c:numCache>
                <c:formatCode>General</c:formatCode>
                <c:ptCount val="8"/>
                <c:pt idx="0">
                  <c:v>56</c:v>
                </c:pt>
                <c:pt idx="1">
                  <c:v>54</c:v>
                </c:pt>
                <c:pt idx="2">
                  <c:v>52</c:v>
                </c:pt>
                <c:pt idx="3">
                  <c:v>44</c:v>
                </c:pt>
                <c:pt idx="4">
                  <c:v>40</c:v>
                </c:pt>
                <c:pt idx="5">
                  <c:v>35</c:v>
                </c:pt>
                <c:pt idx="6">
                  <c:v>32</c:v>
                </c:pt>
                <c:pt idx="7">
                  <c:v>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DAE-462F-A83E-0054EADFE0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80576"/>
        <c:axId val="528577936"/>
      </c:scatterChart>
      <c:valAx>
        <c:axId val="57518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(m3/h)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28577936"/>
        <c:crosses val="autoZero"/>
        <c:crossBetween val="midCat"/>
      </c:valAx>
      <c:valAx>
        <c:axId val="5285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7518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9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920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5</cp:revision>
  <cp:lastPrinted>2023-05-18T14:06:00Z</cp:lastPrinted>
  <dcterms:created xsi:type="dcterms:W3CDTF">2023-05-18T14:03:00Z</dcterms:created>
  <dcterms:modified xsi:type="dcterms:W3CDTF">2023-05-18T17:42:00Z</dcterms:modified>
</cp:coreProperties>
</file>