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329BD814" w:rsidR="00D51595" w:rsidRPr="00EB5DCF" w:rsidRDefault="00EB5DCF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39623292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R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150</w:t>
      </w:r>
      <w:r w:rsidRPr="00F90336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FE</w:t>
      </w:r>
      <w:r w:rsidR="00CE748F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785889">
        <w:rPr>
          <w:rFonts w:asciiTheme="minorHAnsi" w:hAnsiTheme="minorHAnsi" w:cstheme="minorHAnsi"/>
          <w:b/>
          <w:bCs/>
          <w:sz w:val="72"/>
          <w:szCs w:val="72"/>
        </w:rPr>
        <w:t>5</w:t>
      </w:r>
      <w:r w:rsidR="00786C88">
        <w:rPr>
          <w:rFonts w:asciiTheme="minorHAnsi" w:hAnsiTheme="minorHAnsi" w:cstheme="minorHAnsi"/>
          <w:b/>
          <w:bCs/>
          <w:sz w:val="72"/>
          <w:szCs w:val="72"/>
        </w:rPr>
        <w:t>0</w:t>
      </w:r>
      <w:r w:rsidR="00871327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786C88">
        <w:rPr>
          <w:rFonts w:asciiTheme="minorHAnsi" w:hAnsiTheme="minorHAnsi" w:cstheme="minorHAnsi"/>
          <w:b/>
          <w:bCs/>
          <w:sz w:val="72"/>
          <w:szCs w:val="72"/>
        </w:rPr>
        <w:t>0</w:t>
      </w:r>
      <w:r w:rsidR="000242DE">
        <w:rPr>
          <w:rFonts w:asciiTheme="minorHAnsi" w:hAnsiTheme="minorHAnsi" w:cstheme="minorHAnsi"/>
          <w:b/>
          <w:bCs/>
          <w:sz w:val="72"/>
          <w:szCs w:val="72"/>
        </w:rPr>
        <w:t>6</w:t>
      </w:r>
    </w:p>
    <w:p w14:paraId="3C8308A7" w14:textId="4D076F63" w:rsidR="00EB5DCF" w:rsidRDefault="00EB5DCF"/>
    <w:p w14:paraId="1E06E845" w14:textId="2267A201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0ECFE6FB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23D26D3C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76089D77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75F10B46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39719D48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070253D7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3DDFE0A1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1A53BD05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2D09B0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6B1A1107" w14:textId="210E7AE4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impulsión</w:t>
            </w:r>
          </w:p>
        </w:tc>
        <w:tc>
          <w:tcPr>
            <w:tcW w:w="2597" w:type="dxa"/>
            <w:vAlign w:val="center"/>
          </w:tcPr>
          <w:p w14:paraId="620C31F3" w14:textId="0A982621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68E01E7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BF8C214" w14:textId="270B52BF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713A6922" w14:textId="1EB650AC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DF95B61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78FD57ED" w14:textId="1CAFB75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del eje</w:t>
            </w:r>
          </w:p>
        </w:tc>
        <w:tc>
          <w:tcPr>
            <w:tcW w:w="2597" w:type="dxa"/>
            <w:vAlign w:val="center"/>
          </w:tcPr>
          <w:p w14:paraId="2A230EBE" w14:textId="674D89B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3E778B6C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2334F3D" w14:textId="1B1452AB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388127B9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7B42D545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0B2C7EB4" w14:textId="387833C0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76663113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3F8FE09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4DFCA0E4" w14:textId="3EC2440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la bomba</w:t>
            </w:r>
          </w:p>
        </w:tc>
        <w:tc>
          <w:tcPr>
            <w:tcW w:w="2597" w:type="dxa"/>
            <w:vAlign w:val="center"/>
          </w:tcPr>
          <w:p w14:paraId="6FB52929" w14:textId="3DB8882D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557E11" w14:paraId="1217593A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523667B9" w14:textId="185EE601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cable</w:t>
            </w:r>
          </w:p>
        </w:tc>
        <w:tc>
          <w:tcPr>
            <w:tcW w:w="2597" w:type="dxa"/>
            <w:vAlign w:val="center"/>
          </w:tcPr>
          <w:p w14:paraId="0C3616DA" w14:textId="68791D87" w:rsidR="00557E11" w:rsidRPr="006D0217" w:rsidRDefault="00871327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Acero inox. AISI </w:t>
            </w:r>
            <w:r w:rsidR="00144321">
              <w:rPr>
                <w:rFonts w:ascii="Arial" w:hAnsi="Arial" w:cs="Arial"/>
                <w:sz w:val="22"/>
                <w:szCs w:val="22"/>
                <w:lang w:val="es-419"/>
              </w:rPr>
              <w:t>304</w:t>
            </w:r>
          </w:p>
        </w:tc>
      </w:tr>
      <w:tr w:rsidR="00557E11" w14:paraId="4B1601A2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4C6CA1B" w14:textId="0620E986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Filtro</w:t>
            </w:r>
          </w:p>
        </w:tc>
        <w:tc>
          <w:tcPr>
            <w:tcW w:w="2597" w:type="dxa"/>
            <w:vAlign w:val="center"/>
          </w:tcPr>
          <w:p w14:paraId="794444F2" w14:textId="46278139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304</w:t>
            </w:r>
          </w:p>
        </w:tc>
      </w:tr>
      <w:tr w:rsidR="00557E11" w14:paraId="5F9521B8" w14:textId="77777777" w:rsidTr="002D09B0">
        <w:trPr>
          <w:trHeight w:val="340"/>
        </w:trPr>
        <w:tc>
          <w:tcPr>
            <w:tcW w:w="2506" w:type="dxa"/>
            <w:vAlign w:val="center"/>
          </w:tcPr>
          <w:p w14:paraId="2649784C" w14:textId="3D57AC42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B98CA48" w14:textId="7E2E3DD9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431</w:t>
            </w:r>
          </w:p>
        </w:tc>
      </w:tr>
      <w:tr w:rsidR="00557E11" w14:paraId="3884E67F" w14:textId="77777777" w:rsidTr="002D09B0">
        <w:trPr>
          <w:trHeight w:val="283"/>
        </w:trPr>
        <w:tc>
          <w:tcPr>
            <w:tcW w:w="2506" w:type="dxa"/>
            <w:tcBorders>
              <w:bottom w:val="single" w:sz="4" w:space="0" w:color="auto"/>
            </w:tcBorders>
            <w:vAlign w:val="center"/>
          </w:tcPr>
          <w:p w14:paraId="773B6988" w14:textId="53A1E998" w:rsidR="00557E11" w:rsidRPr="006D0217" w:rsidRDefault="0014432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tcBorders>
              <w:bottom w:val="single" w:sz="4" w:space="0" w:color="auto"/>
            </w:tcBorders>
            <w:vAlign w:val="center"/>
          </w:tcPr>
          <w:p w14:paraId="3D4C7081" w14:textId="3FB6B351" w:rsidR="00557E11" w:rsidRPr="006D0217" w:rsidRDefault="00144321" w:rsidP="0014432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 AISI 420</w:t>
            </w:r>
          </w:p>
        </w:tc>
      </w:tr>
      <w:tr w:rsidR="00557E11" w14:paraId="49B11809" w14:textId="77777777" w:rsidTr="002D09B0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2D09B0">
        <w:trPr>
          <w:trHeight w:val="283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7999B4F5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20919FE1" w:rsidR="00557E11" w:rsidRPr="006D0217" w:rsidRDefault="005E56FA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1054</w:t>
            </w:r>
            <w:r w:rsidR="00557E11" w:rsidRPr="006D0217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2D09B0">
        <w:trPr>
          <w:trHeight w:val="283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35EB95D2" w:rsidR="00557E11" w:rsidRPr="006D0217" w:rsidRDefault="00352DF4" w:rsidP="00D909A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D909A2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</w:tbl>
    <w:p w14:paraId="2D66BD71" w14:textId="198732C6" w:rsidR="006D0217" w:rsidRDefault="00F705BC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2336" behindDoc="1" locked="0" layoutInCell="1" allowOverlap="1" wp14:anchorId="0EDE69DB" wp14:editId="11E7F071">
            <wp:simplePos x="0" y="0"/>
            <wp:positionH relativeFrom="column">
              <wp:posOffset>773430</wp:posOffset>
            </wp:positionH>
            <wp:positionV relativeFrom="paragraph">
              <wp:posOffset>139700</wp:posOffset>
            </wp:positionV>
            <wp:extent cx="2879725" cy="3239770"/>
            <wp:effectExtent l="0" t="0" r="15875" b="17780"/>
            <wp:wrapNone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05399424-24F6-4C15-A611-FB2568415F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144321" w:rsidRPr="00871327">
        <w:rPr>
          <w:noProof/>
          <w:vertAlign w:val="superscript"/>
          <w:lang w:val="es-419"/>
        </w:rPr>
        <w:drawing>
          <wp:anchor distT="0" distB="0" distL="114300" distR="114300" simplePos="0" relativeHeight="251661312" behindDoc="0" locked="0" layoutInCell="1" allowOverlap="1" wp14:anchorId="04B642A3" wp14:editId="6399AA3C">
            <wp:simplePos x="0" y="0"/>
            <wp:positionH relativeFrom="margin">
              <wp:posOffset>0</wp:posOffset>
            </wp:positionH>
            <wp:positionV relativeFrom="margin">
              <wp:posOffset>2536561</wp:posOffset>
            </wp:positionV>
            <wp:extent cx="723265" cy="3208655"/>
            <wp:effectExtent l="0" t="0" r="63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075B20B7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1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861"/>
        <w:gridCol w:w="861"/>
        <w:gridCol w:w="1291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F705BC" w:rsidRPr="00F705BC" w14:paraId="1E7F8267" w14:textId="77777777" w:rsidTr="00F705BC">
        <w:trPr>
          <w:trHeight w:val="384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5357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1B27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8C65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2E7BE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30F9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AF33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E2359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EF5DC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ABB4F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09CFE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38734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A1F1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</w:tr>
      <w:tr w:rsidR="00F705BC" w:rsidRPr="00F705BC" w14:paraId="3A8D17B4" w14:textId="77777777" w:rsidTr="00F705BC">
        <w:trPr>
          <w:trHeight w:val="384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79D2" w14:textId="77777777" w:rsidR="00F705BC" w:rsidRPr="00F705BC" w:rsidRDefault="00F705BC" w:rsidP="00F705BC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01CF2" w14:textId="77777777" w:rsidR="00F705BC" w:rsidRPr="00F705BC" w:rsidRDefault="00F705BC" w:rsidP="00F705BC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3779" w14:textId="77777777" w:rsidR="00F705BC" w:rsidRPr="00F705BC" w:rsidRDefault="00F705BC" w:rsidP="00F705BC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3E257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0517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302E5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2E63B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450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3383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E669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6F801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750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F823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1A48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967</w:t>
            </w:r>
          </w:p>
        </w:tc>
      </w:tr>
      <w:tr w:rsidR="00F705BC" w:rsidRPr="00F705BC" w14:paraId="16A22242" w14:textId="77777777" w:rsidTr="00F705BC">
        <w:trPr>
          <w:trHeight w:val="384"/>
        </w:trPr>
        <w:tc>
          <w:tcPr>
            <w:tcW w:w="19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1D319D9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R150-FE-50-06</w:t>
            </w:r>
          </w:p>
        </w:tc>
        <w:tc>
          <w:tcPr>
            <w:tcW w:w="8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A938249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9.2</w:t>
            </w:r>
          </w:p>
        </w:tc>
        <w:tc>
          <w:tcPr>
            <w:tcW w:w="8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7F9E5EF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12.5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8F7039A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751F580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74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E43FF13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67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19D5200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B5F722A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52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AB7685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7EEB9AD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39.5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C55EC7A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32</w:t>
            </w:r>
          </w:p>
        </w:tc>
        <w:tc>
          <w:tcPr>
            <w:tcW w:w="77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5DDADC" w14:textId="77777777" w:rsidR="00F705BC" w:rsidRPr="00F705BC" w:rsidRDefault="00F705BC" w:rsidP="00F705B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705B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19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303D4" w14:textId="77777777" w:rsidR="00E61C8A" w:rsidRDefault="00E61C8A" w:rsidP="008A3980">
      <w:r>
        <w:separator/>
      </w:r>
    </w:p>
  </w:endnote>
  <w:endnote w:type="continuationSeparator" w:id="0">
    <w:p w14:paraId="770391DD" w14:textId="77777777" w:rsidR="00E61C8A" w:rsidRDefault="00E61C8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19FC0" w14:textId="77777777" w:rsidR="00E61C8A" w:rsidRDefault="00E61C8A" w:rsidP="008A3980">
      <w:r>
        <w:separator/>
      </w:r>
    </w:p>
  </w:footnote>
  <w:footnote w:type="continuationSeparator" w:id="0">
    <w:p w14:paraId="44E64780" w14:textId="77777777" w:rsidR="00E61C8A" w:rsidRDefault="00E61C8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242DE"/>
    <w:rsid w:val="0005526A"/>
    <w:rsid w:val="000559F3"/>
    <w:rsid w:val="00063ED6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316AE6"/>
    <w:rsid w:val="00352DF4"/>
    <w:rsid w:val="003938BD"/>
    <w:rsid w:val="003B301B"/>
    <w:rsid w:val="003B3BB9"/>
    <w:rsid w:val="003C0BC9"/>
    <w:rsid w:val="003C552A"/>
    <w:rsid w:val="003D6066"/>
    <w:rsid w:val="003E2FB6"/>
    <w:rsid w:val="003F3B22"/>
    <w:rsid w:val="00417A91"/>
    <w:rsid w:val="00433213"/>
    <w:rsid w:val="00462F6E"/>
    <w:rsid w:val="004855A3"/>
    <w:rsid w:val="00490F9C"/>
    <w:rsid w:val="004B6513"/>
    <w:rsid w:val="004C4DFB"/>
    <w:rsid w:val="004D36ED"/>
    <w:rsid w:val="00502814"/>
    <w:rsid w:val="00502FCF"/>
    <w:rsid w:val="00503185"/>
    <w:rsid w:val="005102A3"/>
    <w:rsid w:val="00552DA4"/>
    <w:rsid w:val="00557E11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5E56FA"/>
    <w:rsid w:val="00606569"/>
    <w:rsid w:val="00606856"/>
    <w:rsid w:val="006175C2"/>
    <w:rsid w:val="006248B3"/>
    <w:rsid w:val="0062557D"/>
    <w:rsid w:val="00626858"/>
    <w:rsid w:val="0063412C"/>
    <w:rsid w:val="006736DE"/>
    <w:rsid w:val="006D0217"/>
    <w:rsid w:val="006E3E09"/>
    <w:rsid w:val="00735CF8"/>
    <w:rsid w:val="00750244"/>
    <w:rsid w:val="00754D13"/>
    <w:rsid w:val="00780CA7"/>
    <w:rsid w:val="00785889"/>
    <w:rsid w:val="00786C88"/>
    <w:rsid w:val="007B630C"/>
    <w:rsid w:val="007E4557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4310"/>
    <w:rsid w:val="008F5336"/>
    <w:rsid w:val="00934F39"/>
    <w:rsid w:val="0095133B"/>
    <w:rsid w:val="009A11F8"/>
    <w:rsid w:val="009C54AA"/>
    <w:rsid w:val="009D1337"/>
    <w:rsid w:val="009D2914"/>
    <w:rsid w:val="00A1205E"/>
    <w:rsid w:val="00A72231"/>
    <w:rsid w:val="00A86F6C"/>
    <w:rsid w:val="00AB281F"/>
    <w:rsid w:val="00AD5EDC"/>
    <w:rsid w:val="00AD6AC6"/>
    <w:rsid w:val="00AF546C"/>
    <w:rsid w:val="00B02B1A"/>
    <w:rsid w:val="00B06C7F"/>
    <w:rsid w:val="00B163B0"/>
    <w:rsid w:val="00B43683"/>
    <w:rsid w:val="00B95558"/>
    <w:rsid w:val="00BA5740"/>
    <w:rsid w:val="00BB3C5D"/>
    <w:rsid w:val="00BD4940"/>
    <w:rsid w:val="00BD5BD4"/>
    <w:rsid w:val="00BF2942"/>
    <w:rsid w:val="00C0192C"/>
    <w:rsid w:val="00C5749B"/>
    <w:rsid w:val="00C922C0"/>
    <w:rsid w:val="00CD19A8"/>
    <w:rsid w:val="00CD4399"/>
    <w:rsid w:val="00CE748F"/>
    <w:rsid w:val="00CF2223"/>
    <w:rsid w:val="00CF376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MASTRA\mastr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'50-06'!$E$1:$L$1</c:f>
              <c:numCache>
                <c:formatCode>0</c:formatCode>
                <c:ptCount val="8"/>
                <c:pt idx="0">
                  <c:v>0</c:v>
                </c:pt>
                <c:pt idx="1">
                  <c:v>18</c:v>
                </c:pt>
                <c:pt idx="2">
                  <c:v>27</c:v>
                </c:pt>
                <c:pt idx="3">
                  <c:v>36</c:v>
                </c:pt>
                <c:pt idx="4">
                  <c:v>40.020000000000003</c:v>
                </c:pt>
                <c:pt idx="5">
                  <c:v>45</c:v>
                </c:pt>
                <c:pt idx="6">
                  <c:v>49.98</c:v>
                </c:pt>
                <c:pt idx="7">
                  <c:v>58.02</c:v>
                </c:pt>
              </c:numCache>
            </c:numRef>
          </c:xVal>
          <c:yVal>
            <c:numRef>
              <c:f>'50-06'!$E$3:$L$3</c:f>
              <c:numCache>
                <c:formatCode>General</c:formatCode>
                <c:ptCount val="8"/>
                <c:pt idx="0">
                  <c:v>74</c:v>
                </c:pt>
                <c:pt idx="1">
                  <c:v>67</c:v>
                </c:pt>
                <c:pt idx="2">
                  <c:v>60</c:v>
                </c:pt>
                <c:pt idx="3">
                  <c:v>52</c:v>
                </c:pt>
                <c:pt idx="4">
                  <c:v>47</c:v>
                </c:pt>
                <c:pt idx="5">
                  <c:v>39.5</c:v>
                </c:pt>
                <c:pt idx="6">
                  <c:v>32</c:v>
                </c:pt>
                <c:pt idx="7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5A-4B43-A082-335BEE5C24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8</cp:revision>
  <cp:lastPrinted>2023-05-18T20:29:00Z</cp:lastPrinted>
  <dcterms:created xsi:type="dcterms:W3CDTF">2023-05-18T20:27:00Z</dcterms:created>
  <dcterms:modified xsi:type="dcterms:W3CDTF">2023-05-18T22:00:00Z</dcterms:modified>
</cp:coreProperties>
</file>