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1535CBAF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138D541D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FE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3C552A">
        <w:rPr>
          <w:rFonts w:asciiTheme="minorHAnsi" w:hAnsiTheme="minorHAnsi" w:cstheme="minorHAnsi"/>
          <w:b/>
          <w:bCs/>
          <w:sz w:val="72"/>
          <w:szCs w:val="72"/>
        </w:rPr>
        <w:t>2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5-</w:t>
      </w:r>
      <w:r w:rsidR="00BD4940">
        <w:rPr>
          <w:rFonts w:asciiTheme="minorHAnsi" w:hAnsiTheme="minorHAnsi" w:cstheme="minorHAnsi"/>
          <w:b/>
          <w:bCs/>
          <w:sz w:val="72"/>
          <w:szCs w:val="72"/>
        </w:rPr>
        <w:t>10</w:t>
      </w:r>
    </w:p>
    <w:p w14:paraId="3C8308A7" w14:textId="48E8213C" w:rsidR="00EB5DCF" w:rsidRDefault="00EB5DCF"/>
    <w:p w14:paraId="1E06E845" w14:textId="1C02F582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30DC1EFB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20F53EB8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35A9CB9E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0BFA1E3C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0385BB8A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0F2130B4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3E70E74C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597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597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597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431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420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7999B4F5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446E2D72" w:rsidR="00557E11" w:rsidRPr="006D0217" w:rsidRDefault="00D909A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1355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4A69540E" w:rsidR="00557E11" w:rsidRPr="006D0217" w:rsidRDefault="00890083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D909A2">
              <w:rPr>
                <w:rFonts w:ascii="Arial" w:hAnsi="Arial" w:cs="Arial"/>
                <w:sz w:val="22"/>
                <w:szCs w:val="22"/>
                <w:lang w:val="es-419"/>
              </w:rPr>
              <w:t xml:space="preserve"> ½”</w:t>
            </w:r>
          </w:p>
        </w:tc>
      </w:tr>
    </w:tbl>
    <w:p w14:paraId="2D66BD71" w14:textId="5A7F236F" w:rsidR="006D0217" w:rsidRDefault="00144321" w:rsidP="00EB5DCF">
      <w:pPr>
        <w:rPr>
          <w:vertAlign w:val="superscript"/>
          <w:lang w:val="es-419"/>
        </w:rPr>
      </w:pPr>
      <w:r w:rsidRPr="00871327">
        <w:rPr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24C1CF77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5A7F4811" w:rsidR="00DD5D48" w:rsidRDefault="00D909A2" w:rsidP="00EB5DCF">
      <w:pPr>
        <w:rPr>
          <w:vertAlign w:val="superscript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62336" behindDoc="1" locked="0" layoutInCell="1" allowOverlap="1" wp14:anchorId="2925CDC6" wp14:editId="64EFB86A">
            <wp:simplePos x="0" y="0"/>
            <wp:positionH relativeFrom="column">
              <wp:posOffset>631801</wp:posOffset>
            </wp:positionH>
            <wp:positionV relativeFrom="paragraph">
              <wp:posOffset>5272</wp:posOffset>
            </wp:positionV>
            <wp:extent cx="3060975" cy="3240000"/>
            <wp:effectExtent l="0" t="0" r="6350" b="17780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B2B63354-A875-43EA-BDC8-BD53E6C77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388917D" w14:textId="27C4C8EA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800"/>
        <w:gridCol w:w="800"/>
        <w:gridCol w:w="120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909A2" w:rsidRPr="00D909A2" w14:paraId="629664E7" w14:textId="77777777" w:rsidTr="00D909A2">
        <w:trPr>
          <w:trHeight w:val="375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BDF1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857D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FC6D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D0A4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804C3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B76DF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0E2D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87A8F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B237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C1E5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46D5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2EA6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</w:tr>
      <w:tr w:rsidR="00D909A2" w:rsidRPr="00D909A2" w14:paraId="38D858BF" w14:textId="77777777" w:rsidTr="00D909A2">
        <w:trPr>
          <w:trHeight w:val="375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9E083" w14:textId="77777777" w:rsidR="00D909A2" w:rsidRPr="00D909A2" w:rsidRDefault="00D909A2" w:rsidP="00D909A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6DF54" w14:textId="77777777" w:rsidR="00D909A2" w:rsidRPr="00D909A2" w:rsidRDefault="00D909A2" w:rsidP="00D909A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255E9" w14:textId="77777777" w:rsidR="00D909A2" w:rsidRPr="00D909A2" w:rsidRDefault="00D909A2" w:rsidP="00D909A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8E8E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7BF4B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74B1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78F9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DE06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3F6E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4218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0521B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C947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667</w:t>
            </w:r>
          </w:p>
        </w:tc>
      </w:tr>
      <w:tr w:rsidR="00D909A2" w:rsidRPr="00D909A2" w14:paraId="7F4A6572" w14:textId="77777777" w:rsidTr="00D909A2">
        <w:trPr>
          <w:trHeight w:val="375"/>
        </w:trPr>
        <w:tc>
          <w:tcPr>
            <w:tcW w:w="18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ED17AD1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R150-FE-25-10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5618CD4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9.2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A645FE2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12.5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BF23C9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ACCC930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127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4EF0E3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7BDBA7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82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2A66F6F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60DC007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88CAA0E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764A8EF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47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BB1CE76" w14:textId="77777777" w:rsidR="00D909A2" w:rsidRPr="00D909A2" w:rsidRDefault="00D909A2" w:rsidP="00D909A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909A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32</w:t>
            </w:r>
          </w:p>
        </w:tc>
      </w:tr>
    </w:tbl>
    <w:p w14:paraId="33EB449C" w14:textId="77777777" w:rsidR="00DD5D48" w:rsidRPr="00EB5DCF" w:rsidRDefault="00DD5D48" w:rsidP="00EB5DCF">
      <w:pPr>
        <w:rPr>
          <w:vertAlign w:val="superscript"/>
          <w:lang w:val="es-419"/>
        </w:rPr>
      </w:pPr>
      <w:bookmarkStart w:id="0" w:name="_GoBack"/>
      <w:bookmarkEnd w:id="0"/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C22F4" w14:textId="77777777" w:rsidR="00BB3C5D" w:rsidRDefault="00BB3C5D" w:rsidP="008A3980">
      <w:r>
        <w:separator/>
      </w:r>
    </w:p>
  </w:endnote>
  <w:endnote w:type="continuationSeparator" w:id="0">
    <w:p w14:paraId="50F6E98C" w14:textId="77777777" w:rsidR="00BB3C5D" w:rsidRDefault="00BB3C5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69854" w14:textId="77777777" w:rsidR="00BB3C5D" w:rsidRDefault="00BB3C5D" w:rsidP="008A3980">
      <w:r>
        <w:separator/>
      </w:r>
    </w:p>
  </w:footnote>
  <w:footnote w:type="continuationSeparator" w:id="0">
    <w:p w14:paraId="7F76EDEA" w14:textId="77777777" w:rsidR="00BB3C5D" w:rsidRDefault="00BB3C5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63ED6"/>
    <w:rsid w:val="000A4B96"/>
    <w:rsid w:val="000A4CBB"/>
    <w:rsid w:val="000D4623"/>
    <w:rsid w:val="00131E71"/>
    <w:rsid w:val="001428E9"/>
    <w:rsid w:val="00144321"/>
    <w:rsid w:val="00157C83"/>
    <w:rsid w:val="00195B26"/>
    <w:rsid w:val="001E6D2E"/>
    <w:rsid w:val="001E78AD"/>
    <w:rsid w:val="001F685E"/>
    <w:rsid w:val="001F719B"/>
    <w:rsid w:val="002068DD"/>
    <w:rsid w:val="00253153"/>
    <w:rsid w:val="00273813"/>
    <w:rsid w:val="002870ED"/>
    <w:rsid w:val="002D09B0"/>
    <w:rsid w:val="002E1480"/>
    <w:rsid w:val="002E7F0F"/>
    <w:rsid w:val="00316AE6"/>
    <w:rsid w:val="003938BD"/>
    <w:rsid w:val="003B301B"/>
    <w:rsid w:val="003C0BC9"/>
    <w:rsid w:val="003C552A"/>
    <w:rsid w:val="003D6066"/>
    <w:rsid w:val="003E2FB6"/>
    <w:rsid w:val="00417A91"/>
    <w:rsid w:val="00433213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606569"/>
    <w:rsid w:val="006248B3"/>
    <w:rsid w:val="0062557D"/>
    <w:rsid w:val="0063412C"/>
    <w:rsid w:val="006736DE"/>
    <w:rsid w:val="006D0217"/>
    <w:rsid w:val="006E3E09"/>
    <w:rsid w:val="00735CF8"/>
    <w:rsid w:val="00750244"/>
    <w:rsid w:val="00754D13"/>
    <w:rsid w:val="00780CA7"/>
    <w:rsid w:val="007B630C"/>
    <w:rsid w:val="007E4557"/>
    <w:rsid w:val="008319BA"/>
    <w:rsid w:val="00832239"/>
    <w:rsid w:val="00871327"/>
    <w:rsid w:val="00874BC1"/>
    <w:rsid w:val="00890083"/>
    <w:rsid w:val="008A3980"/>
    <w:rsid w:val="008D0828"/>
    <w:rsid w:val="008D57AB"/>
    <w:rsid w:val="008F4310"/>
    <w:rsid w:val="008F5336"/>
    <w:rsid w:val="00934F39"/>
    <w:rsid w:val="009A11F8"/>
    <w:rsid w:val="009D2914"/>
    <w:rsid w:val="00A72231"/>
    <w:rsid w:val="00A86F6C"/>
    <w:rsid w:val="00AB281F"/>
    <w:rsid w:val="00AD5EDC"/>
    <w:rsid w:val="00AD6AC6"/>
    <w:rsid w:val="00AF546C"/>
    <w:rsid w:val="00B02B1A"/>
    <w:rsid w:val="00B163B0"/>
    <w:rsid w:val="00B43683"/>
    <w:rsid w:val="00B95558"/>
    <w:rsid w:val="00BA5740"/>
    <w:rsid w:val="00BB3C5D"/>
    <w:rsid w:val="00BD49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3932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573BD"/>
    <w:rsid w:val="00F67437"/>
    <w:rsid w:val="00F8283B"/>
    <w:rsid w:val="00F90336"/>
    <w:rsid w:val="00F92087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Hoja5!$E$1:$L$1</c:f>
              <c:numCache>
                <c:formatCode>0</c:formatCode>
                <c:ptCount val="8"/>
                <c:pt idx="0">
                  <c:v>0</c:v>
                </c:pt>
                <c:pt idx="1">
                  <c:v>19.98</c:v>
                </c:pt>
                <c:pt idx="2">
                  <c:v>25.02</c:v>
                </c:pt>
                <c:pt idx="3">
                  <c:v>28.02</c:v>
                </c:pt>
                <c:pt idx="4">
                  <c:v>30</c:v>
                </c:pt>
                <c:pt idx="5">
                  <c:v>31.98</c:v>
                </c:pt>
                <c:pt idx="6">
                  <c:v>36</c:v>
                </c:pt>
                <c:pt idx="7">
                  <c:v>40.020000000000003</c:v>
                </c:pt>
              </c:numCache>
            </c:numRef>
          </c:xVal>
          <c:yVal>
            <c:numRef>
              <c:f>Hoja5!$E$3:$L$3</c:f>
              <c:numCache>
                <c:formatCode>General</c:formatCode>
                <c:ptCount val="8"/>
                <c:pt idx="0">
                  <c:v>127</c:v>
                </c:pt>
                <c:pt idx="1">
                  <c:v>93</c:v>
                </c:pt>
                <c:pt idx="2">
                  <c:v>82</c:v>
                </c:pt>
                <c:pt idx="3">
                  <c:v>73</c:v>
                </c:pt>
                <c:pt idx="4">
                  <c:v>66</c:v>
                </c:pt>
                <c:pt idx="5">
                  <c:v>60</c:v>
                </c:pt>
                <c:pt idx="6">
                  <c:v>47</c:v>
                </c:pt>
                <c:pt idx="7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C5-4CA1-AE25-08C0B4E5A0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2023-05-18T18:17:00Z</cp:lastPrinted>
  <dcterms:created xsi:type="dcterms:W3CDTF">2023-05-18T18:47:00Z</dcterms:created>
  <dcterms:modified xsi:type="dcterms:W3CDTF">2023-05-18T18:50:00Z</dcterms:modified>
</cp:coreProperties>
</file>