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2D880004" w:rsidR="00D51595" w:rsidRPr="00EB5DCF" w:rsidRDefault="00EB5DCF" w:rsidP="007E6020">
      <w:pPr>
        <w:ind w:left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0714BFC7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BA08D2">
        <w:rPr>
          <w:rFonts w:asciiTheme="minorHAnsi" w:hAnsiTheme="minorHAnsi" w:cstheme="minorHAnsi"/>
          <w:b/>
          <w:bCs/>
          <w:sz w:val="72"/>
          <w:szCs w:val="72"/>
        </w:rPr>
        <w:t>E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C04159">
        <w:rPr>
          <w:rFonts w:asciiTheme="minorHAnsi" w:hAnsiTheme="minorHAnsi" w:cstheme="minorHAnsi"/>
          <w:b/>
          <w:bCs/>
          <w:sz w:val="72"/>
          <w:szCs w:val="72"/>
        </w:rPr>
        <w:t>0</w:t>
      </w:r>
      <w:r w:rsidR="000D20F4">
        <w:rPr>
          <w:rFonts w:asciiTheme="minorHAnsi" w:hAnsiTheme="minorHAnsi" w:cstheme="minorHAnsi"/>
          <w:b/>
          <w:bCs/>
          <w:sz w:val="72"/>
          <w:szCs w:val="72"/>
        </w:rPr>
        <w:t>4</w:t>
      </w:r>
    </w:p>
    <w:p w14:paraId="3C8308A7" w14:textId="70C3F08D" w:rsidR="00EB5DCF" w:rsidRDefault="00EB5DCF"/>
    <w:p w14:paraId="1E06E845" w14:textId="33E2FBB3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4E288AFA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4E8C3B1B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7FD92EB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598D43DC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87A660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C6A131D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42DD52EC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2FEA70BE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604"/>
        <w:gridCol w:w="2699"/>
      </w:tblGrid>
      <w:tr w:rsidR="00557E11" w14:paraId="7703E2A0" w14:textId="77777777" w:rsidTr="00AB5121">
        <w:trPr>
          <w:trHeight w:val="364"/>
        </w:trPr>
        <w:tc>
          <w:tcPr>
            <w:tcW w:w="2604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699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699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699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699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699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699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699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699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699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699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AB5121">
        <w:trPr>
          <w:trHeight w:val="324"/>
        </w:trPr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</w:tbl>
    <w:p w14:paraId="2D66BD71" w14:textId="4FF3FE84" w:rsidR="006D0217" w:rsidRDefault="000D20F4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03F143F2" wp14:editId="624E6E51">
            <wp:simplePos x="0" y="0"/>
            <wp:positionH relativeFrom="column">
              <wp:posOffset>681355</wp:posOffset>
            </wp:positionH>
            <wp:positionV relativeFrom="paragraph">
              <wp:posOffset>8255</wp:posOffset>
            </wp:positionV>
            <wp:extent cx="2879725" cy="3239770"/>
            <wp:effectExtent l="0" t="0" r="15875" b="17780"/>
            <wp:wrapNone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C78B451D-2056-48B3-9E48-E2A97B2E74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44321"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55D0ADD5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ED5318B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0D53462F" w:rsidR="00DD5D48" w:rsidRDefault="00DD5D48" w:rsidP="00EB5DCF">
      <w:pPr>
        <w:rPr>
          <w:vertAlign w:val="superscript"/>
          <w:lang w:val="es-419"/>
        </w:rPr>
      </w:pPr>
    </w:p>
    <w:p w14:paraId="451C5550" w14:textId="59A227EA" w:rsidR="00DD5D48" w:rsidRDefault="00DD5D48" w:rsidP="00EB5DCF">
      <w:pPr>
        <w:rPr>
          <w:vertAlign w:val="superscript"/>
          <w:lang w:val="es-419"/>
        </w:rPr>
      </w:pPr>
    </w:p>
    <w:p w14:paraId="3C9CC338" w14:textId="2AB77569" w:rsidR="00DD5D48" w:rsidRDefault="00DD5D48" w:rsidP="00EB5DCF">
      <w:pPr>
        <w:rPr>
          <w:vertAlign w:val="superscript"/>
          <w:lang w:val="es-419"/>
        </w:rPr>
      </w:pPr>
    </w:p>
    <w:p w14:paraId="6848068A" w14:textId="2C2578C0" w:rsidR="00DD5D48" w:rsidRDefault="00DD5D48" w:rsidP="00EB5DCF">
      <w:pPr>
        <w:rPr>
          <w:vertAlign w:val="superscript"/>
          <w:lang w:val="es-419"/>
        </w:rPr>
      </w:pPr>
    </w:p>
    <w:p w14:paraId="1D3F5E7F" w14:textId="3EA955EB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08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2"/>
        <w:gridCol w:w="836"/>
        <w:gridCol w:w="836"/>
        <w:gridCol w:w="1254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0D20F4" w:rsidRPr="000D20F4" w14:paraId="5ABDC136" w14:textId="77777777" w:rsidTr="000D20F4">
        <w:trPr>
          <w:trHeight w:val="444"/>
        </w:trPr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693C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E4CF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FB403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CDA1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5AC0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599A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A71B1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859CF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A311E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B1A58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A8FD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D809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  <w:tr w:rsidR="000D20F4" w:rsidRPr="000D20F4" w14:paraId="1DE86241" w14:textId="77777777" w:rsidTr="000D20F4">
        <w:trPr>
          <w:trHeight w:val="444"/>
        </w:trPr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1CB1" w14:textId="77777777" w:rsidR="000D20F4" w:rsidRPr="000D20F4" w:rsidRDefault="000D20F4" w:rsidP="000D20F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B979A" w14:textId="77777777" w:rsidR="000D20F4" w:rsidRPr="000D20F4" w:rsidRDefault="000D20F4" w:rsidP="000D20F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3DEF6" w14:textId="77777777" w:rsidR="000D20F4" w:rsidRPr="000D20F4" w:rsidRDefault="000D20F4" w:rsidP="000D20F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7269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0779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AB4A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F2F3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250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2F8B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A41D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433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AC45A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533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9D0A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583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47BA7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667</w:t>
            </w:r>
          </w:p>
        </w:tc>
      </w:tr>
      <w:tr w:rsidR="000D20F4" w:rsidRPr="000D20F4" w14:paraId="5233E52E" w14:textId="77777777" w:rsidTr="000D20F4">
        <w:trPr>
          <w:trHeight w:val="444"/>
        </w:trPr>
        <w:tc>
          <w:tcPr>
            <w:tcW w:w="19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70E0E02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R150-E-04</w:t>
            </w:r>
          </w:p>
        </w:tc>
        <w:tc>
          <w:tcPr>
            <w:tcW w:w="8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13C5DFB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8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3EE5EBF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12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AB582E7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06BB6A2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75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F4A08BE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63E3B17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57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C6DAD08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693F747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8243DF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39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1729D1F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02A9AC" w14:textId="77777777" w:rsidR="000D20F4" w:rsidRPr="000D20F4" w:rsidRDefault="000D20F4" w:rsidP="000D20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20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9701" w14:textId="77777777" w:rsidR="00284242" w:rsidRDefault="00284242" w:rsidP="008A3980">
      <w:r>
        <w:separator/>
      </w:r>
    </w:p>
  </w:endnote>
  <w:endnote w:type="continuationSeparator" w:id="0">
    <w:p w14:paraId="15E4DFD0" w14:textId="77777777" w:rsidR="00284242" w:rsidRDefault="0028424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90C3E" w14:textId="77777777" w:rsidR="00284242" w:rsidRDefault="00284242" w:rsidP="008A3980">
      <w:r>
        <w:separator/>
      </w:r>
    </w:p>
  </w:footnote>
  <w:footnote w:type="continuationSeparator" w:id="0">
    <w:p w14:paraId="622B9D97" w14:textId="77777777" w:rsidR="00284242" w:rsidRDefault="0028424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242DE"/>
    <w:rsid w:val="0005526A"/>
    <w:rsid w:val="000559F3"/>
    <w:rsid w:val="00063ED6"/>
    <w:rsid w:val="000A4B96"/>
    <w:rsid w:val="000A4CBB"/>
    <w:rsid w:val="000D20F4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4242"/>
    <w:rsid w:val="002870ED"/>
    <w:rsid w:val="002D09B0"/>
    <w:rsid w:val="002E1480"/>
    <w:rsid w:val="002E7F0F"/>
    <w:rsid w:val="00316AE6"/>
    <w:rsid w:val="00352DF4"/>
    <w:rsid w:val="003938BD"/>
    <w:rsid w:val="00393F52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736DE"/>
    <w:rsid w:val="00686C89"/>
    <w:rsid w:val="006D0217"/>
    <w:rsid w:val="006E3E09"/>
    <w:rsid w:val="00735CF8"/>
    <w:rsid w:val="00750244"/>
    <w:rsid w:val="00754D13"/>
    <w:rsid w:val="00780CA7"/>
    <w:rsid w:val="00785889"/>
    <w:rsid w:val="00786C88"/>
    <w:rsid w:val="007B630C"/>
    <w:rsid w:val="007E4557"/>
    <w:rsid w:val="007E6020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1091"/>
    <w:rsid w:val="008F4310"/>
    <w:rsid w:val="008F5336"/>
    <w:rsid w:val="008F6454"/>
    <w:rsid w:val="00934F39"/>
    <w:rsid w:val="0095133B"/>
    <w:rsid w:val="009A11F8"/>
    <w:rsid w:val="009C54AA"/>
    <w:rsid w:val="009D1337"/>
    <w:rsid w:val="009D2914"/>
    <w:rsid w:val="00A1205E"/>
    <w:rsid w:val="00A2580C"/>
    <w:rsid w:val="00A72231"/>
    <w:rsid w:val="00A86F6C"/>
    <w:rsid w:val="00AB281F"/>
    <w:rsid w:val="00AB5121"/>
    <w:rsid w:val="00AD5EDC"/>
    <w:rsid w:val="00AD6AC6"/>
    <w:rsid w:val="00AF546C"/>
    <w:rsid w:val="00B02B1A"/>
    <w:rsid w:val="00B06C7F"/>
    <w:rsid w:val="00B163B0"/>
    <w:rsid w:val="00B43683"/>
    <w:rsid w:val="00B55671"/>
    <w:rsid w:val="00B95558"/>
    <w:rsid w:val="00BA08D2"/>
    <w:rsid w:val="00BA5740"/>
    <w:rsid w:val="00BB3C5D"/>
    <w:rsid w:val="00BD4940"/>
    <w:rsid w:val="00BD5BD4"/>
    <w:rsid w:val="00BF2942"/>
    <w:rsid w:val="00C0192C"/>
    <w:rsid w:val="00C04159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C70B3"/>
    <w:rsid w:val="00DD5D48"/>
    <w:rsid w:val="00DE23CD"/>
    <w:rsid w:val="00E064A3"/>
    <w:rsid w:val="00E23E8F"/>
    <w:rsid w:val="00E3548E"/>
    <w:rsid w:val="00E363D2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'E-04'!$E$1:$L$1</c:f>
              <c:numCache>
                <c:formatCode>0</c:formatCode>
                <c:ptCount val="8"/>
                <c:pt idx="0">
                  <c:v>0</c:v>
                </c:pt>
                <c:pt idx="1">
                  <c:v>4.0199999999999996</c:v>
                </c:pt>
                <c:pt idx="2">
                  <c:v>15</c:v>
                </c:pt>
                <c:pt idx="3">
                  <c:v>19.98</c:v>
                </c:pt>
                <c:pt idx="4">
                  <c:v>25.98</c:v>
                </c:pt>
                <c:pt idx="5">
                  <c:v>31.98</c:v>
                </c:pt>
                <c:pt idx="6">
                  <c:v>34.979999999999997</c:v>
                </c:pt>
                <c:pt idx="7">
                  <c:v>40.020000000000003</c:v>
                </c:pt>
              </c:numCache>
            </c:numRef>
          </c:xVal>
          <c:yVal>
            <c:numRef>
              <c:f>'E-04'!$E$3:$L$3</c:f>
              <c:numCache>
                <c:formatCode>General</c:formatCode>
                <c:ptCount val="8"/>
                <c:pt idx="0">
                  <c:v>75</c:v>
                </c:pt>
                <c:pt idx="1">
                  <c:v>60</c:v>
                </c:pt>
                <c:pt idx="2">
                  <c:v>57</c:v>
                </c:pt>
                <c:pt idx="3">
                  <c:v>53</c:v>
                </c:pt>
                <c:pt idx="4">
                  <c:v>48</c:v>
                </c:pt>
                <c:pt idx="5">
                  <c:v>39</c:v>
                </c:pt>
                <c:pt idx="6">
                  <c:v>36</c:v>
                </c:pt>
                <c:pt idx="7">
                  <c:v>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54-4FDC-B354-DA63EA31C8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814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2023-05-29T18:14:00Z</cp:lastPrinted>
  <dcterms:created xsi:type="dcterms:W3CDTF">2023-05-29T18:17:00Z</dcterms:created>
  <dcterms:modified xsi:type="dcterms:W3CDTF">2023-05-29T18:18:00Z</dcterms:modified>
</cp:coreProperties>
</file>