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0AEF6C13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2A4CADE8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9C54AA">
        <w:rPr>
          <w:rFonts w:asciiTheme="minorHAnsi" w:hAnsiTheme="minorHAnsi" w:cstheme="minorHAnsi"/>
          <w:b/>
          <w:bCs/>
          <w:sz w:val="72"/>
          <w:szCs w:val="72"/>
        </w:rPr>
        <w:t>32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9C54AA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21048C">
        <w:rPr>
          <w:rFonts w:asciiTheme="minorHAnsi" w:hAnsiTheme="minorHAnsi" w:cstheme="minorHAnsi"/>
          <w:b/>
          <w:bCs/>
          <w:sz w:val="72"/>
          <w:szCs w:val="72"/>
        </w:rPr>
        <w:t>9</w:t>
      </w:r>
    </w:p>
    <w:p w14:paraId="3C8308A7" w14:textId="48E8213C" w:rsidR="00EB5DCF" w:rsidRDefault="00EB5DCF"/>
    <w:p w14:paraId="1E06E845" w14:textId="1C02F582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30DC1E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20F53EB8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E1CD982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E591FB1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2DFE7A96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A2F8065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31C27664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8524C78" w:rsidR="00557E11" w:rsidRPr="006D0217" w:rsidRDefault="00552DA4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1240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4A69540E" w:rsidR="00557E11" w:rsidRPr="006D0217" w:rsidRDefault="00890083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 xml:space="preserve"> ½”</w:t>
            </w:r>
          </w:p>
        </w:tc>
      </w:tr>
    </w:tbl>
    <w:p w14:paraId="2D66BD71" w14:textId="5D34608C" w:rsidR="006D0217" w:rsidRDefault="00552DA4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364A8840" wp14:editId="6EC7267E">
            <wp:simplePos x="0" y="0"/>
            <wp:positionH relativeFrom="column">
              <wp:posOffset>648497</wp:posOffset>
            </wp:positionH>
            <wp:positionV relativeFrom="paragraph">
              <wp:posOffset>101600</wp:posOffset>
            </wp:positionV>
            <wp:extent cx="3060700" cy="3239770"/>
            <wp:effectExtent l="0" t="0" r="6350" b="1778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488EB7A-C045-4FAE-BD9F-93764AC03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13538D16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28CD0B39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845"/>
        <w:gridCol w:w="845"/>
        <w:gridCol w:w="1267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F2524" w:rsidRPr="000F2524" w14:paraId="1B609D7B" w14:textId="77777777" w:rsidTr="000F2524">
        <w:trPr>
          <w:trHeight w:val="406"/>
        </w:trPr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A4C2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5263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6460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8A80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F8E4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F2A1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0659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418C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810F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F730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C502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85AA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0F2524" w:rsidRPr="000F2524" w14:paraId="2BDC66C0" w14:textId="77777777" w:rsidTr="000F2524">
        <w:trPr>
          <w:trHeight w:val="406"/>
        </w:trPr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3F8A" w14:textId="77777777" w:rsidR="000F2524" w:rsidRPr="000F2524" w:rsidRDefault="000F2524" w:rsidP="000F252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7265" w14:textId="77777777" w:rsidR="000F2524" w:rsidRPr="000F2524" w:rsidRDefault="000F2524" w:rsidP="000F252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3752" w14:textId="77777777" w:rsidR="000F2524" w:rsidRPr="000F2524" w:rsidRDefault="000F2524" w:rsidP="000F252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528E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DE8A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1C84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B943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19DA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AA38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0101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7B54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F193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</w:tr>
      <w:tr w:rsidR="000F2524" w:rsidRPr="000F2524" w14:paraId="19CA9E36" w14:textId="77777777" w:rsidTr="000F2524">
        <w:trPr>
          <w:trHeight w:val="406"/>
        </w:trPr>
        <w:tc>
          <w:tcPr>
            <w:tcW w:w="1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5E9F21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R150-FE-32-09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0B847C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9.2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E67E88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91206A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9569C2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071CDB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EACE2F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F4A5A2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831969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7297A8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30B897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2620F1" w14:textId="77777777" w:rsidR="000F2524" w:rsidRPr="000F2524" w:rsidRDefault="000F2524" w:rsidP="000F252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F252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</w:tr>
    </w:tbl>
    <w:p w14:paraId="33EB449C" w14:textId="2A8B6DB8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B96C" w14:textId="77777777" w:rsidR="00352AEB" w:rsidRDefault="00352AEB" w:rsidP="008A3980">
      <w:r>
        <w:separator/>
      </w:r>
    </w:p>
  </w:endnote>
  <w:endnote w:type="continuationSeparator" w:id="0">
    <w:p w14:paraId="5CB62208" w14:textId="77777777" w:rsidR="00352AEB" w:rsidRDefault="00352AE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2874" w14:textId="77777777" w:rsidR="00352AEB" w:rsidRDefault="00352AEB" w:rsidP="008A3980">
      <w:r>
        <w:separator/>
      </w:r>
    </w:p>
  </w:footnote>
  <w:footnote w:type="continuationSeparator" w:id="0">
    <w:p w14:paraId="79493A79" w14:textId="77777777" w:rsidR="00352AEB" w:rsidRDefault="00352AE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AEB"/>
    <w:rsid w:val="003938BD"/>
    <w:rsid w:val="003B301B"/>
    <w:rsid w:val="003C0BC9"/>
    <w:rsid w:val="003C552A"/>
    <w:rsid w:val="003D6066"/>
    <w:rsid w:val="003E2FB6"/>
    <w:rsid w:val="003F3B22"/>
    <w:rsid w:val="00417A91"/>
    <w:rsid w:val="00433213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1327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C54AA"/>
    <w:rsid w:val="009D2914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'32-09'!$E$1:$L$1</c:f>
              <c:numCache>
                <c:formatCode>0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19.98</c:v>
                </c:pt>
                <c:pt idx="3">
                  <c:v>25.02</c:v>
                </c:pt>
                <c:pt idx="4">
                  <c:v>30</c:v>
                </c:pt>
                <c:pt idx="5">
                  <c:v>33</c:v>
                </c:pt>
                <c:pt idx="6">
                  <c:v>34.979999999999997</c:v>
                </c:pt>
                <c:pt idx="7">
                  <c:v>40.020000000000003</c:v>
                </c:pt>
              </c:numCache>
            </c:numRef>
          </c:xVal>
          <c:yVal>
            <c:numRef>
              <c:f>'32-09'!$E$3:$L$3</c:f>
              <c:numCache>
                <c:formatCode>General</c:formatCode>
                <c:ptCount val="8"/>
                <c:pt idx="0">
                  <c:v>108</c:v>
                </c:pt>
                <c:pt idx="1">
                  <c:v>86</c:v>
                </c:pt>
                <c:pt idx="2">
                  <c:v>76</c:v>
                </c:pt>
                <c:pt idx="3">
                  <c:v>65</c:v>
                </c:pt>
                <c:pt idx="4">
                  <c:v>50</c:v>
                </c:pt>
                <c:pt idx="5">
                  <c:v>41</c:v>
                </c:pt>
                <c:pt idx="6">
                  <c:v>34</c:v>
                </c:pt>
                <c:pt idx="7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3-44C7-837F-96251A167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2023-05-18T19:56:00Z</cp:lastPrinted>
  <dcterms:created xsi:type="dcterms:W3CDTF">2023-05-18T19:08:00Z</dcterms:created>
  <dcterms:modified xsi:type="dcterms:W3CDTF">2023-05-18T20:07:00Z</dcterms:modified>
</cp:coreProperties>
</file>